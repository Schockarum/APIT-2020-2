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04330D">
        <w:rPr>
          <w:rFonts w:ascii="Cambria" w:hAnsi="Cambria"/>
          <w:b/>
          <w:color w:val="C00000"/>
          <w:sz w:val="28"/>
          <w:szCs w:val="28"/>
        </w:rPr>
        <w:t>056</w:t>
      </w:r>
    </w:p>
    <w:p w:rsidR="00EA3FAF" w:rsidRPr="00E245E7" w:rsidRDefault="00EA3FAF" w:rsidP="00EA3FAF">
      <w:pPr>
        <w:jc w:val="right"/>
        <w:rPr>
          <w:rFonts w:ascii="Cambria" w:hAnsi="Cambria"/>
          <w:b/>
          <w:color w:val="404040"/>
          <w:sz w:val="28"/>
          <w:szCs w:val="28"/>
        </w:rPr>
      </w:pPr>
    </w:p>
    <w:p w:rsidR="004D67E6" w:rsidRPr="000D1793" w:rsidRDefault="001548F7" w:rsidP="004D67E6">
      <w:pPr>
        <w:jc w:val="center"/>
        <w:rPr>
          <w:rFonts w:ascii="Cambria" w:hAnsi="Cambria"/>
          <w:b/>
          <w:color w:val="808080"/>
          <w:sz w:val="32"/>
          <w:szCs w:val="32"/>
        </w:rPr>
      </w:pPr>
      <w:r>
        <w:rPr>
          <w:b/>
          <w:color w:val="808080"/>
          <w:sz w:val="32"/>
          <w:szCs w:val="32"/>
          <w:lang w:val="es-ES"/>
        </w:rPr>
        <w:t>Informa AMLO que mañana se reun</w:t>
      </w:r>
      <w:r w:rsidR="00507A6F">
        <w:rPr>
          <w:b/>
          <w:color w:val="808080"/>
          <w:sz w:val="32"/>
          <w:szCs w:val="32"/>
          <w:lang w:val="es-ES"/>
        </w:rPr>
        <w:t>irá con maestros, padres de familia y comunidades indígenas en Guelatao, Oaxaca</w:t>
      </w:r>
    </w:p>
    <w:p w:rsidR="0027193D" w:rsidRDefault="0027193D" w:rsidP="0027193D">
      <w:pPr>
        <w:jc w:val="both"/>
        <w:rPr>
          <w:rStyle w:val="Carcterdetextoennegrita"/>
          <w:sz w:val="24"/>
          <w:szCs w:val="24"/>
        </w:rPr>
      </w:pPr>
    </w:p>
    <w:p w:rsidR="0027193D" w:rsidRPr="00860FB4" w:rsidRDefault="00507A6F" w:rsidP="00507A6F">
      <w:pPr>
        <w:numPr>
          <w:ilvl w:val="0"/>
          <w:numId w:val="1"/>
        </w:numPr>
        <w:jc w:val="both"/>
        <w:rPr>
          <w:rStyle w:val="Carcterdetextoennegrita"/>
        </w:rPr>
      </w:pPr>
      <w:r w:rsidRPr="00860FB4">
        <w:rPr>
          <w:rStyle w:val="Carcterdetextoennegrita"/>
        </w:rPr>
        <w:t>Expresa que lo que quiere es que se concilien las partes, porque fue un error que gobernantes y autoridades echarán culpa de baja calidad de enseñanza a maestros</w:t>
      </w:r>
    </w:p>
    <w:p w:rsidR="001A097E" w:rsidRPr="00860FB4" w:rsidRDefault="001A097E" w:rsidP="001A097E">
      <w:pPr>
        <w:numPr>
          <w:ilvl w:val="0"/>
          <w:numId w:val="1"/>
        </w:numPr>
        <w:jc w:val="both"/>
        <w:rPr>
          <w:rStyle w:val="Carcterdetextoennegrita"/>
        </w:rPr>
      </w:pPr>
      <w:r w:rsidRPr="00860FB4">
        <w:rPr>
          <w:rStyle w:val="Carcterdetextoennegrita"/>
        </w:rPr>
        <w:t>Pide voto parejo por los candidatos de la coalición “Juntos haremos historia”</w:t>
      </w:r>
    </w:p>
    <w:p w:rsidR="00F80283" w:rsidRPr="00860FB4" w:rsidRDefault="005F70B7" w:rsidP="00DC63AF">
      <w:pPr>
        <w:numPr>
          <w:ilvl w:val="0"/>
          <w:numId w:val="1"/>
        </w:numPr>
        <w:jc w:val="both"/>
        <w:rPr>
          <w:rStyle w:val="Carcterdetextoennegrita"/>
        </w:rPr>
      </w:pPr>
      <w:r w:rsidRPr="00860FB4">
        <w:rPr>
          <w:rStyle w:val="Carcterdetextoennegrita"/>
        </w:rPr>
        <w:t>Manifiesta con tristeza sus condolencias para familiares, amigos y compañeros de José Remedios Aguirre</w:t>
      </w:r>
    </w:p>
    <w:p w:rsidR="00FB7B4A" w:rsidRPr="001A097E" w:rsidRDefault="0004330D" w:rsidP="00F80283">
      <w:pPr>
        <w:jc w:val="both"/>
        <w:rPr>
          <w:sz w:val="22"/>
          <w:szCs w:val="22"/>
        </w:rPr>
      </w:pPr>
      <w:r w:rsidRPr="001A097E">
        <w:rPr>
          <w:rStyle w:val="Carcterdetextoennegrita"/>
          <w:sz w:val="22"/>
          <w:szCs w:val="22"/>
        </w:rPr>
        <w:t>Ajalpan, Puebla</w:t>
      </w:r>
      <w:r w:rsidR="00FD00E1" w:rsidRPr="001A097E">
        <w:rPr>
          <w:rStyle w:val="Carcterdetextoennegrita"/>
          <w:sz w:val="22"/>
          <w:szCs w:val="22"/>
        </w:rPr>
        <w:t xml:space="preserve">, </w:t>
      </w:r>
      <w:r w:rsidR="00C203A2" w:rsidRPr="001A097E">
        <w:rPr>
          <w:rStyle w:val="Carcterdetextoennegrita"/>
          <w:sz w:val="22"/>
          <w:szCs w:val="22"/>
        </w:rPr>
        <w:t>11</w:t>
      </w:r>
      <w:r w:rsidR="00FD00E1" w:rsidRPr="001A097E">
        <w:rPr>
          <w:rStyle w:val="Carcterdetextoennegrita"/>
          <w:sz w:val="22"/>
          <w:szCs w:val="22"/>
        </w:rPr>
        <w:t xml:space="preserve"> de </w:t>
      </w:r>
      <w:r w:rsidR="00C203A2" w:rsidRPr="001A097E">
        <w:rPr>
          <w:rStyle w:val="Carcterdetextoennegrita"/>
          <w:sz w:val="22"/>
          <w:szCs w:val="22"/>
        </w:rPr>
        <w:t xml:space="preserve">mayo </w:t>
      </w:r>
      <w:r w:rsidR="00AA4CBE" w:rsidRPr="001A097E">
        <w:rPr>
          <w:rStyle w:val="Carcterdetextoennegrita"/>
          <w:sz w:val="22"/>
          <w:szCs w:val="22"/>
        </w:rPr>
        <w:t>de 2018</w:t>
      </w:r>
      <w:r w:rsidR="001D630B" w:rsidRPr="001A097E">
        <w:rPr>
          <w:rStyle w:val="Carcterdetextoennegrita"/>
          <w:sz w:val="22"/>
          <w:szCs w:val="22"/>
        </w:rPr>
        <w:t>.-</w:t>
      </w:r>
      <w:r w:rsidR="00FD00E1" w:rsidRPr="001A097E">
        <w:rPr>
          <w:rStyle w:val="Carcterdetextoennegrita"/>
          <w:b w:val="0"/>
          <w:sz w:val="22"/>
          <w:szCs w:val="22"/>
        </w:rPr>
        <w:t xml:space="preserve"> </w:t>
      </w:r>
      <w:r w:rsidR="00FD00E1" w:rsidRPr="001A097E">
        <w:rPr>
          <w:b/>
          <w:sz w:val="22"/>
          <w:szCs w:val="22"/>
        </w:rPr>
        <w:t> </w:t>
      </w:r>
      <w:r w:rsidR="001558AC" w:rsidRPr="001A097E">
        <w:rPr>
          <w:sz w:val="22"/>
          <w:szCs w:val="22"/>
        </w:rPr>
        <w:t>Andrés Manuel López Obrador inform</w:t>
      </w:r>
      <w:r w:rsidR="00550913" w:rsidRPr="001A097E">
        <w:rPr>
          <w:sz w:val="22"/>
          <w:szCs w:val="22"/>
        </w:rPr>
        <w:t>ó que mañana</w:t>
      </w:r>
      <w:r w:rsidR="006B3670" w:rsidRPr="001A097E">
        <w:rPr>
          <w:sz w:val="22"/>
          <w:szCs w:val="22"/>
        </w:rPr>
        <w:t>, 12 de mayo,</w:t>
      </w:r>
      <w:r w:rsidR="002E336A" w:rsidRPr="001A097E">
        <w:rPr>
          <w:sz w:val="22"/>
          <w:szCs w:val="22"/>
        </w:rPr>
        <w:t xml:space="preserve"> sostendrá un encuentro con maestros</w:t>
      </w:r>
      <w:r w:rsidR="00550913" w:rsidRPr="001A097E">
        <w:rPr>
          <w:sz w:val="22"/>
          <w:szCs w:val="22"/>
        </w:rPr>
        <w:t>,</w:t>
      </w:r>
      <w:r w:rsidR="002E336A" w:rsidRPr="001A097E">
        <w:rPr>
          <w:sz w:val="22"/>
          <w:szCs w:val="22"/>
        </w:rPr>
        <w:t xml:space="preserve"> </w:t>
      </w:r>
      <w:r w:rsidR="00550913" w:rsidRPr="001A097E">
        <w:rPr>
          <w:sz w:val="22"/>
          <w:szCs w:val="22"/>
        </w:rPr>
        <w:t>padres de familia y miembros de comunidades indígenas de la Sierra Juárez</w:t>
      </w:r>
      <w:r w:rsidR="006B3670" w:rsidRPr="001A097E">
        <w:rPr>
          <w:sz w:val="22"/>
          <w:szCs w:val="22"/>
        </w:rPr>
        <w:t xml:space="preserve"> y se realizará</w:t>
      </w:r>
      <w:r w:rsidR="00550913" w:rsidRPr="001A097E">
        <w:rPr>
          <w:sz w:val="22"/>
          <w:szCs w:val="22"/>
        </w:rPr>
        <w:t xml:space="preserve"> en </w:t>
      </w:r>
      <w:r w:rsidR="001558AC" w:rsidRPr="001A097E">
        <w:rPr>
          <w:sz w:val="22"/>
          <w:szCs w:val="22"/>
        </w:rPr>
        <w:t>Guelatao, Oaxaca</w:t>
      </w:r>
      <w:r w:rsidR="00550913" w:rsidRPr="001A097E">
        <w:rPr>
          <w:sz w:val="22"/>
          <w:szCs w:val="22"/>
        </w:rPr>
        <w:t>, donde se hablará del tema educativo</w:t>
      </w:r>
      <w:r w:rsidR="00FB7B4A" w:rsidRPr="001A097E">
        <w:rPr>
          <w:sz w:val="22"/>
          <w:szCs w:val="22"/>
        </w:rPr>
        <w:t>.</w:t>
      </w:r>
    </w:p>
    <w:p w:rsidR="00B55FFA" w:rsidRPr="001A097E" w:rsidRDefault="00B55FFA" w:rsidP="00F80283">
      <w:pPr>
        <w:jc w:val="both"/>
        <w:rPr>
          <w:sz w:val="22"/>
          <w:szCs w:val="22"/>
        </w:rPr>
      </w:pPr>
    </w:p>
    <w:p w:rsidR="00B55FFA" w:rsidRPr="001A097E" w:rsidRDefault="00B55FFA" w:rsidP="00B55FFA">
      <w:pPr>
        <w:jc w:val="both"/>
        <w:rPr>
          <w:sz w:val="22"/>
          <w:szCs w:val="22"/>
        </w:rPr>
      </w:pPr>
      <w:r w:rsidRPr="001A097E">
        <w:rPr>
          <w:sz w:val="22"/>
          <w:szCs w:val="22"/>
        </w:rPr>
        <w:t>Planteó que lo primero que se tiene que hacer es llegar a un acuerdo entre todos, que no se haga a un lado a los maestros, porque ¿cómo se aplica la reforma educativa sin los maestros? ¿quién es el que transmite el conocimiento en el aula? El maestro.</w:t>
      </w:r>
    </w:p>
    <w:p w:rsidR="00B55FFA" w:rsidRPr="001A097E" w:rsidRDefault="00B55FFA" w:rsidP="00B55FFA">
      <w:pPr>
        <w:jc w:val="both"/>
        <w:rPr>
          <w:sz w:val="22"/>
          <w:szCs w:val="22"/>
        </w:rPr>
      </w:pPr>
    </w:p>
    <w:p w:rsidR="00B55FFA" w:rsidRPr="001A097E" w:rsidRDefault="00B55FFA" w:rsidP="00B55FFA">
      <w:pPr>
        <w:jc w:val="both"/>
        <w:rPr>
          <w:sz w:val="22"/>
          <w:szCs w:val="22"/>
        </w:rPr>
      </w:pPr>
      <w:r w:rsidRPr="001A097E">
        <w:rPr>
          <w:sz w:val="22"/>
          <w:szCs w:val="22"/>
        </w:rPr>
        <w:t>“Entonces vamos primero a conciliar a los maestros, vamos a conciliar a padres de familia, vamos a que los que en realidad quieren ayudar a que mejoren la educaci</w:t>
      </w:r>
      <w:r w:rsidR="00631136" w:rsidRPr="001A097E">
        <w:rPr>
          <w:sz w:val="22"/>
          <w:szCs w:val="22"/>
        </w:rPr>
        <w:t>ón en</w:t>
      </w:r>
      <w:r w:rsidRPr="001A097E">
        <w:rPr>
          <w:sz w:val="22"/>
          <w:szCs w:val="22"/>
        </w:rPr>
        <w:t xml:space="preserve"> México, que no lo ven con asunto político </w:t>
      </w:r>
      <w:r w:rsidR="00631136" w:rsidRPr="001A097E">
        <w:rPr>
          <w:sz w:val="22"/>
          <w:szCs w:val="22"/>
        </w:rPr>
        <w:t>e ideológico participen y todos juntos vamos a elaborar un plan educativo para mejorar de verdad la calidad de la enseñanza”, explicó.</w:t>
      </w:r>
    </w:p>
    <w:p w:rsidR="00B55FFA" w:rsidRPr="001A097E" w:rsidRDefault="00B55FFA" w:rsidP="00F80283">
      <w:pPr>
        <w:jc w:val="both"/>
        <w:rPr>
          <w:sz w:val="22"/>
          <w:szCs w:val="22"/>
        </w:rPr>
      </w:pPr>
    </w:p>
    <w:p w:rsidR="006B3670" w:rsidRPr="001A097E" w:rsidRDefault="00886D63" w:rsidP="00F80283">
      <w:pPr>
        <w:jc w:val="both"/>
        <w:rPr>
          <w:sz w:val="22"/>
          <w:szCs w:val="22"/>
        </w:rPr>
      </w:pPr>
      <w:r w:rsidRPr="001A097E">
        <w:rPr>
          <w:sz w:val="22"/>
          <w:szCs w:val="22"/>
        </w:rPr>
        <w:t>E</w:t>
      </w:r>
      <w:r w:rsidR="00FE148F" w:rsidRPr="001A097E">
        <w:rPr>
          <w:sz w:val="22"/>
          <w:szCs w:val="22"/>
        </w:rPr>
        <w:t>l candidato por la coalición “Juntos haremos historia” a la Presidencia de México d</w:t>
      </w:r>
      <w:r w:rsidR="00FB7B4A" w:rsidRPr="001A097E">
        <w:rPr>
          <w:sz w:val="22"/>
          <w:szCs w:val="22"/>
        </w:rPr>
        <w:t>etalló que</w:t>
      </w:r>
      <w:r w:rsidR="00EB7D86" w:rsidRPr="001A097E">
        <w:rPr>
          <w:sz w:val="22"/>
          <w:szCs w:val="22"/>
        </w:rPr>
        <w:t xml:space="preserve"> en la reunión</w:t>
      </w:r>
      <w:r w:rsidR="00FB7B4A" w:rsidRPr="001A097E">
        <w:rPr>
          <w:sz w:val="22"/>
          <w:szCs w:val="22"/>
        </w:rPr>
        <w:t xml:space="preserve"> </w:t>
      </w:r>
      <w:r w:rsidR="006B3670" w:rsidRPr="001A097E">
        <w:rPr>
          <w:sz w:val="22"/>
          <w:szCs w:val="22"/>
        </w:rPr>
        <w:t xml:space="preserve">no se firmará nada, es una reunión con el magisterio de Oaxaca, además, es con los </w:t>
      </w:r>
      <w:r w:rsidR="00FB7B4A" w:rsidRPr="001A097E">
        <w:rPr>
          <w:sz w:val="22"/>
          <w:szCs w:val="22"/>
        </w:rPr>
        <w:t>docentes que voluntariamente asistan, no es un asunto</w:t>
      </w:r>
      <w:r w:rsidR="006B3670" w:rsidRPr="001A097E">
        <w:rPr>
          <w:sz w:val="22"/>
          <w:szCs w:val="22"/>
        </w:rPr>
        <w:t xml:space="preserve"> corporativo.</w:t>
      </w:r>
    </w:p>
    <w:p w:rsidR="006B3670" w:rsidRPr="001A097E" w:rsidRDefault="006B3670" w:rsidP="00F80283">
      <w:pPr>
        <w:jc w:val="both"/>
        <w:rPr>
          <w:sz w:val="22"/>
          <w:szCs w:val="22"/>
        </w:rPr>
      </w:pPr>
    </w:p>
    <w:p w:rsidR="006B3670" w:rsidRPr="001A097E" w:rsidRDefault="006B3670" w:rsidP="00F80283">
      <w:pPr>
        <w:jc w:val="both"/>
        <w:rPr>
          <w:sz w:val="22"/>
          <w:szCs w:val="22"/>
        </w:rPr>
      </w:pPr>
      <w:r w:rsidRPr="001A097E">
        <w:rPr>
          <w:sz w:val="22"/>
          <w:szCs w:val="22"/>
        </w:rPr>
        <w:t xml:space="preserve">A la pregunta de los reporteros sobre cuál sería la nueva forma de evaluar a los docentes, </w:t>
      </w:r>
      <w:r w:rsidR="00FE148F" w:rsidRPr="001A097E">
        <w:rPr>
          <w:sz w:val="22"/>
          <w:szCs w:val="22"/>
        </w:rPr>
        <w:t xml:space="preserve">López Obrador </w:t>
      </w:r>
      <w:r w:rsidRPr="001A097E">
        <w:rPr>
          <w:sz w:val="22"/>
          <w:szCs w:val="22"/>
        </w:rPr>
        <w:t xml:space="preserve">expresó que lo que quiere es que se concilien las partes, porque </w:t>
      </w:r>
      <w:r w:rsidR="003C0AC9" w:rsidRPr="001A097E">
        <w:rPr>
          <w:sz w:val="22"/>
          <w:szCs w:val="22"/>
        </w:rPr>
        <w:t>hay mucho encono, fue un error lo que hicieron los gobernantes, las autoridades de echarle la culpa de la baja calidad de la enseñanza a los maestros.</w:t>
      </w:r>
    </w:p>
    <w:p w:rsidR="00FE148F" w:rsidRPr="001A097E" w:rsidRDefault="00FE148F" w:rsidP="00F80283">
      <w:pPr>
        <w:jc w:val="both"/>
        <w:rPr>
          <w:sz w:val="22"/>
          <w:szCs w:val="22"/>
        </w:rPr>
      </w:pPr>
    </w:p>
    <w:p w:rsidR="00650F0E" w:rsidRPr="001A097E" w:rsidRDefault="00FE148F" w:rsidP="00F80283">
      <w:pPr>
        <w:jc w:val="both"/>
        <w:rPr>
          <w:sz w:val="22"/>
          <w:szCs w:val="22"/>
        </w:rPr>
      </w:pPr>
      <w:r w:rsidRPr="001A097E">
        <w:rPr>
          <w:sz w:val="22"/>
          <w:szCs w:val="22"/>
        </w:rPr>
        <w:t>“</w:t>
      </w:r>
      <w:r w:rsidR="00A6186A" w:rsidRPr="001A097E">
        <w:rPr>
          <w:sz w:val="22"/>
          <w:szCs w:val="22"/>
        </w:rPr>
        <w:t>Humillaron a los maestros</w:t>
      </w:r>
      <w:r w:rsidR="009C5BAA" w:rsidRPr="001A097E">
        <w:rPr>
          <w:sz w:val="22"/>
          <w:szCs w:val="22"/>
        </w:rPr>
        <w:t xml:space="preserve">”, manifestó al exigir que </w:t>
      </w:r>
      <w:r w:rsidR="00650F0E" w:rsidRPr="001A097E">
        <w:rPr>
          <w:sz w:val="22"/>
          <w:szCs w:val="22"/>
        </w:rPr>
        <w:t xml:space="preserve">haya transparencia para saber </w:t>
      </w:r>
      <w:r w:rsidR="009C5BAA" w:rsidRPr="001A097E">
        <w:rPr>
          <w:sz w:val="22"/>
          <w:szCs w:val="22"/>
        </w:rPr>
        <w:t xml:space="preserve">cuánto </w:t>
      </w:r>
      <w:r w:rsidR="00650F0E" w:rsidRPr="001A097E">
        <w:rPr>
          <w:sz w:val="22"/>
          <w:szCs w:val="22"/>
        </w:rPr>
        <w:t xml:space="preserve">costó la campaña </w:t>
      </w:r>
      <w:r w:rsidR="00C75FAC" w:rsidRPr="001A097E">
        <w:rPr>
          <w:sz w:val="22"/>
          <w:szCs w:val="22"/>
        </w:rPr>
        <w:t>para imponer la mal llamada reforma educativa, porque destinaron 5 mil millones de pesos para pagar mensajes en radio y televisión</w:t>
      </w:r>
      <w:r w:rsidR="001548F7" w:rsidRPr="001A097E">
        <w:rPr>
          <w:sz w:val="22"/>
          <w:szCs w:val="22"/>
        </w:rPr>
        <w:t xml:space="preserve"> para imponer la reforma educativa.</w:t>
      </w:r>
    </w:p>
    <w:p w:rsidR="001548F7" w:rsidRPr="001A097E" w:rsidRDefault="001548F7" w:rsidP="00F80283">
      <w:pPr>
        <w:jc w:val="both"/>
        <w:rPr>
          <w:sz w:val="22"/>
          <w:szCs w:val="22"/>
        </w:rPr>
      </w:pPr>
    </w:p>
    <w:p w:rsidR="001A097E" w:rsidRDefault="001A097E" w:rsidP="00F80283">
      <w:pPr>
        <w:jc w:val="both"/>
        <w:rPr>
          <w:sz w:val="22"/>
          <w:szCs w:val="22"/>
        </w:rPr>
      </w:pPr>
    </w:p>
    <w:p w:rsidR="001548F7" w:rsidRPr="001A097E" w:rsidRDefault="001548F7" w:rsidP="00F80283">
      <w:pPr>
        <w:jc w:val="both"/>
        <w:rPr>
          <w:sz w:val="22"/>
          <w:szCs w:val="22"/>
        </w:rPr>
      </w:pPr>
      <w:r w:rsidRPr="001A097E">
        <w:rPr>
          <w:sz w:val="22"/>
          <w:szCs w:val="22"/>
        </w:rPr>
        <w:lastRenderedPageBreak/>
        <w:t>“Algunas organizaciones, no todas de la sociedad civil ayudaron en ese plan, en esa campaña de desprestigio al magisterio, yo recuerdo</w:t>
      </w:r>
      <w:r w:rsidR="0042496D" w:rsidRPr="001A097E">
        <w:rPr>
          <w:sz w:val="22"/>
          <w:szCs w:val="22"/>
        </w:rPr>
        <w:t xml:space="preserve"> que durante mucho</w:t>
      </w:r>
      <w:r w:rsidRPr="001A097E">
        <w:rPr>
          <w:sz w:val="22"/>
          <w:szCs w:val="22"/>
        </w:rPr>
        <w:t xml:space="preserve">, porque ahí pasaba, en el segundo piso </w:t>
      </w:r>
      <w:r w:rsidR="0042496D" w:rsidRPr="001A097E">
        <w:rPr>
          <w:sz w:val="22"/>
          <w:szCs w:val="22"/>
        </w:rPr>
        <w:t>había un espectacular que puso Claudio X. González en contra de la educación pública y en contra de los maestros”, recordó.</w:t>
      </w:r>
    </w:p>
    <w:p w:rsidR="0042496D" w:rsidRPr="001A097E" w:rsidRDefault="0042496D" w:rsidP="00F80283">
      <w:pPr>
        <w:jc w:val="both"/>
        <w:rPr>
          <w:sz w:val="22"/>
          <w:szCs w:val="22"/>
        </w:rPr>
      </w:pPr>
    </w:p>
    <w:p w:rsidR="0042496D" w:rsidRPr="001A097E" w:rsidRDefault="004E6446" w:rsidP="00F80283">
      <w:pPr>
        <w:jc w:val="both"/>
        <w:rPr>
          <w:sz w:val="22"/>
          <w:szCs w:val="22"/>
        </w:rPr>
      </w:pPr>
      <w:r w:rsidRPr="001A097E">
        <w:rPr>
          <w:sz w:val="22"/>
          <w:szCs w:val="22"/>
        </w:rPr>
        <w:t xml:space="preserve">Mencionó </w:t>
      </w:r>
      <w:r w:rsidR="005F0AFC" w:rsidRPr="001A097E">
        <w:rPr>
          <w:sz w:val="22"/>
          <w:szCs w:val="22"/>
        </w:rPr>
        <w:t xml:space="preserve">que todo eso produjo encono, polarización, no se avanzó </w:t>
      </w:r>
      <w:r w:rsidR="00507A6F" w:rsidRPr="001A097E">
        <w:rPr>
          <w:sz w:val="22"/>
          <w:szCs w:val="22"/>
        </w:rPr>
        <w:t xml:space="preserve">nada, al contrario </w:t>
      </w:r>
      <w:r w:rsidR="00E82D41" w:rsidRPr="001A097E">
        <w:rPr>
          <w:sz w:val="22"/>
          <w:szCs w:val="22"/>
        </w:rPr>
        <w:t xml:space="preserve">está peor ahora en materia educativa </w:t>
      </w:r>
      <w:r w:rsidR="00507A6F" w:rsidRPr="001A097E">
        <w:rPr>
          <w:sz w:val="22"/>
          <w:szCs w:val="22"/>
        </w:rPr>
        <w:t xml:space="preserve">que </w:t>
      </w:r>
      <w:r w:rsidR="00E82D41" w:rsidRPr="001A097E">
        <w:rPr>
          <w:sz w:val="22"/>
          <w:szCs w:val="22"/>
        </w:rPr>
        <w:t>antes de la reforma.</w:t>
      </w:r>
    </w:p>
    <w:p w:rsidR="00631136" w:rsidRPr="001A097E" w:rsidRDefault="00631136" w:rsidP="00F80283">
      <w:pPr>
        <w:jc w:val="both"/>
        <w:rPr>
          <w:sz w:val="22"/>
          <w:szCs w:val="22"/>
        </w:rPr>
      </w:pPr>
    </w:p>
    <w:p w:rsidR="00DD0EA3" w:rsidRPr="001A097E" w:rsidRDefault="00631136" w:rsidP="00F80283">
      <w:pPr>
        <w:jc w:val="both"/>
        <w:rPr>
          <w:sz w:val="22"/>
          <w:szCs w:val="22"/>
        </w:rPr>
      </w:pPr>
      <w:r w:rsidRPr="001A097E">
        <w:rPr>
          <w:sz w:val="22"/>
          <w:szCs w:val="22"/>
        </w:rPr>
        <w:t xml:space="preserve">Señaló que ha habido tanta </w:t>
      </w:r>
      <w:r w:rsidR="00DD0EA3" w:rsidRPr="001A097E">
        <w:rPr>
          <w:sz w:val="22"/>
          <w:szCs w:val="22"/>
        </w:rPr>
        <w:t xml:space="preserve">desinformación y tanta </w:t>
      </w:r>
      <w:r w:rsidRPr="001A097E">
        <w:rPr>
          <w:sz w:val="22"/>
          <w:szCs w:val="22"/>
        </w:rPr>
        <w:t xml:space="preserve">manipulación sobre el tema de la educación que </w:t>
      </w:r>
      <w:r w:rsidR="00DD0EA3" w:rsidRPr="001A097E">
        <w:rPr>
          <w:sz w:val="22"/>
          <w:szCs w:val="22"/>
        </w:rPr>
        <w:t>no saben</w:t>
      </w:r>
      <w:r w:rsidR="00CC23FA" w:rsidRPr="001A097E">
        <w:rPr>
          <w:sz w:val="22"/>
          <w:szCs w:val="22"/>
        </w:rPr>
        <w:t xml:space="preserve"> muchos, bueno </w:t>
      </w:r>
      <w:r w:rsidR="00DD0EA3" w:rsidRPr="001A097E">
        <w:rPr>
          <w:sz w:val="22"/>
          <w:szCs w:val="22"/>
        </w:rPr>
        <w:t>hasta los más informados no saben que los maestros de Oaxaca nunca se han negado a la evaluación.</w:t>
      </w:r>
    </w:p>
    <w:p w:rsidR="00DD0EA3" w:rsidRPr="001A097E" w:rsidRDefault="00DD0EA3" w:rsidP="00F80283">
      <w:pPr>
        <w:jc w:val="both"/>
        <w:rPr>
          <w:sz w:val="22"/>
          <w:szCs w:val="22"/>
        </w:rPr>
      </w:pPr>
    </w:p>
    <w:p w:rsidR="00631136" w:rsidRPr="001A097E" w:rsidRDefault="00DD0EA3" w:rsidP="00F80283">
      <w:pPr>
        <w:jc w:val="both"/>
        <w:rPr>
          <w:sz w:val="22"/>
          <w:szCs w:val="22"/>
        </w:rPr>
      </w:pPr>
      <w:r w:rsidRPr="001A097E">
        <w:rPr>
          <w:sz w:val="22"/>
          <w:szCs w:val="22"/>
        </w:rPr>
        <w:t xml:space="preserve">“En su plan </w:t>
      </w:r>
      <w:r w:rsidR="00CC23FA" w:rsidRPr="001A097E">
        <w:rPr>
          <w:sz w:val="22"/>
          <w:szCs w:val="22"/>
        </w:rPr>
        <w:t xml:space="preserve">que ellos están presentando aceptan de que existan un método para evaluar al magisterio, lo que no aceptan es que esa evaluación que están imponiendo sirva para despedir a maestros, quitarles sus derechos laborales, que no tenga </w:t>
      </w:r>
      <w:r w:rsidR="001539B4" w:rsidRPr="001A097E">
        <w:rPr>
          <w:sz w:val="22"/>
          <w:szCs w:val="22"/>
        </w:rPr>
        <w:t xml:space="preserve">nada </w:t>
      </w:r>
      <w:r w:rsidR="00CC23FA" w:rsidRPr="001A097E">
        <w:rPr>
          <w:sz w:val="22"/>
          <w:szCs w:val="22"/>
        </w:rPr>
        <w:t xml:space="preserve">que ver </w:t>
      </w:r>
      <w:r w:rsidR="001539B4" w:rsidRPr="001A097E">
        <w:rPr>
          <w:sz w:val="22"/>
          <w:szCs w:val="22"/>
        </w:rPr>
        <w:t xml:space="preserve">la evaluación con lo académico y que sea una </w:t>
      </w:r>
      <w:r w:rsidR="007D74F2" w:rsidRPr="001A097E">
        <w:rPr>
          <w:sz w:val="22"/>
          <w:szCs w:val="22"/>
        </w:rPr>
        <w:t>medida coercitiva”, dijo.</w:t>
      </w:r>
    </w:p>
    <w:p w:rsidR="007D74F2" w:rsidRPr="001A097E" w:rsidRDefault="007D74F2" w:rsidP="00F80283">
      <w:pPr>
        <w:jc w:val="both"/>
        <w:rPr>
          <w:sz w:val="22"/>
          <w:szCs w:val="22"/>
        </w:rPr>
      </w:pPr>
    </w:p>
    <w:p w:rsidR="00507A6F" w:rsidRPr="001A097E" w:rsidRDefault="00AA7018" w:rsidP="00F80283">
      <w:pPr>
        <w:jc w:val="both"/>
        <w:rPr>
          <w:sz w:val="22"/>
          <w:szCs w:val="22"/>
        </w:rPr>
      </w:pPr>
      <w:r w:rsidRPr="001A097E">
        <w:rPr>
          <w:sz w:val="22"/>
          <w:szCs w:val="22"/>
        </w:rPr>
        <w:t xml:space="preserve">Sostuvo que los pocos que saben sobre la reforma educativa, no tienen el conocimiento que los maestros sí aceptan la evaluación, lo que aceptan </w:t>
      </w:r>
      <w:r w:rsidR="000C1A22" w:rsidRPr="001A097E">
        <w:rPr>
          <w:sz w:val="22"/>
          <w:szCs w:val="22"/>
        </w:rPr>
        <w:t xml:space="preserve">es </w:t>
      </w:r>
      <w:r w:rsidRPr="001A097E">
        <w:rPr>
          <w:sz w:val="22"/>
          <w:szCs w:val="22"/>
        </w:rPr>
        <w:t xml:space="preserve">que se utilice como excusa </w:t>
      </w:r>
      <w:r w:rsidR="000C1A22" w:rsidRPr="001A097E">
        <w:rPr>
          <w:sz w:val="22"/>
          <w:szCs w:val="22"/>
        </w:rPr>
        <w:t>para despedir a los profesores.</w:t>
      </w:r>
    </w:p>
    <w:p w:rsidR="000C1A22" w:rsidRPr="001A097E" w:rsidRDefault="000C1A22" w:rsidP="00F80283">
      <w:pPr>
        <w:jc w:val="both"/>
        <w:rPr>
          <w:sz w:val="22"/>
          <w:szCs w:val="22"/>
        </w:rPr>
      </w:pPr>
    </w:p>
    <w:p w:rsidR="000C1A22" w:rsidRPr="001A097E" w:rsidRDefault="000C1A22" w:rsidP="00F80283">
      <w:pPr>
        <w:jc w:val="both"/>
        <w:rPr>
          <w:sz w:val="22"/>
          <w:szCs w:val="22"/>
        </w:rPr>
      </w:pPr>
      <w:r w:rsidRPr="001A097E">
        <w:rPr>
          <w:sz w:val="22"/>
          <w:szCs w:val="22"/>
        </w:rPr>
        <w:t>A la pregunta de los reporteros sobre qué pasarían a los maestros que reprueban las evaluaciones, López Obrador cuestionó que por qué se va a agredir al maestro</w:t>
      </w:r>
      <w:r w:rsidR="004D42A0" w:rsidRPr="001A097E">
        <w:rPr>
          <w:sz w:val="22"/>
          <w:szCs w:val="22"/>
        </w:rPr>
        <w:t xml:space="preserve"> y hasta en el caso de los reclusorios hay la reinserción, hay la oportunidad </w:t>
      </w:r>
      <w:r w:rsidR="00C01A81" w:rsidRPr="001A097E">
        <w:rPr>
          <w:sz w:val="22"/>
          <w:szCs w:val="22"/>
        </w:rPr>
        <w:t>para actualizarse, para mejorar</w:t>
      </w:r>
      <w:r w:rsidRPr="001A097E">
        <w:rPr>
          <w:sz w:val="22"/>
          <w:szCs w:val="22"/>
        </w:rPr>
        <w:t>.</w:t>
      </w:r>
    </w:p>
    <w:p w:rsidR="00C01A81" w:rsidRPr="001A097E" w:rsidRDefault="00C01A81" w:rsidP="00F80283">
      <w:pPr>
        <w:jc w:val="both"/>
        <w:rPr>
          <w:sz w:val="22"/>
          <w:szCs w:val="22"/>
        </w:rPr>
      </w:pPr>
    </w:p>
    <w:p w:rsidR="00C01A81" w:rsidRPr="001A097E" w:rsidRDefault="00C01A81" w:rsidP="00F80283">
      <w:pPr>
        <w:jc w:val="both"/>
        <w:rPr>
          <w:sz w:val="22"/>
          <w:szCs w:val="22"/>
        </w:rPr>
      </w:pPr>
      <w:r w:rsidRPr="001A097E">
        <w:rPr>
          <w:sz w:val="22"/>
          <w:szCs w:val="22"/>
        </w:rPr>
        <w:t xml:space="preserve">“¿En qué cabeza caben que si no pasa te corro? ¿Por qué no hay </w:t>
      </w:r>
      <w:r w:rsidR="00D44D79" w:rsidRPr="001A097E">
        <w:rPr>
          <w:sz w:val="22"/>
          <w:szCs w:val="22"/>
        </w:rPr>
        <w:t xml:space="preserve">opciones, alternativas para </w:t>
      </w:r>
      <w:r w:rsidR="002C5495" w:rsidRPr="001A097E">
        <w:rPr>
          <w:sz w:val="22"/>
          <w:szCs w:val="22"/>
        </w:rPr>
        <w:t xml:space="preserve">que haya </w:t>
      </w:r>
      <w:r w:rsidR="00D44D79" w:rsidRPr="001A097E">
        <w:rPr>
          <w:sz w:val="22"/>
          <w:szCs w:val="22"/>
        </w:rPr>
        <w:t>capacitaci</w:t>
      </w:r>
      <w:r w:rsidR="002C5495" w:rsidRPr="001A097E">
        <w:rPr>
          <w:sz w:val="22"/>
          <w:szCs w:val="22"/>
        </w:rPr>
        <w:t>ón? ¿por qué lo coercitivo? Es un problema ideológico de la derecha, del conservadurismo, o sea, en el fondo no quieren la educación pública, en el fondo lo que quieren es que se privatice la educación, esa es la mentalidad que prevalecen en esta gente”, precisó.</w:t>
      </w:r>
    </w:p>
    <w:p w:rsidR="002C5495" w:rsidRPr="001A097E" w:rsidRDefault="002C5495" w:rsidP="00F80283">
      <w:pPr>
        <w:jc w:val="both"/>
        <w:rPr>
          <w:sz w:val="22"/>
          <w:szCs w:val="22"/>
        </w:rPr>
      </w:pPr>
    </w:p>
    <w:p w:rsidR="002C5495" w:rsidRPr="001A097E" w:rsidRDefault="002C5495" w:rsidP="00F80283">
      <w:pPr>
        <w:jc w:val="both"/>
        <w:rPr>
          <w:sz w:val="22"/>
          <w:szCs w:val="22"/>
        </w:rPr>
      </w:pPr>
      <w:r w:rsidRPr="001A097E">
        <w:rPr>
          <w:sz w:val="22"/>
          <w:szCs w:val="22"/>
        </w:rPr>
        <w:t>Pidió que se seren</w:t>
      </w:r>
      <w:r w:rsidR="00561D8F" w:rsidRPr="001A097E">
        <w:rPr>
          <w:sz w:val="22"/>
          <w:szCs w:val="22"/>
        </w:rPr>
        <w:t>en, que se tranquilicen y que sí</w:t>
      </w:r>
      <w:r w:rsidRPr="001A097E">
        <w:rPr>
          <w:sz w:val="22"/>
          <w:szCs w:val="22"/>
        </w:rPr>
        <w:t xml:space="preserve"> realmente quieren ayudar a que mejore la educaci</w:t>
      </w:r>
      <w:r w:rsidR="00561D8F" w:rsidRPr="001A097E">
        <w:rPr>
          <w:sz w:val="22"/>
          <w:szCs w:val="22"/>
        </w:rPr>
        <w:t>ón, que no estén polarizando, que no descalifiquen.</w:t>
      </w:r>
    </w:p>
    <w:p w:rsidR="00561D8F" w:rsidRPr="001A097E" w:rsidRDefault="00561D8F" w:rsidP="00F80283">
      <w:pPr>
        <w:jc w:val="both"/>
        <w:rPr>
          <w:sz w:val="22"/>
          <w:szCs w:val="22"/>
        </w:rPr>
      </w:pPr>
    </w:p>
    <w:p w:rsidR="00510A51" w:rsidRPr="001A097E" w:rsidRDefault="00561D8F" w:rsidP="00F80283">
      <w:pPr>
        <w:jc w:val="both"/>
        <w:rPr>
          <w:sz w:val="22"/>
          <w:szCs w:val="22"/>
        </w:rPr>
      </w:pPr>
      <w:r w:rsidRPr="001A097E">
        <w:rPr>
          <w:sz w:val="22"/>
          <w:szCs w:val="22"/>
        </w:rPr>
        <w:t>Ejemplificó que en una ocasión en un periódico muy importante, sacó en 8 columnas, de que un maestro en Oaxaca ganaba 600 mil</w:t>
      </w:r>
      <w:r w:rsidR="00E06087" w:rsidRPr="001A097E">
        <w:rPr>
          <w:sz w:val="22"/>
          <w:szCs w:val="22"/>
        </w:rPr>
        <w:t xml:space="preserve"> pesos mensuales, no se midieron, y no fueron capaces de aclarar que se habían equivocado, aplican al máxima del </w:t>
      </w:r>
      <w:r w:rsidR="00510A51" w:rsidRPr="001A097E">
        <w:rPr>
          <w:sz w:val="22"/>
          <w:szCs w:val="22"/>
        </w:rPr>
        <w:t xml:space="preserve">hampa del </w:t>
      </w:r>
      <w:r w:rsidR="001726B1" w:rsidRPr="001A097E">
        <w:rPr>
          <w:sz w:val="22"/>
          <w:szCs w:val="22"/>
        </w:rPr>
        <w:t xml:space="preserve">periodismo que la </w:t>
      </w:r>
      <w:r w:rsidR="00510A51" w:rsidRPr="001A097E">
        <w:rPr>
          <w:sz w:val="22"/>
          <w:szCs w:val="22"/>
        </w:rPr>
        <w:t xml:space="preserve">calumnia </w:t>
      </w:r>
      <w:r w:rsidR="001726B1" w:rsidRPr="001A097E">
        <w:rPr>
          <w:sz w:val="22"/>
          <w:szCs w:val="22"/>
        </w:rPr>
        <w:t xml:space="preserve">cuando </w:t>
      </w:r>
      <w:r w:rsidR="00C11B7C" w:rsidRPr="001A097E">
        <w:rPr>
          <w:sz w:val="22"/>
          <w:szCs w:val="22"/>
        </w:rPr>
        <w:t xml:space="preserve">no mancha, tizna y </w:t>
      </w:r>
      <w:r w:rsidR="001726B1" w:rsidRPr="001A097E">
        <w:rPr>
          <w:sz w:val="22"/>
          <w:szCs w:val="22"/>
        </w:rPr>
        <w:t xml:space="preserve"> los conservadores </w:t>
      </w:r>
      <w:r w:rsidR="00C11B7C" w:rsidRPr="001A097E">
        <w:rPr>
          <w:sz w:val="22"/>
          <w:szCs w:val="22"/>
        </w:rPr>
        <w:t>son muy dados a eso.</w:t>
      </w:r>
    </w:p>
    <w:p w:rsidR="00C11B7C" w:rsidRPr="001A097E" w:rsidRDefault="00C11B7C" w:rsidP="00F80283">
      <w:pPr>
        <w:jc w:val="both"/>
        <w:rPr>
          <w:sz w:val="22"/>
          <w:szCs w:val="22"/>
        </w:rPr>
      </w:pPr>
    </w:p>
    <w:p w:rsidR="00C11B7C" w:rsidRPr="001A097E" w:rsidRDefault="00C11B7C" w:rsidP="00F80283">
      <w:pPr>
        <w:jc w:val="both"/>
        <w:rPr>
          <w:sz w:val="22"/>
          <w:szCs w:val="22"/>
        </w:rPr>
      </w:pPr>
      <w:r w:rsidRPr="001A097E">
        <w:rPr>
          <w:sz w:val="22"/>
          <w:szCs w:val="22"/>
        </w:rPr>
        <w:lastRenderedPageBreak/>
        <w:t>A la pregunta de los reporteros que si habrá mañana gente de Elba Esther Gordillo, del SNTE en el encuentro, López Obrador comentó que no sabía, se invitó a todos y la reunión tiene que ver básicamente con las organizaciones de Oaxaca.</w:t>
      </w:r>
    </w:p>
    <w:p w:rsidR="00C11B7C" w:rsidRPr="001A097E" w:rsidRDefault="00C11B7C" w:rsidP="00F80283">
      <w:pPr>
        <w:jc w:val="both"/>
        <w:rPr>
          <w:sz w:val="22"/>
          <w:szCs w:val="22"/>
        </w:rPr>
      </w:pPr>
    </w:p>
    <w:p w:rsidR="00C11B7C" w:rsidRPr="001A097E" w:rsidRDefault="00817D8B" w:rsidP="00F80283">
      <w:pPr>
        <w:jc w:val="both"/>
        <w:rPr>
          <w:sz w:val="22"/>
          <w:szCs w:val="22"/>
        </w:rPr>
      </w:pPr>
      <w:r w:rsidRPr="001A097E">
        <w:rPr>
          <w:sz w:val="22"/>
          <w:szCs w:val="22"/>
        </w:rPr>
        <w:t xml:space="preserve">Rememoró que </w:t>
      </w:r>
      <w:r w:rsidR="009C5683" w:rsidRPr="001A097E">
        <w:rPr>
          <w:sz w:val="22"/>
          <w:szCs w:val="22"/>
        </w:rPr>
        <w:t xml:space="preserve">lo ha dicho en las plazas y hasta </w:t>
      </w:r>
      <w:r w:rsidRPr="001A097E">
        <w:rPr>
          <w:sz w:val="22"/>
          <w:szCs w:val="22"/>
        </w:rPr>
        <w:t xml:space="preserve">tiene un mensaje de televisión que dice que se cancelará la reforma educativa, “yo no tengo </w:t>
      </w:r>
      <w:r w:rsidR="009C5683" w:rsidRPr="001A097E">
        <w:rPr>
          <w:sz w:val="22"/>
          <w:szCs w:val="22"/>
        </w:rPr>
        <w:t>doble discurso”.</w:t>
      </w:r>
    </w:p>
    <w:p w:rsidR="009C5683" w:rsidRPr="001A097E" w:rsidRDefault="009C5683" w:rsidP="00F80283">
      <w:pPr>
        <w:jc w:val="both"/>
        <w:rPr>
          <w:sz w:val="22"/>
          <w:szCs w:val="22"/>
        </w:rPr>
      </w:pPr>
    </w:p>
    <w:p w:rsidR="009C5683" w:rsidRPr="001A097E" w:rsidRDefault="009C5683" w:rsidP="00F80283">
      <w:pPr>
        <w:jc w:val="both"/>
        <w:rPr>
          <w:sz w:val="22"/>
          <w:szCs w:val="22"/>
        </w:rPr>
      </w:pPr>
      <w:r w:rsidRPr="001A097E">
        <w:rPr>
          <w:sz w:val="22"/>
          <w:szCs w:val="22"/>
        </w:rPr>
        <w:t>A la pregunta de los reporteros que ayer Eva Cadena le entregó un libro, el candidato a la Presidencia de México observó que es muy lamentable eso, sin comentarios, ni supo, no se enteró, eso tiene que ver con la politiquería, con todo lo que hacen, pero no les va a funcionar nada.</w:t>
      </w:r>
    </w:p>
    <w:p w:rsidR="009C5683" w:rsidRPr="001A097E" w:rsidRDefault="009C5683" w:rsidP="00F80283">
      <w:pPr>
        <w:jc w:val="both"/>
        <w:rPr>
          <w:sz w:val="22"/>
          <w:szCs w:val="22"/>
        </w:rPr>
      </w:pPr>
    </w:p>
    <w:p w:rsidR="001558AC" w:rsidRPr="001A097E" w:rsidRDefault="009C5683" w:rsidP="009C5683">
      <w:pPr>
        <w:jc w:val="both"/>
        <w:rPr>
          <w:sz w:val="22"/>
          <w:szCs w:val="22"/>
        </w:rPr>
      </w:pPr>
      <w:r w:rsidRPr="001A097E">
        <w:rPr>
          <w:sz w:val="22"/>
          <w:szCs w:val="22"/>
        </w:rPr>
        <w:t xml:space="preserve">En Ajalpan, Puebla, el candidato por la coalición “Juntos haremos historia” por la Presidencia de México dio a conocer que mañana se </w:t>
      </w:r>
      <w:r w:rsidR="001558AC" w:rsidRPr="001A097E">
        <w:rPr>
          <w:sz w:val="22"/>
          <w:szCs w:val="22"/>
        </w:rPr>
        <w:t>reunirá con maestros</w:t>
      </w:r>
      <w:r w:rsidRPr="001A097E">
        <w:rPr>
          <w:sz w:val="22"/>
          <w:szCs w:val="22"/>
        </w:rPr>
        <w:t>, madres</w:t>
      </w:r>
      <w:r w:rsidR="001558AC" w:rsidRPr="001A097E">
        <w:rPr>
          <w:sz w:val="22"/>
          <w:szCs w:val="22"/>
        </w:rPr>
        <w:t xml:space="preserve"> y padres de familia</w:t>
      </w:r>
      <w:r w:rsidRPr="001A097E">
        <w:rPr>
          <w:sz w:val="22"/>
          <w:szCs w:val="22"/>
        </w:rPr>
        <w:t xml:space="preserve">, sobre el tema educación, en Guelatao </w:t>
      </w:r>
      <w:r w:rsidR="000D7041" w:rsidRPr="001A097E">
        <w:rPr>
          <w:sz w:val="22"/>
          <w:szCs w:val="22"/>
        </w:rPr>
        <w:t>Oax</w:t>
      </w:r>
      <w:r w:rsidRPr="001A097E">
        <w:rPr>
          <w:sz w:val="22"/>
          <w:szCs w:val="22"/>
        </w:rPr>
        <w:t>a</w:t>
      </w:r>
      <w:r w:rsidR="000D7041" w:rsidRPr="001A097E">
        <w:rPr>
          <w:sz w:val="22"/>
          <w:szCs w:val="22"/>
        </w:rPr>
        <w:t>ca</w:t>
      </w:r>
      <w:r w:rsidRPr="001A097E">
        <w:rPr>
          <w:sz w:val="22"/>
          <w:szCs w:val="22"/>
        </w:rPr>
        <w:t xml:space="preserve"> e insistió que se cancelará la reforma educativa para que no se afecte los derechos humanos y los derechos laborales del magisterio.</w:t>
      </w:r>
    </w:p>
    <w:p w:rsidR="001558AC" w:rsidRPr="001A097E" w:rsidRDefault="001558AC" w:rsidP="00F80283">
      <w:pPr>
        <w:jc w:val="both"/>
        <w:rPr>
          <w:sz w:val="22"/>
          <w:szCs w:val="22"/>
        </w:rPr>
      </w:pPr>
    </w:p>
    <w:p w:rsidR="001558AC" w:rsidRPr="001A097E" w:rsidRDefault="009C5683" w:rsidP="001558AC">
      <w:pPr>
        <w:jc w:val="both"/>
        <w:rPr>
          <w:sz w:val="22"/>
          <w:szCs w:val="22"/>
        </w:rPr>
      </w:pPr>
      <w:r w:rsidRPr="001A097E">
        <w:rPr>
          <w:sz w:val="22"/>
          <w:szCs w:val="22"/>
        </w:rPr>
        <w:t>“V</w:t>
      </w:r>
      <w:r w:rsidR="001558AC" w:rsidRPr="001A097E">
        <w:rPr>
          <w:sz w:val="22"/>
          <w:szCs w:val="22"/>
        </w:rPr>
        <w:t>amos nosotros a que hay</w:t>
      </w:r>
      <w:r w:rsidRPr="001A097E">
        <w:rPr>
          <w:sz w:val="22"/>
          <w:szCs w:val="22"/>
        </w:rPr>
        <w:t>a una auté</w:t>
      </w:r>
      <w:r w:rsidR="001558AC" w:rsidRPr="001A097E">
        <w:rPr>
          <w:sz w:val="22"/>
          <w:szCs w:val="22"/>
        </w:rPr>
        <w:t>ntica refo</w:t>
      </w:r>
      <w:r w:rsidRPr="001A097E">
        <w:rPr>
          <w:sz w:val="22"/>
          <w:szCs w:val="22"/>
        </w:rPr>
        <w:t>r</w:t>
      </w:r>
      <w:r w:rsidR="001558AC" w:rsidRPr="001A097E">
        <w:rPr>
          <w:sz w:val="22"/>
          <w:szCs w:val="22"/>
        </w:rPr>
        <w:t>ma e</w:t>
      </w:r>
      <w:r w:rsidRPr="001A097E">
        <w:rPr>
          <w:sz w:val="22"/>
          <w:szCs w:val="22"/>
        </w:rPr>
        <w:t>ducativa</w:t>
      </w:r>
      <w:r w:rsidR="00A23D3B">
        <w:rPr>
          <w:sz w:val="22"/>
          <w:szCs w:val="22"/>
        </w:rPr>
        <w:t xml:space="preserve">, nos vamos </w:t>
      </w:r>
      <w:r w:rsidR="001558AC" w:rsidRPr="001A097E">
        <w:rPr>
          <w:sz w:val="22"/>
          <w:szCs w:val="22"/>
        </w:rPr>
        <w:t>a</w:t>
      </w:r>
      <w:r w:rsidR="00A23D3B">
        <w:rPr>
          <w:sz w:val="22"/>
          <w:szCs w:val="22"/>
        </w:rPr>
        <w:t xml:space="preserve"> </w:t>
      </w:r>
      <w:r w:rsidR="001558AC" w:rsidRPr="001A097E">
        <w:rPr>
          <w:sz w:val="22"/>
          <w:szCs w:val="22"/>
        </w:rPr>
        <w:t>poner de acuerdo con especi</w:t>
      </w:r>
      <w:r w:rsidRPr="001A097E">
        <w:rPr>
          <w:sz w:val="22"/>
          <w:szCs w:val="22"/>
        </w:rPr>
        <w:t>a</w:t>
      </w:r>
      <w:r w:rsidR="001558AC" w:rsidRPr="001A097E">
        <w:rPr>
          <w:sz w:val="22"/>
          <w:szCs w:val="22"/>
        </w:rPr>
        <w:t>l</w:t>
      </w:r>
      <w:r w:rsidRPr="001A097E">
        <w:rPr>
          <w:sz w:val="22"/>
          <w:szCs w:val="22"/>
        </w:rPr>
        <w:t xml:space="preserve">istas para hacer un real </w:t>
      </w:r>
      <w:r w:rsidR="001558AC" w:rsidRPr="001A097E">
        <w:rPr>
          <w:sz w:val="22"/>
          <w:szCs w:val="22"/>
        </w:rPr>
        <w:t>plan de educativo para mejorar la ca</w:t>
      </w:r>
      <w:r w:rsidRPr="001A097E">
        <w:rPr>
          <w:sz w:val="22"/>
          <w:szCs w:val="22"/>
        </w:rPr>
        <w:t>l</w:t>
      </w:r>
      <w:r w:rsidR="001558AC" w:rsidRPr="001A097E">
        <w:rPr>
          <w:sz w:val="22"/>
          <w:szCs w:val="22"/>
        </w:rPr>
        <w:t>idad de la ens</w:t>
      </w:r>
      <w:r w:rsidRPr="001A097E">
        <w:rPr>
          <w:sz w:val="22"/>
          <w:szCs w:val="22"/>
        </w:rPr>
        <w:t>e</w:t>
      </w:r>
      <w:r w:rsidR="001558AC" w:rsidRPr="001A097E">
        <w:rPr>
          <w:sz w:val="22"/>
          <w:szCs w:val="22"/>
        </w:rPr>
        <w:t>ñanza sin afectar</w:t>
      </w:r>
      <w:r w:rsidRPr="001A097E">
        <w:rPr>
          <w:sz w:val="22"/>
          <w:szCs w:val="22"/>
        </w:rPr>
        <w:t xml:space="preserve"> a los maestros”, detalló.</w:t>
      </w:r>
    </w:p>
    <w:p w:rsidR="00C203A2" w:rsidRPr="001A097E" w:rsidRDefault="00C203A2" w:rsidP="00F80283">
      <w:pPr>
        <w:jc w:val="both"/>
        <w:rPr>
          <w:sz w:val="22"/>
          <w:szCs w:val="22"/>
        </w:rPr>
      </w:pPr>
    </w:p>
    <w:p w:rsidR="0027193D" w:rsidRPr="001A097E" w:rsidRDefault="00995660" w:rsidP="00F80283">
      <w:pPr>
        <w:jc w:val="both"/>
        <w:rPr>
          <w:sz w:val="22"/>
          <w:szCs w:val="22"/>
        </w:rPr>
      </w:pPr>
      <w:r w:rsidRPr="001A097E">
        <w:rPr>
          <w:sz w:val="22"/>
          <w:szCs w:val="22"/>
        </w:rPr>
        <w:t>A</w:t>
      </w:r>
      <w:r w:rsidR="00A23D3B">
        <w:rPr>
          <w:sz w:val="22"/>
          <w:szCs w:val="22"/>
        </w:rPr>
        <w:t xml:space="preserve"> 50</w:t>
      </w:r>
      <w:r w:rsidR="00C203A2" w:rsidRPr="001A097E">
        <w:rPr>
          <w:sz w:val="22"/>
          <w:szCs w:val="22"/>
        </w:rPr>
        <w:t xml:space="preserve"> días que se lleven las elecciones del 01 de julio, Andrés Manuel López Obrador </w:t>
      </w:r>
      <w:r w:rsidR="001558AC" w:rsidRPr="001A097E">
        <w:rPr>
          <w:sz w:val="22"/>
          <w:szCs w:val="22"/>
        </w:rPr>
        <w:t>pidió que lo apoyen con voto parejo, es decir, que voten por los candidatos de la coalición “Juntos haremos historia” tanto para el gobierno de Puebla, las diputaciones federales, las senadurías, presidencias municipales y diputaciones locales.</w:t>
      </w:r>
    </w:p>
    <w:p w:rsidR="00860353" w:rsidRPr="001A097E" w:rsidRDefault="00860353" w:rsidP="00F80283">
      <w:pPr>
        <w:jc w:val="both"/>
        <w:rPr>
          <w:sz w:val="22"/>
          <w:szCs w:val="22"/>
        </w:rPr>
      </w:pPr>
    </w:p>
    <w:p w:rsidR="00C7195A" w:rsidRPr="001A097E" w:rsidRDefault="001558AC" w:rsidP="00C203A2">
      <w:pPr>
        <w:jc w:val="both"/>
        <w:rPr>
          <w:sz w:val="22"/>
          <w:szCs w:val="22"/>
        </w:rPr>
      </w:pPr>
      <w:r w:rsidRPr="001A097E">
        <w:rPr>
          <w:sz w:val="22"/>
          <w:szCs w:val="22"/>
        </w:rPr>
        <w:t>Alertó que los de la mafia del poder tienen una campaña para decir está bien que voten por Andrés Manuel, pero no por el candidato al gobierno poblano, Miguel Barbosa, “pero nosotros n</w:t>
      </w:r>
      <w:r w:rsidR="00C7195A" w:rsidRPr="001A097E">
        <w:rPr>
          <w:sz w:val="22"/>
          <w:szCs w:val="22"/>
        </w:rPr>
        <w:t xml:space="preserve">o podemos aceptarlo, </w:t>
      </w:r>
      <w:r w:rsidR="00C203A2" w:rsidRPr="001A097E">
        <w:rPr>
          <w:sz w:val="22"/>
          <w:szCs w:val="22"/>
        </w:rPr>
        <w:t>yo quiero voto parejo para todos los candidatos, que nos den la confianza</w:t>
      </w:r>
      <w:r w:rsidR="00C7195A" w:rsidRPr="001A097E">
        <w:rPr>
          <w:sz w:val="22"/>
          <w:szCs w:val="22"/>
        </w:rPr>
        <w:t>,</w:t>
      </w:r>
      <w:r w:rsidR="00C203A2" w:rsidRPr="001A097E">
        <w:rPr>
          <w:sz w:val="22"/>
          <w:szCs w:val="22"/>
        </w:rPr>
        <w:t xml:space="preserve"> no puede ser que aqu</w:t>
      </w:r>
      <w:r w:rsidR="00C7195A" w:rsidRPr="001A097E">
        <w:rPr>
          <w:sz w:val="22"/>
          <w:szCs w:val="22"/>
        </w:rPr>
        <w:t>í en P</w:t>
      </w:r>
      <w:r w:rsidR="00C203A2" w:rsidRPr="001A097E">
        <w:rPr>
          <w:sz w:val="22"/>
          <w:szCs w:val="22"/>
        </w:rPr>
        <w:t>uebla quiera</w:t>
      </w:r>
      <w:r w:rsidR="00C7195A" w:rsidRPr="001A097E">
        <w:rPr>
          <w:sz w:val="22"/>
          <w:szCs w:val="22"/>
        </w:rPr>
        <w:t>n a la esposa de (Rafael) Moreno Valle”.</w:t>
      </w:r>
    </w:p>
    <w:p w:rsidR="00C7195A" w:rsidRPr="001A097E" w:rsidRDefault="00C7195A" w:rsidP="00C203A2">
      <w:pPr>
        <w:jc w:val="both"/>
        <w:rPr>
          <w:sz w:val="22"/>
          <w:szCs w:val="22"/>
        </w:rPr>
      </w:pPr>
    </w:p>
    <w:p w:rsidR="004936BB" w:rsidRPr="001A097E" w:rsidRDefault="00C7195A" w:rsidP="00C203A2">
      <w:pPr>
        <w:jc w:val="both"/>
        <w:rPr>
          <w:sz w:val="22"/>
          <w:szCs w:val="22"/>
        </w:rPr>
      </w:pPr>
      <w:r w:rsidRPr="001A097E">
        <w:rPr>
          <w:sz w:val="22"/>
          <w:szCs w:val="22"/>
        </w:rPr>
        <w:t xml:space="preserve">Indicó que en México no se vive en </w:t>
      </w:r>
      <w:r w:rsidR="00C203A2" w:rsidRPr="001A097E">
        <w:rPr>
          <w:sz w:val="22"/>
          <w:szCs w:val="22"/>
        </w:rPr>
        <w:t>una monarquía</w:t>
      </w:r>
      <w:r w:rsidRPr="001A097E">
        <w:rPr>
          <w:sz w:val="22"/>
          <w:szCs w:val="22"/>
        </w:rPr>
        <w:t>,</w:t>
      </w:r>
      <w:r w:rsidR="00C203A2" w:rsidRPr="001A097E">
        <w:rPr>
          <w:sz w:val="22"/>
          <w:szCs w:val="22"/>
        </w:rPr>
        <w:t xml:space="preserve"> no se heredan los cargos, </w:t>
      </w:r>
      <w:r w:rsidRPr="001A097E">
        <w:rPr>
          <w:sz w:val="22"/>
          <w:szCs w:val="22"/>
        </w:rPr>
        <w:t xml:space="preserve">se vive en una República y señaló que ayer </w:t>
      </w:r>
      <w:r w:rsidR="00C203A2" w:rsidRPr="001A097E">
        <w:rPr>
          <w:sz w:val="22"/>
          <w:szCs w:val="22"/>
        </w:rPr>
        <w:t xml:space="preserve">estuvo en Veracruz, </w:t>
      </w:r>
      <w:r w:rsidR="004936BB" w:rsidRPr="001A097E">
        <w:rPr>
          <w:sz w:val="22"/>
          <w:szCs w:val="22"/>
        </w:rPr>
        <w:t xml:space="preserve">el </w:t>
      </w:r>
      <w:r w:rsidR="00C203A2" w:rsidRPr="001A097E">
        <w:rPr>
          <w:sz w:val="22"/>
          <w:szCs w:val="22"/>
        </w:rPr>
        <w:t xml:space="preserve">gobernador </w:t>
      </w:r>
      <w:r w:rsidR="004936BB" w:rsidRPr="001A097E">
        <w:rPr>
          <w:sz w:val="22"/>
          <w:szCs w:val="22"/>
        </w:rPr>
        <w:t xml:space="preserve">Miguel Ángel Yunes quiere dejar a </w:t>
      </w:r>
      <w:r w:rsidR="00C203A2" w:rsidRPr="001A097E">
        <w:rPr>
          <w:sz w:val="22"/>
          <w:szCs w:val="22"/>
        </w:rPr>
        <w:t>su hijo</w:t>
      </w:r>
      <w:r w:rsidR="004936BB" w:rsidRPr="001A097E">
        <w:rPr>
          <w:sz w:val="22"/>
          <w:szCs w:val="22"/>
        </w:rPr>
        <w:t xml:space="preserve"> como gobernador.</w:t>
      </w:r>
    </w:p>
    <w:p w:rsidR="004936BB" w:rsidRPr="001A097E" w:rsidRDefault="004936BB" w:rsidP="00C203A2">
      <w:pPr>
        <w:jc w:val="both"/>
        <w:rPr>
          <w:sz w:val="22"/>
          <w:szCs w:val="22"/>
        </w:rPr>
      </w:pPr>
    </w:p>
    <w:p w:rsidR="004936BB" w:rsidRPr="001A097E" w:rsidRDefault="004936BB" w:rsidP="00C203A2">
      <w:pPr>
        <w:jc w:val="both"/>
        <w:rPr>
          <w:sz w:val="22"/>
          <w:szCs w:val="22"/>
        </w:rPr>
      </w:pPr>
      <w:r w:rsidRPr="001A097E">
        <w:rPr>
          <w:sz w:val="22"/>
          <w:szCs w:val="22"/>
        </w:rPr>
        <w:t xml:space="preserve">Expuso que el PAN es lo mismo que el PRI, </w:t>
      </w:r>
      <w:r w:rsidR="00C203A2" w:rsidRPr="001A097E">
        <w:rPr>
          <w:sz w:val="22"/>
          <w:szCs w:val="22"/>
        </w:rPr>
        <w:t xml:space="preserve">no hay </w:t>
      </w:r>
      <w:r w:rsidRPr="001A097E">
        <w:rPr>
          <w:sz w:val="22"/>
          <w:szCs w:val="22"/>
        </w:rPr>
        <w:t xml:space="preserve">diferencia entre los panistas y los priistas de arriba, pertenecen a la mafia del poder, </w:t>
      </w:r>
      <w:r w:rsidR="00C203A2" w:rsidRPr="001A097E">
        <w:rPr>
          <w:sz w:val="22"/>
          <w:szCs w:val="22"/>
        </w:rPr>
        <w:t xml:space="preserve">comen en el mismo plato, </w:t>
      </w:r>
      <w:r w:rsidRPr="001A097E">
        <w:rPr>
          <w:sz w:val="22"/>
          <w:szCs w:val="22"/>
        </w:rPr>
        <w:t>¿ustedes creen qué</w:t>
      </w:r>
      <w:r w:rsidR="00C203A2" w:rsidRPr="001A097E">
        <w:rPr>
          <w:sz w:val="22"/>
          <w:szCs w:val="22"/>
        </w:rPr>
        <w:t xml:space="preserve"> son d</w:t>
      </w:r>
      <w:r w:rsidRPr="001A097E">
        <w:rPr>
          <w:sz w:val="22"/>
          <w:szCs w:val="22"/>
        </w:rPr>
        <w:t>iferentes Rafael Moreno Valle y Enrique Peña Ni</w:t>
      </w:r>
      <w:r w:rsidR="00C203A2" w:rsidRPr="001A097E">
        <w:rPr>
          <w:sz w:val="22"/>
          <w:szCs w:val="22"/>
        </w:rPr>
        <w:t>eto</w:t>
      </w:r>
      <w:r w:rsidRPr="001A097E">
        <w:rPr>
          <w:sz w:val="22"/>
          <w:szCs w:val="22"/>
        </w:rPr>
        <w:t>?</w:t>
      </w:r>
      <w:r w:rsidR="00C203A2" w:rsidRPr="001A097E">
        <w:rPr>
          <w:sz w:val="22"/>
          <w:szCs w:val="22"/>
        </w:rPr>
        <w:t xml:space="preserve">, </w:t>
      </w:r>
      <w:r w:rsidRPr="001A097E">
        <w:rPr>
          <w:sz w:val="22"/>
          <w:szCs w:val="22"/>
        </w:rPr>
        <w:t>¿qué son</w:t>
      </w:r>
      <w:r w:rsidR="00C203A2" w:rsidRPr="001A097E">
        <w:rPr>
          <w:sz w:val="22"/>
          <w:szCs w:val="22"/>
        </w:rPr>
        <w:t xml:space="preserve"> distinto</w:t>
      </w:r>
      <w:r w:rsidRPr="001A097E">
        <w:rPr>
          <w:sz w:val="22"/>
          <w:szCs w:val="22"/>
        </w:rPr>
        <w:t>s</w:t>
      </w:r>
      <w:r w:rsidR="00C203A2" w:rsidRPr="001A097E">
        <w:rPr>
          <w:sz w:val="22"/>
          <w:szCs w:val="22"/>
        </w:rPr>
        <w:t xml:space="preserve"> </w:t>
      </w:r>
      <w:r w:rsidRPr="001A097E">
        <w:rPr>
          <w:sz w:val="22"/>
          <w:szCs w:val="22"/>
        </w:rPr>
        <w:t xml:space="preserve">Carlos </w:t>
      </w:r>
      <w:r w:rsidR="00C203A2" w:rsidRPr="001A097E">
        <w:rPr>
          <w:sz w:val="22"/>
          <w:szCs w:val="22"/>
        </w:rPr>
        <w:t>S</w:t>
      </w:r>
      <w:r w:rsidRPr="001A097E">
        <w:rPr>
          <w:sz w:val="22"/>
          <w:szCs w:val="22"/>
        </w:rPr>
        <w:t>a</w:t>
      </w:r>
      <w:r w:rsidR="00C203A2" w:rsidRPr="001A097E">
        <w:rPr>
          <w:sz w:val="22"/>
          <w:szCs w:val="22"/>
        </w:rPr>
        <w:t>lin</w:t>
      </w:r>
      <w:r w:rsidRPr="001A097E">
        <w:rPr>
          <w:sz w:val="22"/>
          <w:szCs w:val="22"/>
        </w:rPr>
        <w:t>a</w:t>
      </w:r>
      <w:r w:rsidR="00C203A2" w:rsidRPr="001A097E">
        <w:rPr>
          <w:sz w:val="22"/>
          <w:szCs w:val="22"/>
        </w:rPr>
        <w:t>s</w:t>
      </w:r>
      <w:r w:rsidRPr="001A097E">
        <w:rPr>
          <w:sz w:val="22"/>
          <w:szCs w:val="22"/>
        </w:rPr>
        <w:t>, el</w:t>
      </w:r>
      <w:r w:rsidR="00C203A2" w:rsidRPr="001A097E">
        <w:rPr>
          <w:sz w:val="22"/>
          <w:szCs w:val="22"/>
        </w:rPr>
        <w:t xml:space="preserve"> jefe de la m</w:t>
      </w:r>
      <w:r w:rsidRPr="001A097E">
        <w:rPr>
          <w:sz w:val="22"/>
          <w:szCs w:val="22"/>
        </w:rPr>
        <w:t>a</w:t>
      </w:r>
      <w:r w:rsidR="00C203A2" w:rsidRPr="001A097E">
        <w:rPr>
          <w:sz w:val="22"/>
          <w:szCs w:val="22"/>
        </w:rPr>
        <w:t xml:space="preserve">fia </w:t>
      </w:r>
      <w:r w:rsidRPr="001A097E">
        <w:rPr>
          <w:sz w:val="22"/>
          <w:szCs w:val="22"/>
        </w:rPr>
        <w:t>d</w:t>
      </w:r>
      <w:r w:rsidR="00C203A2" w:rsidRPr="001A097E">
        <w:rPr>
          <w:sz w:val="22"/>
          <w:szCs w:val="22"/>
        </w:rPr>
        <w:t>el po</w:t>
      </w:r>
      <w:r w:rsidRPr="001A097E">
        <w:rPr>
          <w:sz w:val="22"/>
          <w:szCs w:val="22"/>
        </w:rPr>
        <w:t>d</w:t>
      </w:r>
      <w:r w:rsidR="00C203A2" w:rsidRPr="001A097E">
        <w:rPr>
          <w:sz w:val="22"/>
          <w:szCs w:val="22"/>
        </w:rPr>
        <w:t>e</w:t>
      </w:r>
      <w:r w:rsidRPr="001A097E">
        <w:rPr>
          <w:sz w:val="22"/>
          <w:szCs w:val="22"/>
        </w:rPr>
        <w:t>r</w:t>
      </w:r>
      <w:r w:rsidR="00C203A2" w:rsidRPr="001A097E">
        <w:rPr>
          <w:sz w:val="22"/>
          <w:szCs w:val="22"/>
        </w:rPr>
        <w:t xml:space="preserve"> qu</w:t>
      </w:r>
      <w:r w:rsidRPr="001A097E">
        <w:rPr>
          <w:sz w:val="22"/>
          <w:szCs w:val="22"/>
        </w:rPr>
        <w:t xml:space="preserve">e </w:t>
      </w:r>
      <w:r w:rsidR="00C203A2" w:rsidRPr="001A097E">
        <w:rPr>
          <w:sz w:val="22"/>
          <w:szCs w:val="22"/>
        </w:rPr>
        <w:t>Vicente Fox</w:t>
      </w:r>
      <w:r w:rsidRPr="001A097E">
        <w:rPr>
          <w:sz w:val="22"/>
          <w:szCs w:val="22"/>
        </w:rPr>
        <w:t>?</w:t>
      </w:r>
    </w:p>
    <w:p w:rsidR="004936BB" w:rsidRPr="001A097E" w:rsidRDefault="004936BB" w:rsidP="00C203A2">
      <w:pPr>
        <w:jc w:val="both"/>
        <w:rPr>
          <w:sz w:val="22"/>
          <w:szCs w:val="22"/>
        </w:rPr>
      </w:pPr>
    </w:p>
    <w:p w:rsidR="00C203A2" w:rsidRPr="001A097E" w:rsidRDefault="004936BB" w:rsidP="00C203A2">
      <w:pPr>
        <w:jc w:val="both"/>
        <w:rPr>
          <w:sz w:val="22"/>
          <w:szCs w:val="22"/>
        </w:rPr>
      </w:pPr>
      <w:r w:rsidRPr="001A097E">
        <w:rPr>
          <w:sz w:val="22"/>
          <w:szCs w:val="22"/>
        </w:rPr>
        <w:t>“E</w:t>
      </w:r>
      <w:r w:rsidR="00C203A2" w:rsidRPr="001A097E">
        <w:rPr>
          <w:sz w:val="22"/>
          <w:szCs w:val="22"/>
        </w:rPr>
        <w:t>s el PRIAN, son lo mismo, por eso no hay que d</w:t>
      </w:r>
      <w:r w:rsidRPr="001A097E">
        <w:rPr>
          <w:sz w:val="22"/>
          <w:szCs w:val="22"/>
        </w:rPr>
        <w:t>e</w:t>
      </w:r>
      <w:r w:rsidR="00C203A2" w:rsidRPr="001A097E">
        <w:rPr>
          <w:sz w:val="22"/>
          <w:szCs w:val="22"/>
        </w:rPr>
        <w:t>jarnos engañar</w:t>
      </w:r>
      <w:r w:rsidRPr="001A097E">
        <w:rPr>
          <w:sz w:val="22"/>
          <w:szCs w:val="22"/>
        </w:rPr>
        <w:t xml:space="preserve">, </w:t>
      </w:r>
      <w:r w:rsidR="00C203A2" w:rsidRPr="001A097E">
        <w:rPr>
          <w:sz w:val="22"/>
          <w:szCs w:val="22"/>
        </w:rPr>
        <w:t>son iguales los del PRIAN reparten tinacos rojos y los del pan</w:t>
      </w:r>
      <w:r w:rsidRPr="001A097E">
        <w:rPr>
          <w:sz w:val="22"/>
          <w:szCs w:val="22"/>
        </w:rPr>
        <w:t xml:space="preserve"> tinacos azules”, señaló al decir que el candidato por la coalición “Juntos haremos historia” al gobierno, Miguel Barbosa lleva 30 puntos de ventaja de la esposa de Moreno Valle.</w:t>
      </w:r>
    </w:p>
    <w:p w:rsidR="00C203A2" w:rsidRPr="001A097E" w:rsidRDefault="00C203A2" w:rsidP="00C203A2">
      <w:pPr>
        <w:jc w:val="both"/>
        <w:rPr>
          <w:sz w:val="22"/>
          <w:szCs w:val="22"/>
        </w:rPr>
      </w:pPr>
    </w:p>
    <w:p w:rsidR="00C203A2" w:rsidRPr="001A097E" w:rsidRDefault="004936BB" w:rsidP="00C203A2">
      <w:pPr>
        <w:jc w:val="both"/>
        <w:rPr>
          <w:sz w:val="22"/>
          <w:szCs w:val="22"/>
        </w:rPr>
      </w:pPr>
      <w:r w:rsidRPr="001A097E">
        <w:rPr>
          <w:sz w:val="22"/>
          <w:szCs w:val="22"/>
        </w:rPr>
        <w:t xml:space="preserve">Explicó que no es ganar solo la Presidencia de México, </w:t>
      </w:r>
      <w:r w:rsidR="00C203A2" w:rsidRPr="001A097E">
        <w:rPr>
          <w:sz w:val="22"/>
          <w:szCs w:val="22"/>
        </w:rPr>
        <w:t xml:space="preserve">sino </w:t>
      </w:r>
      <w:r w:rsidRPr="001A097E">
        <w:rPr>
          <w:sz w:val="22"/>
          <w:szCs w:val="22"/>
        </w:rPr>
        <w:t xml:space="preserve">es </w:t>
      </w:r>
      <w:r w:rsidR="00C203A2" w:rsidRPr="001A097E">
        <w:rPr>
          <w:sz w:val="22"/>
          <w:szCs w:val="22"/>
        </w:rPr>
        <w:t>ganar la mayor</w:t>
      </w:r>
      <w:r w:rsidRPr="001A097E">
        <w:rPr>
          <w:sz w:val="22"/>
          <w:szCs w:val="22"/>
        </w:rPr>
        <w:t>ía del C</w:t>
      </w:r>
      <w:r w:rsidR="00C203A2" w:rsidRPr="001A097E">
        <w:rPr>
          <w:sz w:val="22"/>
          <w:szCs w:val="22"/>
        </w:rPr>
        <w:t xml:space="preserve">ongreso, </w:t>
      </w:r>
      <w:r w:rsidRPr="001A097E">
        <w:rPr>
          <w:sz w:val="22"/>
          <w:szCs w:val="22"/>
        </w:rPr>
        <w:t xml:space="preserve">en la Cámara de </w:t>
      </w:r>
      <w:r w:rsidR="00C203A2" w:rsidRPr="001A097E">
        <w:rPr>
          <w:sz w:val="22"/>
          <w:szCs w:val="22"/>
        </w:rPr>
        <w:t xml:space="preserve">diputados y </w:t>
      </w:r>
      <w:r w:rsidRPr="001A097E">
        <w:rPr>
          <w:sz w:val="22"/>
          <w:szCs w:val="22"/>
        </w:rPr>
        <w:t xml:space="preserve">el Senado de la República, para evitar que se sigan dando moches a los legisladores </w:t>
      </w:r>
      <w:r w:rsidR="00C203A2" w:rsidRPr="001A097E">
        <w:rPr>
          <w:sz w:val="22"/>
          <w:szCs w:val="22"/>
        </w:rPr>
        <w:t xml:space="preserve">que voten a favor </w:t>
      </w:r>
      <w:r w:rsidRPr="001A097E">
        <w:rPr>
          <w:sz w:val="22"/>
          <w:szCs w:val="22"/>
        </w:rPr>
        <w:t>d</w:t>
      </w:r>
      <w:r w:rsidR="00C203A2" w:rsidRPr="001A097E">
        <w:rPr>
          <w:sz w:val="22"/>
          <w:szCs w:val="22"/>
        </w:rPr>
        <w:t>e las leyes que pro</w:t>
      </w:r>
      <w:r w:rsidRPr="001A097E">
        <w:rPr>
          <w:sz w:val="22"/>
          <w:szCs w:val="22"/>
        </w:rPr>
        <w:t>mueve la mafi</w:t>
      </w:r>
      <w:r w:rsidR="00C203A2" w:rsidRPr="001A097E">
        <w:rPr>
          <w:sz w:val="22"/>
          <w:szCs w:val="22"/>
        </w:rPr>
        <w:t>a del poder</w:t>
      </w:r>
      <w:r w:rsidRPr="001A097E">
        <w:rPr>
          <w:sz w:val="22"/>
          <w:szCs w:val="22"/>
        </w:rPr>
        <w:t>, se necesitan gente honesta</w:t>
      </w:r>
      <w:r w:rsidR="00C203A2" w:rsidRPr="001A097E">
        <w:rPr>
          <w:sz w:val="22"/>
          <w:szCs w:val="22"/>
        </w:rPr>
        <w:t>, autentic</w:t>
      </w:r>
      <w:r w:rsidRPr="001A097E">
        <w:rPr>
          <w:sz w:val="22"/>
          <w:szCs w:val="22"/>
        </w:rPr>
        <w:t>a, re</w:t>
      </w:r>
      <w:r w:rsidR="00C203A2" w:rsidRPr="001A097E">
        <w:rPr>
          <w:sz w:val="22"/>
          <w:szCs w:val="22"/>
        </w:rPr>
        <w:t>pres</w:t>
      </w:r>
      <w:r w:rsidRPr="001A097E">
        <w:rPr>
          <w:sz w:val="22"/>
          <w:szCs w:val="22"/>
        </w:rPr>
        <w:t>entantes del pueblo, y por ello no se vota por la persona, sino para lograr una transformación del país.</w:t>
      </w:r>
    </w:p>
    <w:p w:rsidR="004936BB" w:rsidRPr="001A097E" w:rsidRDefault="004936BB" w:rsidP="00F80283">
      <w:pPr>
        <w:jc w:val="both"/>
        <w:rPr>
          <w:sz w:val="22"/>
          <w:szCs w:val="22"/>
        </w:rPr>
      </w:pPr>
    </w:p>
    <w:p w:rsidR="00860353" w:rsidRPr="001A097E" w:rsidRDefault="004936BB" w:rsidP="004936BB">
      <w:pPr>
        <w:jc w:val="both"/>
        <w:rPr>
          <w:sz w:val="22"/>
          <w:szCs w:val="22"/>
        </w:rPr>
      </w:pPr>
      <w:r w:rsidRPr="001A097E">
        <w:rPr>
          <w:sz w:val="22"/>
          <w:szCs w:val="22"/>
        </w:rPr>
        <w:t xml:space="preserve">Consideró que es el único mexicano que conoce más de una vez los 2 mil 500 municipios que hay en México </w:t>
      </w:r>
      <w:r w:rsidR="00860353" w:rsidRPr="001A097E">
        <w:rPr>
          <w:sz w:val="22"/>
          <w:szCs w:val="22"/>
        </w:rPr>
        <w:t xml:space="preserve">y </w:t>
      </w:r>
      <w:r w:rsidRPr="001A097E">
        <w:rPr>
          <w:sz w:val="22"/>
          <w:szCs w:val="22"/>
        </w:rPr>
        <w:t>“</w:t>
      </w:r>
      <w:r w:rsidR="00860353" w:rsidRPr="001A097E">
        <w:rPr>
          <w:sz w:val="22"/>
          <w:szCs w:val="22"/>
        </w:rPr>
        <w:t>a las pruebas me remito, a ver si sale alguien</w:t>
      </w:r>
      <w:r w:rsidRPr="001A097E">
        <w:rPr>
          <w:sz w:val="22"/>
          <w:szCs w:val="22"/>
        </w:rPr>
        <w:t>”</w:t>
      </w:r>
      <w:r w:rsidR="00860353" w:rsidRPr="001A097E">
        <w:rPr>
          <w:sz w:val="22"/>
          <w:szCs w:val="22"/>
        </w:rPr>
        <w:t>.</w:t>
      </w:r>
    </w:p>
    <w:p w:rsidR="00860353" w:rsidRPr="001A097E" w:rsidRDefault="00860353" w:rsidP="00F80283">
      <w:pPr>
        <w:jc w:val="both"/>
        <w:rPr>
          <w:sz w:val="22"/>
          <w:szCs w:val="22"/>
        </w:rPr>
      </w:pPr>
    </w:p>
    <w:p w:rsidR="004936BB" w:rsidRPr="001A097E" w:rsidRDefault="004936BB" w:rsidP="00F80283">
      <w:pPr>
        <w:jc w:val="both"/>
        <w:rPr>
          <w:sz w:val="22"/>
          <w:szCs w:val="22"/>
        </w:rPr>
      </w:pPr>
      <w:r w:rsidRPr="001A097E">
        <w:rPr>
          <w:sz w:val="22"/>
          <w:szCs w:val="22"/>
        </w:rPr>
        <w:t xml:space="preserve">Pidió a los ciudadanos a tener confianza, se </w:t>
      </w:r>
      <w:r w:rsidR="00860353" w:rsidRPr="001A097E">
        <w:rPr>
          <w:sz w:val="22"/>
          <w:szCs w:val="22"/>
        </w:rPr>
        <w:t>lograr</w:t>
      </w:r>
      <w:r w:rsidRPr="001A097E">
        <w:rPr>
          <w:sz w:val="22"/>
          <w:szCs w:val="22"/>
        </w:rPr>
        <w:t>á</w:t>
      </w:r>
      <w:r w:rsidR="00860353" w:rsidRPr="001A097E">
        <w:rPr>
          <w:sz w:val="22"/>
          <w:szCs w:val="22"/>
        </w:rPr>
        <w:t xml:space="preserve"> la transformación del país, </w:t>
      </w:r>
      <w:r w:rsidRPr="001A097E">
        <w:rPr>
          <w:sz w:val="22"/>
          <w:szCs w:val="22"/>
        </w:rPr>
        <w:t xml:space="preserve">no les va </w:t>
      </w:r>
      <w:r w:rsidR="00860353" w:rsidRPr="001A097E">
        <w:rPr>
          <w:sz w:val="22"/>
          <w:szCs w:val="22"/>
        </w:rPr>
        <w:t xml:space="preserve">a fallar, </w:t>
      </w:r>
      <w:r w:rsidRPr="001A097E">
        <w:rPr>
          <w:sz w:val="22"/>
          <w:szCs w:val="22"/>
        </w:rPr>
        <w:t>“</w:t>
      </w:r>
      <w:r w:rsidR="00860353" w:rsidRPr="001A097E">
        <w:rPr>
          <w:sz w:val="22"/>
          <w:szCs w:val="22"/>
        </w:rPr>
        <w:t xml:space="preserve">además </w:t>
      </w:r>
      <w:r w:rsidRPr="001A097E">
        <w:rPr>
          <w:sz w:val="22"/>
          <w:szCs w:val="22"/>
        </w:rPr>
        <w:t xml:space="preserve">sería una </w:t>
      </w:r>
      <w:r w:rsidR="00860353" w:rsidRPr="001A097E">
        <w:rPr>
          <w:sz w:val="22"/>
          <w:szCs w:val="22"/>
        </w:rPr>
        <w:t xml:space="preserve">vergüenza </w:t>
      </w:r>
      <w:r w:rsidRPr="001A097E">
        <w:rPr>
          <w:sz w:val="22"/>
          <w:szCs w:val="22"/>
        </w:rPr>
        <w:t xml:space="preserve">que </w:t>
      </w:r>
      <w:r w:rsidR="00860353" w:rsidRPr="001A097E">
        <w:rPr>
          <w:sz w:val="22"/>
          <w:szCs w:val="22"/>
        </w:rPr>
        <w:t>tanto</w:t>
      </w:r>
      <w:r w:rsidRPr="001A097E">
        <w:rPr>
          <w:sz w:val="22"/>
          <w:szCs w:val="22"/>
        </w:rPr>
        <w:t>s</w:t>
      </w:r>
      <w:r w:rsidR="00860353" w:rsidRPr="001A097E">
        <w:rPr>
          <w:sz w:val="22"/>
          <w:szCs w:val="22"/>
        </w:rPr>
        <w:t xml:space="preserve"> años de</w:t>
      </w:r>
      <w:r w:rsidRPr="001A097E">
        <w:rPr>
          <w:sz w:val="22"/>
          <w:szCs w:val="22"/>
        </w:rPr>
        <w:t xml:space="preserve"> lucha para llegar a ocupar la P</w:t>
      </w:r>
      <w:r w:rsidR="00860353" w:rsidRPr="001A097E">
        <w:rPr>
          <w:sz w:val="22"/>
          <w:szCs w:val="22"/>
        </w:rPr>
        <w:t>resid</w:t>
      </w:r>
      <w:r w:rsidRPr="001A097E">
        <w:rPr>
          <w:sz w:val="22"/>
          <w:szCs w:val="22"/>
        </w:rPr>
        <w:t>encia y trai</w:t>
      </w:r>
      <w:r w:rsidR="00860353" w:rsidRPr="001A097E">
        <w:rPr>
          <w:sz w:val="22"/>
          <w:szCs w:val="22"/>
        </w:rPr>
        <w:t>cionar</w:t>
      </w:r>
      <w:r w:rsidRPr="001A097E">
        <w:rPr>
          <w:sz w:val="22"/>
          <w:szCs w:val="22"/>
        </w:rPr>
        <w:t>á al pueblo”.</w:t>
      </w:r>
    </w:p>
    <w:p w:rsidR="004936BB" w:rsidRPr="001A097E" w:rsidRDefault="004936BB" w:rsidP="00F80283">
      <w:pPr>
        <w:jc w:val="both"/>
        <w:rPr>
          <w:sz w:val="22"/>
          <w:szCs w:val="22"/>
        </w:rPr>
      </w:pPr>
    </w:p>
    <w:p w:rsidR="00860353" w:rsidRPr="001A097E" w:rsidRDefault="00D426C5" w:rsidP="00F80283">
      <w:pPr>
        <w:jc w:val="both"/>
        <w:rPr>
          <w:sz w:val="22"/>
          <w:szCs w:val="22"/>
        </w:rPr>
      </w:pPr>
      <w:r w:rsidRPr="001A097E">
        <w:rPr>
          <w:sz w:val="22"/>
          <w:szCs w:val="22"/>
        </w:rPr>
        <w:t>Expresó que tiene una ambición legí</w:t>
      </w:r>
      <w:r w:rsidR="00860353" w:rsidRPr="001A097E">
        <w:rPr>
          <w:sz w:val="22"/>
          <w:szCs w:val="22"/>
        </w:rPr>
        <w:t xml:space="preserve">tima </w:t>
      </w:r>
      <w:r w:rsidRPr="001A097E">
        <w:rPr>
          <w:sz w:val="22"/>
          <w:szCs w:val="22"/>
        </w:rPr>
        <w:t>“</w:t>
      </w:r>
      <w:r w:rsidR="00860353" w:rsidRPr="001A097E">
        <w:rPr>
          <w:sz w:val="22"/>
          <w:szCs w:val="22"/>
        </w:rPr>
        <w:t>quiero ser un buen pr</w:t>
      </w:r>
      <w:r w:rsidRPr="001A097E">
        <w:rPr>
          <w:sz w:val="22"/>
          <w:szCs w:val="22"/>
        </w:rPr>
        <w:t>e</w:t>
      </w:r>
      <w:r w:rsidR="00860353" w:rsidRPr="001A097E">
        <w:rPr>
          <w:sz w:val="22"/>
          <w:szCs w:val="22"/>
        </w:rPr>
        <w:t>sid</w:t>
      </w:r>
      <w:r w:rsidRPr="001A097E">
        <w:rPr>
          <w:sz w:val="22"/>
          <w:szCs w:val="22"/>
        </w:rPr>
        <w:t>e</w:t>
      </w:r>
      <w:r w:rsidR="00860353" w:rsidRPr="001A097E">
        <w:rPr>
          <w:sz w:val="22"/>
          <w:szCs w:val="22"/>
        </w:rPr>
        <w:t>nte de Mé</w:t>
      </w:r>
      <w:r w:rsidRPr="001A097E">
        <w:rPr>
          <w:sz w:val="22"/>
          <w:szCs w:val="22"/>
        </w:rPr>
        <w:t>x</w:t>
      </w:r>
      <w:r w:rsidR="00860353" w:rsidRPr="001A097E">
        <w:rPr>
          <w:sz w:val="22"/>
          <w:szCs w:val="22"/>
        </w:rPr>
        <w:t>ico</w:t>
      </w:r>
      <w:r w:rsidRPr="001A097E">
        <w:rPr>
          <w:sz w:val="22"/>
          <w:szCs w:val="22"/>
        </w:rPr>
        <w:t xml:space="preserve">, quiero seguir el ejemplo Benito Juárez, </w:t>
      </w:r>
      <w:r w:rsidR="00860353" w:rsidRPr="001A097E">
        <w:rPr>
          <w:sz w:val="22"/>
          <w:szCs w:val="22"/>
        </w:rPr>
        <w:t>F</w:t>
      </w:r>
      <w:r w:rsidRPr="001A097E">
        <w:rPr>
          <w:sz w:val="22"/>
          <w:szCs w:val="22"/>
        </w:rPr>
        <w:t>rancisco I.</w:t>
      </w:r>
      <w:r w:rsidR="00860353" w:rsidRPr="001A097E">
        <w:rPr>
          <w:sz w:val="22"/>
          <w:szCs w:val="22"/>
        </w:rPr>
        <w:t xml:space="preserve"> Madero, </w:t>
      </w:r>
      <w:r w:rsidRPr="001A097E">
        <w:rPr>
          <w:sz w:val="22"/>
          <w:szCs w:val="22"/>
        </w:rPr>
        <w:t>del general Lá</w:t>
      </w:r>
      <w:r w:rsidR="00860353" w:rsidRPr="001A097E">
        <w:rPr>
          <w:sz w:val="22"/>
          <w:szCs w:val="22"/>
        </w:rPr>
        <w:t>z</w:t>
      </w:r>
      <w:r w:rsidRPr="001A097E">
        <w:rPr>
          <w:sz w:val="22"/>
          <w:szCs w:val="22"/>
        </w:rPr>
        <w:t>a</w:t>
      </w:r>
      <w:r w:rsidR="00860353" w:rsidRPr="001A097E">
        <w:rPr>
          <w:sz w:val="22"/>
          <w:szCs w:val="22"/>
        </w:rPr>
        <w:t>ro Cárdenas del Río, voy a cumplir todos los compromisos</w:t>
      </w:r>
      <w:r w:rsidRPr="001A097E">
        <w:rPr>
          <w:sz w:val="22"/>
          <w:szCs w:val="22"/>
        </w:rPr>
        <w:t>”</w:t>
      </w:r>
      <w:r w:rsidR="00860353" w:rsidRPr="001A097E">
        <w:rPr>
          <w:sz w:val="22"/>
          <w:szCs w:val="22"/>
        </w:rPr>
        <w:t>.</w:t>
      </w:r>
    </w:p>
    <w:p w:rsidR="00860353" w:rsidRPr="001A097E" w:rsidRDefault="00860353" w:rsidP="00F80283">
      <w:pPr>
        <w:jc w:val="both"/>
        <w:rPr>
          <w:sz w:val="22"/>
          <w:szCs w:val="22"/>
        </w:rPr>
      </w:pPr>
    </w:p>
    <w:p w:rsidR="00D426C5" w:rsidRPr="001A097E" w:rsidRDefault="00C83259" w:rsidP="00F80283">
      <w:pPr>
        <w:jc w:val="both"/>
        <w:rPr>
          <w:sz w:val="22"/>
          <w:szCs w:val="22"/>
        </w:rPr>
      </w:pPr>
      <w:r>
        <w:rPr>
          <w:sz w:val="22"/>
          <w:szCs w:val="22"/>
        </w:rPr>
        <w:t>Tanto en Ajalpan, Puebla y Teotitlán de Flores Magón, Oaxaca, López Obrador r</w:t>
      </w:r>
      <w:r w:rsidR="00D426C5" w:rsidRPr="001A097E">
        <w:rPr>
          <w:sz w:val="22"/>
          <w:szCs w:val="22"/>
        </w:rPr>
        <w:t xml:space="preserve">esumió sus propuestas: acabar con la corrupción que se logrará en </w:t>
      </w:r>
      <w:r w:rsidR="00860353" w:rsidRPr="001A097E">
        <w:rPr>
          <w:sz w:val="22"/>
          <w:szCs w:val="22"/>
        </w:rPr>
        <w:t xml:space="preserve">seis años, </w:t>
      </w:r>
      <w:r w:rsidR="00D426C5" w:rsidRPr="001A097E">
        <w:rPr>
          <w:sz w:val="22"/>
          <w:szCs w:val="22"/>
        </w:rPr>
        <w:t>porque “</w:t>
      </w:r>
      <w:r w:rsidR="00860353" w:rsidRPr="001A097E">
        <w:rPr>
          <w:sz w:val="22"/>
          <w:szCs w:val="22"/>
        </w:rPr>
        <w:t xml:space="preserve">no me voy a </w:t>
      </w:r>
      <w:r w:rsidR="00D426C5" w:rsidRPr="001A097E">
        <w:rPr>
          <w:sz w:val="22"/>
          <w:szCs w:val="22"/>
        </w:rPr>
        <w:t>reelegir, soy partidario del sufrag</w:t>
      </w:r>
      <w:r w:rsidR="00860353" w:rsidRPr="001A097E">
        <w:rPr>
          <w:sz w:val="22"/>
          <w:szCs w:val="22"/>
        </w:rPr>
        <w:t xml:space="preserve">io efectivo, no reelección, nada más </w:t>
      </w:r>
      <w:r w:rsidR="00D426C5" w:rsidRPr="001A097E">
        <w:rPr>
          <w:sz w:val="22"/>
          <w:szCs w:val="22"/>
        </w:rPr>
        <w:t>s</w:t>
      </w:r>
      <w:r w:rsidR="00860353" w:rsidRPr="001A097E">
        <w:rPr>
          <w:sz w:val="22"/>
          <w:szCs w:val="22"/>
        </w:rPr>
        <w:t>eis años para asentar las bases de una patria nueva</w:t>
      </w:r>
      <w:r w:rsidR="00D426C5" w:rsidRPr="001A097E">
        <w:rPr>
          <w:sz w:val="22"/>
          <w:szCs w:val="22"/>
        </w:rPr>
        <w:t>”.</w:t>
      </w:r>
    </w:p>
    <w:p w:rsidR="001A097E" w:rsidRDefault="001A097E" w:rsidP="00D426C5">
      <w:pPr>
        <w:jc w:val="both"/>
        <w:rPr>
          <w:sz w:val="22"/>
          <w:szCs w:val="22"/>
        </w:rPr>
      </w:pPr>
    </w:p>
    <w:p w:rsidR="00D426C5" w:rsidRPr="001A097E" w:rsidRDefault="00D426C5" w:rsidP="00D426C5">
      <w:pPr>
        <w:jc w:val="both"/>
        <w:rPr>
          <w:sz w:val="22"/>
          <w:szCs w:val="22"/>
        </w:rPr>
      </w:pPr>
      <w:r w:rsidRPr="001A097E">
        <w:rPr>
          <w:sz w:val="22"/>
          <w:szCs w:val="22"/>
        </w:rPr>
        <w:t xml:space="preserve">Con los ahorros que se recauden por combatir la corrupción no habrá necesidad de aumentar </w:t>
      </w:r>
      <w:r w:rsidR="00860353" w:rsidRPr="001A097E">
        <w:rPr>
          <w:sz w:val="22"/>
          <w:szCs w:val="22"/>
        </w:rPr>
        <w:t xml:space="preserve">los impuestos, </w:t>
      </w:r>
      <w:r w:rsidRPr="001A097E">
        <w:rPr>
          <w:sz w:val="22"/>
          <w:szCs w:val="22"/>
        </w:rPr>
        <w:t>ni del IVA, tampoco d</w:t>
      </w:r>
      <w:r w:rsidR="00860353" w:rsidRPr="001A097E">
        <w:rPr>
          <w:sz w:val="22"/>
          <w:szCs w:val="22"/>
        </w:rPr>
        <w:t>el ISR</w:t>
      </w:r>
      <w:r w:rsidRPr="001A097E">
        <w:rPr>
          <w:sz w:val="22"/>
          <w:szCs w:val="22"/>
        </w:rPr>
        <w:t xml:space="preserve">, no se endeudará al país para financiar el desarrollo, no se gastará </w:t>
      </w:r>
      <w:r w:rsidR="00860353" w:rsidRPr="001A097E">
        <w:rPr>
          <w:sz w:val="22"/>
          <w:szCs w:val="22"/>
        </w:rPr>
        <w:t xml:space="preserve">más de lo que ingrese a la hacienda pública, no habrá gasolinazos, </w:t>
      </w:r>
      <w:r w:rsidRPr="001A097E">
        <w:rPr>
          <w:sz w:val="22"/>
          <w:szCs w:val="22"/>
        </w:rPr>
        <w:t xml:space="preserve">se </w:t>
      </w:r>
      <w:r w:rsidR="00860353" w:rsidRPr="001A097E">
        <w:rPr>
          <w:sz w:val="22"/>
          <w:szCs w:val="22"/>
        </w:rPr>
        <w:t>cortar</w:t>
      </w:r>
      <w:r w:rsidRPr="001A097E">
        <w:rPr>
          <w:sz w:val="22"/>
          <w:szCs w:val="22"/>
        </w:rPr>
        <w:t>á el copete</w:t>
      </w:r>
      <w:r w:rsidR="00860353" w:rsidRPr="001A097E">
        <w:rPr>
          <w:sz w:val="22"/>
          <w:szCs w:val="22"/>
        </w:rPr>
        <w:t xml:space="preserve"> de privilegios que hay en el gobierno</w:t>
      </w:r>
      <w:r w:rsidRPr="001A097E">
        <w:rPr>
          <w:sz w:val="22"/>
          <w:szCs w:val="22"/>
        </w:rPr>
        <w:t>, ni habrá sueldos elevadísimos para los altos funcionarios, expuso.</w:t>
      </w:r>
    </w:p>
    <w:p w:rsidR="00D426C5" w:rsidRPr="001A097E" w:rsidRDefault="00D426C5" w:rsidP="00D426C5">
      <w:pPr>
        <w:jc w:val="both"/>
        <w:rPr>
          <w:sz w:val="22"/>
          <w:szCs w:val="22"/>
        </w:rPr>
      </w:pPr>
    </w:p>
    <w:p w:rsidR="00D426C5" w:rsidRPr="001A097E" w:rsidRDefault="00D426C5" w:rsidP="00F80283">
      <w:pPr>
        <w:jc w:val="both"/>
        <w:rPr>
          <w:sz w:val="22"/>
          <w:szCs w:val="22"/>
        </w:rPr>
      </w:pPr>
      <w:r w:rsidRPr="001A097E">
        <w:rPr>
          <w:sz w:val="22"/>
          <w:szCs w:val="22"/>
        </w:rPr>
        <w:t>Planteó que aplicará lo que dice el artí</w:t>
      </w:r>
      <w:r w:rsidR="00860353" w:rsidRPr="001A097E">
        <w:rPr>
          <w:sz w:val="22"/>
          <w:szCs w:val="22"/>
        </w:rPr>
        <w:t>culo 127</w:t>
      </w:r>
      <w:r w:rsidRPr="001A097E">
        <w:rPr>
          <w:sz w:val="22"/>
          <w:szCs w:val="22"/>
        </w:rPr>
        <w:t xml:space="preserve"> de la Constitución que señala que ningún</w:t>
      </w:r>
      <w:r w:rsidR="00860353" w:rsidRPr="001A097E">
        <w:rPr>
          <w:sz w:val="22"/>
          <w:szCs w:val="22"/>
        </w:rPr>
        <w:t xml:space="preserve"> </w:t>
      </w:r>
      <w:r w:rsidRPr="001A097E">
        <w:rPr>
          <w:sz w:val="22"/>
          <w:szCs w:val="22"/>
        </w:rPr>
        <w:t>f</w:t>
      </w:r>
      <w:r w:rsidR="00860353" w:rsidRPr="001A097E">
        <w:rPr>
          <w:sz w:val="22"/>
          <w:szCs w:val="22"/>
        </w:rPr>
        <w:t xml:space="preserve">uncionario </w:t>
      </w:r>
      <w:r w:rsidRPr="001A097E">
        <w:rPr>
          <w:sz w:val="22"/>
          <w:szCs w:val="22"/>
        </w:rPr>
        <w:t>p</w:t>
      </w:r>
      <w:r w:rsidR="00860353" w:rsidRPr="001A097E">
        <w:rPr>
          <w:sz w:val="22"/>
          <w:szCs w:val="22"/>
        </w:rPr>
        <w:t>uede ganar má</w:t>
      </w:r>
      <w:r w:rsidRPr="001A097E">
        <w:rPr>
          <w:sz w:val="22"/>
          <w:szCs w:val="22"/>
        </w:rPr>
        <w:t>s que el P</w:t>
      </w:r>
      <w:r w:rsidR="00860353" w:rsidRPr="001A097E">
        <w:rPr>
          <w:sz w:val="22"/>
          <w:szCs w:val="22"/>
        </w:rPr>
        <w:t>resid</w:t>
      </w:r>
      <w:r w:rsidRPr="001A097E">
        <w:rPr>
          <w:sz w:val="22"/>
          <w:szCs w:val="22"/>
        </w:rPr>
        <w:t>ente de la Repú</w:t>
      </w:r>
      <w:r w:rsidR="00860353" w:rsidRPr="001A097E">
        <w:rPr>
          <w:sz w:val="22"/>
          <w:szCs w:val="22"/>
        </w:rPr>
        <w:t>b</w:t>
      </w:r>
      <w:r w:rsidRPr="001A097E">
        <w:rPr>
          <w:sz w:val="22"/>
          <w:szCs w:val="22"/>
        </w:rPr>
        <w:t>lica, y actualmente hay una é</w:t>
      </w:r>
      <w:r w:rsidR="00860353" w:rsidRPr="001A097E">
        <w:rPr>
          <w:sz w:val="22"/>
          <w:szCs w:val="22"/>
        </w:rPr>
        <w:t>lite de funcionarios púbicos que forma</w:t>
      </w:r>
      <w:r w:rsidRPr="001A097E">
        <w:rPr>
          <w:sz w:val="22"/>
          <w:szCs w:val="22"/>
        </w:rPr>
        <w:t>lme</w:t>
      </w:r>
      <w:r w:rsidR="00860353" w:rsidRPr="001A097E">
        <w:rPr>
          <w:sz w:val="22"/>
          <w:szCs w:val="22"/>
        </w:rPr>
        <w:t>n</w:t>
      </w:r>
      <w:r w:rsidRPr="001A097E">
        <w:rPr>
          <w:sz w:val="22"/>
          <w:szCs w:val="22"/>
        </w:rPr>
        <w:t>t</w:t>
      </w:r>
      <w:r w:rsidR="00860353" w:rsidRPr="001A097E">
        <w:rPr>
          <w:sz w:val="22"/>
          <w:szCs w:val="22"/>
        </w:rPr>
        <w:t>e gana</w:t>
      </w:r>
      <w:r w:rsidRPr="001A097E">
        <w:rPr>
          <w:sz w:val="22"/>
          <w:szCs w:val="22"/>
        </w:rPr>
        <w:t>n más que</w:t>
      </w:r>
      <w:r w:rsidR="00860353" w:rsidRPr="001A097E">
        <w:rPr>
          <w:sz w:val="22"/>
          <w:szCs w:val="22"/>
        </w:rPr>
        <w:t xml:space="preserve"> Peña Nieto</w:t>
      </w:r>
      <w:r w:rsidRPr="001A097E">
        <w:rPr>
          <w:sz w:val="22"/>
          <w:szCs w:val="22"/>
        </w:rPr>
        <w:t>.</w:t>
      </w:r>
    </w:p>
    <w:p w:rsidR="00D426C5" w:rsidRPr="001A097E" w:rsidRDefault="00D426C5" w:rsidP="00F80283">
      <w:pPr>
        <w:jc w:val="both"/>
        <w:rPr>
          <w:sz w:val="22"/>
          <w:szCs w:val="22"/>
        </w:rPr>
      </w:pPr>
    </w:p>
    <w:p w:rsidR="00D426C5" w:rsidRPr="001A097E" w:rsidRDefault="00D426C5" w:rsidP="00F80283">
      <w:pPr>
        <w:jc w:val="both"/>
        <w:rPr>
          <w:sz w:val="22"/>
          <w:szCs w:val="22"/>
        </w:rPr>
      </w:pPr>
      <w:r w:rsidRPr="001A097E">
        <w:rPr>
          <w:sz w:val="22"/>
          <w:szCs w:val="22"/>
        </w:rPr>
        <w:t>“M</w:t>
      </w:r>
      <w:r w:rsidR="00860353" w:rsidRPr="001A097E">
        <w:rPr>
          <w:sz w:val="22"/>
          <w:szCs w:val="22"/>
        </w:rPr>
        <w:t>e voy a b</w:t>
      </w:r>
      <w:r w:rsidRPr="001A097E">
        <w:rPr>
          <w:sz w:val="22"/>
          <w:szCs w:val="22"/>
        </w:rPr>
        <w:t>a</w:t>
      </w:r>
      <w:r w:rsidR="00860353" w:rsidRPr="001A097E">
        <w:rPr>
          <w:sz w:val="22"/>
          <w:szCs w:val="22"/>
        </w:rPr>
        <w:t xml:space="preserve">jar el </w:t>
      </w:r>
      <w:r w:rsidRPr="001A097E">
        <w:rPr>
          <w:sz w:val="22"/>
          <w:szCs w:val="22"/>
        </w:rPr>
        <w:t>sueldo y de ahí para abajo, por</w:t>
      </w:r>
      <w:r w:rsidR="00860353" w:rsidRPr="001A097E">
        <w:rPr>
          <w:sz w:val="22"/>
          <w:szCs w:val="22"/>
        </w:rPr>
        <w:t xml:space="preserve">que lo digo, porque algunos </w:t>
      </w:r>
      <w:r w:rsidRPr="001A097E">
        <w:rPr>
          <w:sz w:val="22"/>
          <w:szCs w:val="22"/>
        </w:rPr>
        <w:t>leguleyos</w:t>
      </w:r>
      <w:r w:rsidR="00860353" w:rsidRPr="001A097E">
        <w:rPr>
          <w:sz w:val="22"/>
          <w:szCs w:val="22"/>
        </w:rPr>
        <w:t xml:space="preserve"> dice</w:t>
      </w:r>
      <w:r w:rsidRPr="001A097E">
        <w:rPr>
          <w:sz w:val="22"/>
          <w:szCs w:val="22"/>
        </w:rPr>
        <w:t>n no va a poder, porque si acaso del Poder Ejecutivo, no del Poder L</w:t>
      </w:r>
      <w:r w:rsidR="00860353" w:rsidRPr="001A097E">
        <w:rPr>
          <w:sz w:val="22"/>
          <w:szCs w:val="22"/>
        </w:rPr>
        <w:t>egislati</w:t>
      </w:r>
      <w:r w:rsidRPr="001A097E">
        <w:rPr>
          <w:sz w:val="22"/>
          <w:szCs w:val="22"/>
        </w:rPr>
        <w:t>vo ni J</w:t>
      </w:r>
      <w:r w:rsidR="00860353" w:rsidRPr="001A097E">
        <w:rPr>
          <w:sz w:val="22"/>
          <w:szCs w:val="22"/>
        </w:rPr>
        <w:t xml:space="preserve">udicial, claro que se </w:t>
      </w:r>
      <w:r w:rsidRPr="001A097E">
        <w:rPr>
          <w:sz w:val="22"/>
          <w:szCs w:val="22"/>
        </w:rPr>
        <w:t>p</w:t>
      </w:r>
      <w:r w:rsidR="00860353" w:rsidRPr="001A097E">
        <w:rPr>
          <w:sz w:val="22"/>
          <w:szCs w:val="22"/>
        </w:rPr>
        <w:t>uede</w:t>
      </w:r>
      <w:r w:rsidRPr="001A097E">
        <w:rPr>
          <w:sz w:val="22"/>
          <w:szCs w:val="22"/>
        </w:rPr>
        <w:t>, si ya está en u</w:t>
      </w:r>
      <w:r w:rsidR="00860353" w:rsidRPr="001A097E">
        <w:rPr>
          <w:sz w:val="22"/>
          <w:szCs w:val="22"/>
        </w:rPr>
        <w:t>n artículo de la Constituc</w:t>
      </w:r>
      <w:r w:rsidRPr="001A097E">
        <w:rPr>
          <w:sz w:val="22"/>
          <w:szCs w:val="22"/>
        </w:rPr>
        <w:t xml:space="preserve">ión </w:t>
      </w:r>
      <w:r w:rsidR="00860353" w:rsidRPr="001A097E">
        <w:rPr>
          <w:sz w:val="22"/>
          <w:szCs w:val="22"/>
        </w:rPr>
        <w:t>q</w:t>
      </w:r>
      <w:r w:rsidRPr="001A097E">
        <w:rPr>
          <w:sz w:val="22"/>
          <w:szCs w:val="22"/>
        </w:rPr>
        <w:t xml:space="preserve">ue es la ley de </w:t>
      </w:r>
      <w:r w:rsidR="00860353" w:rsidRPr="001A097E">
        <w:rPr>
          <w:sz w:val="22"/>
          <w:szCs w:val="22"/>
        </w:rPr>
        <w:t>leyes, todos van a tener que cum</w:t>
      </w:r>
      <w:r w:rsidRPr="001A097E">
        <w:rPr>
          <w:sz w:val="22"/>
          <w:szCs w:val="22"/>
        </w:rPr>
        <w:t xml:space="preserve">plir con </w:t>
      </w:r>
      <w:r w:rsidR="00860353" w:rsidRPr="001A097E">
        <w:rPr>
          <w:sz w:val="22"/>
          <w:szCs w:val="22"/>
        </w:rPr>
        <w:t>ese artículo</w:t>
      </w:r>
      <w:r w:rsidRPr="001A097E">
        <w:rPr>
          <w:sz w:val="22"/>
          <w:szCs w:val="22"/>
        </w:rPr>
        <w:t>”, explicó.</w:t>
      </w:r>
    </w:p>
    <w:p w:rsidR="00D426C5" w:rsidRPr="001A097E" w:rsidRDefault="00D426C5" w:rsidP="00F80283">
      <w:pPr>
        <w:jc w:val="both"/>
        <w:rPr>
          <w:sz w:val="22"/>
          <w:szCs w:val="22"/>
        </w:rPr>
      </w:pPr>
    </w:p>
    <w:p w:rsidR="001A097E" w:rsidRDefault="001A097E" w:rsidP="00F80283">
      <w:pPr>
        <w:jc w:val="both"/>
        <w:rPr>
          <w:sz w:val="22"/>
          <w:szCs w:val="22"/>
        </w:rPr>
      </w:pPr>
    </w:p>
    <w:p w:rsidR="00500493" w:rsidRPr="001A097E" w:rsidRDefault="00500493" w:rsidP="00F80283">
      <w:pPr>
        <w:jc w:val="both"/>
        <w:rPr>
          <w:sz w:val="22"/>
          <w:szCs w:val="22"/>
        </w:rPr>
      </w:pPr>
      <w:r w:rsidRPr="001A097E">
        <w:rPr>
          <w:sz w:val="22"/>
          <w:szCs w:val="22"/>
        </w:rPr>
        <w:t>Indicó que se bajarán los sueldos de los de arriba para subir los sueldos de los de bajo, ¡s</w:t>
      </w:r>
      <w:r w:rsidR="00860353" w:rsidRPr="001A097E">
        <w:rPr>
          <w:sz w:val="22"/>
          <w:szCs w:val="22"/>
        </w:rPr>
        <w:t>aben cómo dicen los de la mafia del poder</w:t>
      </w:r>
      <w:r w:rsidRPr="001A097E">
        <w:rPr>
          <w:sz w:val="22"/>
          <w:szCs w:val="22"/>
        </w:rPr>
        <w:t xml:space="preserve"> que</w:t>
      </w:r>
      <w:r w:rsidR="00860353" w:rsidRPr="001A097E">
        <w:rPr>
          <w:sz w:val="22"/>
          <w:szCs w:val="22"/>
        </w:rPr>
        <w:t xml:space="preserve"> es populismo</w:t>
      </w:r>
      <w:r w:rsidRPr="001A097E">
        <w:rPr>
          <w:sz w:val="22"/>
          <w:szCs w:val="22"/>
        </w:rPr>
        <w:t xml:space="preserve">, “pero si aumentar los sueldos de los abajo es populismo que me apunten en la lista”, con todo respeto, esto no es populismo, </w:t>
      </w:r>
      <w:r w:rsidR="00821696" w:rsidRPr="001A097E">
        <w:rPr>
          <w:sz w:val="22"/>
          <w:szCs w:val="22"/>
        </w:rPr>
        <w:t>esto es justicia laboral</w:t>
      </w:r>
      <w:r w:rsidRPr="001A097E">
        <w:rPr>
          <w:sz w:val="22"/>
          <w:szCs w:val="22"/>
        </w:rPr>
        <w:t>.</w:t>
      </w:r>
    </w:p>
    <w:p w:rsidR="00500493" w:rsidRPr="001A097E" w:rsidRDefault="00500493" w:rsidP="00F80283">
      <w:pPr>
        <w:jc w:val="both"/>
        <w:rPr>
          <w:sz w:val="22"/>
          <w:szCs w:val="22"/>
        </w:rPr>
      </w:pPr>
    </w:p>
    <w:p w:rsidR="00500493" w:rsidRPr="001A097E" w:rsidRDefault="00500493" w:rsidP="00500493">
      <w:pPr>
        <w:jc w:val="both"/>
        <w:rPr>
          <w:sz w:val="22"/>
          <w:szCs w:val="22"/>
        </w:rPr>
      </w:pPr>
      <w:r w:rsidRPr="001A097E">
        <w:rPr>
          <w:sz w:val="22"/>
          <w:szCs w:val="22"/>
        </w:rPr>
        <w:t xml:space="preserve">Dio a conocer otra medida </w:t>
      </w:r>
      <w:r w:rsidR="00821696" w:rsidRPr="001A097E">
        <w:rPr>
          <w:sz w:val="22"/>
          <w:szCs w:val="22"/>
        </w:rPr>
        <w:t xml:space="preserve">populista </w:t>
      </w:r>
      <w:r w:rsidRPr="001A097E">
        <w:rPr>
          <w:sz w:val="22"/>
          <w:szCs w:val="22"/>
        </w:rPr>
        <w:t>“</w:t>
      </w:r>
      <w:r w:rsidR="00821696" w:rsidRPr="001A097E">
        <w:rPr>
          <w:sz w:val="22"/>
          <w:szCs w:val="22"/>
        </w:rPr>
        <w:t>no voy a subirme al avión que compró Peña Nieto</w:t>
      </w:r>
      <w:r w:rsidRPr="001A097E">
        <w:rPr>
          <w:sz w:val="22"/>
          <w:szCs w:val="22"/>
        </w:rPr>
        <w:t xml:space="preserve">, que </w:t>
      </w:r>
      <w:r w:rsidR="00821696" w:rsidRPr="001A097E">
        <w:rPr>
          <w:sz w:val="22"/>
          <w:szCs w:val="22"/>
        </w:rPr>
        <w:t>pop</w:t>
      </w:r>
      <w:r w:rsidRPr="001A097E">
        <w:rPr>
          <w:sz w:val="22"/>
          <w:szCs w:val="22"/>
        </w:rPr>
        <w:t xml:space="preserve">ulista es </w:t>
      </w:r>
      <w:r w:rsidR="00821696" w:rsidRPr="001A097E">
        <w:rPr>
          <w:sz w:val="22"/>
          <w:szCs w:val="22"/>
        </w:rPr>
        <w:t>Andres</w:t>
      </w:r>
      <w:r w:rsidRPr="001A097E">
        <w:rPr>
          <w:sz w:val="22"/>
          <w:szCs w:val="22"/>
        </w:rPr>
        <w:t xml:space="preserve"> M</w:t>
      </w:r>
      <w:r w:rsidR="00821696" w:rsidRPr="001A097E">
        <w:rPr>
          <w:sz w:val="22"/>
          <w:szCs w:val="22"/>
        </w:rPr>
        <w:t>anuelovich</w:t>
      </w:r>
      <w:r w:rsidRPr="001A097E">
        <w:rPr>
          <w:sz w:val="22"/>
          <w:szCs w:val="22"/>
        </w:rPr>
        <w:t>”, quedará estrictamente prohibido que los altos funcionarios públicos se trasladen en aviones y helicópteros.</w:t>
      </w:r>
    </w:p>
    <w:p w:rsidR="00500493" w:rsidRPr="001A097E" w:rsidRDefault="00500493" w:rsidP="00500493">
      <w:pPr>
        <w:jc w:val="both"/>
        <w:rPr>
          <w:sz w:val="22"/>
          <w:szCs w:val="22"/>
        </w:rPr>
      </w:pPr>
    </w:p>
    <w:p w:rsidR="00821696" w:rsidRPr="001A097E" w:rsidRDefault="00500493" w:rsidP="00F80283">
      <w:pPr>
        <w:jc w:val="both"/>
        <w:rPr>
          <w:sz w:val="22"/>
          <w:szCs w:val="22"/>
        </w:rPr>
      </w:pPr>
      <w:r w:rsidRPr="001A097E">
        <w:rPr>
          <w:sz w:val="22"/>
          <w:szCs w:val="22"/>
        </w:rPr>
        <w:t>Llamó a Enrique Peña a cancelar la compra de 8 helicópteros artillados que se compraron al gobierno de Estados Unidos con un valor de 25 mil millones de pesos, pero si no lo hacen ellos, “lo cancelaremos nosotros” “bajo advertencia no hay enga</w:t>
      </w:r>
      <w:r w:rsidR="00821696" w:rsidRPr="001A097E">
        <w:rPr>
          <w:sz w:val="22"/>
          <w:szCs w:val="22"/>
        </w:rPr>
        <w:t>ño, no vayan a decir que no se les dijo</w:t>
      </w:r>
      <w:r w:rsidRPr="001A097E">
        <w:rPr>
          <w:sz w:val="22"/>
          <w:szCs w:val="22"/>
        </w:rPr>
        <w:t>”</w:t>
      </w:r>
      <w:r w:rsidR="00821696" w:rsidRPr="001A097E">
        <w:rPr>
          <w:sz w:val="22"/>
          <w:szCs w:val="22"/>
        </w:rPr>
        <w:t>.</w:t>
      </w:r>
    </w:p>
    <w:p w:rsidR="00821696" w:rsidRPr="001A097E" w:rsidRDefault="00821696" w:rsidP="00F80283">
      <w:pPr>
        <w:jc w:val="both"/>
        <w:rPr>
          <w:sz w:val="22"/>
          <w:szCs w:val="22"/>
        </w:rPr>
      </w:pPr>
    </w:p>
    <w:p w:rsidR="00500493" w:rsidRPr="001A097E" w:rsidRDefault="00500493" w:rsidP="00500493">
      <w:pPr>
        <w:jc w:val="both"/>
        <w:rPr>
          <w:sz w:val="22"/>
          <w:szCs w:val="22"/>
        </w:rPr>
      </w:pPr>
      <w:r w:rsidRPr="001A097E">
        <w:rPr>
          <w:sz w:val="22"/>
          <w:szCs w:val="22"/>
        </w:rPr>
        <w:t>López Obrador no descartó la posibilidad de vivir en Palacio Nacional como lo hizo el presidente de México, Benito Juárez, porque Los Pinos ya no será la residencia oficial, van a formar parte del B</w:t>
      </w:r>
      <w:r w:rsidR="00821696" w:rsidRPr="001A097E">
        <w:rPr>
          <w:sz w:val="22"/>
          <w:szCs w:val="22"/>
        </w:rPr>
        <w:t>osque de Chapulte</w:t>
      </w:r>
      <w:r w:rsidRPr="001A097E">
        <w:rPr>
          <w:sz w:val="22"/>
          <w:szCs w:val="22"/>
        </w:rPr>
        <w:t>pe</w:t>
      </w:r>
      <w:r w:rsidR="00821696" w:rsidRPr="001A097E">
        <w:rPr>
          <w:sz w:val="22"/>
          <w:szCs w:val="22"/>
        </w:rPr>
        <w:t>c</w:t>
      </w:r>
      <w:r w:rsidRPr="001A097E">
        <w:rPr>
          <w:sz w:val="22"/>
          <w:szCs w:val="22"/>
        </w:rPr>
        <w:t>, porque en esa casa hay malas vibras, espantan, hasta sale el chupacabras, ni con varias limpias queda y añadi</w:t>
      </w:r>
      <w:r w:rsidR="00F500DB">
        <w:rPr>
          <w:sz w:val="22"/>
          <w:szCs w:val="22"/>
        </w:rPr>
        <w:t xml:space="preserve">ó que </w:t>
      </w:r>
      <w:r w:rsidRPr="001A097E">
        <w:rPr>
          <w:sz w:val="22"/>
          <w:szCs w:val="22"/>
        </w:rPr>
        <w:t xml:space="preserve">no  habrá pensiones </w:t>
      </w:r>
      <w:r w:rsidR="00F500DB">
        <w:rPr>
          <w:sz w:val="22"/>
          <w:szCs w:val="22"/>
        </w:rPr>
        <w:t xml:space="preserve">millonarias </w:t>
      </w:r>
      <w:r w:rsidRPr="001A097E">
        <w:rPr>
          <w:sz w:val="22"/>
          <w:szCs w:val="22"/>
        </w:rPr>
        <w:t>para los ex presidentes.</w:t>
      </w:r>
    </w:p>
    <w:p w:rsidR="00500493" w:rsidRPr="001A097E" w:rsidRDefault="00500493" w:rsidP="00500493">
      <w:pPr>
        <w:jc w:val="both"/>
        <w:rPr>
          <w:sz w:val="22"/>
          <w:szCs w:val="22"/>
        </w:rPr>
      </w:pPr>
    </w:p>
    <w:p w:rsidR="00821696" w:rsidRPr="001A097E" w:rsidRDefault="008A2206" w:rsidP="008A2206">
      <w:pPr>
        <w:jc w:val="both"/>
        <w:rPr>
          <w:sz w:val="22"/>
          <w:szCs w:val="22"/>
        </w:rPr>
      </w:pPr>
      <w:r w:rsidRPr="001A097E">
        <w:rPr>
          <w:sz w:val="22"/>
          <w:szCs w:val="22"/>
        </w:rPr>
        <w:t>Apuntó que s</w:t>
      </w:r>
      <w:r w:rsidR="00821696" w:rsidRPr="001A097E">
        <w:rPr>
          <w:sz w:val="22"/>
          <w:szCs w:val="22"/>
        </w:rPr>
        <w:t>iempre estos corruptos mencionan que se tien</w:t>
      </w:r>
      <w:r w:rsidR="00566EFA" w:rsidRPr="001A097E">
        <w:rPr>
          <w:sz w:val="22"/>
          <w:szCs w:val="22"/>
        </w:rPr>
        <w:t>e que apre</w:t>
      </w:r>
      <w:r w:rsidR="00821696" w:rsidRPr="001A097E">
        <w:rPr>
          <w:sz w:val="22"/>
          <w:szCs w:val="22"/>
        </w:rPr>
        <w:t>tar el cinturón e</w:t>
      </w:r>
      <w:r w:rsidR="00566EFA" w:rsidRPr="001A097E">
        <w:rPr>
          <w:sz w:val="22"/>
          <w:szCs w:val="22"/>
        </w:rPr>
        <w:t>l</w:t>
      </w:r>
      <w:r w:rsidR="00821696" w:rsidRPr="001A097E">
        <w:rPr>
          <w:sz w:val="22"/>
          <w:szCs w:val="22"/>
        </w:rPr>
        <w:t xml:space="preserve"> pueblo en cada crisis, ahora se apretará el cin</w:t>
      </w:r>
      <w:r w:rsidR="00566EFA" w:rsidRPr="001A097E">
        <w:rPr>
          <w:sz w:val="22"/>
          <w:szCs w:val="22"/>
        </w:rPr>
        <w:t xml:space="preserve">turón </w:t>
      </w:r>
      <w:r w:rsidR="00821696" w:rsidRPr="001A097E">
        <w:rPr>
          <w:sz w:val="22"/>
          <w:szCs w:val="22"/>
        </w:rPr>
        <w:t>el gobierno, va</w:t>
      </w:r>
      <w:r w:rsidR="00566EFA" w:rsidRPr="001A097E">
        <w:rPr>
          <w:sz w:val="22"/>
          <w:szCs w:val="22"/>
        </w:rPr>
        <w:t>n</w:t>
      </w:r>
      <w:r w:rsidR="00821696" w:rsidRPr="001A097E">
        <w:rPr>
          <w:sz w:val="22"/>
          <w:szCs w:val="22"/>
        </w:rPr>
        <w:t xml:space="preserve"> a cambiar las cosas y todo lo que se ahorre será para apoyar la actividad reproductiva, a rescat</w:t>
      </w:r>
      <w:r w:rsidR="00566EFA" w:rsidRPr="001A097E">
        <w:rPr>
          <w:sz w:val="22"/>
          <w:szCs w:val="22"/>
        </w:rPr>
        <w:t>a</w:t>
      </w:r>
      <w:r w:rsidR="00821696" w:rsidRPr="001A097E">
        <w:rPr>
          <w:sz w:val="22"/>
          <w:szCs w:val="22"/>
        </w:rPr>
        <w:t>r el campo</w:t>
      </w:r>
      <w:r w:rsidRPr="001A097E">
        <w:rPr>
          <w:sz w:val="22"/>
          <w:szCs w:val="22"/>
        </w:rPr>
        <w:t>, además se producirá en México las gasolinas, ya no habrá huachicoleros de abajo, ni huachicoleros de cuello blanco.</w:t>
      </w:r>
    </w:p>
    <w:p w:rsidR="004A28AD" w:rsidRPr="001A097E" w:rsidRDefault="004A28AD" w:rsidP="00F80283">
      <w:pPr>
        <w:jc w:val="both"/>
        <w:rPr>
          <w:sz w:val="22"/>
          <w:szCs w:val="22"/>
        </w:rPr>
      </w:pPr>
    </w:p>
    <w:p w:rsidR="008A2206" w:rsidRPr="001A097E" w:rsidRDefault="008A2206" w:rsidP="00F80283">
      <w:pPr>
        <w:jc w:val="both"/>
        <w:rPr>
          <w:sz w:val="22"/>
          <w:szCs w:val="22"/>
        </w:rPr>
      </w:pPr>
      <w:r w:rsidRPr="001A097E">
        <w:rPr>
          <w:sz w:val="22"/>
          <w:szCs w:val="22"/>
        </w:rPr>
        <w:t>Manifestó que se sembrarán un millón de hectáreas de árboles frutales y maderables, en el sur y sureste del país</w:t>
      </w:r>
      <w:r w:rsidR="004A28AD" w:rsidRPr="001A097E">
        <w:rPr>
          <w:sz w:val="22"/>
          <w:szCs w:val="22"/>
        </w:rPr>
        <w:t xml:space="preserve"> </w:t>
      </w:r>
      <w:r w:rsidRPr="001A097E">
        <w:rPr>
          <w:sz w:val="22"/>
          <w:szCs w:val="22"/>
        </w:rPr>
        <w:t xml:space="preserve">para dar trabajo a </w:t>
      </w:r>
      <w:r w:rsidR="004A28AD" w:rsidRPr="001A097E">
        <w:rPr>
          <w:sz w:val="22"/>
          <w:szCs w:val="22"/>
        </w:rPr>
        <w:t>400 mil mex</w:t>
      </w:r>
      <w:r w:rsidRPr="001A097E">
        <w:rPr>
          <w:sz w:val="22"/>
          <w:szCs w:val="22"/>
        </w:rPr>
        <w:t>i</w:t>
      </w:r>
      <w:r w:rsidR="004A28AD" w:rsidRPr="001A097E">
        <w:rPr>
          <w:sz w:val="22"/>
          <w:szCs w:val="22"/>
        </w:rPr>
        <w:t>canos</w:t>
      </w:r>
      <w:r w:rsidRPr="001A097E">
        <w:rPr>
          <w:sz w:val="22"/>
          <w:szCs w:val="22"/>
        </w:rPr>
        <w:t>, se atenderá a los jóvenes dándoles trabajo y educación, se terminará</w:t>
      </w:r>
      <w:r w:rsidR="001D2AA1" w:rsidRPr="001A097E">
        <w:rPr>
          <w:sz w:val="22"/>
          <w:szCs w:val="22"/>
        </w:rPr>
        <w:t>n con las privati</w:t>
      </w:r>
      <w:r w:rsidRPr="001A097E">
        <w:rPr>
          <w:sz w:val="22"/>
          <w:szCs w:val="22"/>
        </w:rPr>
        <w:t>z</w:t>
      </w:r>
      <w:r w:rsidR="001D2AA1" w:rsidRPr="001A097E">
        <w:rPr>
          <w:sz w:val="22"/>
          <w:szCs w:val="22"/>
        </w:rPr>
        <w:t xml:space="preserve">aciones, </w:t>
      </w:r>
      <w:r w:rsidRPr="001A097E">
        <w:rPr>
          <w:sz w:val="22"/>
          <w:szCs w:val="22"/>
        </w:rPr>
        <w:t>habrá atención mé</w:t>
      </w:r>
      <w:r w:rsidR="001D2AA1" w:rsidRPr="001A097E">
        <w:rPr>
          <w:sz w:val="22"/>
          <w:szCs w:val="22"/>
        </w:rPr>
        <w:t>dica y me</w:t>
      </w:r>
      <w:r w:rsidRPr="001A097E">
        <w:rPr>
          <w:sz w:val="22"/>
          <w:szCs w:val="22"/>
        </w:rPr>
        <w:t>dicamentos gra</w:t>
      </w:r>
      <w:r w:rsidR="001D2AA1" w:rsidRPr="001A097E">
        <w:rPr>
          <w:sz w:val="22"/>
          <w:szCs w:val="22"/>
        </w:rPr>
        <w:t>tuitos</w:t>
      </w:r>
      <w:r w:rsidRPr="001A097E">
        <w:rPr>
          <w:sz w:val="22"/>
          <w:szCs w:val="22"/>
        </w:rPr>
        <w:t>, se la dará mil 500 mensuales a los adultos mayores.</w:t>
      </w:r>
    </w:p>
    <w:p w:rsidR="008A2206" w:rsidRPr="001A097E" w:rsidRDefault="008A2206" w:rsidP="00F80283">
      <w:pPr>
        <w:jc w:val="both"/>
        <w:rPr>
          <w:sz w:val="22"/>
          <w:szCs w:val="22"/>
        </w:rPr>
      </w:pPr>
    </w:p>
    <w:p w:rsidR="008A2206" w:rsidRPr="001A097E" w:rsidRDefault="008A2206" w:rsidP="00F80283">
      <w:pPr>
        <w:jc w:val="both"/>
        <w:rPr>
          <w:sz w:val="22"/>
          <w:szCs w:val="22"/>
        </w:rPr>
      </w:pPr>
      <w:r w:rsidRPr="001A097E">
        <w:rPr>
          <w:sz w:val="22"/>
          <w:szCs w:val="22"/>
        </w:rPr>
        <w:t>López Obrador h</w:t>
      </w:r>
      <w:r w:rsidR="002F7190" w:rsidRPr="001A097E">
        <w:rPr>
          <w:sz w:val="22"/>
          <w:szCs w:val="22"/>
        </w:rPr>
        <w:t>izo el co</w:t>
      </w:r>
      <w:r w:rsidRPr="001A097E">
        <w:rPr>
          <w:sz w:val="22"/>
          <w:szCs w:val="22"/>
        </w:rPr>
        <w:t>mpromiso que va a regresar a Ajal</w:t>
      </w:r>
      <w:r w:rsidR="002F7190" w:rsidRPr="001A097E">
        <w:rPr>
          <w:sz w:val="22"/>
          <w:szCs w:val="22"/>
        </w:rPr>
        <w:t>pan este año como presid</w:t>
      </w:r>
      <w:r w:rsidRPr="001A097E">
        <w:rPr>
          <w:sz w:val="22"/>
          <w:szCs w:val="22"/>
        </w:rPr>
        <w:t>e</w:t>
      </w:r>
      <w:r w:rsidR="002F7190" w:rsidRPr="001A097E">
        <w:rPr>
          <w:sz w:val="22"/>
          <w:szCs w:val="22"/>
        </w:rPr>
        <w:t>nte electo</w:t>
      </w:r>
      <w:r w:rsidRPr="001A097E">
        <w:rPr>
          <w:sz w:val="22"/>
          <w:szCs w:val="22"/>
        </w:rPr>
        <w:t xml:space="preserve"> para presentar </w:t>
      </w:r>
      <w:r w:rsidR="002F7190" w:rsidRPr="001A097E">
        <w:rPr>
          <w:sz w:val="22"/>
          <w:szCs w:val="22"/>
        </w:rPr>
        <w:t>el programa de desarrollo para la región de Pu</w:t>
      </w:r>
      <w:r w:rsidRPr="001A097E">
        <w:rPr>
          <w:sz w:val="22"/>
          <w:szCs w:val="22"/>
        </w:rPr>
        <w:t>e</w:t>
      </w:r>
      <w:r w:rsidR="002F7190" w:rsidRPr="001A097E">
        <w:rPr>
          <w:sz w:val="22"/>
          <w:szCs w:val="22"/>
        </w:rPr>
        <w:t>bla,</w:t>
      </w:r>
      <w:r w:rsidRPr="001A097E">
        <w:rPr>
          <w:sz w:val="22"/>
          <w:szCs w:val="22"/>
        </w:rPr>
        <w:t xml:space="preserve"> donde habrá </w:t>
      </w:r>
      <w:r w:rsidR="002F7190" w:rsidRPr="001A097E">
        <w:rPr>
          <w:sz w:val="22"/>
          <w:szCs w:val="22"/>
        </w:rPr>
        <w:t>inve</w:t>
      </w:r>
      <w:r w:rsidRPr="001A097E">
        <w:rPr>
          <w:sz w:val="22"/>
          <w:szCs w:val="22"/>
        </w:rPr>
        <w:t>r</w:t>
      </w:r>
      <w:r w:rsidR="002F7190" w:rsidRPr="001A097E">
        <w:rPr>
          <w:sz w:val="22"/>
          <w:szCs w:val="22"/>
        </w:rPr>
        <w:t>sión del gobierno feral y estatal por comunidad, cuánto va a corre</w:t>
      </w:r>
      <w:r w:rsidRPr="001A097E">
        <w:rPr>
          <w:sz w:val="22"/>
          <w:szCs w:val="22"/>
        </w:rPr>
        <w:t>spond</w:t>
      </w:r>
      <w:r w:rsidR="002F7190" w:rsidRPr="001A097E">
        <w:rPr>
          <w:sz w:val="22"/>
          <w:szCs w:val="22"/>
        </w:rPr>
        <w:t xml:space="preserve">er </w:t>
      </w:r>
      <w:r w:rsidRPr="001A097E">
        <w:rPr>
          <w:sz w:val="22"/>
          <w:szCs w:val="22"/>
        </w:rPr>
        <w:t xml:space="preserve">los </w:t>
      </w:r>
      <w:r w:rsidR="002F7190" w:rsidRPr="001A097E">
        <w:rPr>
          <w:sz w:val="22"/>
          <w:szCs w:val="22"/>
        </w:rPr>
        <w:t>prog</w:t>
      </w:r>
      <w:r w:rsidRPr="001A097E">
        <w:rPr>
          <w:sz w:val="22"/>
          <w:szCs w:val="22"/>
        </w:rPr>
        <w:t>r</w:t>
      </w:r>
      <w:r w:rsidR="002F7190" w:rsidRPr="001A097E">
        <w:rPr>
          <w:sz w:val="22"/>
          <w:szCs w:val="22"/>
        </w:rPr>
        <w:t>amas productivos, infra</w:t>
      </w:r>
      <w:r w:rsidRPr="001A097E">
        <w:rPr>
          <w:sz w:val="22"/>
          <w:szCs w:val="22"/>
        </w:rPr>
        <w:t>estructura</w:t>
      </w:r>
      <w:r w:rsidR="002F7190" w:rsidRPr="001A097E">
        <w:rPr>
          <w:sz w:val="22"/>
          <w:szCs w:val="22"/>
        </w:rPr>
        <w:t>, el d</w:t>
      </w:r>
      <w:r w:rsidRPr="001A097E">
        <w:rPr>
          <w:sz w:val="22"/>
          <w:szCs w:val="22"/>
        </w:rPr>
        <w:t>e</w:t>
      </w:r>
      <w:r w:rsidR="002F7190" w:rsidRPr="001A097E">
        <w:rPr>
          <w:sz w:val="22"/>
          <w:szCs w:val="22"/>
        </w:rPr>
        <w:t>s</w:t>
      </w:r>
      <w:r w:rsidRPr="001A097E">
        <w:rPr>
          <w:sz w:val="22"/>
          <w:szCs w:val="22"/>
        </w:rPr>
        <w:t>a</w:t>
      </w:r>
      <w:r w:rsidR="002F7190" w:rsidRPr="001A097E">
        <w:rPr>
          <w:sz w:val="22"/>
          <w:szCs w:val="22"/>
        </w:rPr>
        <w:t>rrollo social</w:t>
      </w:r>
      <w:r w:rsidRPr="001A097E">
        <w:rPr>
          <w:sz w:val="22"/>
          <w:szCs w:val="22"/>
        </w:rPr>
        <w:t>.</w:t>
      </w:r>
    </w:p>
    <w:p w:rsidR="008A2206" w:rsidRPr="001A097E" w:rsidRDefault="008A2206" w:rsidP="00F80283">
      <w:pPr>
        <w:jc w:val="both"/>
        <w:rPr>
          <w:sz w:val="22"/>
          <w:szCs w:val="22"/>
        </w:rPr>
      </w:pPr>
    </w:p>
    <w:p w:rsidR="009F73B0" w:rsidRDefault="00A00012" w:rsidP="00A00012">
      <w:pPr>
        <w:jc w:val="both"/>
        <w:rPr>
          <w:sz w:val="22"/>
          <w:szCs w:val="22"/>
        </w:rPr>
      </w:pPr>
      <w:r>
        <w:rPr>
          <w:sz w:val="22"/>
          <w:szCs w:val="22"/>
        </w:rPr>
        <w:t>E</w:t>
      </w:r>
      <w:r w:rsidR="008A2206" w:rsidRPr="001A097E">
        <w:rPr>
          <w:sz w:val="22"/>
          <w:szCs w:val="22"/>
        </w:rPr>
        <w:t>n Teotitlán de Flores Magón, Oaxa</w:t>
      </w:r>
      <w:r w:rsidR="00B30EA3">
        <w:rPr>
          <w:sz w:val="22"/>
          <w:szCs w:val="22"/>
        </w:rPr>
        <w:t xml:space="preserve">ca, </w:t>
      </w:r>
      <w:r w:rsidRPr="001A097E">
        <w:rPr>
          <w:sz w:val="22"/>
          <w:szCs w:val="22"/>
        </w:rPr>
        <w:t>Andrés Manuel López Obrador</w:t>
      </w:r>
      <w:r>
        <w:rPr>
          <w:sz w:val="22"/>
          <w:szCs w:val="22"/>
        </w:rPr>
        <w:t xml:space="preserve"> </w:t>
      </w:r>
      <w:r w:rsidR="009F73B0">
        <w:rPr>
          <w:sz w:val="22"/>
          <w:szCs w:val="22"/>
        </w:rPr>
        <w:t>explicó que a nivel nacional tiene 25 puntos arriba, en Oaxaca como 30 puntos tiene de ventaja y dio a conocer que regresará como presidente electo para dar a conocer plan sobre el desarrollo social.</w:t>
      </w:r>
    </w:p>
    <w:p w:rsidR="00A00012" w:rsidRDefault="00A00012" w:rsidP="006F1BC5">
      <w:pPr>
        <w:jc w:val="both"/>
        <w:rPr>
          <w:sz w:val="22"/>
          <w:szCs w:val="22"/>
        </w:rPr>
      </w:pPr>
    </w:p>
    <w:p w:rsidR="00547191" w:rsidRDefault="00547191" w:rsidP="006F1BC5">
      <w:pPr>
        <w:jc w:val="both"/>
        <w:rPr>
          <w:sz w:val="22"/>
          <w:szCs w:val="22"/>
        </w:rPr>
      </w:pPr>
    </w:p>
    <w:p w:rsidR="00B30EA3" w:rsidRDefault="00A00012" w:rsidP="006F1BC5">
      <w:pPr>
        <w:jc w:val="both"/>
        <w:rPr>
          <w:sz w:val="22"/>
          <w:szCs w:val="22"/>
        </w:rPr>
      </w:pPr>
      <w:r>
        <w:rPr>
          <w:sz w:val="22"/>
          <w:szCs w:val="22"/>
        </w:rPr>
        <w:t>D</w:t>
      </w:r>
      <w:r w:rsidR="0005422D">
        <w:rPr>
          <w:sz w:val="22"/>
          <w:szCs w:val="22"/>
        </w:rPr>
        <w:t xml:space="preserve">ijo que lucha por una transformación, no por cargos, no por puestos, lo que quiere es sacar al pueblo de la pobreza y </w:t>
      </w:r>
      <w:r w:rsidR="00740CAA">
        <w:rPr>
          <w:sz w:val="22"/>
          <w:szCs w:val="22"/>
        </w:rPr>
        <w:t>de la marginación, “vamos a atender a todos, se va a respetar a todos, pero le vamos a dar la preferencia a la gente humilde, Por el bien de todos, Primero los pobres”.</w:t>
      </w:r>
    </w:p>
    <w:p w:rsidR="002A06A0" w:rsidRDefault="002A06A0" w:rsidP="006F1BC5">
      <w:pPr>
        <w:jc w:val="both"/>
        <w:rPr>
          <w:sz w:val="22"/>
          <w:szCs w:val="22"/>
        </w:rPr>
      </w:pPr>
    </w:p>
    <w:p w:rsidR="002A06A0" w:rsidRDefault="006535CA" w:rsidP="006F1BC5">
      <w:pPr>
        <w:jc w:val="both"/>
        <w:rPr>
          <w:sz w:val="22"/>
          <w:szCs w:val="22"/>
        </w:rPr>
      </w:pPr>
      <w:r>
        <w:rPr>
          <w:sz w:val="22"/>
          <w:szCs w:val="22"/>
        </w:rPr>
        <w:t>Indicó que habrá honestidad, ni bandidaje oficial, México será para todos, el gobierno representará a ricos y pobres, no como ahora que está al servicio de una minoría rapaz, que es con los que se enriquecen a costa de la mayoría del pueblo, habrá igualdad</w:t>
      </w:r>
      <w:r w:rsidR="002F767B">
        <w:rPr>
          <w:sz w:val="22"/>
          <w:szCs w:val="22"/>
        </w:rPr>
        <w:t xml:space="preserve"> y habrá un gobierno itinerante como el que hizo el presidente Benito Juárez</w:t>
      </w:r>
      <w:r>
        <w:rPr>
          <w:sz w:val="22"/>
          <w:szCs w:val="22"/>
        </w:rPr>
        <w:t>.</w:t>
      </w:r>
    </w:p>
    <w:p w:rsidR="00197877" w:rsidRDefault="00197877" w:rsidP="006F1BC5">
      <w:pPr>
        <w:jc w:val="both"/>
        <w:rPr>
          <w:sz w:val="22"/>
          <w:szCs w:val="22"/>
        </w:rPr>
      </w:pPr>
    </w:p>
    <w:p w:rsidR="00197877" w:rsidRDefault="00197877" w:rsidP="006F1BC5">
      <w:pPr>
        <w:jc w:val="both"/>
        <w:rPr>
          <w:sz w:val="22"/>
          <w:szCs w:val="22"/>
        </w:rPr>
      </w:pPr>
      <w:r>
        <w:rPr>
          <w:sz w:val="22"/>
          <w:szCs w:val="22"/>
        </w:rPr>
        <w:t>Acompañado por la candidata por la coalición “Juntos haremos historia”, Susana Harp, López Obrador se comprometió a pavimentar, con revolvedora, 300 caminos en Oaxaca con la gente, las autoridades de usos y costumbres y de régimen de partido, en este sexenio ya no van a poder ir a trabajar afuera, porque habrá empleos en su lugar de origen.</w:t>
      </w:r>
    </w:p>
    <w:p w:rsidR="00C83259" w:rsidRDefault="00C83259" w:rsidP="006F1BC5">
      <w:pPr>
        <w:jc w:val="both"/>
        <w:rPr>
          <w:sz w:val="22"/>
          <w:szCs w:val="22"/>
        </w:rPr>
      </w:pPr>
    </w:p>
    <w:p w:rsidR="004C4E65" w:rsidRDefault="00197877" w:rsidP="006F1BC5">
      <w:pPr>
        <w:jc w:val="both"/>
        <w:rPr>
          <w:sz w:val="22"/>
          <w:szCs w:val="22"/>
        </w:rPr>
      </w:pPr>
      <w:r>
        <w:rPr>
          <w:sz w:val="22"/>
          <w:szCs w:val="22"/>
        </w:rPr>
        <w:t>Pidió la unidad de los oaxaqueños</w:t>
      </w:r>
      <w:r w:rsidR="004C4E65">
        <w:rPr>
          <w:sz w:val="22"/>
          <w:szCs w:val="22"/>
        </w:rPr>
        <w:t xml:space="preserve">, hay que hacer una tregua en estos </w:t>
      </w:r>
      <w:r w:rsidR="00A23D3B">
        <w:rPr>
          <w:sz w:val="22"/>
          <w:szCs w:val="22"/>
        </w:rPr>
        <w:t>50</w:t>
      </w:r>
      <w:r w:rsidR="004C4E65">
        <w:rPr>
          <w:sz w:val="22"/>
          <w:szCs w:val="22"/>
        </w:rPr>
        <w:t xml:space="preserve"> días que faltan, “somos del partido transformación nacional, ya una vez que ganemos ya cada quien que regrese a su partido a seguir peleando, pero primero vamos a transformar a México”</w:t>
      </w:r>
      <w:r>
        <w:rPr>
          <w:sz w:val="22"/>
          <w:szCs w:val="22"/>
        </w:rPr>
        <w:t xml:space="preserve"> </w:t>
      </w:r>
      <w:r w:rsidR="004C4E65">
        <w:rPr>
          <w:sz w:val="22"/>
          <w:szCs w:val="22"/>
        </w:rPr>
        <w:t>y adelantó que no habrá perseguir a los de la mafia del poder, solo se les hará de lado, porque habrá un gobierno para el pueblo.</w:t>
      </w:r>
    </w:p>
    <w:p w:rsidR="004C4E65" w:rsidRDefault="004C4E65" w:rsidP="006F1BC5">
      <w:pPr>
        <w:jc w:val="both"/>
        <w:rPr>
          <w:sz w:val="22"/>
          <w:szCs w:val="22"/>
        </w:rPr>
      </w:pPr>
    </w:p>
    <w:p w:rsidR="00C83259" w:rsidRDefault="009F73B0" w:rsidP="006F1BC5">
      <w:pPr>
        <w:jc w:val="both"/>
        <w:rPr>
          <w:sz w:val="22"/>
          <w:szCs w:val="22"/>
        </w:rPr>
      </w:pPr>
      <w:r>
        <w:rPr>
          <w:sz w:val="22"/>
          <w:szCs w:val="22"/>
        </w:rPr>
        <w:t xml:space="preserve">En Tehuacán, Puebla, </w:t>
      </w:r>
      <w:r w:rsidR="00547191">
        <w:rPr>
          <w:sz w:val="22"/>
          <w:szCs w:val="22"/>
        </w:rPr>
        <w:t xml:space="preserve">el candidato por la coalición “Juntos haremos historia” por la Presidencia de México </w:t>
      </w:r>
      <w:r w:rsidR="00572639">
        <w:rPr>
          <w:sz w:val="22"/>
          <w:szCs w:val="22"/>
        </w:rPr>
        <w:t xml:space="preserve">expresó </w:t>
      </w:r>
      <w:r w:rsidR="00F46218">
        <w:rPr>
          <w:sz w:val="22"/>
          <w:szCs w:val="22"/>
        </w:rPr>
        <w:t xml:space="preserve">con tristeza </w:t>
      </w:r>
      <w:r w:rsidR="00572639">
        <w:rPr>
          <w:sz w:val="22"/>
          <w:szCs w:val="22"/>
        </w:rPr>
        <w:t>sus condolencia</w:t>
      </w:r>
      <w:r w:rsidR="00F46218">
        <w:rPr>
          <w:sz w:val="22"/>
          <w:szCs w:val="22"/>
        </w:rPr>
        <w:t xml:space="preserve">s para familiares, </w:t>
      </w:r>
      <w:r w:rsidR="00572639">
        <w:rPr>
          <w:sz w:val="22"/>
          <w:szCs w:val="22"/>
        </w:rPr>
        <w:t>amigos</w:t>
      </w:r>
      <w:r w:rsidR="00F46218">
        <w:rPr>
          <w:sz w:val="22"/>
          <w:szCs w:val="22"/>
        </w:rPr>
        <w:t xml:space="preserve"> y compañeros </w:t>
      </w:r>
      <w:r w:rsidR="00572639">
        <w:rPr>
          <w:sz w:val="22"/>
          <w:szCs w:val="22"/>
        </w:rPr>
        <w:t>de José Remedios Aguirre,</w:t>
      </w:r>
      <w:r w:rsidR="008057BB">
        <w:rPr>
          <w:sz w:val="22"/>
          <w:szCs w:val="22"/>
        </w:rPr>
        <w:t xml:space="preserve"> candidato de MORENA a la presidencia munic</w:t>
      </w:r>
      <w:r w:rsidR="00F46218">
        <w:rPr>
          <w:sz w:val="22"/>
          <w:szCs w:val="22"/>
        </w:rPr>
        <w:t xml:space="preserve">ipal, </w:t>
      </w:r>
      <w:r w:rsidR="00572639">
        <w:rPr>
          <w:sz w:val="22"/>
          <w:szCs w:val="22"/>
        </w:rPr>
        <w:t>quien fue cobardemente asesinado</w:t>
      </w:r>
      <w:r w:rsidR="00F46218">
        <w:rPr>
          <w:sz w:val="22"/>
          <w:szCs w:val="22"/>
        </w:rPr>
        <w:t xml:space="preserve"> en Apaseo el Alto, Guanajuato</w:t>
      </w:r>
      <w:r w:rsidR="00D120FD">
        <w:rPr>
          <w:sz w:val="22"/>
          <w:szCs w:val="22"/>
        </w:rPr>
        <w:t>.</w:t>
      </w:r>
    </w:p>
    <w:p w:rsidR="00572639" w:rsidRDefault="00572639" w:rsidP="006F1BC5">
      <w:pPr>
        <w:jc w:val="both"/>
        <w:rPr>
          <w:sz w:val="22"/>
          <w:szCs w:val="22"/>
        </w:rPr>
      </w:pPr>
    </w:p>
    <w:p w:rsidR="003973D7" w:rsidRDefault="00572639" w:rsidP="006F1BC5">
      <w:pPr>
        <w:jc w:val="both"/>
        <w:rPr>
          <w:sz w:val="22"/>
          <w:szCs w:val="22"/>
        </w:rPr>
      </w:pPr>
      <w:r>
        <w:rPr>
          <w:sz w:val="22"/>
          <w:szCs w:val="22"/>
        </w:rPr>
        <w:t xml:space="preserve">“Para </w:t>
      </w:r>
      <w:r w:rsidR="00F46218">
        <w:rPr>
          <w:sz w:val="22"/>
          <w:szCs w:val="22"/>
        </w:rPr>
        <w:t xml:space="preserve">él nuestro abrazo fraterno, </w:t>
      </w:r>
      <w:r>
        <w:rPr>
          <w:sz w:val="22"/>
          <w:szCs w:val="22"/>
        </w:rPr>
        <w:t xml:space="preserve">nuestro recuerdo, nuestro </w:t>
      </w:r>
      <w:r w:rsidR="00F46218">
        <w:rPr>
          <w:sz w:val="22"/>
          <w:szCs w:val="22"/>
        </w:rPr>
        <w:t>respeto y lo mismo un abrazo para consolar a familiares, y queremos que se investigue</w:t>
      </w:r>
      <w:r w:rsidR="003973D7">
        <w:rPr>
          <w:sz w:val="22"/>
          <w:szCs w:val="22"/>
        </w:rPr>
        <w:t xml:space="preserve"> esto”, manifestó.</w:t>
      </w:r>
    </w:p>
    <w:p w:rsidR="003973D7" w:rsidRDefault="003973D7" w:rsidP="006F1BC5">
      <w:pPr>
        <w:jc w:val="both"/>
        <w:rPr>
          <w:sz w:val="22"/>
          <w:szCs w:val="22"/>
        </w:rPr>
      </w:pPr>
    </w:p>
    <w:p w:rsidR="006944CE" w:rsidRDefault="003973D7" w:rsidP="006F1BC5">
      <w:pPr>
        <w:jc w:val="both"/>
        <w:rPr>
          <w:sz w:val="22"/>
          <w:szCs w:val="22"/>
        </w:rPr>
      </w:pPr>
      <w:r>
        <w:rPr>
          <w:sz w:val="22"/>
          <w:szCs w:val="22"/>
        </w:rPr>
        <w:t xml:space="preserve">Comentó que </w:t>
      </w:r>
      <w:r w:rsidR="006944CE">
        <w:rPr>
          <w:sz w:val="22"/>
          <w:szCs w:val="22"/>
        </w:rPr>
        <w:t>“</w:t>
      </w:r>
      <w:r w:rsidR="00F46218">
        <w:rPr>
          <w:sz w:val="22"/>
          <w:szCs w:val="22"/>
        </w:rPr>
        <w:t>la verdad</w:t>
      </w:r>
      <w:r w:rsidR="00D120FD">
        <w:rPr>
          <w:sz w:val="22"/>
          <w:szCs w:val="22"/>
        </w:rPr>
        <w:t xml:space="preserve"> es muy lamentable lo que </w:t>
      </w:r>
      <w:r w:rsidR="003B5BE0">
        <w:rPr>
          <w:sz w:val="22"/>
          <w:szCs w:val="22"/>
        </w:rPr>
        <w:t xml:space="preserve">está sucediendo en </w:t>
      </w:r>
      <w:r w:rsidR="00D120FD">
        <w:rPr>
          <w:sz w:val="22"/>
          <w:szCs w:val="22"/>
        </w:rPr>
        <w:t xml:space="preserve">nuestro país, 70 homicidios diarios, </w:t>
      </w:r>
      <w:r w:rsidR="003B5BE0">
        <w:rPr>
          <w:sz w:val="22"/>
          <w:szCs w:val="22"/>
        </w:rPr>
        <w:t>por eso tenernos q</w:t>
      </w:r>
      <w:r>
        <w:rPr>
          <w:sz w:val="22"/>
          <w:szCs w:val="22"/>
        </w:rPr>
        <w:t>ue apurarnos para que haya paz y haya tranquilidad en México, no puede seguir esta violencia</w:t>
      </w:r>
      <w:r w:rsidR="006944CE">
        <w:rPr>
          <w:sz w:val="22"/>
          <w:szCs w:val="22"/>
        </w:rPr>
        <w:t xml:space="preserve">”, hay que seguir adelante </w:t>
      </w:r>
      <w:r>
        <w:rPr>
          <w:sz w:val="22"/>
          <w:szCs w:val="22"/>
        </w:rPr>
        <w:t xml:space="preserve">y </w:t>
      </w:r>
      <w:r w:rsidR="006944CE">
        <w:rPr>
          <w:sz w:val="22"/>
          <w:szCs w:val="22"/>
        </w:rPr>
        <w:t>pidió un minuto de aplausos en memoria de José Remedios Aguirre.</w:t>
      </w:r>
    </w:p>
    <w:p w:rsidR="003973D7" w:rsidRDefault="003973D7" w:rsidP="006F1BC5">
      <w:pPr>
        <w:jc w:val="both"/>
        <w:rPr>
          <w:sz w:val="22"/>
          <w:szCs w:val="22"/>
        </w:rPr>
      </w:pPr>
    </w:p>
    <w:p w:rsidR="0021483B" w:rsidRDefault="00461ECB" w:rsidP="006F1BC5">
      <w:pPr>
        <w:jc w:val="both"/>
        <w:rPr>
          <w:sz w:val="22"/>
          <w:szCs w:val="22"/>
        </w:rPr>
      </w:pPr>
      <w:r>
        <w:rPr>
          <w:sz w:val="22"/>
          <w:szCs w:val="22"/>
        </w:rPr>
        <w:t>Recordó que en el municipio fue el lugar de descanso del apóstol de la democracia Francisco I. Madero, porque venía a fortalecerse espiritualmente en aguas termales</w:t>
      </w:r>
      <w:r w:rsidR="0021483B">
        <w:rPr>
          <w:sz w:val="22"/>
          <w:szCs w:val="22"/>
        </w:rPr>
        <w:t>.</w:t>
      </w:r>
    </w:p>
    <w:p w:rsidR="004629AF" w:rsidRDefault="004629AF" w:rsidP="006F1BC5">
      <w:pPr>
        <w:jc w:val="both"/>
        <w:rPr>
          <w:sz w:val="22"/>
          <w:szCs w:val="22"/>
        </w:rPr>
      </w:pPr>
    </w:p>
    <w:p w:rsidR="0027193D" w:rsidRPr="001A097E" w:rsidRDefault="00B30EA3" w:rsidP="006F1BC5">
      <w:pPr>
        <w:jc w:val="both"/>
        <w:rPr>
          <w:sz w:val="22"/>
          <w:szCs w:val="22"/>
        </w:rPr>
      </w:pPr>
      <w:r>
        <w:rPr>
          <w:sz w:val="22"/>
          <w:szCs w:val="22"/>
        </w:rPr>
        <w:t xml:space="preserve">Más tarde, el candidato a la Presidencia de México visitó </w:t>
      </w:r>
      <w:r w:rsidR="008A2206" w:rsidRPr="001A097E">
        <w:rPr>
          <w:sz w:val="22"/>
          <w:szCs w:val="22"/>
        </w:rPr>
        <w:t>Tehuacán, Puebla. Para mañana, acudirá a Miahuatlán, Guelatao y Tuxtepec, Oaxaca.</w:t>
      </w:r>
    </w:p>
    <w:p w:rsidR="0027193D" w:rsidRPr="001A097E" w:rsidRDefault="0027193D" w:rsidP="006F1BC5">
      <w:pPr>
        <w:jc w:val="both"/>
        <w:rPr>
          <w:sz w:val="22"/>
          <w:szCs w:val="22"/>
        </w:rPr>
      </w:pPr>
    </w:p>
    <w:p w:rsidR="004B568B" w:rsidRPr="001A097E" w:rsidRDefault="004B568B" w:rsidP="00776E97">
      <w:pPr>
        <w:pStyle w:val="Texto"/>
        <w:jc w:val="center"/>
        <w:rPr>
          <w:sz w:val="22"/>
          <w:szCs w:val="22"/>
        </w:rPr>
      </w:pPr>
      <w:r w:rsidRPr="001A097E">
        <w:rPr>
          <w:b/>
          <w:color w:val="C00000"/>
          <w:sz w:val="22"/>
          <w:szCs w:val="22"/>
        </w:rPr>
        <w:t>ªªªªªªªªªªª</w:t>
      </w:r>
    </w:p>
    <w:sectPr w:rsidR="004B568B" w:rsidRPr="001A097E">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3AF" w:rsidRDefault="00DC63AF">
      <w:pPr>
        <w:rPr>
          <w:lang w:val="es-ES"/>
        </w:rPr>
      </w:pPr>
      <w:r>
        <w:rPr>
          <w:lang w:val="es-ES"/>
        </w:rPr>
        <w:separator/>
      </w:r>
    </w:p>
    <w:p w:rsidR="00DC63AF" w:rsidRDefault="00DC63AF">
      <w:pPr>
        <w:rPr>
          <w:lang w:val="es-ES"/>
        </w:rPr>
      </w:pPr>
    </w:p>
  </w:endnote>
  <w:endnote w:type="continuationSeparator" w:id="0">
    <w:p w:rsidR="00DC63AF" w:rsidRDefault="00DC63AF">
      <w:pPr>
        <w:rPr>
          <w:lang w:val="es-ES"/>
        </w:rPr>
      </w:pPr>
      <w:r>
        <w:rPr>
          <w:lang w:val="es-ES"/>
        </w:rPr>
        <w:continuationSeparator/>
      </w:r>
    </w:p>
    <w:p w:rsidR="00DC63AF" w:rsidRDefault="00DC63A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6BB" w:rsidRPr="00E245E7" w:rsidRDefault="004936BB"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4936BB" w:rsidRPr="007A7F79" w:rsidRDefault="004936BB">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3AF" w:rsidRDefault="00DC63AF">
      <w:pPr>
        <w:rPr>
          <w:lang w:val="es-ES"/>
        </w:rPr>
      </w:pPr>
      <w:r>
        <w:rPr>
          <w:lang w:val="es-ES"/>
        </w:rPr>
        <w:separator/>
      </w:r>
    </w:p>
    <w:p w:rsidR="00DC63AF" w:rsidRDefault="00DC63AF">
      <w:pPr>
        <w:rPr>
          <w:lang w:val="es-ES"/>
        </w:rPr>
      </w:pPr>
    </w:p>
  </w:footnote>
  <w:footnote w:type="continuationSeparator" w:id="0">
    <w:p w:rsidR="00DC63AF" w:rsidRDefault="00DC63AF">
      <w:pPr>
        <w:rPr>
          <w:lang w:val="es-ES"/>
        </w:rPr>
      </w:pPr>
      <w:r>
        <w:rPr>
          <w:lang w:val="es-ES"/>
        </w:rPr>
        <w:continuationSeparator/>
      </w:r>
    </w:p>
    <w:p w:rsidR="00DC63AF" w:rsidRDefault="00DC63A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6BB" w:rsidRDefault="004936BB">
    <w:pPr>
      <w:pStyle w:val="Encabezado"/>
      <w:rPr>
        <w:lang w:val="es-ES"/>
      </w:rPr>
    </w:pPr>
  </w:p>
  <w:p w:rsidR="004936BB" w:rsidRDefault="004936BB">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6BB" w:rsidRDefault="004936BB">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860FB4">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30D"/>
    <w:rsid w:val="00043BAC"/>
    <w:rsid w:val="00052FAD"/>
    <w:rsid w:val="0005422D"/>
    <w:rsid w:val="00066BF1"/>
    <w:rsid w:val="00070187"/>
    <w:rsid w:val="00085DE6"/>
    <w:rsid w:val="000C1A22"/>
    <w:rsid w:val="000D1793"/>
    <w:rsid w:val="000D7041"/>
    <w:rsid w:val="001221F7"/>
    <w:rsid w:val="001539B4"/>
    <w:rsid w:val="001548F7"/>
    <w:rsid w:val="001558AC"/>
    <w:rsid w:val="001726B1"/>
    <w:rsid w:val="00183D52"/>
    <w:rsid w:val="0019034E"/>
    <w:rsid w:val="00197877"/>
    <w:rsid w:val="001A097E"/>
    <w:rsid w:val="001C6D53"/>
    <w:rsid w:val="001D16D4"/>
    <w:rsid w:val="001D2AA1"/>
    <w:rsid w:val="001D630B"/>
    <w:rsid w:val="001F5A8F"/>
    <w:rsid w:val="00203C66"/>
    <w:rsid w:val="0021483B"/>
    <w:rsid w:val="00217BF8"/>
    <w:rsid w:val="0023448F"/>
    <w:rsid w:val="00243757"/>
    <w:rsid w:val="00246B48"/>
    <w:rsid w:val="002555AA"/>
    <w:rsid w:val="0027193D"/>
    <w:rsid w:val="002933DD"/>
    <w:rsid w:val="002A06A0"/>
    <w:rsid w:val="002C1E95"/>
    <w:rsid w:val="002C5495"/>
    <w:rsid w:val="002C5A82"/>
    <w:rsid w:val="002E336A"/>
    <w:rsid w:val="002F4FBC"/>
    <w:rsid w:val="002F7190"/>
    <w:rsid w:val="002F767B"/>
    <w:rsid w:val="003172F8"/>
    <w:rsid w:val="00340777"/>
    <w:rsid w:val="003550C4"/>
    <w:rsid w:val="00370289"/>
    <w:rsid w:val="00372897"/>
    <w:rsid w:val="003742C1"/>
    <w:rsid w:val="00385FF5"/>
    <w:rsid w:val="003973D7"/>
    <w:rsid w:val="003A1638"/>
    <w:rsid w:val="003B5BE0"/>
    <w:rsid w:val="003B7F3D"/>
    <w:rsid w:val="003C0AC9"/>
    <w:rsid w:val="003D2A55"/>
    <w:rsid w:val="0042496D"/>
    <w:rsid w:val="00461ECB"/>
    <w:rsid w:val="004629AF"/>
    <w:rsid w:val="0047289C"/>
    <w:rsid w:val="00474E07"/>
    <w:rsid w:val="0047521A"/>
    <w:rsid w:val="004803E2"/>
    <w:rsid w:val="004936BB"/>
    <w:rsid w:val="00493C2B"/>
    <w:rsid w:val="004A28AD"/>
    <w:rsid w:val="004B2EAC"/>
    <w:rsid w:val="004B3B94"/>
    <w:rsid w:val="004B568B"/>
    <w:rsid w:val="004C4E65"/>
    <w:rsid w:val="004D206F"/>
    <w:rsid w:val="004D42A0"/>
    <w:rsid w:val="004D67E6"/>
    <w:rsid w:val="004E6446"/>
    <w:rsid w:val="00500493"/>
    <w:rsid w:val="00502BF2"/>
    <w:rsid w:val="00507A6F"/>
    <w:rsid w:val="00510A51"/>
    <w:rsid w:val="00523B1B"/>
    <w:rsid w:val="005326D4"/>
    <w:rsid w:val="00546809"/>
    <w:rsid w:val="00547191"/>
    <w:rsid w:val="00550913"/>
    <w:rsid w:val="00561D8F"/>
    <w:rsid w:val="00566EFA"/>
    <w:rsid w:val="00572639"/>
    <w:rsid w:val="00573D61"/>
    <w:rsid w:val="005A7643"/>
    <w:rsid w:val="005F0AFC"/>
    <w:rsid w:val="005F70B7"/>
    <w:rsid w:val="00631136"/>
    <w:rsid w:val="00650F0E"/>
    <w:rsid w:val="006535CA"/>
    <w:rsid w:val="00655398"/>
    <w:rsid w:val="00680A6D"/>
    <w:rsid w:val="006944CE"/>
    <w:rsid w:val="00696911"/>
    <w:rsid w:val="006A4818"/>
    <w:rsid w:val="006B3670"/>
    <w:rsid w:val="006F1BC5"/>
    <w:rsid w:val="006F5682"/>
    <w:rsid w:val="00721BF6"/>
    <w:rsid w:val="00740CAA"/>
    <w:rsid w:val="00747D12"/>
    <w:rsid w:val="0075361D"/>
    <w:rsid w:val="00773065"/>
    <w:rsid w:val="00776E97"/>
    <w:rsid w:val="0078009B"/>
    <w:rsid w:val="007A7F79"/>
    <w:rsid w:val="007D2FB3"/>
    <w:rsid w:val="007D74F2"/>
    <w:rsid w:val="008057BB"/>
    <w:rsid w:val="0080623D"/>
    <w:rsid w:val="008147ED"/>
    <w:rsid w:val="00817D8B"/>
    <w:rsid w:val="00821696"/>
    <w:rsid w:val="00831D3F"/>
    <w:rsid w:val="00833B71"/>
    <w:rsid w:val="00860353"/>
    <w:rsid w:val="00860FB4"/>
    <w:rsid w:val="00862C3A"/>
    <w:rsid w:val="00886D63"/>
    <w:rsid w:val="008A2206"/>
    <w:rsid w:val="008A2FFB"/>
    <w:rsid w:val="008B42E3"/>
    <w:rsid w:val="008C41F2"/>
    <w:rsid w:val="008D313E"/>
    <w:rsid w:val="008E2EC6"/>
    <w:rsid w:val="00926157"/>
    <w:rsid w:val="00931C3A"/>
    <w:rsid w:val="00932FE1"/>
    <w:rsid w:val="00934D35"/>
    <w:rsid w:val="00945D5A"/>
    <w:rsid w:val="00961542"/>
    <w:rsid w:val="00962E08"/>
    <w:rsid w:val="009830EF"/>
    <w:rsid w:val="00995660"/>
    <w:rsid w:val="009C09A6"/>
    <w:rsid w:val="009C1673"/>
    <w:rsid w:val="009C5683"/>
    <w:rsid w:val="009C5BAA"/>
    <w:rsid w:val="009E522C"/>
    <w:rsid w:val="009F41B9"/>
    <w:rsid w:val="009F73B0"/>
    <w:rsid w:val="00A00012"/>
    <w:rsid w:val="00A059EC"/>
    <w:rsid w:val="00A23D3B"/>
    <w:rsid w:val="00A26A4D"/>
    <w:rsid w:val="00A345EB"/>
    <w:rsid w:val="00A6186A"/>
    <w:rsid w:val="00A61F85"/>
    <w:rsid w:val="00A812FE"/>
    <w:rsid w:val="00A8478D"/>
    <w:rsid w:val="00AA4CBE"/>
    <w:rsid w:val="00AA7018"/>
    <w:rsid w:val="00AA70E7"/>
    <w:rsid w:val="00AB1C88"/>
    <w:rsid w:val="00B143E2"/>
    <w:rsid w:val="00B30EA3"/>
    <w:rsid w:val="00B55FFA"/>
    <w:rsid w:val="00B87F29"/>
    <w:rsid w:val="00BB7BCC"/>
    <w:rsid w:val="00BE4C01"/>
    <w:rsid w:val="00C01A81"/>
    <w:rsid w:val="00C07CAB"/>
    <w:rsid w:val="00C11B7C"/>
    <w:rsid w:val="00C203A2"/>
    <w:rsid w:val="00C5334F"/>
    <w:rsid w:val="00C5688E"/>
    <w:rsid w:val="00C6683A"/>
    <w:rsid w:val="00C7195A"/>
    <w:rsid w:val="00C75FAC"/>
    <w:rsid w:val="00C83259"/>
    <w:rsid w:val="00C96712"/>
    <w:rsid w:val="00CB07D2"/>
    <w:rsid w:val="00CC23FA"/>
    <w:rsid w:val="00CD7640"/>
    <w:rsid w:val="00D050FF"/>
    <w:rsid w:val="00D05C39"/>
    <w:rsid w:val="00D120FD"/>
    <w:rsid w:val="00D2090C"/>
    <w:rsid w:val="00D371D2"/>
    <w:rsid w:val="00D426C5"/>
    <w:rsid w:val="00D44B64"/>
    <w:rsid w:val="00D44D79"/>
    <w:rsid w:val="00D84CF4"/>
    <w:rsid w:val="00DA0AA3"/>
    <w:rsid w:val="00DC1831"/>
    <w:rsid w:val="00DC378C"/>
    <w:rsid w:val="00DC63AF"/>
    <w:rsid w:val="00DD0EA3"/>
    <w:rsid w:val="00DE0FBF"/>
    <w:rsid w:val="00DE1D79"/>
    <w:rsid w:val="00DF2199"/>
    <w:rsid w:val="00E0309A"/>
    <w:rsid w:val="00E06087"/>
    <w:rsid w:val="00E245E7"/>
    <w:rsid w:val="00E2682C"/>
    <w:rsid w:val="00E53C0B"/>
    <w:rsid w:val="00E710E3"/>
    <w:rsid w:val="00E82D41"/>
    <w:rsid w:val="00E91C37"/>
    <w:rsid w:val="00EA3FAF"/>
    <w:rsid w:val="00EB7D86"/>
    <w:rsid w:val="00EC4DAA"/>
    <w:rsid w:val="00EE0362"/>
    <w:rsid w:val="00EE75D6"/>
    <w:rsid w:val="00F0106C"/>
    <w:rsid w:val="00F15284"/>
    <w:rsid w:val="00F2371C"/>
    <w:rsid w:val="00F46218"/>
    <w:rsid w:val="00F500DB"/>
    <w:rsid w:val="00F77410"/>
    <w:rsid w:val="00F80283"/>
    <w:rsid w:val="00FB7B4A"/>
    <w:rsid w:val="00FC0028"/>
    <w:rsid w:val="00FC31CC"/>
    <w:rsid w:val="00FD00E1"/>
    <w:rsid w:val="00FE148F"/>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028A6DD2-693F-4138-B56C-543EFFD5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2272</Words>
  <Characters>12502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14745</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