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24650">
        <w:rPr>
          <w:rFonts w:ascii="Cambria" w:hAnsi="Cambria"/>
          <w:b/>
          <w:color w:val="C00000"/>
          <w:sz w:val="28"/>
          <w:szCs w:val="28"/>
        </w:rPr>
        <w:t>060</w:t>
      </w:r>
    </w:p>
    <w:p w:rsidR="00EA3FAF" w:rsidRPr="00E245E7" w:rsidRDefault="00EA3FAF" w:rsidP="00EA3FAF">
      <w:pPr>
        <w:jc w:val="right"/>
        <w:rPr>
          <w:rFonts w:ascii="Cambria" w:hAnsi="Cambria"/>
          <w:b/>
          <w:color w:val="404040"/>
          <w:sz w:val="28"/>
          <w:szCs w:val="28"/>
        </w:rPr>
      </w:pPr>
    </w:p>
    <w:p w:rsidR="004D67E6" w:rsidRPr="000D1793" w:rsidRDefault="00A02BB1" w:rsidP="004D67E6">
      <w:pPr>
        <w:jc w:val="center"/>
        <w:rPr>
          <w:rFonts w:ascii="Cambria" w:hAnsi="Cambria"/>
          <w:b/>
          <w:color w:val="808080"/>
          <w:sz w:val="32"/>
          <w:szCs w:val="32"/>
        </w:rPr>
      </w:pPr>
      <w:r>
        <w:rPr>
          <w:b/>
          <w:color w:val="808080"/>
          <w:sz w:val="32"/>
          <w:szCs w:val="32"/>
          <w:lang w:val="es-ES"/>
        </w:rPr>
        <w:t>Usará sus facultades como titular del Ejecutivo para que no se aplique ninguna acción en contra del magisterio: AMLO</w:t>
      </w:r>
    </w:p>
    <w:p w:rsidR="0027193D" w:rsidRDefault="0027193D" w:rsidP="0027193D">
      <w:pPr>
        <w:jc w:val="both"/>
        <w:rPr>
          <w:rStyle w:val="Carcterdetextoennegrita"/>
          <w:sz w:val="24"/>
          <w:szCs w:val="24"/>
        </w:rPr>
      </w:pPr>
    </w:p>
    <w:p w:rsidR="0027193D" w:rsidRPr="00A02BB1" w:rsidRDefault="00A02BB1" w:rsidP="00070187">
      <w:pPr>
        <w:numPr>
          <w:ilvl w:val="0"/>
          <w:numId w:val="1"/>
        </w:numPr>
        <w:jc w:val="both"/>
        <w:rPr>
          <w:rStyle w:val="Carcterdetextoennegrita"/>
          <w:sz w:val="22"/>
          <w:szCs w:val="22"/>
        </w:rPr>
      </w:pPr>
      <w:r>
        <w:rPr>
          <w:rStyle w:val="Carcterdetextoennegrita"/>
          <w:sz w:val="20"/>
          <w:szCs w:val="20"/>
        </w:rPr>
        <w:t xml:space="preserve">Andrés Manuel López Obrador felicita a las maestras y a los maestros de México </w:t>
      </w:r>
    </w:p>
    <w:p w:rsidR="00A02BB1" w:rsidRDefault="00A02BB1" w:rsidP="00A02BB1">
      <w:pPr>
        <w:numPr>
          <w:ilvl w:val="0"/>
          <w:numId w:val="1"/>
        </w:numPr>
        <w:jc w:val="both"/>
        <w:rPr>
          <w:rStyle w:val="Carcterdetextoennegrita"/>
          <w:sz w:val="22"/>
          <w:szCs w:val="22"/>
        </w:rPr>
      </w:pPr>
      <w:r>
        <w:rPr>
          <w:rStyle w:val="Carcterdetextoennegrita"/>
          <w:sz w:val="22"/>
          <w:szCs w:val="22"/>
        </w:rPr>
        <w:t>Asegura</w:t>
      </w:r>
      <w:r w:rsidRPr="00A02BB1">
        <w:rPr>
          <w:rStyle w:val="Carcterdetextoennegrita"/>
          <w:sz w:val="22"/>
          <w:szCs w:val="22"/>
        </w:rPr>
        <w:t xml:space="preserve"> que aparte de las encuestas, en las apuestas de Las Vegas “estamos en un 85 por cie</w:t>
      </w:r>
      <w:r>
        <w:rPr>
          <w:rStyle w:val="Carcterdetextoennegrita"/>
          <w:sz w:val="22"/>
          <w:szCs w:val="22"/>
        </w:rPr>
        <w:t>nto en posibilidades de triunfo</w:t>
      </w:r>
    </w:p>
    <w:p w:rsidR="00A02BB1" w:rsidRDefault="00A02BB1" w:rsidP="00A02BB1">
      <w:pPr>
        <w:numPr>
          <w:ilvl w:val="0"/>
          <w:numId w:val="1"/>
        </w:numPr>
        <w:jc w:val="both"/>
        <w:rPr>
          <w:rStyle w:val="Carcterdetextoennegrita"/>
          <w:sz w:val="22"/>
          <w:szCs w:val="22"/>
        </w:rPr>
      </w:pPr>
      <w:r>
        <w:rPr>
          <w:rStyle w:val="Carcterdetextoennegrita"/>
          <w:sz w:val="22"/>
          <w:szCs w:val="22"/>
        </w:rPr>
        <w:t>L</w:t>
      </w:r>
      <w:r w:rsidRPr="00A02BB1">
        <w:rPr>
          <w:rStyle w:val="Carcterdetextoennegrita"/>
          <w:sz w:val="22"/>
          <w:szCs w:val="22"/>
        </w:rPr>
        <w:t xml:space="preserve">amentó </w:t>
      </w:r>
      <w:r>
        <w:rPr>
          <w:rStyle w:val="Carcterdetextoennegrita"/>
          <w:sz w:val="22"/>
          <w:szCs w:val="22"/>
        </w:rPr>
        <w:t>el asesinato del periodista Juan Carlos Huerta y urge</w:t>
      </w:r>
      <w:r w:rsidRPr="00A02BB1">
        <w:rPr>
          <w:rStyle w:val="Carcterdetextoennegrita"/>
          <w:sz w:val="22"/>
          <w:szCs w:val="22"/>
        </w:rPr>
        <w:t xml:space="preserve"> que se dé un cambio, porque hay u</w:t>
      </w:r>
      <w:r>
        <w:rPr>
          <w:rStyle w:val="Carcterdetextoennegrita"/>
          <w:sz w:val="22"/>
          <w:szCs w:val="22"/>
        </w:rPr>
        <w:t>na franca descomposición social</w:t>
      </w:r>
    </w:p>
    <w:p w:rsidR="00A02BB1" w:rsidRPr="00A02BB1" w:rsidRDefault="00A02BB1" w:rsidP="00A02BB1">
      <w:pPr>
        <w:numPr>
          <w:ilvl w:val="0"/>
          <w:numId w:val="1"/>
        </w:numPr>
        <w:jc w:val="both"/>
        <w:rPr>
          <w:rStyle w:val="Carcterdetextoennegrita"/>
          <w:sz w:val="22"/>
          <w:szCs w:val="22"/>
        </w:rPr>
      </w:pPr>
      <w:r>
        <w:rPr>
          <w:rStyle w:val="Carcterdetextoennegrita"/>
          <w:sz w:val="22"/>
          <w:szCs w:val="22"/>
        </w:rPr>
        <w:t>Llama</w:t>
      </w:r>
      <w:r w:rsidRPr="00A02BB1">
        <w:rPr>
          <w:rStyle w:val="Carcterdetextoennegrita"/>
          <w:sz w:val="22"/>
          <w:szCs w:val="22"/>
        </w:rPr>
        <w:t xml:space="preserve"> a los 3 mil candidatos de la coalición “Juntos haremos historia” que trabajen, que hagan cam</w:t>
      </w:r>
      <w:r>
        <w:rPr>
          <w:rStyle w:val="Carcterdetextoennegrita"/>
          <w:sz w:val="22"/>
          <w:szCs w:val="22"/>
        </w:rPr>
        <w:t>paña, visiten 150 casas diarias</w:t>
      </w:r>
    </w:p>
    <w:p w:rsidR="00F80283" w:rsidRDefault="00F80283" w:rsidP="006F1BC5">
      <w:pPr>
        <w:jc w:val="both"/>
        <w:rPr>
          <w:rStyle w:val="Carcterdetextoennegrita"/>
          <w:sz w:val="24"/>
          <w:szCs w:val="24"/>
        </w:rPr>
      </w:pPr>
    </w:p>
    <w:p w:rsidR="002A62D9" w:rsidRPr="00716130" w:rsidRDefault="00AD76F8" w:rsidP="00E95EDF">
      <w:pPr>
        <w:jc w:val="both"/>
        <w:rPr>
          <w:sz w:val="22"/>
          <w:szCs w:val="22"/>
        </w:rPr>
      </w:pPr>
      <w:r>
        <w:rPr>
          <w:rStyle w:val="Carcterdetextoennegrita"/>
          <w:sz w:val="22"/>
          <w:szCs w:val="22"/>
        </w:rPr>
        <w:t>Riov</w:t>
      </w:r>
      <w:r w:rsidR="00D24650" w:rsidRPr="00716130">
        <w:rPr>
          <w:rStyle w:val="Carcterdetextoennegrita"/>
          <w:sz w:val="22"/>
          <w:szCs w:val="22"/>
        </w:rPr>
        <w:t>erde, San Luis Potosí</w:t>
      </w:r>
      <w:r w:rsidR="00FD00E1" w:rsidRPr="00716130">
        <w:rPr>
          <w:rStyle w:val="Carcterdetextoennegrita"/>
          <w:sz w:val="22"/>
          <w:szCs w:val="22"/>
        </w:rPr>
        <w:t xml:space="preserve">, </w:t>
      </w:r>
      <w:r w:rsidR="00AA4CBE" w:rsidRPr="00716130">
        <w:rPr>
          <w:rStyle w:val="Carcterdetextoennegrita"/>
          <w:sz w:val="22"/>
          <w:szCs w:val="22"/>
        </w:rPr>
        <w:t>1</w:t>
      </w:r>
      <w:r w:rsidR="00D24650" w:rsidRPr="00716130">
        <w:rPr>
          <w:rStyle w:val="Carcterdetextoennegrita"/>
          <w:sz w:val="22"/>
          <w:szCs w:val="22"/>
        </w:rPr>
        <w:t>5</w:t>
      </w:r>
      <w:r w:rsidR="00FD00E1" w:rsidRPr="00716130">
        <w:rPr>
          <w:rStyle w:val="Carcterdetextoennegrita"/>
          <w:sz w:val="22"/>
          <w:szCs w:val="22"/>
        </w:rPr>
        <w:t xml:space="preserve"> de </w:t>
      </w:r>
      <w:r w:rsidR="00D24650" w:rsidRPr="00716130">
        <w:rPr>
          <w:rStyle w:val="Carcterdetextoennegrita"/>
          <w:sz w:val="22"/>
          <w:szCs w:val="22"/>
        </w:rPr>
        <w:t xml:space="preserve">mayo </w:t>
      </w:r>
      <w:r w:rsidR="00AA4CBE" w:rsidRPr="00716130">
        <w:rPr>
          <w:rStyle w:val="Carcterdetextoennegrita"/>
          <w:sz w:val="22"/>
          <w:szCs w:val="22"/>
        </w:rPr>
        <w:t>de 2018</w:t>
      </w:r>
      <w:r w:rsidR="001D630B" w:rsidRPr="00716130">
        <w:rPr>
          <w:rStyle w:val="Carcterdetextoennegrita"/>
          <w:sz w:val="22"/>
          <w:szCs w:val="22"/>
        </w:rPr>
        <w:t>.-</w:t>
      </w:r>
      <w:r w:rsidR="00FD00E1" w:rsidRPr="00716130">
        <w:rPr>
          <w:rStyle w:val="Carcterdetextoennegrita"/>
          <w:b w:val="0"/>
          <w:sz w:val="22"/>
          <w:szCs w:val="22"/>
        </w:rPr>
        <w:t xml:space="preserve"> </w:t>
      </w:r>
      <w:r w:rsidR="00FD00E1" w:rsidRPr="00716130">
        <w:rPr>
          <w:b/>
          <w:sz w:val="22"/>
          <w:szCs w:val="22"/>
        </w:rPr>
        <w:t> </w:t>
      </w:r>
      <w:r w:rsidR="00FD287C" w:rsidRPr="00716130">
        <w:rPr>
          <w:sz w:val="22"/>
          <w:szCs w:val="22"/>
        </w:rPr>
        <w:t xml:space="preserve">Andrés Manuel </w:t>
      </w:r>
      <w:r w:rsidR="00E95EDF" w:rsidRPr="00716130">
        <w:rPr>
          <w:sz w:val="22"/>
          <w:szCs w:val="22"/>
        </w:rPr>
        <w:t xml:space="preserve">López Obrador </w:t>
      </w:r>
      <w:r w:rsidR="00275E61" w:rsidRPr="00716130">
        <w:rPr>
          <w:sz w:val="22"/>
          <w:szCs w:val="22"/>
        </w:rPr>
        <w:t xml:space="preserve">adelantó que usará sus facultades como titular </w:t>
      </w:r>
      <w:r w:rsidR="00F97A1F" w:rsidRPr="00716130">
        <w:rPr>
          <w:sz w:val="22"/>
          <w:szCs w:val="22"/>
        </w:rPr>
        <w:t xml:space="preserve">del Poder Ejecutivo para que no se aplique ninguna acción en contra del magisterio y segundo, </w:t>
      </w:r>
      <w:r w:rsidR="00975370" w:rsidRPr="00716130">
        <w:rPr>
          <w:sz w:val="22"/>
          <w:szCs w:val="22"/>
        </w:rPr>
        <w:t xml:space="preserve">al mismo tiempo, </w:t>
      </w:r>
      <w:r w:rsidR="00F97A1F" w:rsidRPr="00716130">
        <w:rPr>
          <w:sz w:val="22"/>
          <w:szCs w:val="22"/>
        </w:rPr>
        <w:t>enviar</w:t>
      </w:r>
      <w:r w:rsidR="00975370" w:rsidRPr="00716130">
        <w:rPr>
          <w:sz w:val="22"/>
          <w:szCs w:val="22"/>
        </w:rPr>
        <w:t>á una iniciativa de reforma a todas las leyes, a los artículos de la Constitució</w:t>
      </w:r>
      <w:r w:rsidR="0045644C" w:rsidRPr="00716130">
        <w:rPr>
          <w:sz w:val="22"/>
          <w:szCs w:val="22"/>
        </w:rPr>
        <w:t xml:space="preserve">n </w:t>
      </w:r>
      <w:r w:rsidR="00975370" w:rsidRPr="00716130">
        <w:rPr>
          <w:sz w:val="22"/>
          <w:szCs w:val="22"/>
        </w:rPr>
        <w:t>que afecte</w:t>
      </w:r>
      <w:r w:rsidR="00F6147B" w:rsidRPr="00716130">
        <w:rPr>
          <w:sz w:val="22"/>
          <w:szCs w:val="22"/>
        </w:rPr>
        <w:t>n</w:t>
      </w:r>
      <w:r w:rsidR="00975370" w:rsidRPr="00716130">
        <w:rPr>
          <w:sz w:val="22"/>
          <w:szCs w:val="22"/>
        </w:rPr>
        <w:t xml:space="preserve"> a los maestros.</w:t>
      </w:r>
    </w:p>
    <w:p w:rsidR="00975370" w:rsidRPr="00716130" w:rsidRDefault="00975370" w:rsidP="00E95EDF">
      <w:pPr>
        <w:jc w:val="both"/>
        <w:rPr>
          <w:sz w:val="22"/>
          <w:szCs w:val="22"/>
        </w:rPr>
      </w:pPr>
    </w:p>
    <w:p w:rsidR="00E762F6" w:rsidRPr="00716130" w:rsidRDefault="00275E61" w:rsidP="002A62D9">
      <w:pPr>
        <w:jc w:val="both"/>
        <w:rPr>
          <w:sz w:val="22"/>
          <w:szCs w:val="22"/>
        </w:rPr>
      </w:pPr>
      <w:r w:rsidRPr="00716130">
        <w:rPr>
          <w:sz w:val="22"/>
          <w:szCs w:val="22"/>
        </w:rPr>
        <w:t>En entrevista, el candidato a la coalición “Juntos haremos historia”</w:t>
      </w:r>
      <w:r w:rsidR="0045644C" w:rsidRPr="00716130">
        <w:rPr>
          <w:sz w:val="22"/>
          <w:szCs w:val="22"/>
        </w:rPr>
        <w:t xml:space="preserve"> por la Presidencia de México </w:t>
      </w:r>
      <w:r w:rsidR="00F6147B" w:rsidRPr="00716130">
        <w:rPr>
          <w:sz w:val="22"/>
          <w:szCs w:val="22"/>
        </w:rPr>
        <w:t>expresó que los maestros no se oponen a la evaluación, lo que no quieren es que se utilice la evaluación como un mecanismo para correrlos, cesarlos.</w:t>
      </w:r>
    </w:p>
    <w:p w:rsidR="002E35B2" w:rsidRPr="00716130" w:rsidRDefault="002E35B2" w:rsidP="002A62D9">
      <w:pPr>
        <w:jc w:val="both"/>
        <w:rPr>
          <w:sz w:val="22"/>
          <w:szCs w:val="22"/>
        </w:rPr>
      </w:pPr>
    </w:p>
    <w:p w:rsidR="002E35B2" w:rsidRPr="00716130" w:rsidRDefault="002E35B2" w:rsidP="002A62D9">
      <w:pPr>
        <w:jc w:val="both"/>
        <w:rPr>
          <w:sz w:val="22"/>
          <w:szCs w:val="22"/>
        </w:rPr>
      </w:pPr>
      <w:r w:rsidRPr="00716130">
        <w:rPr>
          <w:sz w:val="22"/>
          <w:szCs w:val="22"/>
        </w:rPr>
        <w:t xml:space="preserve">Sobre la </w:t>
      </w:r>
      <w:r w:rsidR="00F3357C" w:rsidRPr="00716130">
        <w:rPr>
          <w:sz w:val="22"/>
          <w:szCs w:val="22"/>
        </w:rPr>
        <w:t>propuesta de reabrir la normal “El Mexe”, indicó que sí y no solo esa escuela, sino se mantendrá</w:t>
      </w:r>
      <w:r w:rsidR="005A60C5" w:rsidRPr="00716130">
        <w:rPr>
          <w:sz w:val="22"/>
          <w:szCs w:val="22"/>
        </w:rPr>
        <w:t xml:space="preserve">n abiertas </w:t>
      </w:r>
      <w:r w:rsidR="00F3357C" w:rsidRPr="00716130">
        <w:rPr>
          <w:sz w:val="22"/>
          <w:szCs w:val="22"/>
        </w:rPr>
        <w:t xml:space="preserve">todas las </w:t>
      </w:r>
      <w:r w:rsidR="005A60C5" w:rsidRPr="00716130">
        <w:rPr>
          <w:sz w:val="22"/>
          <w:szCs w:val="22"/>
        </w:rPr>
        <w:t xml:space="preserve">normales </w:t>
      </w:r>
      <w:r w:rsidR="00F3357C" w:rsidRPr="00716130">
        <w:rPr>
          <w:sz w:val="22"/>
          <w:szCs w:val="22"/>
        </w:rPr>
        <w:t>rurales</w:t>
      </w:r>
      <w:r w:rsidR="005A60C5" w:rsidRPr="00716130">
        <w:rPr>
          <w:sz w:val="22"/>
          <w:szCs w:val="22"/>
        </w:rPr>
        <w:t xml:space="preserve"> y</w:t>
      </w:r>
      <w:r w:rsidR="00F3357C" w:rsidRPr="00716130">
        <w:rPr>
          <w:sz w:val="22"/>
          <w:szCs w:val="22"/>
        </w:rPr>
        <w:t xml:space="preserve"> públicas</w:t>
      </w:r>
      <w:r w:rsidR="005A60C5" w:rsidRPr="00716130">
        <w:rPr>
          <w:sz w:val="22"/>
          <w:szCs w:val="22"/>
        </w:rPr>
        <w:t>.</w:t>
      </w:r>
      <w:r w:rsidR="00F3357C" w:rsidRPr="00716130">
        <w:rPr>
          <w:sz w:val="22"/>
          <w:szCs w:val="22"/>
        </w:rPr>
        <w:t xml:space="preserve"> </w:t>
      </w:r>
    </w:p>
    <w:p w:rsidR="00F6147B" w:rsidRPr="00716130" w:rsidRDefault="00F6147B" w:rsidP="002A62D9">
      <w:pPr>
        <w:jc w:val="both"/>
        <w:rPr>
          <w:sz w:val="22"/>
          <w:szCs w:val="22"/>
        </w:rPr>
      </w:pPr>
    </w:p>
    <w:p w:rsidR="00E762F6" w:rsidRPr="00716130" w:rsidRDefault="00E762F6" w:rsidP="00E762F6">
      <w:pPr>
        <w:jc w:val="both"/>
        <w:rPr>
          <w:sz w:val="22"/>
          <w:szCs w:val="22"/>
        </w:rPr>
      </w:pPr>
      <w:r w:rsidRPr="00716130">
        <w:rPr>
          <w:sz w:val="22"/>
          <w:szCs w:val="22"/>
        </w:rPr>
        <w:t>Ante el desplegado que publicó Mexicanos Primero, López Obrador expresó ese es Claudio X. González y no caerá en ninguna provocación, ellos financiaron la guerra sucia, todas esas organizaciones que se hacen pasar como de la sociedad civil se dedican nada más a atacarnos, a desprestigiarnos.</w:t>
      </w:r>
    </w:p>
    <w:p w:rsidR="00E762F6" w:rsidRPr="00716130" w:rsidRDefault="00E762F6" w:rsidP="00E762F6">
      <w:pPr>
        <w:jc w:val="both"/>
        <w:rPr>
          <w:sz w:val="22"/>
          <w:szCs w:val="22"/>
        </w:rPr>
      </w:pPr>
    </w:p>
    <w:p w:rsidR="00E762F6" w:rsidRPr="00716130" w:rsidRDefault="00E762F6" w:rsidP="00E762F6">
      <w:pPr>
        <w:jc w:val="both"/>
        <w:rPr>
          <w:sz w:val="22"/>
          <w:szCs w:val="22"/>
        </w:rPr>
      </w:pPr>
      <w:r w:rsidRPr="00716130">
        <w:rPr>
          <w:sz w:val="22"/>
          <w:szCs w:val="22"/>
        </w:rPr>
        <w:t>“Ellos son los que están financiand</w:t>
      </w:r>
      <w:r w:rsidR="00DB6226">
        <w:rPr>
          <w:sz w:val="22"/>
          <w:szCs w:val="22"/>
        </w:rPr>
        <w:t>o la guerra sucia, Claudio</w:t>
      </w:r>
      <w:r w:rsidRPr="00716130">
        <w:rPr>
          <w:sz w:val="22"/>
          <w:szCs w:val="22"/>
        </w:rPr>
        <w:t xml:space="preserve"> X. González, su hijo y otros, pero yo no voy a caer en ninguna provocación”, dijo. </w:t>
      </w:r>
    </w:p>
    <w:p w:rsidR="00E762F6" w:rsidRPr="00716130" w:rsidRDefault="00E762F6" w:rsidP="002A62D9">
      <w:pPr>
        <w:jc w:val="both"/>
        <w:rPr>
          <w:sz w:val="22"/>
          <w:szCs w:val="22"/>
        </w:rPr>
      </w:pPr>
    </w:p>
    <w:p w:rsidR="002A62D9" w:rsidRPr="00716130" w:rsidRDefault="002A62D9" w:rsidP="002A62D9">
      <w:pPr>
        <w:jc w:val="both"/>
        <w:rPr>
          <w:sz w:val="22"/>
          <w:szCs w:val="22"/>
        </w:rPr>
      </w:pPr>
      <w:r w:rsidRPr="00716130">
        <w:rPr>
          <w:sz w:val="22"/>
          <w:szCs w:val="22"/>
        </w:rPr>
        <w:t>El candidato por la coalición “Juntos haremos historia” aseguró que aparte de las encuestas, en las apuestas de Las Vegas “estamos en un 85 por ciento en posibilidades de triunfo, 85 por ciento”.</w:t>
      </w:r>
    </w:p>
    <w:p w:rsidR="002A62D9" w:rsidRPr="00716130" w:rsidRDefault="002A62D9" w:rsidP="00E95EDF">
      <w:pPr>
        <w:jc w:val="both"/>
        <w:rPr>
          <w:sz w:val="22"/>
          <w:szCs w:val="22"/>
        </w:rPr>
      </w:pPr>
    </w:p>
    <w:p w:rsidR="00B05CA1" w:rsidRPr="00716130" w:rsidRDefault="00B05CA1" w:rsidP="00B05CA1">
      <w:pPr>
        <w:jc w:val="both"/>
        <w:rPr>
          <w:sz w:val="22"/>
          <w:szCs w:val="22"/>
        </w:rPr>
      </w:pPr>
      <w:r w:rsidRPr="00716130">
        <w:rPr>
          <w:sz w:val="22"/>
          <w:szCs w:val="22"/>
        </w:rPr>
        <w:lastRenderedPageBreak/>
        <w:t xml:space="preserve">A la pregunta de los reporteros sobre si en la encuesta del periódico El Heraldo, Meade sigue creciendo, </w:t>
      </w:r>
      <w:r w:rsidR="008745E7" w:rsidRPr="00716130">
        <w:rPr>
          <w:sz w:val="22"/>
          <w:szCs w:val="22"/>
        </w:rPr>
        <w:t>qué</w:t>
      </w:r>
      <w:r w:rsidRPr="00716130">
        <w:rPr>
          <w:sz w:val="22"/>
          <w:szCs w:val="22"/>
        </w:rPr>
        <w:t xml:space="preserve"> si tiene todavía posibilidades, López Obrador comentó que “ya se los dije”, nada más que son incrédulos y señaló que hay empate en el segundo lugar</w:t>
      </w:r>
      <w:r w:rsidR="00941C62" w:rsidRPr="00716130">
        <w:rPr>
          <w:sz w:val="22"/>
          <w:szCs w:val="22"/>
        </w:rPr>
        <w:t xml:space="preserve"> entre Meade y Anaya</w:t>
      </w:r>
      <w:r w:rsidRPr="00716130">
        <w:rPr>
          <w:sz w:val="22"/>
          <w:szCs w:val="22"/>
        </w:rPr>
        <w:t xml:space="preserve">.  </w:t>
      </w:r>
    </w:p>
    <w:p w:rsidR="00B05CA1" w:rsidRPr="00716130" w:rsidRDefault="00B05CA1" w:rsidP="00F80283">
      <w:pPr>
        <w:jc w:val="both"/>
        <w:rPr>
          <w:sz w:val="22"/>
          <w:szCs w:val="22"/>
        </w:rPr>
      </w:pPr>
    </w:p>
    <w:p w:rsidR="007579D6" w:rsidRPr="00716130" w:rsidRDefault="007579D6" w:rsidP="007579D6">
      <w:pPr>
        <w:jc w:val="both"/>
        <w:rPr>
          <w:sz w:val="22"/>
          <w:szCs w:val="22"/>
        </w:rPr>
      </w:pPr>
      <w:r w:rsidRPr="00716130">
        <w:rPr>
          <w:sz w:val="22"/>
          <w:szCs w:val="22"/>
        </w:rPr>
        <w:t xml:space="preserve">Sobre cómo combatir el crimen trasnacional, López Obrador expresó que espera que la autoridad </w:t>
      </w:r>
      <w:r w:rsidR="002E35B2" w:rsidRPr="00716130">
        <w:rPr>
          <w:sz w:val="22"/>
          <w:szCs w:val="22"/>
        </w:rPr>
        <w:t>competente de la protección a los hombres de negocios, a los banqueros para que no haya sabotaje.</w:t>
      </w:r>
    </w:p>
    <w:p w:rsidR="00F6147B" w:rsidRPr="00716130" w:rsidRDefault="00F6147B" w:rsidP="00DE5E82">
      <w:pPr>
        <w:jc w:val="both"/>
        <w:rPr>
          <w:sz w:val="22"/>
          <w:szCs w:val="22"/>
        </w:rPr>
      </w:pPr>
    </w:p>
    <w:p w:rsidR="00DE5E82" w:rsidRPr="00716130" w:rsidRDefault="00DE5E82" w:rsidP="00DE5E82">
      <w:pPr>
        <w:jc w:val="both"/>
        <w:rPr>
          <w:sz w:val="22"/>
          <w:szCs w:val="22"/>
        </w:rPr>
      </w:pPr>
      <w:r w:rsidRPr="00716130">
        <w:rPr>
          <w:sz w:val="22"/>
          <w:szCs w:val="22"/>
        </w:rPr>
        <w:t>Sobre lo declarado ayer por el secretario de la Defensa Nacional, Salvador Cienfuegos que el aeropuerto de Santa Lucía es estratégico para las Fuerzas Armadas, pero que están abiertos a los cambios, López Obrador dijo que es una buena señal, porque según lo que leyó en el periódico no quiere el secretario que se cierre la base militar de Santa Lucía.</w:t>
      </w:r>
    </w:p>
    <w:p w:rsidR="0056140B" w:rsidRPr="00716130" w:rsidRDefault="0056140B" w:rsidP="00F80283">
      <w:pPr>
        <w:jc w:val="both"/>
        <w:rPr>
          <w:sz w:val="22"/>
          <w:szCs w:val="22"/>
        </w:rPr>
      </w:pPr>
    </w:p>
    <w:p w:rsidR="00DE5E82" w:rsidRPr="00716130" w:rsidRDefault="0056140B" w:rsidP="00F80283">
      <w:pPr>
        <w:jc w:val="both"/>
        <w:rPr>
          <w:sz w:val="22"/>
          <w:szCs w:val="22"/>
        </w:rPr>
      </w:pPr>
      <w:r w:rsidRPr="00716130">
        <w:rPr>
          <w:sz w:val="22"/>
          <w:szCs w:val="22"/>
        </w:rPr>
        <w:t xml:space="preserve">“Si se construye el nuevo aeropuerto en Texcoco, </w:t>
      </w:r>
      <w:r w:rsidR="00E762F6" w:rsidRPr="00716130">
        <w:rPr>
          <w:sz w:val="22"/>
          <w:szCs w:val="22"/>
        </w:rPr>
        <w:t>pues se tiene que cerrar la base militar de Santa Lucía”, dijo al comentar que no caerá en ninguna polémica, amor y paz.</w:t>
      </w:r>
    </w:p>
    <w:p w:rsidR="0056140B" w:rsidRPr="00716130" w:rsidRDefault="0056140B" w:rsidP="00F80283">
      <w:pPr>
        <w:jc w:val="both"/>
        <w:rPr>
          <w:sz w:val="22"/>
          <w:szCs w:val="22"/>
        </w:rPr>
      </w:pPr>
    </w:p>
    <w:p w:rsidR="00455BF7" w:rsidRPr="00716130" w:rsidRDefault="00455BF7" w:rsidP="00F80283">
      <w:pPr>
        <w:jc w:val="both"/>
        <w:rPr>
          <w:sz w:val="22"/>
          <w:szCs w:val="22"/>
        </w:rPr>
      </w:pPr>
      <w:r w:rsidRPr="00716130">
        <w:rPr>
          <w:sz w:val="22"/>
          <w:szCs w:val="22"/>
        </w:rPr>
        <w:t xml:space="preserve"> A la pregunt</w:t>
      </w:r>
      <w:r w:rsidR="003F4D6F" w:rsidRPr="00716130">
        <w:rPr>
          <w:sz w:val="22"/>
          <w:szCs w:val="22"/>
        </w:rPr>
        <w:t>a</w:t>
      </w:r>
      <w:r w:rsidRPr="00716130">
        <w:rPr>
          <w:sz w:val="22"/>
          <w:szCs w:val="22"/>
        </w:rPr>
        <w:t xml:space="preserve"> de los reporteros sobre si est</w:t>
      </w:r>
      <w:r w:rsidR="002B43B2" w:rsidRPr="00716130">
        <w:rPr>
          <w:sz w:val="22"/>
          <w:szCs w:val="22"/>
        </w:rPr>
        <w:t xml:space="preserve">án en </w:t>
      </w:r>
      <w:r w:rsidRPr="00716130">
        <w:rPr>
          <w:sz w:val="22"/>
          <w:szCs w:val="22"/>
        </w:rPr>
        <w:t xml:space="preserve">libertad los candidatos </w:t>
      </w:r>
      <w:r w:rsidR="002B43B2" w:rsidRPr="00716130">
        <w:rPr>
          <w:sz w:val="22"/>
          <w:szCs w:val="22"/>
        </w:rPr>
        <w:t>de la coalición seguridad, López Obrador expresó que decidió que lo</w:t>
      </w:r>
      <w:r w:rsidR="008A4A02" w:rsidRPr="00716130">
        <w:rPr>
          <w:sz w:val="22"/>
          <w:szCs w:val="22"/>
        </w:rPr>
        <w:t xml:space="preserve"> cuide</w:t>
      </w:r>
      <w:r w:rsidR="00781BB4" w:rsidRPr="00716130">
        <w:rPr>
          <w:sz w:val="22"/>
          <w:szCs w:val="22"/>
        </w:rPr>
        <w:t xml:space="preserve"> el pueblo, </w:t>
      </w:r>
      <w:r w:rsidR="008A4A02" w:rsidRPr="00716130">
        <w:rPr>
          <w:sz w:val="22"/>
          <w:szCs w:val="22"/>
        </w:rPr>
        <w:t>el que lucha por la justicia no tiene nada que temer, y dijo que son libres todos candidatos que deseen solicitar seguridad durante la temporada electoral.</w:t>
      </w:r>
    </w:p>
    <w:p w:rsidR="008A4A02" w:rsidRPr="00716130" w:rsidRDefault="008A4A02" w:rsidP="00F80283">
      <w:pPr>
        <w:jc w:val="both"/>
        <w:rPr>
          <w:sz w:val="22"/>
          <w:szCs w:val="22"/>
        </w:rPr>
      </w:pPr>
    </w:p>
    <w:p w:rsidR="00DA77D3" w:rsidRPr="00716130" w:rsidRDefault="00D73A3F" w:rsidP="00F80283">
      <w:pPr>
        <w:jc w:val="both"/>
        <w:rPr>
          <w:sz w:val="22"/>
          <w:szCs w:val="22"/>
        </w:rPr>
      </w:pPr>
      <w:r w:rsidRPr="00716130">
        <w:rPr>
          <w:sz w:val="22"/>
          <w:szCs w:val="22"/>
        </w:rPr>
        <w:t>Sobre qué</w:t>
      </w:r>
      <w:r w:rsidR="00397F0D" w:rsidRPr="00716130">
        <w:rPr>
          <w:sz w:val="22"/>
          <w:szCs w:val="22"/>
        </w:rPr>
        <w:t xml:space="preserve"> si los derechos humanos</w:t>
      </w:r>
      <w:r w:rsidR="00377ABB" w:rsidRPr="00716130">
        <w:rPr>
          <w:sz w:val="22"/>
          <w:szCs w:val="22"/>
        </w:rPr>
        <w:t xml:space="preserve"> se puede hacer cargo</w:t>
      </w:r>
      <w:r w:rsidR="00397F0D" w:rsidRPr="00716130">
        <w:rPr>
          <w:sz w:val="22"/>
          <w:szCs w:val="22"/>
        </w:rPr>
        <w:t xml:space="preserve">, a parte de la policía federal, el candidato presidencial dijo que </w:t>
      </w:r>
      <w:r w:rsidR="00A90082" w:rsidRPr="00716130">
        <w:rPr>
          <w:sz w:val="22"/>
          <w:szCs w:val="22"/>
        </w:rPr>
        <w:t>sí, pero cada quien tiene que decidir, “en mi caso, yo voy a hacer la campaña sin guardaespaldas”.</w:t>
      </w:r>
    </w:p>
    <w:p w:rsidR="005A60C5" w:rsidRPr="00716130" w:rsidRDefault="005A60C5" w:rsidP="00F80283">
      <w:pPr>
        <w:jc w:val="both"/>
        <w:rPr>
          <w:sz w:val="22"/>
          <w:szCs w:val="22"/>
        </w:rPr>
      </w:pPr>
    </w:p>
    <w:p w:rsidR="005A60C5" w:rsidRPr="00716130" w:rsidRDefault="005A60C5" w:rsidP="00F80283">
      <w:pPr>
        <w:jc w:val="both"/>
        <w:rPr>
          <w:sz w:val="22"/>
          <w:szCs w:val="22"/>
        </w:rPr>
      </w:pPr>
      <w:r w:rsidRPr="00716130">
        <w:rPr>
          <w:sz w:val="22"/>
          <w:szCs w:val="22"/>
        </w:rPr>
        <w:t>A la pregunta de los reporteros sobre su opinión de que hoy asesinaron al periodista tabasqueño Juan Carlos Huerta y hoy se cumple un año de la muerte de Javier Valdez, el candidato presidencial lamentó lo que sucede y urgió que se dé un cambio, porque hay una franca descomposición social.</w:t>
      </w:r>
    </w:p>
    <w:p w:rsidR="005A60C5" w:rsidRPr="00716130" w:rsidRDefault="005A60C5" w:rsidP="00F80283">
      <w:pPr>
        <w:jc w:val="both"/>
        <w:rPr>
          <w:sz w:val="22"/>
          <w:szCs w:val="22"/>
        </w:rPr>
      </w:pPr>
    </w:p>
    <w:p w:rsidR="00A02BB1" w:rsidRPr="00716130" w:rsidRDefault="00A02BB1" w:rsidP="00F80283">
      <w:pPr>
        <w:jc w:val="both"/>
        <w:rPr>
          <w:sz w:val="22"/>
          <w:szCs w:val="22"/>
        </w:rPr>
      </w:pPr>
    </w:p>
    <w:p w:rsidR="005A60C5" w:rsidRPr="00716130" w:rsidRDefault="005A60C5" w:rsidP="00F80283">
      <w:pPr>
        <w:jc w:val="both"/>
        <w:rPr>
          <w:sz w:val="22"/>
          <w:szCs w:val="22"/>
        </w:rPr>
      </w:pPr>
      <w:r w:rsidRPr="00716130">
        <w:rPr>
          <w:sz w:val="22"/>
          <w:szCs w:val="22"/>
        </w:rPr>
        <w:t>“Mucha inseguridad, mucha violencia, todo esto se ha originado, porque los políticos, los traficantes de influencia se han dedicado a saquear, a robar, los gobernantes forman parte de la banda que más roba en el país y por eso está tan descompuesto México, por eso urge que haya un cambio verdadero, una transformación”, planteó.</w:t>
      </w:r>
    </w:p>
    <w:p w:rsidR="005A60C5" w:rsidRPr="00716130" w:rsidRDefault="005A60C5" w:rsidP="00F80283">
      <w:pPr>
        <w:jc w:val="both"/>
        <w:rPr>
          <w:sz w:val="22"/>
          <w:szCs w:val="22"/>
        </w:rPr>
      </w:pPr>
    </w:p>
    <w:p w:rsidR="005A60C5" w:rsidRPr="00716130" w:rsidRDefault="005A60C5" w:rsidP="00F80283">
      <w:pPr>
        <w:jc w:val="both"/>
        <w:rPr>
          <w:sz w:val="22"/>
          <w:szCs w:val="22"/>
        </w:rPr>
      </w:pPr>
      <w:r w:rsidRPr="00716130">
        <w:rPr>
          <w:sz w:val="22"/>
          <w:szCs w:val="22"/>
        </w:rPr>
        <w:t xml:space="preserve">A la pregunta de los reporteros si no va a descansar antes del segundo debate, López Obrador manifestó que </w:t>
      </w:r>
      <w:r w:rsidR="00041107" w:rsidRPr="00716130">
        <w:rPr>
          <w:sz w:val="22"/>
          <w:szCs w:val="22"/>
        </w:rPr>
        <w:t>no, si en las plazas se entrena y le da igual el formato del debate, no le quita el sueño.</w:t>
      </w:r>
    </w:p>
    <w:p w:rsidR="00041107" w:rsidRPr="00716130" w:rsidRDefault="00041107" w:rsidP="00F80283">
      <w:pPr>
        <w:jc w:val="both"/>
        <w:rPr>
          <w:sz w:val="22"/>
          <w:szCs w:val="22"/>
        </w:rPr>
      </w:pPr>
    </w:p>
    <w:p w:rsidR="00041107" w:rsidRPr="00716130" w:rsidRDefault="00041107" w:rsidP="00F80283">
      <w:pPr>
        <w:jc w:val="both"/>
        <w:rPr>
          <w:sz w:val="22"/>
          <w:szCs w:val="22"/>
        </w:rPr>
      </w:pPr>
      <w:r w:rsidRPr="00716130">
        <w:rPr>
          <w:sz w:val="22"/>
          <w:szCs w:val="22"/>
        </w:rPr>
        <w:lastRenderedPageBreak/>
        <w:t>Sobre si se va a despedir al final del debate, el aspirante a la Presidencia de México comentó que no sabe, porque son representantes, con todo respeto, con la mafia del poder.</w:t>
      </w:r>
    </w:p>
    <w:p w:rsidR="00041107" w:rsidRPr="00716130" w:rsidRDefault="00041107" w:rsidP="00F80283">
      <w:pPr>
        <w:jc w:val="both"/>
        <w:rPr>
          <w:sz w:val="22"/>
          <w:szCs w:val="22"/>
        </w:rPr>
      </w:pPr>
    </w:p>
    <w:p w:rsidR="00041107" w:rsidRPr="00716130" w:rsidRDefault="00041107" w:rsidP="00F80283">
      <w:pPr>
        <w:jc w:val="both"/>
        <w:rPr>
          <w:sz w:val="22"/>
          <w:szCs w:val="22"/>
        </w:rPr>
      </w:pPr>
      <w:r w:rsidRPr="00716130">
        <w:rPr>
          <w:sz w:val="22"/>
          <w:szCs w:val="22"/>
        </w:rPr>
        <w:t>A la pregunta de los reporteros cuál es el pronóstico de México, ya que está a un mes de que inicie el mundial de futbol, López Obrador dijo que va a ganar México, siempre México, ¡arriba México!, ¡viva México!</w:t>
      </w:r>
    </w:p>
    <w:p w:rsidR="00041107" w:rsidRPr="00716130" w:rsidRDefault="00041107" w:rsidP="00F80283">
      <w:pPr>
        <w:jc w:val="both"/>
        <w:rPr>
          <w:sz w:val="22"/>
          <w:szCs w:val="22"/>
        </w:rPr>
      </w:pPr>
    </w:p>
    <w:p w:rsidR="00CC0D2E" w:rsidRPr="00716130" w:rsidRDefault="00F94ED5" w:rsidP="00F94ED5">
      <w:pPr>
        <w:jc w:val="both"/>
        <w:rPr>
          <w:sz w:val="22"/>
          <w:szCs w:val="22"/>
        </w:rPr>
      </w:pPr>
      <w:r w:rsidRPr="00716130">
        <w:rPr>
          <w:sz w:val="22"/>
          <w:szCs w:val="22"/>
        </w:rPr>
        <w:t xml:space="preserve">En un video publicado en su cuenta de Facebook, </w:t>
      </w:r>
      <w:r w:rsidR="00AC7CAB" w:rsidRPr="00716130">
        <w:rPr>
          <w:sz w:val="22"/>
          <w:szCs w:val="22"/>
        </w:rPr>
        <w:t xml:space="preserve">Andrés Manuel López Obrador llamó a </w:t>
      </w:r>
      <w:r w:rsidR="00CC0D2E" w:rsidRPr="00716130">
        <w:rPr>
          <w:sz w:val="22"/>
          <w:szCs w:val="22"/>
        </w:rPr>
        <w:t xml:space="preserve">los 3 mil </w:t>
      </w:r>
      <w:r w:rsidR="00AC7CAB" w:rsidRPr="00716130">
        <w:rPr>
          <w:sz w:val="22"/>
          <w:szCs w:val="22"/>
        </w:rPr>
        <w:t>candidatos de la coalición “Juntos haremos historia”</w:t>
      </w:r>
      <w:r w:rsidR="00CC0D2E" w:rsidRPr="00716130">
        <w:rPr>
          <w:sz w:val="22"/>
          <w:szCs w:val="22"/>
        </w:rPr>
        <w:t xml:space="preserve"> que </w:t>
      </w:r>
      <w:r w:rsidR="00D256F0" w:rsidRPr="00716130">
        <w:rPr>
          <w:sz w:val="22"/>
          <w:szCs w:val="22"/>
        </w:rPr>
        <w:t xml:space="preserve">trabajen, que hagan campaña, visiten </w:t>
      </w:r>
      <w:r w:rsidR="00845A3E" w:rsidRPr="00716130">
        <w:rPr>
          <w:sz w:val="22"/>
          <w:szCs w:val="22"/>
        </w:rPr>
        <w:t xml:space="preserve">150 </w:t>
      </w:r>
      <w:r w:rsidR="00D256F0" w:rsidRPr="00716130">
        <w:rPr>
          <w:sz w:val="22"/>
          <w:szCs w:val="22"/>
        </w:rPr>
        <w:t>casas</w:t>
      </w:r>
      <w:r w:rsidR="00845A3E" w:rsidRPr="00716130">
        <w:rPr>
          <w:sz w:val="22"/>
          <w:szCs w:val="22"/>
        </w:rPr>
        <w:t xml:space="preserve"> diarias</w:t>
      </w:r>
      <w:r w:rsidR="00D256F0" w:rsidRPr="00716130">
        <w:rPr>
          <w:sz w:val="22"/>
          <w:szCs w:val="22"/>
        </w:rPr>
        <w:t>, que informen</w:t>
      </w:r>
      <w:r w:rsidR="00845A3E" w:rsidRPr="00716130">
        <w:rPr>
          <w:sz w:val="22"/>
          <w:szCs w:val="22"/>
        </w:rPr>
        <w:t>, haciendo conciencia</w:t>
      </w:r>
      <w:r w:rsidR="00080171" w:rsidRPr="00716130">
        <w:rPr>
          <w:sz w:val="22"/>
          <w:szCs w:val="22"/>
        </w:rPr>
        <w:t>, organizando a los ciudadanos</w:t>
      </w:r>
      <w:r w:rsidR="00D256F0" w:rsidRPr="00716130">
        <w:rPr>
          <w:sz w:val="22"/>
          <w:szCs w:val="22"/>
        </w:rPr>
        <w:t>.</w:t>
      </w:r>
    </w:p>
    <w:p w:rsidR="00D256F0" w:rsidRPr="00716130" w:rsidRDefault="00D256F0" w:rsidP="00F94ED5">
      <w:pPr>
        <w:jc w:val="both"/>
        <w:rPr>
          <w:sz w:val="22"/>
          <w:szCs w:val="22"/>
        </w:rPr>
      </w:pPr>
    </w:p>
    <w:p w:rsidR="001505D1" w:rsidRPr="00716130" w:rsidRDefault="00D256F0" w:rsidP="00F94ED5">
      <w:pPr>
        <w:jc w:val="both"/>
        <w:rPr>
          <w:sz w:val="22"/>
          <w:szCs w:val="22"/>
        </w:rPr>
      </w:pPr>
      <w:r w:rsidRPr="00716130">
        <w:rPr>
          <w:sz w:val="22"/>
          <w:szCs w:val="22"/>
        </w:rPr>
        <w:t xml:space="preserve">Planteó que </w:t>
      </w:r>
      <w:r w:rsidR="00050C30" w:rsidRPr="00716130">
        <w:rPr>
          <w:sz w:val="22"/>
          <w:szCs w:val="22"/>
        </w:rPr>
        <w:t>cada aspirante</w:t>
      </w:r>
      <w:r w:rsidRPr="00716130">
        <w:rPr>
          <w:sz w:val="22"/>
          <w:szCs w:val="22"/>
        </w:rPr>
        <w:t xml:space="preserve"> de MORENA, PT y PES t</w:t>
      </w:r>
      <w:r w:rsidR="00050C30" w:rsidRPr="00716130">
        <w:rPr>
          <w:sz w:val="22"/>
          <w:szCs w:val="22"/>
        </w:rPr>
        <w:t>iene</w:t>
      </w:r>
      <w:r w:rsidR="00962235" w:rsidRPr="00716130">
        <w:rPr>
          <w:sz w:val="22"/>
          <w:szCs w:val="22"/>
        </w:rPr>
        <w:t xml:space="preserve"> que visitar 150 domicilios </w:t>
      </w:r>
      <w:r w:rsidR="008232D0" w:rsidRPr="00716130">
        <w:rPr>
          <w:sz w:val="22"/>
          <w:szCs w:val="22"/>
        </w:rPr>
        <w:t>diari</w:t>
      </w:r>
      <w:r w:rsidR="00962235" w:rsidRPr="00716130">
        <w:rPr>
          <w:sz w:val="22"/>
          <w:szCs w:val="22"/>
        </w:rPr>
        <w:t xml:space="preserve">os, si un </w:t>
      </w:r>
      <w:r w:rsidR="008232D0" w:rsidRPr="00716130">
        <w:rPr>
          <w:sz w:val="22"/>
          <w:szCs w:val="22"/>
        </w:rPr>
        <w:t>candidato no visita las 150 casas a diario, no es un buen candidato</w:t>
      </w:r>
      <w:r w:rsidR="00050606" w:rsidRPr="00716130">
        <w:rPr>
          <w:sz w:val="22"/>
          <w:szCs w:val="22"/>
        </w:rPr>
        <w:t xml:space="preserve"> y manifestó que estará al pendiente</w:t>
      </w:r>
      <w:r w:rsidR="001505D1" w:rsidRPr="00716130">
        <w:rPr>
          <w:sz w:val="22"/>
          <w:szCs w:val="22"/>
        </w:rPr>
        <w:t>.</w:t>
      </w:r>
    </w:p>
    <w:p w:rsidR="001505D1" w:rsidRPr="00716130" w:rsidRDefault="001505D1" w:rsidP="00F94ED5">
      <w:pPr>
        <w:jc w:val="both"/>
        <w:rPr>
          <w:sz w:val="22"/>
          <w:szCs w:val="22"/>
        </w:rPr>
      </w:pPr>
    </w:p>
    <w:p w:rsidR="00962235" w:rsidRPr="00716130" w:rsidRDefault="001505D1" w:rsidP="00F94ED5">
      <w:pPr>
        <w:jc w:val="both"/>
        <w:rPr>
          <w:sz w:val="22"/>
          <w:szCs w:val="22"/>
        </w:rPr>
      </w:pPr>
      <w:r w:rsidRPr="00716130">
        <w:rPr>
          <w:sz w:val="22"/>
          <w:szCs w:val="22"/>
        </w:rPr>
        <w:t>Comentó a los ciudadanos que le impriman bríos, entusiasmo a los candidatos para que hagan campaña, porque si todos hacen campaña, estarán visitando 20 millones de hogares de aquí al día 27 de junio que terminan la campaña y así se va a amarrar de consolidar el triunfo.</w:t>
      </w:r>
    </w:p>
    <w:p w:rsidR="001505D1" w:rsidRPr="00716130" w:rsidRDefault="001505D1" w:rsidP="00F94ED5">
      <w:pPr>
        <w:jc w:val="both"/>
        <w:rPr>
          <w:sz w:val="22"/>
          <w:szCs w:val="22"/>
        </w:rPr>
      </w:pPr>
    </w:p>
    <w:p w:rsidR="001505D1" w:rsidRPr="00716130" w:rsidRDefault="001505D1" w:rsidP="00F94ED5">
      <w:pPr>
        <w:jc w:val="both"/>
        <w:rPr>
          <w:sz w:val="22"/>
          <w:szCs w:val="22"/>
        </w:rPr>
      </w:pPr>
      <w:r w:rsidRPr="00716130">
        <w:rPr>
          <w:sz w:val="22"/>
          <w:szCs w:val="22"/>
        </w:rPr>
        <w:t xml:space="preserve">Expresó estar seguro que </w:t>
      </w:r>
      <w:r w:rsidR="00056CFA" w:rsidRPr="00716130">
        <w:rPr>
          <w:sz w:val="22"/>
          <w:szCs w:val="22"/>
        </w:rPr>
        <w:t>lo candidatos de la coalición “Juntos haremos historia” a regidores, presidentes municipales</w:t>
      </w:r>
      <w:r w:rsidR="008B5BEE" w:rsidRPr="00716130">
        <w:rPr>
          <w:sz w:val="22"/>
          <w:szCs w:val="22"/>
        </w:rPr>
        <w:t xml:space="preserve">, diputados locales, </w:t>
      </w:r>
      <w:r w:rsidR="00CC0310" w:rsidRPr="00716130">
        <w:rPr>
          <w:sz w:val="22"/>
          <w:szCs w:val="22"/>
        </w:rPr>
        <w:t>diputados</w:t>
      </w:r>
      <w:r w:rsidR="008B5BEE" w:rsidRPr="00716130">
        <w:rPr>
          <w:sz w:val="22"/>
          <w:szCs w:val="22"/>
        </w:rPr>
        <w:t xml:space="preserve"> federales, senadores, </w:t>
      </w:r>
      <w:r w:rsidR="00056CFA" w:rsidRPr="00716130">
        <w:rPr>
          <w:sz w:val="22"/>
          <w:szCs w:val="22"/>
        </w:rPr>
        <w:t xml:space="preserve"> </w:t>
      </w:r>
      <w:r w:rsidR="00A02BB1" w:rsidRPr="00716130">
        <w:rPr>
          <w:sz w:val="22"/>
          <w:szCs w:val="22"/>
        </w:rPr>
        <w:t>gobernadores, todos hacer campaña, visitar 150 casas diarias.</w:t>
      </w:r>
    </w:p>
    <w:p w:rsidR="001505D1" w:rsidRPr="00716130" w:rsidRDefault="001505D1" w:rsidP="00F94ED5">
      <w:pPr>
        <w:jc w:val="both"/>
        <w:rPr>
          <w:sz w:val="22"/>
          <w:szCs w:val="22"/>
        </w:rPr>
      </w:pPr>
    </w:p>
    <w:p w:rsidR="00080171" w:rsidRPr="00716130" w:rsidRDefault="00962235" w:rsidP="00F94ED5">
      <w:pPr>
        <w:jc w:val="both"/>
        <w:rPr>
          <w:sz w:val="22"/>
          <w:szCs w:val="22"/>
        </w:rPr>
      </w:pPr>
      <w:r w:rsidRPr="00716130">
        <w:rPr>
          <w:sz w:val="22"/>
          <w:szCs w:val="22"/>
        </w:rPr>
        <w:t>O</w:t>
      </w:r>
      <w:r w:rsidR="008232D0" w:rsidRPr="00716130">
        <w:rPr>
          <w:sz w:val="22"/>
          <w:szCs w:val="22"/>
        </w:rPr>
        <w:t>bservó que hay algunos que están muy blanquitos, “</w:t>
      </w:r>
      <w:r w:rsidR="00050C30" w:rsidRPr="00716130">
        <w:rPr>
          <w:sz w:val="22"/>
          <w:szCs w:val="22"/>
        </w:rPr>
        <w:t xml:space="preserve">desde luego que yo no soy racista, este es un movimiento que no importa el color </w:t>
      </w:r>
      <w:r w:rsidRPr="00716130">
        <w:rPr>
          <w:sz w:val="22"/>
          <w:szCs w:val="22"/>
        </w:rPr>
        <w:t>de la piel, no discriminamos a nadie</w:t>
      </w:r>
      <w:r w:rsidR="00845A3E" w:rsidRPr="00716130">
        <w:rPr>
          <w:sz w:val="22"/>
          <w:szCs w:val="22"/>
        </w:rPr>
        <w:t xml:space="preserve">, al </w:t>
      </w:r>
      <w:r w:rsidRPr="00716130">
        <w:rPr>
          <w:sz w:val="22"/>
          <w:szCs w:val="22"/>
        </w:rPr>
        <w:t xml:space="preserve">contrario estamos en contra de la discriminación, hablo de que están muy blanquitos, porque no les da el sol, </w:t>
      </w:r>
      <w:r w:rsidR="00845A3E" w:rsidRPr="00716130">
        <w:rPr>
          <w:sz w:val="22"/>
          <w:szCs w:val="22"/>
        </w:rPr>
        <w:t xml:space="preserve">porque </w:t>
      </w:r>
      <w:r w:rsidRPr="00716130">
        <w:rPr>
          <w:sz w:val="22"/>
          <w:szCs w:val="22"/>
        </w:rPr>
        <w:t xml:space="preserve">no </w:t>
      </w:r>
      <w:r w:rsidR="00845A3E" w:rsidRPr="00716130">
        <w:rPr>
          <w:sz w:val="22"/>
          <w:szCs w:val="22"/>
        </w:rPr>
        <w:t>e</w:t>
      </w:r>
      <w:r w:rsidRPr="00716130">
        <w:rPr>
          <w:sz w:val="22"/>
          <w:szCs w:val="22"/>
        </w:rPr>
        <w:t>stán haciendo campaña</w:t>
      </w:r>
      <w:r w:rsidR="00845A3E" w:rsidRPr="00716130">
        <w:rPr>
          <w:sz w:val="22"/>
          <w:szCs w:val="22"/>
        </w:rPr>
        <w:t>”.</w:t>
      </w:r>
    </w:p>
    <w:p w:rsidR="00D256F0" w:rsidRPr="00716130" w:rsidRDefault="00D256F0" w:rsidP="00F94ED5">
      <w:pPr>
        <w:jc w:val="both"/>
        <w:rPr>
          <w:sz w:val="22"/>
          <w:szCs w:val="22"/>
        </w:rPr>
      </w:pPr>
    </w:p>
    <w:p w:rsidR="00080171" w:rsidRPr="00716130" w:rsidRDefault="00080171" w:rsidP="00F94ED5">
      <w:pPr>
        <w:jc w:val="both"/>
        <w:rPr>
          <w:sz w:val="22"/>
          <w:szCs w:val="22"/>
        </w:rPr>
      </w:pPr>
      <w:r w:rsidRPr="00716130">
        <w:rPr>
          <w:sz w:val="22"/>
          <w:szCs w:val="22"/>
        </w:rPr>
        <w:t xml:space="preserve">Pidió no confiarse, porque están enfrentando a una mafia del poder </w:t>
      </w:r>
      <w:r w:rsidR="00391E8A" w:rsidRPr="00716130">
        <w:rPr>
          <w:sz w:val="22"/>
          <w:szCs w:val="22"/>
        </w:rPr>
        <w:t>que no quieren dejar de robar, no tienen llenadera y no quieren perder el privilegio de mandar.</w:t>
      </w:r>
    </w:p>
    <w:p w:rsidR="00CC0D2E" w:rsidRPr="00716130" w:rsidRDefault="00CC0D2E" w:rsidP="00F94ED5">
      <w:pPr>
        <w:jc w:val="both"/>
        <w:rPr>
          <w:sz w:val="22"/>
          <w:szCs w:val="22"/>
        </w:rPr>
      </w:pPr>
    </w:p>
    <w:p w:rsidR="00F63FEA" w:rsidRPr="00716130" w:rsidRDefault="00080171" w:rsidP="00F94ED5">
      <w:pPr>
        <w:jc w:val="both"/>
        <w:rPr>
          <w:sz w:val="22"/>
          <w:szCs w:val="22"/>
        </w:rPr>
      </w:pPr>
      <w:r w:rsidRPr="00716130">
        <w:rPr>
          <w:sz w:val="22"/>
          <w:szCs w:val="22"/>
        </w:rPr>
        <w:t>Previamente, d</w:t>
      </w:r>
      <w:r w:rsidR="00CC0D2E" w:rsidRPr="00716130">
        <w:rPr>
          <w:sz w:val="22"/>
          <w:szCs w:val="22"/>
        </w:rPr>
        <w:t xml:space="preserve">etalló que en los comicios del primero de julio se elegirá no solo al próximo presidente de México, sino a senadores, diputados federales, en algunos estados a diputados locales, presidentes municipales y regidores.  </w:t>
      </w:r>
    </w:p>
    <w:p w:rsidR="00F63FEA" w:rsidRPr="00716130" w:rsidRDefault="00F63FEA" w:rsidP="00F94ED5">
      <w:pPr>
        <w:jc w:val="both"/>
        <w:rPr>
          <w:sz w:val="22"/>
          <w:szCs w:val="22"/>
        </w:rPr>
      </w:pPr>
    </w:p>
    <w:p w:rsidR="00716130" w:rsidRDefault="00235F2A" w:rsidP="00F94ED5">
      <w:pPr>
        <w:jc w:val="both"/>
        <w:rPr>
          <w:sz w:val="22"/>
          <w:szCs w:val="22"/>
        </w:rPr>
      </w:pPr>
      <w:r w:rsidRPr="00716130">
        <w:rPr>
          <w:sz w:val="22"/>
          <w:szCs w:val="22"/>
        </w:rPr>
        <w:t>Dijo que en todos los actos pide que voten por los candidatos de la coalición “Juntos haremos historia” sin importar quién es el candidato no es Andrés Manuel, no es Claudia Sheinbaum, no es Rocío Nahle o Cuitláhuac “no somos los candid</w:t>
      </w:r>
      <w:r w:rsidR="00A45810" w:rsidRPr="00716130">
        <w:rPr>
          <w:sz w:val="22"/>
          <w:szCs w:val="22"/>
        </w:rPr>
        <w:t>atos, es la transformación, hay veces que cuenta más, vale más el programa que los candidatos y que los partidos”.</w:t>
      </w:r>
    </w:p>
    <w:p w:rsidR="00A45810" w:rsidRPr="00716130" w:rsidRDefault="00A45810" w:rsidP="00F94ED5">
      <w:pPr>
        <w:jc w:val="both"/>
        <w:rPr>
          <w:sz w:val="22"/>
          <w:szCs w:val="22"/>
        </w:rPr>
      </w:pPr>
      <w:r w:rsidRPr="00716130">
        <w:rPr>
          <w:sz w:val="22"/>
          <w:szCs w:val="22"/>
        </w:rPr>
        <w:t>Indicó que lo más importante es la transformación del país y explicó que le ha pedido a los ciudadanos de manera respetuosa que vote parejo, aunque la gente puede votar de manera libre, por el que le dicte su conciencia, pero les dice a las personas que piensen que se necesita tener mayoría en la Cámara de Diputados y en el Senado de la República.</w:t>
      </w:r>
    </w:p>
    <w:p w:rsidR="00A45810" w:rsidRPr="00716130" w:rsidRDefault="00A45810" w:rsidP="00F94ED5">
      <w:pPr>
        <w:jc w:val="both"/>
        <w:rPr>
          <w:sz w:val="22"/>
          <w:szCs w:val="22"/>
        </w:rPr>
      </w:pPr>
    </w:p>
    <w:p w:rsidR="00A45810" w:rsidRPr="00716130" w:rsidRDefault="00A45810" w:rsidP="00F94ED5">
      <w:pPr>
        <w:jc w:val="both"/>
        <w:rPr>
          <w:sz w:val="22"/>
          <w:szCs w:val="22"/>
        </w:rPr>
      </w:pPr>
      <w:r w:rsidRPr="00716130">
        <w:rPr>
          <w:sz w:val="22"/>
          <w:szCs w:val="22"/>
        </w:rPr>
        <w:t>“No solo ganar la Presidencia, sino también ganar en los estados, ser</w:t>
      </w:r>
      <w:r w:rsidR="00655FE2" w:rsidRPr="00716130">
        <w:rPr>
          <w:sz w:val="22"/>
          <w:szCs w:val="22"/>
        </w:rPr>
        <w:t>ía muy incómodo</w:t>
      </w:r>
      <w:r w:rsidRPr="00716130">
        <w:rPr>
          <w:sz w:val="22"/>
          <w:szCs w:val="22"/>
        </w:rPr>
        <w:t xml:space="preserve"> </w:t>
      </w:r>
      <w:r w:rsidR="00655FE2" w:rsidRPr="00716130">
        <w:rPr>
          <w:sz w:val="22"/>
          <w:szCs w:val="22"/>
        </w:rPr>
        <w:t>para mi siendo presidente, ir a Veracruz, aquí no hay madera, ni concreto, aquí es tierra, toco tierra, sería muy incómodo que el gobernador de Verac</w:t>
      </w:r>
      <w:r w:rsidR="00194256" w:rsidRPr="00716130">
        <w:rPr>
          <w:sz w:val="22"/>
          <w:szCs w:val="22"/>
        </w:rPr>
        <w:t>ruz fuese</w:t>
      </w:r>
      <w:r w:rsidR="00655FE2" w:rsidRPr="00716130">
        <w:rPr>
          <w:sz w:val="22"/>
          <w:szCs w:val="22"/>
        </w:rPr>
        <w:t xml:space="preserve"> el hijo de Yunes Linares</w:t>
      </w:r>
      <w:r w:rsidR="00B5389A" w:rsidRPr="00716130">
        <w:rPr>
          <w:sz w:val="22"/>
          <w:szCs w:val="22"/>
        </w:rPr>
        <w:t xml:space="preserve">, </w:t>
      </w:r>
      <w:r w:rsidR="00194256" w:rsidRPr="00716130">
        <w:rPr>
          <w:sz w:val="22"/>
          <w:szCs w:val="22"/>
        </w:rPr>
        <w:t>Yunes Linares es el actual gobernador, y quiere dejar a su hijo”, detalló.</w:t>
      </w:r>
    </w:p>
    <w:p w:rsidR="00194256" w:rsidRPr="00716130" w:rsidRDefault="00194256" w:rsidP="00F94ED5">
      <w:pPr>
        <w:jc w:val="both"/>
        <w:rPr>
          <w:sz w:val="22"/>
          <w:szCs w:val="22"/>
        </w:rPr>
      </w:pPr>
    </w:p>
    <w:p w:rsidR="00194256" w:rsidRPr="00716130" w:rsidRDefault="00194256" w:rsidP="00F94ED5">
      <w:pPr>
        <w:jc w:val="both"/>
        <w:rPr>
          <w:sz w:val="22"/>
          <w:szCs w:val="22"/>
        </w:rPr>
      </w:pPr>
      <w:r w:rsidRPr="00716130">
        <w:rPr>
          <w:sz w:val="22"/>
          <w:szCs w:val="22"/>
        </w:rPr>
        <w:t xml:space="preserve">Manifestó que quiere ir a Veracruz, iniciar la transformación de Veracruz con el candidato de la coalición “Juntos haremos historia”, Cuitláhuac García, </w:t>
      </w:r>
      <w:r w:rsidR="00D256F0" w:rsidRPr="00716130">
        <w:rPr>
          <w:sz w:val="22"/>
          <w:szCs w:val="22"/>
        </w:rPr>
        <w:t>y así en el caso de presidente municipales, diputados locales, les pide voto parejo.</w:t>
      </w:r>
    </w:p>
    <w:p w:rsidR="00A45810" w:rsidRPr="00716130" w:rsidRDefault="00A45810" w:rsidP="00F94ED5">
      <w:pPr>
        <w:jc w:val="both"/>
        <w:rPr>
          <w:sz w:val="22"/>
          <w:szCs w:val="22"/>
        </w:rPr>
      </w:pPr>
    </w:p>
    <w:p w:rsidR="00391E8A" w:rsidRPr="00716130" w:rsidRDefault="00463112" w:rsidP="00F94ED5">
      <w:pPr>
        <w:jc w:val="both"/>
        <w:rPr>
          <w:sz w:val="22"/>
          <w:szCs w:val="22"/>
        </w:rPr>
      </w:pPr>
      <w:r w:rsidRPr="00716130">
        <w:rPr>
          <w:sz w:val="22"/>
          <w:szCs w:val="22"/>
        </w:rPr>
        <w:t xml:space="preserve">Explicó que ayer apareció una encuesta en el periódico Financiero donde está con 20 puntos arriba, para se tiene que ganar con </w:t>
      </w:r>
      <w:r w:rsidR="00050606" w:rsidRPr="00716130">
        <w:rPr>
          <w:sz w:val="22"/>
          <w:szCs w:val="22"/>
        </w:rPr>
        <w:t>amplio margen para que no aleguen nada, no haya posibilidad de fraude electoral.</w:t>
      </w:r>
    </w:p>
    <w:p w:rsidR="00A45810" w:rsidRPr="00716130" w:rsidRDefault="00A45810" w:rsidP="00F94ED5">
      <w:pPr>
        <w:jc w:val="both"/>
        <w:rPr>
          <w:sz w:val="22"/>
          <w:szCs w:val="22"/>
        </w:rPr>
      </w:pPr>
    </w:p>
    <w:p w:rsidR="00AC7CAB" w:rsidRPr="00716130" w:rsidRDefault="00AC7CAB" w:rsidP="00F94ED5">
      <w:pPr>
        <w:jc w:val="both"/>
        <w:rPr>
          <w:sz w:val="22"/>
          <w:szCs w:val="22"/>
        </w:rPr>
      </w:pPr>
      <w:r w:rsidRPr="00716130">
        <w:rPr>
          <w:sz w:val="22"/>
          <w:szCs w:val="22"/>
        </w:rPr>
        <w:t>Comentó que estaba en la carretera, iba a iniciar el día con tres actos: Río Verde, San Luis Potosí y dos municipios de Guanajuato, terminará en San Miguel Allende.</w:t>
      </w:r>
    </w:p>
    <w:p w:rsidR="00AC7CAB" w:rsidRPr="00716130" w:rsidRDefault="00AC7CAB" w:rsidP="00F94ED5">
      <w:pPr>
        <w:jc w:val="both"/>
        <w:rPr>
          <w:sz w:val="22"/>
          <w:szCs w:val="22"/>
        </w:rPr>
      </w:pPr>
    </w:p>
    <w:p w:rsidR="00283B9B" w:rsidRPr="00716130" w:rsidRDefault="00283B9B" w:rsidP="00283B9B">
      <w:pPr>
        <w:jc w:val="both"/>
        <w:rPr>
          <w:sz w:val="22"/>
          <w:szCs w:val="22"/>
        </w:rPr>
      </w:pPr>
      <w:r w:rsidRPr="00716130">
        <w:rPr>
          <w:sz w:val="22"/>
          <w:szCs w:val="22"/>
        </w:rPr>
        <w:t xml:space="preserve">Detalló que ayer estuvo en Ciudad Valles, San Luis Potosí, donde hubo un acto de miles de ciudadanos, algo nunca visto en el municipio, no ciudadanos acarreados, sino los que van por su propio pie, gente que está feliz, porque </w:t>
      </w:r>
      <w:r w:rsidR="00AC7CAB" w:rsidRPr="00716130">
        <w:rPr>
          <w:sz w:val="22"/>
          <w:szCs w:val="22"/>
        </w:rPr>
        <w:t xml:space="preserve">ya </w:t>
      </w:r>
      <w:r w:rsidRPr="00716130">
        <w:rPr>
          <w:sz w:val="22"/>
          <w:szCs w:val="22"/>
        </w:rPr>
        <w:t xml:space="preserve">faltan 46 días y </w:t>
      </w:r>
      <w:r w:rsidR="00AC7CAB" w:rsidRPr="00716130">
        <w:rPr>
          <w:sz w:val="22"/>
          <w:szCs w:val="22"/>
        </w:rPr>
        <w:t>se iniciará la transformación de México, hay mucha alegría del pueblo.</w:t>
      </w:r>
    </w:p>
    <w:p w:rsidR="00AC7CAB" w:rsidRPr="00716130" w:rsidRDefault="00AC7CAB" w:rsidP="00283B9B">
      <w:pPr>
        <w:jc w:val="both"/>
        <w:rPr>
          <w:sz w:val="22"/>
          <w:szCs w:val="22"/>
        </w:rPr>
      </w:pPr>
    </w:p>
    <w:p w:rsidR="00C119BE" w:rsidRPr="00716130" w:rsidRDefault="00F94ED5" w:rsidP="00F94ED5">
      <w:pPr>
        <w:jc w:val="both"/>
        <w:rPr>
          <w:sz w:val="22"/>
          <w:szCs w:val="22"/>
        </w:rPr>
      </w:pPr>
      <w:r w:rsidRPr="00716130">
        <w:rPr>
          <w:sz w:val="22"/>
          <w:szCs w:val="22"/>
        </w:rPr>
        <w:t>López Obrador aprovech</w:t>
      </w:r>
      <w:r w:rsidR="00C119BE" w:rsidRPr="00716130">
        <w:rPr>
          <w:sz w:val="22"/>
          <w:szCs w:val="22"/>
        </w:rPr>
        <w:t>ó para enviar un abrazo a todas las maestra</w:t>
      </w:r>
      <w:r w:rsidRPr="00716130">
        <w:rPr>
          <w:sz w:val="22"/>
          <w:szCs w:val="22"/>
        </w:rPr>
        <w:t>s y las maestras de México</w:t>
      </w:r>
      <w:r w:rsidR="00C119BE" w:rsidRPr="00716130">
        <w:rPr>
          <w:sz w:val="22"/>
          <w:szCs w:val="22"/>
        </w:rPr>
        <w:t>, y expresó que hace cuatro días, se comprometió a cancelar la mal llamada reforma educativa en Guelatao, Oaxaca, tierra que vio nacer a Benito Juárez.</w:t>
      </w:r>
    </w:p>
    <w:p w:rsidR="00C119BE" w:rsidRPr="00716130" w:rsidRDefault="00C119BE" w:rsidP="00F94ED5">
      <w:pPr>
        <w:jc w:val="both"/>
        <w:rPr>
          <w:sz w:val="22"/>
          <w:szCs w:val="22"/>
        </w:rPr>
      </w:pPr>
    </w:p>
    <w:p w:rsidR="00A02BB1" w:rsidRPr="00716130" w:rsidRDefault="002A62D9" w:rsidP="00F97A1F">
      <w:pPr>
        <w:jc w:val="both"/>
        <w:rPr>
          <w:sz w:val="22"/>
          <w:szCs w:val="22"/>
        </w:rPr>
      </w:pPr>
      <w:r w:rsidRPr="00716130">
        <w:rPr>
          <w:sz w:val="22"/>
          <w:szCs w:val="22"/>
        </w:rPr>
        <w:t>En R</w:t>
      </w:r>
      <w:r w:rsidR="00155369">
        <w:rPr>
          <w:sz w:val="22"/>
          <w:szCs w:val="22"/>
        </w:rPr>
        <w:t>ioverde</w:t>
      </w:r>
      <w:r w:rsidRPr="00716130">
        <w:rPr>
          <w:sz w:val="22"/>
          <w:szCs w:val="22"/>
        </w:rPr>
        <w:t>, San Luis Potosí,</w:t>
      </w:r>
      <w:r w:rsidR="00A02BB1" w:rsidRPr="00716130">
        <w:rPr>
          <w:sz w:val="22"/>
          <w:szCs w:val="22"/>
        </w:rPr>
        <w:t xml:space="preserve"> Andrés Manuel López Obrador planteó que se bajarán los sueldos de los altos funcionarios públicos para que aumenten los salarios de los de abajo, van a ganar más los maestros y agregó ¡Que v</w:t>
      </w:r>
      <w:r w:rsidR="00F97A1F" w:rsidRPr="00716130">
        <w:rPr>
          <w:sz w:val="22"/>
          <w:szCs w:val="22"/>
        </w:rPr>
        <w:t xml:space="preserve">ivan </w:t>
      </w:r>
      <w:r w:rsidR="00A02BB1" w:rsidRPr="00716130">
        <w:rPr>
          <w:sz w:val="22"/>
          <w:szCs w:val="22"/>
        </w:rPr>
        <w:t>l</w:t>
      </w:r>
      <w:r w:rsidR="00F97A1F" w:rsidRPr="00716130">
        <w:rPr>
          <w:sz w:val="22"/>
          <w:szCs w:val="22"/>
        </w:rPr>
        <w:t xml:space="preserve">os </w:t>
      </w:r>
      <w:r w:rsidR="00A02BB1" w:rsidRPr="00716130">
        <w:rPr>
          <w:sz w:val="22"/>
          <w:szCs w:val="22"/>
        </w:rPr>
        <w:t>m</w:t>
      </w:r>
      <w:r w:rsidR="00F97A1F" w:rsidRPr="00716130">
        <w:rPr>
          <w:sz w:val="22"/>
          <w:szCs w:val="22"/>
        </w:rPr>
        <w:t>aestros</w:t>
      </w:r>
      <w:r w:rsidR="00A02BB1" w:rsidRPr="00716130">
        <w:rPr>
          <w:sz w:val="22"/>
          <w:szCs w:val="22"/>
        </w:rPr>
        <w:t>! Y expresó su felicitación a las maestras y a los maestros.</w:t>
      </w:r>
    </w:p>
    <w:p w:rsidR="00A02BB1" w:rsidRPr="00716130" w:rsidRDefault="00A02BB1" w:rsidP="00F97A1F">
      <w:pPr>
        <w:jc w:val="both"/>
        <w:rPr>
          <w:sz w:val="22"/>
          <w:szCs w:val="22"/>
        </w:rPr>
      </w:pPr>
    </w:p>
    <w:p w:rsidR="00F97A1F" w:rsidRPr="00716130" w:rsidRDefault="00A02BB1" w:rsidP="00F97A1F">
      <w:pPr>
        <w:jc w:val="both"/>
        <w:rPr>
          <w:sz w:val="22"/>
          <w:szCs w:val="22"/>
        </w:rPr>
      </w:pPr>
      <w:r w:rsidRPr="00716130">
        <w:rPr>
          <w:sz w:val="22"/>
          <w:szCs w:val="22"/>
        </w:rPr>
        <w:t>Recordó que ha mencionado en todas las plazas pú</w:t>
      </w:r>
      <w:r w:rsidR="00F97A1F" w:rsidRPr="00716130">
        <w:rPr>
          <w:sz w:val="22"/>
          <w:szCs w:val="22"/>
        </w:rPr>
        <w:t>bl</w:t>
      </w:r>
      <w:r w:rsidRPr="00716130">
        <w:rPr>
          <w:sz w:val="22"/>
          <w:szCs w:val="22"/>
        </w:rPr>
        <w:t>icas</w:t>
      </w:r>
      <w:r w:rsidR="00F97A1F" w:rsidRPr="00716130">
        <w:rPr>
          <w:sz w:val="22"/>
          <w:szCs w:val="22"/>
        </w:rPr>
        <w:t>, des</w:t>
      </w:r>
      <w:r w:rsidRPr="00716130">
        <w:rPr>
          <w:sz w:val="22"/>
          <w:szCs w:val="22"/>
        </w:rPr>
        <w:t>d</w:t>
      </w:r>
      <w:r w:rsidR="00F97A1F" w:rsidRPr="00716130">
        <w:rPr>
          <w:sz w:val="22"/>
          <w:szCs w:val="22"/>
        </w:rPr>
        <w:t xml:space="preserve">e el </w:t>
      </w:r>
      <w:r w:rsidRPr="00716130">
        <w:rPr>
          <w:sz w:val="22"/>
          <w:szCs w:val="22"/>
        </w:rPr>
        <w:t>p</w:t>
      </w:r>
      <w:r w:rsidR="00F97A1F" w:rsidRPr="00716130">
        <w:rPr>
          <w:sz w:val="22"/>
          <w:szCs w:val="22"/>
        </w:rPr>
        <w:t>rincip</w:t>
      </w:r>
      <w:r w:rsidRPr="00716130">
        <w:rPr>
          <w:sz w:val="22"/>
          <w:szCs w:val="22"/>
        </w:rPr>
        <w:t>i</w:t>
      </w:r>
      <w:r w:rsidR="00F97A1F" w:rsidRPr="00716130">
        <w:rPr>
          <w:sz w:val="22"/>
          <w:szCs w:val="22"/>
        </w:rPr>
        <w:t xml:space="preserve">o de la campaña, desde hace años, </w:t>
      </w:r>
      <w:r w:rsidR="0077714A" w:rsidRPr="00716130">
        <w:rPr>
          <w:sz w:val="22"/>
          <w:szCs w:val="22"/>
        </w:rPr>
        <w:t>ha sostenido que ·”</w:t>
      </w:r>
      <w:r w:rsidR="00F97A1F" w:rsidRPr="00716130">
        <w:rPr>
          <w:sz w:val="22"/>
          <w:szCs w:val="22"/>
        </w:rPr>
        <w:t>no se va a seguir ofendiendo al magist</w:t>
      </w:r>
      <w:r w:rsidR="0077714A" w:rsidRPr="00716130">
        <w:rPr>
          <w:sz w:val="22"/>
          <w:szCs w:val="22"/>
        </w:rPr>
        <w:t>e</w:t>
      </w:r>
      <w:r w:rsidR="00F97A1F" w:rsidRPr="00716130">
        <w:rPr>
          <w:sz w:val="22"/>
          <w:szCs w:val="22"/>
        </w:rPr>
        <w:t>rio nacional, se va a canelar la mal llamada reforma educativa</w:t>
      </w:r>
      <w:r w:rsidR="0077714A" w:rsidRPr="00716130">
        <w:rPr>
          <w:sz w:val="22"/>
          <w:szCs w:val="22"/>
        </w:rPr>
        <w:t>”.</w:t>
      </w:r>
    </w:p>
    <w:p w:rsidR="00F97A1F" w:rsidRPr="00716130" w:rsidRDefault="00F97A1F" w:rsidP="00F97A1F">
      <w:pPr>
        <w:jc w:val="both"/>
        <w:rPr>
          <w:sz w:val="22"/>
          <w:szCs w:val="22"/>
        </w:rPr>
      </w:pPr>
    </w:p>
    <w:p w:rsidR="00F97A1F" w:rsidRPr="00716130" w:rsidRDefault="0077714A" w:rsidP="00F97A1F">
      <w:pPr>
        <w:jc w:val="both"/>
        <w:rPr>
          <w:sz w:val="22"/>
          <w:szCs w:val="22"/>
        </w:rPr>
      </w:pPr>
      <w:r w:rsidRPr="00716130">
        <w:rPr>
          <w:sz w:val="22"/>
          <w:szCs w:val="22"/>
        </w:rPr>
        <w:t>“</w:t>
      </w:r>
      <w:r w:rsidR="00F97A1F" w:rsidRPr="00716130">
        <w:rPr>
          <w:sz w:val="22"/>
          <w:szCs w:val="22"/>
        </w:rPr>
        <w:t xml:space="preserve">No les gusta a los </w:t>
      </w:r>
      <w:r w:rsidRPr="00716130">
        <w:rPr>
          <w:sz w:val="22"/>
          <w:szCs w:val="22"/>
        </w:rPr>
        <w:t>d</w:t>
      </w:r>
      <w:r w:rsidR="00F97A1F" w:rsidRPr="00716130">
        <w:rPr>
          <w:sz w:val="22"/>
          <w:szCs w:val="22"/>
        </w:rPr>
        <w:t>e la mafia el po</w:t>
      </w:r>
      <w:r w:rsidRPr="00716130">
        <w:rPr>
          <w:sz w:val="22"/>
          <w:szCs w:val="22"/>
        </w:rPr>
        <w:t>der, pe</w:t>
      </w:r>
      <w:r w:rsidR="00F97A1F" w:rsidRPr="00716130">
        <w:rPr>
          <w:sz w:val="22"/>
          <w:szCs w:val="22"/>
        </w:rPr>
        <w:t>r</w:t>
      </w:r>
      <w:r w:rsidRPr="00716130">
        <w:rPr>
          <w:sz w:val="22"/>
          <w:szCs w:val="22"/>
        </w:rPr>
        <w:t>o</w:t>
      </w:r>
      <w:r w:rsidR="00F97A1F" w:rsidRPr="00716130">
        <w:rPr>
          <w:sz w:val="22"/>
          <w:szCs w:val="22"/>
        </w:rPr>
        <w:t xml:space="preserve"> no me importa, </w:t>
      </w:r>
      <w:r w:rsidRPr="00716130">
        <w:rPr>
          <w:sz w:val="22"/>
          <w:szCs w:val="22"/>
        </w:rPr>
        <w:t xml:space="preserve">tenemos la razón, repito, </w:t>
      </w:r>
      <w:r w:rsidR="00F97A1F" w:rsidRPr="00716130">
        <w:rPr>
          <w:sz w:val="22"/>
          <w:szCs w:val="22"/>
        </w:rPr>
        <w:t xml:space="preserve">cómo se va a </w:t>
      </w:r>
      <w:r w:rsidRPr="00716130">
        <w:rPr>
          <w:sz w:val="22"/>
          <w:szCs w:val="22"/>
        </w:rPr>
        <w:t>a</w:t>
      </w:r>
      <w:r w:rsidR="00F97A1F" w:rsidRPr="00716130">
        <w:rPr>
          <w:sz w:val="22"/>
          <w:szCs w:val="22"/>
        </w:rPr>
        <w:t>plicar una verdadera reforma e</w:t>
      </w:r>
      <w:r w:rsidRPr="00716130">
        <w:rPr>
          <w:sz w:val="22"/>
          <w:szCs w:val="22"/>
        </w:rPr>
        <w:t xml:space="preserve">ducativa </w:t>
      </w:r>
      <w:r w:rsidR="00F97A1F" w:rsidRPr="00716130">
        <w:rPr>
          <w:sz w:val="22"/>
          <w:szCs w:val="22"/>
        </w:rPr>
        <w:t>sin los maest</w:t>
      </w:r>
      <w:r w:rsidRPr="00716130">
        <w:rPr>
          <w:sz w:val="22"/>
          <w:szCs w:val="22"/>
        </w:rPr>
        <w:t>r</w:t>
      </w:r>
      <w:r w:rsidR="00AB004C" w:rsidRPr="00716130">
        <w:rPr>
          <w:sz w:val="22"/>
          <w:szCs w:val="22"/>
        </w:rPr>
        <w:t>os, quién transmite el conocimie</w:t>
      </w:r>
      <w:r w:rsidR="00F97A1F" w:rsidRPr="00716130">
        <w:rPr>
          <w:sz w:val="22"/>
          <w:szCs w:val="22"/>
        </w:rPr>
        <w:t>n</w:t>
      </w:r>
      <w:r w:rsidR="00AB004C" w:rsidRPr="00716130">
        <w:rPr>
          <w:sz w:val="22"/>
          <w:szCs w:val="22"/>
        </w:rPr>
        <w:t xml:space="preserve">to </w:t>
      </w:r>
      <w:r w:rsidR="00F97A1F" w:rsidRPr="00716130">
        <w:rPr>
          <w:sz w:val="22"/>
          <w:szCs w:val="22"/>
        </w:rPr>
        <w:t>en el aula, nunca</w:t>
      </w:r>
      <w:r w:rsidR="00AB004C" w:rsidRPr="00716130">
        <w:rPr>
          <w:sz w:val="22"/>
          <w:szCs w:val="22"/>
        </w:rPr>
        <w:t xml:space="preserve"> más una ref</w:t>
      </w:r>
      <w:r w:rsidR="00F97A1F" w:rsidRPr="00716130">
        <w:rPr>
          <w:sz w:val="22"/>
          <w:szCs w:val="22"/>
        </w:rPr>
        <w:t>o</w:t>
      </w:r>
      <w:r w:rsidR="00AB004C" w:rsidRPr="00716130">
        <w:rPr>
          <w:sz w:val="22"/>
          <w:szCs w:val="22"/>
        </w:rPr>
        <w:t>r</w:t>
      </w:r>
      <w:r w:rsidR="00F97A1F" w:rsidRPr="00716130">
        <w:rPr>
          <w:sz w:val="22"/>
          <w:szCs w:val="22"/>
        </w:rPr>
        <w:t>ma educa</w:t>
      </w:r>
      <w:r w:rsidR="00AB004C" w:rsidRPr="00716130">
        <w:rPr>
          <w:sz w:val="22"/>
          <w:szCs w:val="22"/>
        </w:rPr>
        <w:t>t</w:t>
      </w:r>
      <w:r w:rsidR="00F97A1F" w:rsidRPr="00716130">
        <w:rPr>
          <w:sz w:val="22"/>
          <w:szCs w:val="22"/>
        </w:rPr>
        <w:t>iva sin el magisterio</w:t>
      </w:r>
      <w:r w:rsidR="00AB004C" w:rsidRPr="00716130">
        <w:rPr>
          <w:sz w:val="22"/>
          <w:szCs w:val="22"/>
        </w:rPr>
        <w:t>”, expreso.</w:t>
      </w:r>
    </w:p>
    <w:p w:rsidR="00AB004C" w:rsidRPr="00716130" w:rsidRDefault="00C02AEE" w:rsidP="005A6E0C">
      <w:pPr>
        <w:jc w:val="both"/>
        <w:rPr>
          <w:sz w:val="22"/>
          <w:szCs w:val="22"/>
        </w:rPr>
      </w:pPr>
      <w:r w:rsidRPr="00716130">
        <w:rPr>
          <w:sz w:val="22"/>
          <w:szCs w:val="22"/>
        </w:rPr>
        <w:t>P</w:t>
      </w:r>
      <w:r w:rsidR="005F674C" w:rsidRPr="00716130">
        <w:rPr>
          <w:sz w:val="22"/>
          <w:szCs w:val="22"/>
        </w:rPr>
        <w:t>i</w:t>
      </w:r>
      <w:r w:rsidRPr="00716130">
        <w:rPr>
          <w:sz w:val="22"/>
          <w:szCs w:val="22"/>
        </w:rPr>
        <w:t xml:space="preserve">dió apoyo a </w:t>
      </w:r>
      <w:r w:rsidR="00AB004C" w:rsidRPr="00716130">
        <w:rPr>
          <w:sz w:val="22"/>
          <w:szCs w:val="22"/>
        </w:rPr>
        <w:t xml:space="preserve">los </w:t>
      </w:r>
      <w:r w:rsidRPr="00716130">
        <w:rPr>
          <w:sz w:val="22"/>
          <w:szCs w:val="22"/>
        </w:rPr>
        <w:t>candidatos</w:t>
      </w:r>
      <w:r w:rsidR="00AB004C" w:rsidRPr="00716130">
        <w:rPr>
          <w:sz w:val="22"/>
          <w:szCs w:val="22"/>
        </w:rPr>
        <w:t xml:space="preserve"> por la coalición “Juntos haremos historia” y llamó votar por parejo, </w:t>
      </w:r>
      <w:r w:rsidRPr="00716130">
        <w:rPr>
          <w:sz w:val="22"/>
          <w:szCs w:val="22"/>
        </w:rPr>
        <w:t>porque no es por las personas, es para transformar al pa</w:t>
      </w:r>
      <w:r w:rsidR="00AB004C" w:rsidRPr="00716130">
        <w:rPr>
          <w:sz w:val="22"/>
          <w:szCs w:val="22"/>
        </w:rPr>
        <w:t xml:space="preserve">ís, a no dejarse engañar con la </w:t>
      </w:r>
      <w:r w:rsidR="0017537C" w:rsidRPr="00716130">
        <w:rPr>
          <w:sz w:val="22"/>
          <w:szCs w:val="22"/>
        </w:rPr>
        <w:t>guerra sucia</w:t>
      </w:r>
      <w:r w:rsidR="00AB004C" w:rsidRPr="00716130">
        <w:rPr>
          <w:sz w:val="22"/>
          <w:szCs w:val="22"/>
        </w:rPr>
        <w:t xml:space="preserve"> </w:t>
      </w:r>
      <w:r w:rsidR="0017537C" w:rsidRPr="00716130">
        <w:rPr>
          <w:sz w:val="22"/>
          <w:szCs w:val="22"/>
        </w:rPr>
        <w:t>y la compra del voto</w:t>
      </w:r>
      <w:r w:rsidR="00AB004C" w:rsidRPr="00716130">
        <w:rPr>
          <w:sz w:val="22"/>
          <w:szCs w:val="22"/>
        </w:rPr>
        <w:t>.</w:t>
      </w:r>
    </w:p>
    <w:p w:rsidR="00AB004C" w:rsidRPr="00716130" w:rsidRDefault="00AB004C" w:rsidP="005A6E0C">
      <w:pPr>
        <w:jc w:val="both"/>
        <w:rPr>
          <w:sz w:val="22"/>
          <w:szCs w:val="22"/>
        </w:rPr>
      </w:pPr>
    </w:p>
    <w:p w:rsidR="00AB004C" w:rsidRPr="00716130" w:rsidRDefault="00AB004C" w:rsidP="00C02AEE">
      <w:pPr>
        <w:jc w:val="both"/>
        <w:rPr>
          <w:sz w:val="22"/>
          <w:szCs w:val="22"/>
        </w:rPr>
      </w:pPr>
      <w:r w:rsidRPr="00716130">
        <w:rPr>
          <w:sz w:val="22"/>
          <w:szCs w:val="22"/>
        </w:rPr>
        <w:t xml:space="preserve">Manifestó mantener la fe y la esperanza, </w:t>
      </w:r>
      <w:r w:rsidR="00C02AEE" w:rsidRPr="00716130">
        <w:rPr>
          <w:sz w:val="22"/>
          <w:szCs w:val="22"/>
        </w:rPr>
        <w:t xml:space="preserve">no </w:t>
      </w:r>
      <w:r w:rsidRPr="00716130">
        <w:rPr>
          <w:sz w:val="22"/>
          <w:szCs w:val="22"/>
        </w:rPr>
        <w:t xml:space="preserve">es </w:t>
      </w:r>
      <w:r w:rsidR="00C02AEE" w:rsidRPr="00716130">
        <w:rPr>
          <w:sz w:val="22"/>
          <w:szCs w:val="22"/>
        </w:rPr>
        <w:t xml:space="preserve">igual que los políticos corruptos, </w:t>
      </w:r>
      <w:r w:rsidRPr="00716130">
        <w:rPr>
          <w:sz w:val="22"/>
          <w:szCs w:val="22"/>
        </w:rPr>
        <w:t>“</w:t>
      </w:r>
      <w:r w:rsidR="00C02AEE" w:rsidRPr="00716130">
        <w:rPr>
          <w:sz w:val="22"/>
          <w:szCs w:val="22"/>
        </w:rPr>
        <w:t>no me confundan, no somos lo mismo, me pueden llamar peje, pero no</w:t>
      </w:r>
      <w:r w:rsidRPr="00716130">
        <w:rPr>
          <w:sz w:val="22"/>
          <w:szCs w:val="22"/>
        </w:rPr>
        <w:t xml:space="preserve"> </w:t>
      </w:r>
      <w:r w:rsidR="00C02AEE" w:rsidRPr="00716130">
        <w:rPr>
          <w:sz w:val="22"/>
          <w:szCs w:val="22"/>
        </w:rPr>
        <w:t>soy lagarto</w:t>
      </w:r>
      <w:r w:rsidRPr="00716130">
        <w:rPr>
          <w:sz w:val="22"/>
          <w:szCs w:val="22"/>
        </w:rPr>
        <w:t xml:space="preserve">” y adelantó que regresará a Río Verde como presidente electo ante del primero </w:t>
      </w:r>
      <w:r w:rsidR="00C02AEE" w:rsidRPr="00716130">
        <w:rPr>
          <w:sz w:val="22"/>
          <w:szCs w:val="22"/>
        </w:rPr>
        <w:t xml:space="preserve">de diciembre </w:t>
      </w:r>
      <w:r w:rsidRPr="00716130">
        <w:rPr>
          <w:sz w:val="22"/>
          <w:szCs w:val="22"/>
        </w:rPr>
        <w:t xml:space="preserve">para </w:t>
      </w:r>
      <w:r w:rsidR="00C02AEE" w:rsidRPr="00716130">
        <w:rPr>
          <w:sz w:val="22"/>
          <w:szCs w:val="22"/>
        </w:rPr>
        <w:t>traer el programa de nación para toda la región de San Lu</w:t>
      </w:r>
      <w:r w:rsidRPr="00716130">
        <w:rPr>
          <w:sz w:val="22"/>
          <w:szCs w:val="22"/>
        </w:rPr>
        <w:t>i</w:t>
      </w:r>
      <w:r w:rsidR="00C02AEE" w:rsidRPr="00716130">
        <w:rPr>
          <w:sz w:val="22"/>
          <w:szCs w:val="22"/>
        </w:rPr>
        <w:t>s Potos</w:t>
      </w:r>
      <w:r w:rsidRPr="00716130">
        <w:rPr>
          <w:sz w:val="22"/>
          <w:szCs w:val="22"/>
        </w:rPr>
        <w:t>í.</w:t>
      </w:r>
    </w:p>
    <w:p w:rsidR="00AB004C" w:rsidRPr="00716130" w:rsidRDefault="00AB004C" w:rsidP="00C02AEE">
      <w:pPr>
        <w:jc w:val="both"/>
        <w:rPr>
          <w:sz w:val="22"/>
          <w:szCs w:val="22"/>
        </w:rPr>
      </w:pPr>
    </w:p>
    <w:p w:rsidR="00C02AEE" w:rsidRPr="00716130" w:rsidRDefault="00AB004C" w:rsidP="00C02AEE">
      <w:pPr>
        <w:jc w:val="both"/>
        <w:rPr>
          <w:sz w:val="22"/>
          <w:szCs w:val="22"/>
        </w:rPr>
      </w:pPr>
      <w:r w:rsidRPr="00716130">
        <w:rPr>
          <w:sz w:val="22"/>
          <w:szCs w:val="22"/>
        </w:rPr>
        <w:t xml:space="preserve"> </w:t>
      </w:r>
    </w:p>
    <w:p w:rsidR="00C02AEE" w:rsidRPr="00716130" w:rsidRDefault="00AB004C" w:rsidP="00C02AEE">
      <w:pPr>
        <w:jc w:val="both"/>
        <w:rPr>
          <w:sz w:val="22"/>
          <w:szCs w:val="22"/>
        </w:rPr>
      </w:pPr>
      <w:r w:rsidRPr="00716130">
        <w:rPr>
          <w:sz w:val="22"/>
          <w:szCs w:val="22"/>
        </w:rPr>
        <w:t xml:space="preserve">Detalló que se dividirá el programa en </w:t>
      </w:r>
      <w:r w:rsidR="00C02AEE" w:rsidRPr="00716130">
        <w:rPr>
          <w:sz w:val="22"/>
          <w:szCs w:val="22"/>
        </w:rPr>
        <w:t>tr</w:t>
      </w:r>
      <w:r w:rsidRPr="00716130">
        <w:rPr>
          <w:sz w:val="22"/>
          <w:szCs w:val="22"/>
        </w:rPr>
        <w:t>es part</w:t>
      </w:r>
      <w:r w:rsidR="00C02AEE" w:rsidRPr="00716130">
        <w:rPr>
          <w:sz w:val="22"/>
          <w:szCs w:val="22"/>
        </w:rPr>
        <w:t>e</w:t>
      </w:r>
      <w:r w:rsidRPr="00716130">
        <w:rPr>
          <w:sz w:val="22"/>
          <w:szCs w:val="22"/>
        </w:rPr>
        <w:t>s</w:t>
      </w:r>
      <w:r w:rsidR="00C02AEE" w:rsidRPr="00716130">
        <w:rPr>
          <w:sz w:val="22"/>
          <w:szCs w:val="22"/>
        </w:rPr>
        <w:t xml:space="preserve">: </w:t>
      </w:r>
      <w:r w:rsidRPr="00716130">
        <w:rPr>
          <w:sz w:val="22"/>
          <w:szCs w:val="22"/>
        </w:rPr>
        <w:t>a</w:t>
      </w:r>
      <w:r w:rsidR="00C02AEE" w:rsidRPr="00716130">
        <w:rPr>
          <w:sz w:val="22"/>
          <w:szCs w:val="22"/>
        </w:rPr>
        <w:t>ctividades produc</w:t>
      </w:r>
      <w:r w:rsidRPr="00716130">
        <w:rPr>
          <w:sz w:val="22"/>
          <w:szCs w:val="22"/>
        </w:rPr>
        <w:t>t</w:t>
      </w:r>
      <w:r w:rsidR="00C02AEE" w:rsidRPr="00716130">
        <w:rPr>
          <w:sz w:val="22"/>
          <w:szCs w:val="22"/>
        </w:rPr>
        <w:t>ivas, infraes</w:t>
      </w:r>
      <w:r w:rsidRPr="00716130">
        <w:rPr>
          <w:sz w:val="22"/>
          <w:szCs w:val="22"/>
        </w:rPr>
        <w:t>t</w:t>
      </w:r>
      <w:r w:rsidR="00C02AEE" w:rsidRPr="00716130">
        <w:rPr>
          <w:sz w:val="22"/>
          <w:szCs w:val="22"/>
        </w:rPr>
        <w:t>ructura</w:t>
      </w:r>
      <w:r w:rsidRPr="00716130">
        <w:rPr>
          <w:sz w:val="22"/>
          <w:szCs w:val="22"/>
        </w:rPr>
        <w:t xml:space="preserve"> y </w:t>
      </w:r>
      <w:r w:rsidR="00C02AEE" w:rsidRPr="00716130">
        <w:rPr>
          <w:sz w:val="22"/>
          <w:szCs w:val="22"/>
        </w:rPr>
        <w:t>desarrollo social</w:t>
      </w:r>
      <w:r w:rsidRPr="00716130">
        <w:rPr>
          <w:sz w:val="22"/>
          <w:szCs w:val="22"/>
        </w:rPr>
        <w:t>, será u</w:t>
      </w:r>
      <w:r w:rsidR="00C02AEE" w:rsidRPr="00716130">
        <w:rPr>
          <w:sz w:val="22"/>
          <w:szCs w:val="22"/>
        </w:rPr>
        <w:t xml:space="preserve">n programa integral cada pueblo sabrá cuánto le </w:t>
      </w:r>
      <w:r w:rsidRPr="00716130">
        <w:rPr>
          <w:sz w:val="22"/>
          <w:szCs w:val="22"/>
        </w:rPr>
        <w:t>correspo</w:t>
      </w:r>
      <w:r w:rsidR="00C02AEE" w:rsidRPr="00716130">
        <w:rPr>
          <w:sz w:val="22"/>
          <w:szCs w:val="22"/>
        </w:rPr>
        <w:t xml:space="preserve">nde y </w:t>
      </w:r>
      <w:r w:rsidRPr="00716130">
        <w:rPr>
          <w:sz w:val="22"/>
          <w:szCs w:val="22"/>
        </w:rPr>
        <w:t xml:space="preserve">le dará seguimiento, </w:t>
      </w:r>
      <w:r w:rsidR="00C02AEE" w:rsidRPr="00716130">
        <w:rPr>
          <w:sz w:val="22"/>
          <w:szCs w:val="22"/>
        </w:rPr>
        <w:t>no habrá divorcio</w:t>
      </w:r>
      <w:r w:rsidRPr="00716130">
        <w:rPr>
          <w:sz w:val="22"/>
          <w:szCs w:val="22"/>
        </w:rPr>
        <w:t xml:space="preserve"> con el pueblo, porque será un </w:t>
      </w:r>
      <w:r w:rsidR="00C02AEE" w:rsidRPr="00716130">
        <w:rPr>
          <w:sz w:val="22"/>
          <w:szCs w:val="22"/>
        </w:rPr>
        <w:t>gob</w:t>
      </w:r>
      <w:r w:rsidRPr="00716130">
        <w:rPr>
          <w:sz w:val="22"/>
          <w:szCs w:val="22"/>
        </w:rPr>
        <w:t xml:space="preserve">ierno </w:t>
      </w:r>
      <w:r w:rsidR="00C02AEE" w:rsidRPr="00716130">
        <w:rPr>
          <w:sz w:val="22"/>
          <w:szCs w:val="22"/>
        </w:rPr>
        <w:t xml:space="preserve">del </w:t>
      </w:r>
      <w:r w:rsidRPr="00716130">
        <w:rPr>
          <w:sz w:val="22"/>
          <w:szCs w:val="22"/>
        </w:rPr>
        <w:t>p</w:t>
      </w:r>
      <w:r w:rsidR="00C02AEE" w:rsidRPr="00716130">
        <w:rPr>
          <w:sz w:val="22"/>
          <w:szCs w:val="22"/>
        </w:rPr>
        <w:t>ueblo, para el pueblo y con e</w:t>
      </w:r>
      <w:r w:rsidRPr="00716130">
        <w:rPr>
          <w:sz w:val="22"/>
          <w:szCs w:val="22"/>
        </w:rPr>
        <w:t>l</w:t>
      </w:r>
      <w:r w:rsidR="00C02AEE" w:rsidRPr="00716130">
        <w:rPr>
          <w:sz w:val="22"/>
          <w:szCs w:val="22"/>
        </w:rPr>
        <w:t xml:space="preserve"> pueblo.</w:t>
      </w:r>
    </w:p>
    <w:p w:rsidR="00C02AEE" w:rsidRPr="00716130" w:rsidRDefault="00C02AEE" w:rsidP="00F80283">
      <w:pPr>
        <w:jc w:val="both"/>
        <w:rPr>
          <w:sz w:val="22"/>
          <w:szCs w:val="22"/>
        </w:rPr>
      </w:pPr>
    </w:p>
    <w:p w:rsidR="00326806" w:rsidRPr="00716130" w:rsidRDefault="00AB004C" w:rsidP="00AB004C">
      <w:pPr>
        <w:jc w:val="both"/>
        <w:rPr>
          <w:sz w:val="22"/>
          <w:szCs w:val="22"/>
        </w:rPr>
      </w:pPr>
      <w:r w:rsidRPr="00716130">
        <w:rPr>
          <w:sz w:val="22"/>
          <w:szCs w:val="22"/>
        </w:rPr>
        <w:t>Dio a conocer que ayer se publicó una encuesta en el periódico El Financiero, donde está 20 puntos arriba de ventaja y hasta en l</w:t>
      </w:r>
      <w:r w:rsidR="00326806" w:rsidRPr="00716130">
        <w:rPr>
          <w:sz w:val="22"/>
          <w:szCs w:val="22"/>
        </w:rPr>
        <w:t>as apuestas</w:t>
      </w:r>
      <w:r w:rsidRPr="00716130">
        <w:rPr>
          <w:sz w:val="22"/>
          <w:szCs w:val="22"/>
        </w:rPr>
        <w:t xml:space="preserve"> que se hacen</w:t>
      </w:r>
      <w:r w:rsidR="00326806" w:rsidRPr="00716130">
        <w:rPr>
          <w:sz w:val="22"/>
          <w:szCs w:val="22"/>
        </w:rPr>
        <w:t xml:space="preserve"> en Las Vegas </w:t>
      </w:r>
      <w:r w:rsidRPr="00716130">
        <w:rPr>
          <w:sz w:val="22"/>
          <w:szCs w:val="22"/>
        </w:rPr>
        <w:t>“</w:t>
      </w:r>
      <w:r w:rsidR="00326806" w:rsidRPr="00716130">
        <w:rPr>
          <w:sz w:val="22"/>
          <w:szCs w:val="22"/>
        </w:rPr>
        <w:t>e</w:t>
      </w:r>
      <w:r w:rsidRPr="00716130">
        <w:rPr>
          <w:sz w:val="22"/>
          <w:szCs w:val="22"/>
        </w:rPr>
        <w:t>s</w:t>
      </w:r>
      <w:r w:rsidR="00326806" w:rsidRPr="00716130">
        <w:rPr>
          <w:sz w:val="22"/>
          <w:szCs w:val="22"/>
        </w:rPr>
        <w:t>tamos 85 por ciento de que vamos a ganar</w:t>
      </w:r>
      <w:r w:rsidRPr="00716130">
        <w:rPr>
          <w:sz w:val="22"/>
          <w:szCs w:val="22"/>
        </w:rPr>
        <w:t xml:space="preserve">” y </w:t>
      </w:r>
      <w:r w:rsidR="00F93B8B" w:rsidRPr="00716130">
        <w:rPr>
          <w:sz w:val="22"/>
          <w:szCs w:val="22"/>
        </w:rPr>
        <w:t>ante los ciudadanos de San Luis Potosí, d</w:t>
      </w:r>
      <w:r w:rsidRPr="00716130">
        <w:rPr>
          <w:sz w:val="22"/>
          <w:szCs w:val="22"/>
        </w:rPr>
        <w:t>etalló su programa para sacar adelante al país.</w:t>
      </w:r>
    </w:p>
    <w:p w:rsidR="00AB004C" w:rsidRDefault="00AB004C" w:rsidP="00AB004C">
      <w:pPr>
        <w:jc w:val="both"/>
        <w:rPr>
          <w:sz w:val="22"/>
          <w:szCs w:val="22"/>
        </w:rPr>
      </w:pPr>
    </w:p>
    <w:p w:rsidR="009A2211" w:rsidRDefault="00AE58AA" w:rsidP="00AB004C">
      <w:pPr>
        <w:jc w:val="both"/>
        <w:rPr>
          <w:sz w:val="22"/>
          <w:szCs w:val="22"/>
        </w:rPr>
      </w:pPr>
      <w:r>
        <w:rPr>
          <w:sz w:val="22"/>
          <w:szCs w:val="22"/>
        </w:rPr>
        <w:t>En Sa</w:t>
      </w:r>
      <w:r w:rsidR="009A2211">
        <w:rPr>
          <w:sz w:val="22"/>
          <w:szCs w:val="22"/>
        </w:rPr>
        <w:t>n Luis de la Paz, Guanajuato, Andrés Manuel López Obrador brindó un minuto de aplausos al candidato de la coalición “Juntos haremos historia en Apaseo el Alto, Guanajuato, José</w:t>
      </w:r>
      <w:r>
        <w:rPr>
          <w:sz w:val="22"/>
          <w:szCs w:val="22"/>
        </w:rPr>
        <w:t xml:space="preserve"> Remedio</w:t>
      </w:r>
      <w:r w:rsidR="009A2211">
        <w:rPr>
          <w:sz w:val="22"/>
          <w:szCs w:val="22"/>
        </w:rPr>
        <w:t>s Aguirre Sánchez,</w:t>
      </w:r>
      <w:r>
        <w:rPr>
          <w:sz w:val="22"/>
          <w:szCs w:val="22"/>
        </w:rPr>
        <w:t xml:space="preserve"> </w:t>
      </w:r>
      <w:r w:rsidR="00C931AE">
        <w:rPr>
          <w:sz w:val="22"/>
          <w:szCs w:val="22"/>
        </w:rPr>
        <w:t xml:space="preserve">quien </w:t>
      </w:r>
      <w:r>
        <w:rPr>
          <w:sz w:val="22"/>
          <w:szCs w:val="22"/>
        </w:rPr>
        <w:t>asesinado de manera art</w:t>
      </w:r>
      <w:r w:rsidR="009A2211">
        <w:rPr>
          <w:sz w:val="22"/>
          <w:szCs w:val="22"/>
        </w:rPr>
        <w:t>era.</w:t>
      </w:r>
    </w:p>
    <w:p w:rsidR="009A2211" w:rsidRDefault="009A2211" w:rsidP="00AB004C">
      <w:pPr>
        <w:jc w:val="both"/>
        <w:rPr>
          <w:sz w:val="22"/>
          <w:szCs w:val="22"/>
        </w:rPr>
      </w:pPr>
    </w:p>
    <w:p w:rsidR="00AE58AA" w:rsidRDefault="009A2211" w:rsidP="009A2211">
      <w:pPr>
        <w:jc w:val="both"/>
        <w:rPr>
          <w:sz w:val="22"/>
          <w:szCs w:val="22"/>
        </w:rPr>
      </w:pPr>
      <w:r>
        <w:rPr>
          <w:sz w:val="22"/>
          <w:szCs w:val="22"/>
        </w:rPr>
        <w:t>Indicó que es otro crimen más en Guanajuato, en el país y hoy también asesinaron un periodista en su</w:t>
      </w:r>
      <w:r w:rsidR="00AE58AA">
        <w:rPr>
          <w:sz w:val="22"/>
          <w:szCs w:val="22"/>
        </w:rPr>
        <w:t xml:space="preserve"> tierra</w:t>
      </w:r>
      <w:r>
        <w:rPr>
          <w:sz w:val="22"/>
          <w:szCs w:val="22"/>
        </w:rPr>
        <w:t xml:space="preserve">, en Tabasco, pero </w:t>
      </w:r>
      <w:r w:rsidR="00AE58AA">
        <w:rPr>
          <w:sz w:val="22"/>
          <w:szCs w:val="22"/>
        </w:rPr>
        <w:t>todos los d</w:t>
      </w:r>
      <w:r>
        <w:rPr>
          <w:sz w:val="22"/>
          <w:szCs w:val="22"/>
        </w:rPr>
        <w:t>í</w:t>
      </w:r>
      <w:r w:rsidR="00AE58AA">
        <w:rPr>
          <w:sz w:val="22"/>
          <w:szCs w:val="22"/>
        </w:rPr>
        <w:t xml:space="preserve">as </w:t>
      </w:r>
      <w:r>
        <w:rPr>
          <w:sz w:val="22"/>
          <w:szCs w:val="22"/>
        </w:rPr>
        <w:t xml:space="preserve">se registran </w:t>
      </w:r>
      <w:r w:rsidR="00AE58AA">
        <w:rPr>
          <w:sz w:val="22"/>
          <w:szCs w:val="22"/>
        </w:rPr>
        <w:t xml:space="preserve">70 homicidios en el </w:t>
      </w:r>
      <w:r>
        <w:rPr>
          <w:sz w:val="22"/>
          <w:szCs w:val="22"/>
        </w:rPr>
        <w:t>p</w:t>
      </w:r>
      <w:r w:rsidR="00AE58AA">
        <w:rPr>
          <w:sz w:val="22"/>
          <w:szCs w:val="22"/>
        </w:rPr>
        <w:t>aís</w:t>
      </w:r>
      <w:r>
        <w:rPr>
          <w:sz w:val="22"/>
          <w:szCs w:val="22"/>
        </w:rPr>
        <w:t xml:space="preserve"> y por ello</w:t>
      </w:r>
      <w:r w:rsidR="00AE58AA">
        <w:rPr>
          <w:sz w:val="22"/>
          <w:szCs w:val="22"/>
        </w:rPr>
        <w:t xml:space="preserve"> </w:t>
      </w:r>
      <w:r>
        <w:rPr>
          <w:sz w:val="22"/>
          <w:szCs w:val="22"/>
        </w:rPr>
        <w:t>“</w:t>
      </w:r>
      <w:r w:rsidR="00AE58AA">
        <w:rPr>
          <w:sz w:val="22"/>
          <w:szCs w:val="22"/>
        </w:rPr>
        <w:t>se necesita un cambio urgente, tenemos que pacificar a M</w:t>
      </w:r>
      <w:r>
        <w:rPr>
          <w:sz w:val="22"/>
          <w:szCs w:val="22"/>
        </w:rPr>
        <w:t xml:space="preserve">éxico, </w:t>
      </w:r>
      <w:r w:rsidR="00AE58AA">
        <w:rPr>
          <w:sz w:val="22"/>
          <w:szCs w:val="22"/>
        </w:rPr>
        <w:t>no m</w:t>
      </w:r>
      <w:r>
        <w:rPr>
          <w:sz w:val="22"/>
          <w:szCs w:val="22"/>
        </w:rPr>
        <w:t>ás violencia en el país.</w:t>
      </w:r>
    </w:p>
    <w:p w:rsidR="009A2211" w:rsidRDefault="009A2211" w:rsidP="009A2211">
      <w:pPr>
        <w:jc w:val="both"/>
        <w:rPr>
          <w:sz w:val="22"/>
          <w:szCs w:val="22"/>
        </w:rPr>
      </w:pPr>
    </w:p>
    <w:p w:rsidR="00BE2FB7" w:rsidRDefault="00BE2FB7" w:rsidP="00BE2FB7">
      <w:pPr>
        <w:jc w:val="both"/>
        <w:rPr>
          <w:sz w:val="22"/>
          <w:szCs w:val="22"/>
        </w:rPr>
      </w:pPr>
      <w:r>
        <w:rPr>
          <w:sz w:val="22"/>
          <w:szCs w:val="22"/>
        </w:rPr>
        <w:t>En San Miguel de Allende, Guanajuato, López Obrador dijo que</w:t>
      </w:r>
      <w:r w:rsidR="00415797">
        <w:rPr>
          <w:sz w:val="22"/>
          <w:szCs w:val="22"/>
        </w:rPr>
        <w:t xml:space="preserve"> el PRI es igual que el PAN,  si</w:t>
      </w:r>
      <w:r>
        <w:rPr>
          <w:sz w:val="22"/>
          <w:szCs w:val="22"/>
        </w:rPr>
        <w:t xml:space="preserve"> resucitará Manuel Gómez Morín se volvería a morir nada más de ver que lo que han hecho los políticos corruptos al PAN y puso de ejemplo que el gobernador de Veracruz, Miguel Ángel Yunes quiere dejar a su hijo como gobernador y urgió a llevar a cabo un cambio verdadero.</w:t>
      </w:r>
    </w:p>
    <w:p w:rsidR="00BE2FB7" w:rsidRDefault="00BE2FB7" w:rsidP="009A2211">
      <w:pPr>
        <w:jc w:val="both"/>
        <w:rPr>
          <w:sz w:val="22"/>
          <w:szCs w:val="22"/>
        </w:rPr>
      </w:pPr>
    </w:p>
    <w:p w:rsidR="00BE2FB7" w:rsidRDefault="00BE2FB7" w:rsidP="009A2211">
      <w:pPr>
        <w:jc w:val="both"/>
        <w:rPr>
          <w:sz w:val="22"/>
          <w:szCs w:val="22"/>
        </w:rPr>
      </w:pPr>
      <w:r>
        <w:rPr>
          <w:sz w:val="22"/>
          <w:szCs w:val="22"/>
        </w:rPr>
        <w:t>A pesar de todo, el candidato a la Presidencia de México dijo que está arriba en las preferencias electorales y como ayer se publicó una encuesta en el periódico El Financiero, donde va 20 puntos arriba y ahora no solo se gana en la Ciudad de México, sino en el centro, sur, sureste y se triunfa en estados del norte de la República como: Chihuahua, Baja California, Sonora, Durango, Zacateas y en Guanajuato.</w:t>
      </w:r>
    </w:p>
    <w:p w:rsidR="00BE2FB7" w:rsidRPr="00716130" w:rsidRDefault="00BE2FB7" w:rsidP="009A2211">
      <w:pPr>
        <w:jc w:val="both"/>
        <w:rPr>
          <w:sz w:val="22"/>
          <w:szCs w:val="22"/>
        </w:rPr>
      </w:pPr>
    </w:p>
    <w:p w:rsidR="0027193D" w:rsidRPr="00716130" w:rsidRDefault="002B33FA" w:rsidP="006F1BC5">
      <w:pPr>
        <w:jc w:val="both"/>
        <w:rPr>
          <w:sz w:val="22"/>
          <w:szCs w:val="22"/>
        </w:rPr>
      </w:pPr>
      <w:r w:rsidRPr="00716130">
        <w:rPr>
          <w:sz w:val="22"/>
          <w:szCs w:val="22"/>
        </w:rPr>
        <w:t>Andrés Manuel L</w:t>
      </w:r>
      <w:r>
        <w:rPr>
          <w:sz w:val="22"/>
          <w:szCs w:val="22"/>
        </w:rPr>
        <w:t>ópez Obrador</w:t>
      </w:r>
      <w:r w:rsidR="007B5FBF" w:rsidRPr="00716130">
        <w:rPr>
          <w:sz w:val="22"/>
          <w:szCs w:val="22"/>
        </w:rPr>
        <w:t xml:space="preserve"> estará en Acámbaro, Salamanca y Celaya, Guanajuato.</w:t>
      </w:r>
      <w:r w:rsidRPr="00716130">
        <w:rPr>
          <w:sz w:val="22"/>
          <w:szCs w:val="22"/>
        </w:rPr>
        <w:t xml:space="preserve"> </w:t>
      </w:r>
    </w:p>
    <w:p w:rsidR="004B568B" w:rsidRPr="00716130" w:rsidRDefault="004B568B" w:rsidP="00B746A3">
      <w:pPr>
        <w:pStyle w:val="Texto"/>
        <w:jc w:val="center"/>
        <w:rPr>
          <w:sz w:val="22"/>
          <w:szCs w:val="22"/>
        </w:rPr>
      </w:pPr>
      <w:r w:rsidRPr="00716130">
        <w:rPr>
          <w:b/>
          <w:color w:val="C00000"/>
          <w:sz w:val="22"/>
          <w:szCs w:val="22"/>
        </w:rPr>
        <w:t>ªªªªªªªªªªª</w:t>
      </w:r>
    </w:p>
    <w:sectPr w:rsidR="004B568B" w:rsidRPr="00716130">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0F8" w:rsidRDefault="005A20F8">
      <w:pPr>
        <w:rPr>
          <w:lang w:val="es-ES"/>
        </w:rPr>
      </w:pPr>
      <w:r>
        <w:rPr>
          <w:lang w:val="es-ES"/>
        </w:rPr>
        <w:separator/>
      </w:r>
    </w:p>
    <w:p w:rsidR="005A20F8" w:rsidRDefault="005A20F8">
      <w:pPr>
        <w:rPr>
          <w:lang w:val="es-ES"/>
        </w:rPr>
      </w:pPr>
    </w:p>
  </w:endnote>
  <w:endnote w:type="continuationSeparator" w:id="0">
    <w:p w:rsidR="005A20F8" w:rsidRDefault="005A20F8">
      <w:pPr>
        <w:rPr>
          <w:lang w:val="es-ES"/>
        </w:rPr>
      </w:pPr>
      <w:r>
        <w:rPr>
          <w:lang w:val="es-ES"/>
        </w:rPr>
        <w:continuationSeparator/>
      </w:r>
    </w:p>
    <w:p w:rsidR="005A20F8" w:rsidRDefault="005A20F8">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0F8" w:rsidRDefault="005A20F8">
      <w:pPr>
        <w:rPr>
          <w:lang w:val="es-ES"/>
        </w:rPr>
      </w:pPr>
      <w:r>
        <w:rPr>
          <w:lang w:val="es-ES"/>
        </w:rPr>
        <w:separator/>
      </w:r>
    </w:p>
    <w:p w:rsidR="005A20F8" w:rsidRDefault="005A20F8">
      <w:pPr>
        <w:rPr>
          <w:lang w:val="es-ES"/>
        </w:rPr>
      </w:pPr>
    </w:p>
  </w:footnote>
  <w:footnote w:type="continuationSeparator" w:id="0">
    <w:p w:rsidR="005A20F8" w:rsidRDefault="005A20F8">
      <w:pPr>
        <w:rPr>
          <w:lang w:val="es-ES"/>
        </w:rPr>
      </w:pPr>
      <w:r>
        <w:rPr>
          <w:lang w:val="es-ES"/>
        </w:rPr>
        <w:continuationSeparator/>
      </w:r>
    </w:p>
    <w:p w:rsidR="005A20F8" w:rsidRDefault="005A20F8">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B746A3">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1107"/>
    <w:rsid w:val="00043BAC"/>
    <w:rsid w:val="00050606"/>
    <w:rsid w:val="00050C30"/>
    <w:rsid w:val="00052FAD"/>
    <w:rsid w:val="00053493"/>
    <w:rsid w:val="00056CFA"/>
    <w:rsid w:val="00066BF1"/>
    <w:rsid w:val="00070187"/>
    <w:rsid w:val="00080171"/>
    <w:rsid w:val="00085DE6"/>
    <w:rsid w:val="000D1793"/>
    <w:rsid w:val="000F2901"/>
    <w:rsid w:val="001221F7"/>
    <w:rsid w:val="001348F1"/>
    <w:rsid w:val="001505D1"/>
    <w:rsid w:val="00155369"/>
    <w:rsid w:val="0017537C"/>
    <w:rsid w:val="00183D52"/>
    <w:rsid w:val="0019034E"/>
    <w:rsid w:val="00194256"/>
    <w:rsid w:val="001C6D53"/>
    <w:rsid w:val="001D16D4"/>
    <w:rsid w:val="001D630B"/>
    <w:rsid w:val="001F5A8F"/>
    <w:rsid w:val="00217BF8"/>
    <w:rsid w:val="0023448F"/>
    <w:rsid w:val="00235F2A"/>
    <w:rsid w:val="00243757"/>
    <w:rsid w:val="00246B48"/>
    <w:rsid w:val="0025553E"/>
    <w:rsid w:val="0027193D"/>
    <w:rsid w:val="00275E61"/>
    <w:rsid w:val="00283B9B"/>
    <w:rsid w:val="002933DD"/>
    <w:rsid w:val="002A62D9"/>
    <w:rsid w:val="002B33FA"/>
    <w:rsid w:val="002B43B2"/>
    <w:rsid w:val="002C1E95"/>
    <w:rsid w:val="002C5A82"/>
    <w:rsid w:val="002E35B2"/>
    <w:rsid w:val="002F4FBC"/>
    <w:rsid w:val="003172F8"/>
    <w:rsid w:val="00326806"/>
    <w:rsid w:val="0033441D"/>
    <w:rsid w:val="00370289"/>
    <w:rsid w:val="00372897"/>
    <w:rsid w:val="003742C1"/>
    <w:rsid w:val="00377ABB"/>
    <w:rsid w:val="00385FF5"/>
    <w:rsid w:val="00391E8A"/>
    <w:rsid w:val="00397F0D"/>
    <w:rsid w:val="003A1638"/>
    <w:rsid w:val="003B7B66"/>
    <w:rsid w:val="003B7F3D"/>
    <w:rsid w:val="003D2A55"/>
    <w:rsid w:val="003F4D6F"/>
    <w:rsid w:val="00415797"/>
    <w:rsid w:val="00455BF7"/>
    <w:rsid w:val="0045644C"/>
    <w:rsid w:val="00463112"/>
    <w:rsid w:val="0047289C"/>
    <w:rsid w:val="0047521A"/>
    <w:rsid w:val="004803E2"/>
    <w:rsid w:val="00493C2B"/>
    <w:rsid w:val="004B12A4"/>
    <w:rsid w:val="004B2EAC"/>
    <w:rsid w:val="004B3B94"/>
    <w:rsid w:val="004B568B"/>
    <w:rsid w:val="004D206F"/>
    <w:rsid w:val="004D67E6"/>
    <w:rsid w:val="00523B1B"/>
    <w:rsid w:val="005326D4"/>
    <w:rsid w:val="00546809"/>
    <w:rsid w:val="005578A0"/>
    <w:rsid w:val="0056140B"/>
    <w:rsid w:val="00573D61"/>
    <w:rsid w:val="00586878"/>
    <w:rsid w:val="005A20F8"/>
    <w:rsid w:val="005A60C5"/>
    <w:rsid w:val="005A6E0C"/>
    <w:rsid w:val="005A7643"/>
    <w:rsid w:val="005F674C"/>
    <w:rsid w:val="00655FE2"/>
    <w:rsid w:val="00696911"/>
    <w:rsid w:val="006F1BC5"/>
    <w:rsid w:val="006F5682"/>
    <w:rsid w:val="00707EC9"/>
    <w:rsid w:val="00716130"/>
    <w:rsid w:val="00721BF6"/>
    <w:rsid w:val="00747D12"/>
    <w:rsid w:val="0075361D"/>
    <w:rsid w:val="007579D6"/>
    <w:rsid w:val="00763C15"/>
    <w:rsid w:val="00773065"/>
    <w:rsid w:val="0077714A"/>
    <w:rsid w:val="0078009B"/>
    <w:rsid w:val="00781BB4"/>
    <w:rsid w:val="007A7F79"/>
    <w:rsid w:val="007B5FBF"/>
    <w:rsid w:val="007D2FB3"/>
    <w:rsid w:val="0080623D"/>
    <w:rsid w:val="008147ED"/>
    <w:rsid w:val="008232D0"/>
    <w:rsid w:val="00831D3F"/>
    <w:rsid w:val="00833B71"/>
    <w:rsid w:val="00845A3E"/>
    <w:rsid w:val="008745E7"/>
    <w:rsid w:val="008A2FFB"/>
    <w:rsid w:val="008A4A02"/>
    <w:rsid w:val="008B5BEE"/>
    <w:rsid w:val="008C41F2"/>
    <w:rsid w:val="008D313E"/>
    <w:rsid w:val="008E2EC6"/>
    <w:rsid w:val="00931C3A"/>
    <w:rsid w:val="00932FE1"/>
    <w:rsid w:val="00934D35"/>
    <w:rsid w:val="00941C62"/>
    <w:rsid w:val="00945D5A"/>
    <w:rsid w:val="00961542"/>
    <w:rsid w:val="00962235"/>
    <w:rsid w:val="00962E08"/>
    <w:rsid w:val="00975370"/>
    <w:rsid w:val="009830EF"/>
    <w:rsid w:val="00995660"/>
    <w:rsid w:val="009A0F94"/>
    <w:rsid w:val="009A2211"/>
    <w:rsid w:val="009C09A6"/>
    <w:rsid w:val="009C1673"/>
    <w:rsid w:val="009C6328"/>
    <w:rsid w:val="009D0FC4"/>
    <w:rsid w:val="009E522C"/>
    <w:rsid w:val="009F41B9"/>
    <w:rsid w:val="00A02BB1"/>
    <w:rsid w:val="00A059EC"/>
    <w:rsid w:val="00A26A4D"/>
    <w:rsid w:val="00A345EB"/>
    <w:rsid w:val="00A45810"/>
    <w:rsid w:val="00A61F85"/>
    <w:rsid w:val="00A812FE"/>
    <w:rsid w:val="00A90082"/>
    <w:rsid w:val="00AA4CBE"/>
    <w:rsid w:val="00AA70E7"/>
    <w:rsid w:val="00AB004C"/>
    <w:rsid w:val="00AB0683"/>
    <w:rsid w:val="00AB1C88"/>
    <w:rsid w:val="00AC7CAB"/>
    <w:rsid w:val="00AD76F8"/>
    <w:rsid w:val="00AE58AA"/>
    <w:rsid w:val="00B05CA1"/>
    <w:rsid w:val="00B143E2"/>
    <w:rsid w:val="00B2280E"/>
    <w:rsid w:val="00B5389A"/>
    <w:rsid w:val="00B55170"/>
    <w:rsid w:val="00B72F60"/>
    <w:rsid w:val="00B746A3"/>
    <w:rsid w:val="00BB5656"/>
    <w:rsid w:val="00BB7BCC"/>
    <w:rsid w:val="00BE2FB7"/>
    <w:rsid w:val="00BE4C01"/>
    <w:rsid w:val="00C02AEE"/>
    <w:rsid w:val="00C07CAB"/>
    <w:rsid w:val="00C119BE"/>
    <w:rsid w:val="00C5334F"/>
    <w:rsid w:val="00C5688E"/>
    <w:rsid w:val="00C6683A"/>
    <w:rsid w:val="00C931AE"/>
    <w:rsid w:val="00C96712"/>
    <w:rsid w:val="00CB07D2"/>
    <w:rsid w:val="00CC0310"/>
    <w:rsid w:val="00CC0D2E"/>
    <w:rsid w:val="00CD7640"/>
    <w:rsid w:val="00D050FF"/>
    <w:rsid w:val="00D05C39"/>
    <w:rsid w:val="00D24650"/>
    <w:rsid w:val="00D256F0"/>
    <w:rsid w:val="00D371D2"/>
    <w:rsid w:val="00D44B64"/>
    <w:rsid w:val="00D73A3F"/>
    <w:rsid w:val="00D84CF4"/>
    <w:rsid w:val="00DA0AA3"/>
    <w:rsid w:val="00DA77D3"/>
    <w:rsid w:val="00DB6226"/>
    <w:rsid w:val="00DC1831"/>
    <w:rsid w:val="00DC378C"/>
    <w:rsid w:val="00DE0FBF"/>
    <w:rsid w:val="00DE1D79"/>
    <w:rsid w:val="00DE5E82"/>
    <w:rsid w:val="00DF2199"/>
    <w:rsid w:val="00E245E7"/>
    <w:rsid w:val="00E2682C"/>
    <w:rsid w:val="00E53C0B"/>
    <w:rsid w:val="00E710E3"/>
    <w:rsid w:val="00E762F6"/>
    <w:rsid w:val="00E95EDF"/>
    <w:rsid w:val="00EA3FAF"/>
    <w:rsid w:val="00EC4DAA"/>
    <w:rsid w:val="00EE0362"/>
    <w:rsid w:val="00EE75D6"/>
    <w:rsid w:val="00F0106C"/>
    <w:rsid w:val="00F15284"/>
    <w:rsid w:val="00F2371C"/>
    <w:rsid w:val="00F3357C"/>
    <w:rsid w:val="00F55CE9"/>
    <w:rsid w:val="00F6147B"/>
    <w:rsid w:val="00F63FEA"/>
    <w:rsid w:val="00F80283"/>
    <w:rsid w:val="00F93B8B"/>
    <w:rsid w:val="00F94ED5"/>
    <w:rsid w:val="00F97A1F"/>
    <w:rsid w:val="00F97AA8"/>
    <w:rsid w:val="00FC0028"/>
    <w:rsid w:val="00FD00E1"/>
    <w:rsid w:val="00FD287C"/>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608C360-EE6C-4847-AA3A-13F9F335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1865</Words>
  <Characters>10263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12104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