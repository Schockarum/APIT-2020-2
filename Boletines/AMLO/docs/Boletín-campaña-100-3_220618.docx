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9D5051">
        <w:rPr>
          <w:rFonts w:ascii="Cambria" w:hAnsi="Cambria"/>
          <w:b/>
          <w:color w:val="C00000"/>
          <w:sz w:val="28"/>
          <w:szCs w:val="28"/>
        </w:rPr>
        <w:t>100</w:t>
      </w:r>
    </w:p>
    <w:p w:rsidR="00EA3FAF" w:rsidRPr="00E245E7" w:rsidRDefault="00EA3FAF" w:rsidP="00EA3FAF">
      <w:pPr>
        <w:jc w:val="right"/>
        <w:rPr>
          <w:rFonts w:ascii="Cambria" w:hAnsi="Cambria"/>
          <w:b/>
          <w:color w:val="404040"/>
          <w:sz w:val="28"/>
          <w:szCs w:val="28"/>
        </w:rPr>
      </w:pPr>
    </w:p>
    <w:p w:rsidR="004D67E6" w:rsidRPr="000D1793" w:rsidRDefault="008147ED" w:rsidP="004D67E6">
      <w:pPr>
        <w:jc w:val="center"/>
        <w:rPr>
          <w:rFonts w:ascii="Cambria" w:hAnsi="Cambria"/>
          <w:b/>
          <w:color w:val="808080"/>
          <w:sz w:val="32"/>
          <w:szCs w:val="32"/>
        </w:rPr>
      </w:pPr>
      <w:r>
        <w:rPr>
          <w:b/>
          <w:color w:val="808080"/>
          <w:sz w:val="32"/>
          <w:szCs w:val="32"/>
          <w:lang w:val="es-ES"/>
        </w:rPr>
        <w:t>S</w:t>
      </w:r>
      <w:r w:rsidR="009D5051">
        <w:rPr>
          <w:b/>
          <w:color w:val="808080"/>
          <w:sz w:val="32"/>
          <w:szCs w:val="32"/>
          <w:lang w:val="es-ES"/>
        </w:rPr>
        <w:t>e compromete AMLO a atender el triste y grave problema de los desaparecidos en México</w:t>
      </w:r>
    </w:p>
    <w:p w:rsidR="0027193D" w:rsidRDefault="0027193D" w:rsidP="0027193D">
      <w:pPr>
        <w:jc w:val="both"/>
        <w:rPr>
          <w:rStyle w:val="Carcterdetextoennegrita"/>
          <w:sz w:val="24"/>
          <w:szCs w:val="24"/>
        </w:rPr>
      </w:pPr>
    </w:p>
    <w:p w:rsidR="0027193D" w:rsidRPr="00262C41" w:rsidRDefault="000A09A3" w:rsidP="000A09A3">
      <w:pPr>
        <w:numPr>
          <w:ilvl w:val="0"/>
          <w:numId w:val="1"/>
        </w:numPr>
        <w:jc w:val="both"/>
        <w:rPr>
          <w:rStyle w:val="Carcterdetextoennegrita"/>
          <w:sz w:val="20"/>
          <w:szCs w:val="20"/>
        </w:rPr>
      </w:pPr>
      <w:r w:rsidRPr="00262C41">
        <w:rPr>
          <w:rStyle w:val="Carcterdetextoennegrita"/>
          <w:sz w:val="20"/>
          <w:szCs w:val="20"/>
        </w:rPr>
        <w:t>Menciona que a partir del primero de julio, cuando gane, convocará a la consulta para la paz en México</w:t>
      </w:r>
    </w:p>
    <w:p w:rsidR="00262C41" w:rsidRDefault="00262C41" w:rsidP="00262C41">
      <w:pPr>
        <w:numPr>
          <w:ilvl w:val="0"/>
          <w:numId w:val="1"/>
        </w:numPr>
        <w:jc w:val="both"/>
        <w:rPr>
          <w:rStyle w:val="Carcterdetextoennegrita"/>
          <w:sz w:val="20"/>
          <w:szCs w:val="20"/>
        </w:rPr>
      </w:pPr>
      <w:r w:rsidRPr="00262C41">
        <w:rPr>
          <w:rStyle w:val="Carcterdetextoennegrita"/>
          <w:sz w:val="20"/>
          <w:szCs w:val="20"/>
        </w:rPr>
        <w:t>López Obrador dice que en el periodo que sea presidente electo se elaborará el plan para conseguir la paz</w:t>
      </w:r>
    </w:p>
    <w:p w:rsidR="00CF1ACC" w:rsidRPr="00262C41" w:rsidRDefault="00CF1ACC" w:rsidP="00CF1ACC">
      <w:pPr>
        <w:numPr>
          <w:ilvl w:val="0"/>
          <w:numId w:val="1"/>
        </w:numPr>
        <w:jc w:val="both"/>
        <w:rPr>
          <w:rStyle w:val="Carcterdetextoennegrita"/>
          <w:sz w:val="20"/>
          <w:szCs w:val="20"/>
        </w:rPr>
      </w:pPr>
      <w:r>
        <w:rPr>
          <w:rStyle w:val="Carcterdetextoennegrita"/>
          <w:sz w:val="20"/>
          <w:szCs w:val="20"/>
        </w:rPr>
        <w:t>Invita</w:t>
      </w:r>
      <w:r w:rsidRPr="00CF1ACC">
        <w:rPr>
          <w:rStyle w:val="Carcterdetextoennegrita"/>
          <w:sz w:val="20"/>
          <w:szCs w:val="20"/>
        </w:rPr>
        <w:t xml:space="preserve"> al empresario Alfonso Romo para ser el próximo coordinador de la Oficina de la Presidencia de la República.</w:t>
      </w:r>
    </w:p>
    <w:p w:rsidR="00F80283" w:rsidRDefault="00F80283" w:rsidP="006F1BC5">
      <w:pPr>
        <w:jc w:val="both"/>
        <w:rPr>
          <w:rStyle w:val="Carcterdetextoennegrita"/>
          <w:sz w:val="24"/>
          <w:szCs w:val="24"/>
        </w:rPr>
      </w:pPr>
    </w:p>
    <w:p w:rsidR="00EB5637" w:rsidRDefault="00AA4CBE" w:rsidP="00EB5637">
      <w:pPr>
        <w:jc w:val="both"/>
        <w:rPr>
          <w:sz w:val="24"/>
          <w:szCs w:val="24"/>
        </w:rPr>
      </w:pPr>
      <w:r w:rsidRPr="0027193D">
        <w:rPr>
          <w:rStyle w:val="Carcterdetextoennegrita"/>
          <w:sz w:val="24"/>
          <w:szCs w:val="24"/>
        </w:rPr>
        <w:t xml:space="preserve">Ciudad </w:t>
      </w:r>
      <w:r w:rsidR="006B38C4">
        <w:rPr>
          <w:rStyle w:val="Carcterdetextoennegrita"/>
          <w:sz w:val="24"/>
          <w:szCs w:val="24"/>
        </w:rPr>
        <w:t>Victoria, Tamaulipas</w:t>
      </w:r>
      <w:r w:rsidR="00FD00E1" w:rsidRPr="0027193D">
        <w:rPr>
          <w:rStyle w:val="Carcterdetextoennegrita"/>
          <w:sz w:val="24"/>
          <w:szCs w:val="24"/>
        </w:rPr>
        <w:t xml:space="preserve">, </w:t>
      </w:r>
      <w:r w:rsidR="006B38C4">
        <w:rPr>
          <w:rStyle w:val="Carcterdetextoennegrita"/>
          <w:sz w:val="24"/>
          <w:szCs w:val="24"/>
        </w:rPr>
        <w:t>22</w:t>
      </w:r>
      <w:r w:rsidR="00FD00E1" w:rsidRPr="0027193D">
        <w:rPr>
          <w:rStyle w:val="Carcterdetextoennegrita"/>
          <w:sz w:val="24"/>
          <w:szCs w:val="24"/>
        </w:rPr>
        <w:t xml:space="preserve"> de </w:t>
      </w:r>
      <w:r w:rsidR="006B38C4">
        <w:rPr>
          <w:rStyle w:val="Carcterdetextoennegrita"/>
          <w:sz w:val="24"/>
          <w:szCs w:val="24"/>
        </w:rPr>
        <w:t xml:space="preserve">junio </w:t>
      </w:r>
      <w:r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A</w:t>
      </w:r>
      <w:r w:rsidR="00EB5637">
        <w:rPr>
          <w:sz w:val="24"/>
          <w:szCs w:val="24"/>
        </w:rPr>
        <w:t>ndrés Man</w:t>
      </w:r>
      <w:r w:rsidR="00762DFE">
        <w:rPr>
          <w:sz w:val="24"/>
          <w:szCs w:val="24"/>
        </w:rPr>
        <w:t>uel López Obrador s</w:t>
      </w:r>
      <w:r w:rsidR="00EB5637">
        <w:rPr>
          <w:sz w:val="24"/>
          <w:szCs w:val="24"/>
        </w:rPr>
        <w:t>e comprometió a atender el tri</w:t>
      </w:r>
      <w:r w:rsidR="009D5051">
        <w:rPr>
          <w:sz w:val="24"/>
          <w:szCs w:val="24"/>
        </w:rPr>
        <w:t>ste y grave problema</w:t>
      </w:r>
      <w:r w:rsidR="00EB5637">
        <w:rPr>
          <w:sz w:val="24"/>
          <w:szCs w:val="24"/>
        </w:rPr>
        <w:t xml:space="preserve"> de los desaparecidos, es una demanda pendiente, porque formalmente se reconoce que hay 36 mil desaparecidos, según cifras oficiales, pero los familiares hablan de que son más.</w:t>
      </w:r>
    </w:p>
    <w:p w:rsidR="00EB5637" w:rsidRDefault="00EB5637" w:rsidP="00EB5637">
      <w:pPr>
        <w:jc w:val="both"/>
        <w:rPr>
          <w:sz w:val="24"/>
          <w:szCs w:val="24"/>
        </w:rPr>
      </w:pPr>
    </w:p>
    <w:p w:rsidR="00EB5637" w:rsidRDefault="00EB5637" w:rsidP="00EB5637">
      <w:pPr>
        <w:jc w:val="both"/>
        <w:rPr>
          <w:sz w:val="24"/>
          <w:szCs w:val="24"/>
        </w:rPr>
      </w:pPr>
      <w:r>
        <w:rPr>
          <w:sz w:val="24"/>
          <w:szCs w:val="24"/>
        </w:rPr>
        <w:t>“De todas maneras, aún con la cifra oficial son muchísimos y en todos los estados, hay comités, hay colectivos de familiares, de víctimas que están pidiendo que se les ayude a encontrar a sus seres queridos”</w:t>
      </w:r>
      <w:r w:rsidR="00424C2E">
        <w:rPr>
          <w:sz w:val="24"/>
          <w:szCs w:val="24"/>
        </w:rPr>
        <w:t>, dijo e i</w:t>
      </w:r>
      <w:r>
        <w:rPr>
          <w:sz w:val="24"/>
          <w:szCs w:val="24"/>
        </w:rPr>
        <w:t xml:space="preserve">ndicó que trabajará en esa demanda </w:t>
      </w:r>
      <w:r w:rsidR="00762DFE">
        <w:rPr>
          <w:sz w:val="24"/>
          <w:szCs w:val="24"/>
        </w:rPr>
        <w:t>justa y por eso mi llamado a la paz, a que se termine la guerra.</w:t>
      </w:r>
    </w:p>
    <w:p w:rsidR="00762DFE" w:rsidRDefault="00762DFE" w:rsidP="00EB5637">
      <w:pPr>
        <w:jc w:val="both"/>
        <w:rPr>
          <w:sz w:val="24"/>
          <w:szCs w:val="24"/>
        </w:rPr>
      </w:pPr>
    </w:p>
    <w:p w:rsidR="00762DFE" w:rsidRDefault="00762DFE" w:rsidP="00EB5637">
      <w:pPr>
        <w:jc w:val="both"/>
        <w:rPr>
          <w:sz w:val="24"/>
          <w:szCs w:val="24"/>
        </w:rPr>
      </w:pPr>
      <w:r>
        <w:rPr>
          <w:sz w:val="24"/>
          <w:szCs w:val="24"/>
        </w:rPr>
        <w:t>A la pregunta de los reporteros sobre cuál es el compromiso puntual que tendrá con los colectivo</w:t>
      </w:r>
      <w:r w:rsidR="000706F5">
        <w:rPr>
          <w:sz w:val="24"/>
          <w:szCs w:val="24"/>
        </w:rPr>
        <w:t>s,</w:t>
      </w:r>
      <w:r>
        <w:rPr>
          <w:sz w:val="24"/>
          <w:szCs w:val="24"/>
        </w:rPr>
        <w:t xml:space="preserve"> si gana la</w:t>
      </w:r>
      <w:r w:rsidR="000706F5">
        <w:rPr>
          <w:sz w:val="24"/>
          <w:szCs w:val="24"/>
        </w:rPr>
        <w:t>s elecciones</w:t>
      </w:r>
      <w:r>
        <w:rPr>
          <w:sz w:val="24"/>
          <w:szCs w:val="24"/>
        </w:rPr>
        <w:t>,</w:t>
      </w:r>
      <w:r w:rsidR="000706F5">
        <w:rPr>
          <w:sz w:val="24"/>
          <w:szCs w:val="24"/>
        </w:rPr>
        <w:t xml:space="preserve"> López Obrador subrayó que el compromiso es que habrá justicia ante todo, se pondrá por delante la justicia.</w:t>
      </w:r>
    </w:p>
    <w:p w:rsidR="000706F5" w:rsidRDefault="000706F5" w:rsidP="00EB5637">
      <w:pPr>
        <w:jc w:val="both"/>
        <w:rPr>
          <w:sz w:val="24"/>
          <w:szCs w:val="24"/>
        </w:rPr>
      </w:pPr>
    </w:p>
    <w:p w:rsidR="000706F5" w:rsidRDefault="000706F5" w:rsidP="00EB5637">
      <w:pPr>
        <w:jc w:val="both"/>
        <w:rPr>
          <w:sz w:val="24"/>
          <w:szCs w:val="24"/>
        </w:rPr>
      </w:pPr>
      <w:r>
        <w:rPr>
          <w:sz w:val="24"/>
          <w:szCs w:val="24"/>
        </w:rPr>
        <w:t>“Esto va a significar que haya voluntad política</w:t>
      </w:r>
      <w:r w:rsidR="00424C2E">
        <w:rPr>
          <w:sz w:val="24"/>
          <w:szCs w:val="24"/>
        </w:rPr>
        <w:t xml:space="preserve"> para hacer justicia y también que haya recursos necesarios y una actitud abierta para que puedan participar organismos</w:t>
      </w:r>
      <w:r w:rsidR="00893BB2">
        <w:rPr>
          <w:sz w:val="24"/>
          <w:szCs w:val="24"/>
        </w:rPr>
        <w:t xml:space="preserve"> de defensa de derechos humanos, que pueda participar la ONU, no estar tapando ningún caso, que todo pueda transparentarse, todo pueda investigarse, que no haya impunidad”, manifestó.</w:t>
      </w:r>
    </w:p>
    <w:p w:rsidR="00893BB2" w:rsidRDefault="00893BB2" w:rsidP="00EB5637">
      <w:pPr>
        <w:jc w:val="both"/>
        <w:rPr>
          <w:sz w:val="24"/>
          <w:szCs w:val="24"/>
        </w:rPr>
      </w:pPr>
    </w:p>
    <w:p w:rsidR="00893BB2" w:rsidRDefault="009D5051" w:rsidP="00EB5637">
      <w:pPr>
        <w:jc w:val="both"/>
        <w:rPr>
          <w:sz w:val="24"/>
          <w:szCs w:val="24"/>
        </w:rPr>
      </w:pPr>
      <w:r>
        <w:rPr>
          <w:sz w:val="24"/>
          <w:szCs w:val="24"/>
        </w:rPr>
        <w:t>Aseguró tener un plan para atender el problema de los desaparecidos y lo aplicará de inmediato cuando sea Presidente de México y s</w:t>
      </w:r>
      <w:r w:rsidR="000B1404">
        <w:rPr>
          <w:sz w:val="24"/>
          <w:szCs w:val="24"/>
        </w:rPr>
        <w:t>ostuvo que es posible que se haga justicia y que se termine con esas prácticas injustas, terribles de la desaparición.</w:t>
      </w:r>
    </w:p>
    <w:p w:rsidR="000B1404" w:rsidRDefault="000B1404" w:rsidP="00EB5637">
      <w:pPr>
        <w:jc w:val="both"/>
        <w:rPr>
          <w:sz w:val="24"/>
          <w:szCs w:val="24"/>
        </w:rPr>
      </w:pPr>
    </w:p>
    <w:p w:rsidR="000B1404" w:rsidRDefault="000B1404" w:rsidP="00EB5637">
      <w:pPr>
        <w:jc w:val="both"/>
        <w:rPr>
          <w:sz w:val="24"/>
          <w:szCs w:val="24"/>
        </w:rPr>
      </w:pPr>
      <w:r>
        <w:rPr>
          <w:sz w:val="24"/>
          <w:szCs w:val="24"/>
        </w:rPr>
        <w:lastRenderedPageBreak/>
        <w:t xml:space="preserve">A la pregunta </w:t>
      </w:r>
      <w:r w:rsidR="00F91160">
        <w:rPr>
          <w:sz w:val="24"/>
          <w:szCs w:val="24"/>
        </w:rPr>
        <w:t xml:space="preserve">de los reporteros </w:t>
      </w:r>
      <w:r>
        <w:rPr>
          <w:sz w:val="24"/>
          <w:szCs w:val="24"/>
        </w:rPr>
        <w:t>sobre q</w:t>
      </w:r>
      <w:r w:rsidR="00F91160">
        <w:rPr>
          <w:sz w:val="24"/>
          <w:szCs w:val="24"/>
        </w:rPr>
        <w:t xml:space="preserve">ué implican los acuerdos de paz a los que hizo mención, López Obrador </w:t>
      </w:r>
      <w:r w:rsidR="00C81339">
        <w:rPr>
          <w:sz w:val="24"/>
          <w:szCs w:val="24"/>
        </w:rPr>
        <w:t xml:space="preserve">mencionó que a partir del primero de julio, cuando gane, así como convocará a la consulta para el caso del aeropuerto, se convocará </w:t>
      </w:r>
      <w:r w:rsidR="00153737">
        <w:rPr>
          <w:sz w:val="24"/>
          <w:szCs w:val="24"/>
        </w:rPr>
        <w:t>a la consulta para la paz en México.</w:t>
      </w:r>
    </w:p>
    <w:p w:rsidR="00E82407" w:rsidRDefault="00E82407" w:rsidP="00EB5637">
      <w:pPr>
        <w:jc w:val="both"/>
        <w:rPr>
          <w:sz w:val="24"/>
          <w:szCs w:val="24"/>
        </w:rPr>
      </w:pPr>
    </w:p>
    <w:p w:rsidR="00153737" w:rsidRDefault="002469FD" w:rsidP="00EB5637">
      <w:pPr>
        <w:jc w:val="both"/>
        <w:rPr>
          <w:sz w:val="24"/>
          <w:szCs w:val="24"/>
        </w:rPr>
      </w:pPr>
      <w:r>
        <w:rPr>
          <w:sz w:val="24"/>
          <w:szCs w:val="24"/>
        </w:rPr>
        <w:t xml:space="preserve">Detalló que </w:t>
      </w:r>
      <w:r w:rsidR="00445F28">
        <w:rPr>
          <w:sz w:val="24"/>
          <w:szCs w:val="24"/>
        </w:rPr>
        <w:t>del primero de julio al primero de diciembre</w:t>
      </w:r>
      <w:r w:rsidR="00CE4BE6">
        <w:rPr>
          <w:sz w:val="24"/>
          <w:szCs w:val="24"/>
        </w:rPr>
        <w:t>,</w:t>
      </w:r>
      <w:r w:rsidR="00445F28">
        <w:rPr>
          <w:sz w:val="24"/>
          <w:szCs w:val="24"/>
        </w:rPr>
        <w:t xml:space="preserve"> </w:t>
      </w:r>
      <w:r w:rsidR="00CE4BE6">
        <w:rPr>
          <w:sz w:val="24"/>
          <w:szCs w:val="24"/>
        </w:rPr>
        <w:t xml:space="preserve">invitará </w:t>
      </w:r>
      <w:r w:rsidR="00DE2EFF">
        <w:rPr>
          <w:sz w:val="24"/>
          <w:szCs w:val="24"/>
        </w:rPr>
        <w:t xml:space="preserve">a </w:t>
      </w:r>
      <w:r w:rsidR="00CE4BE6">
        <w:rPr>
          <w:sz w:val="24"/>
          <w:szCs w:val="24"/>
        </w:rPr>
        <w:t xml:space="preserve">tratar </w:t>
      </w:r>
      <w:r w:rsidR="00445F28">
        <w:rPr>
          <w:sz w:val="24"/>
          <w:szCs w:val="24"/>
        </w:rPr>
        <w:t>el</w:t>
      </w:r>
      <w:r w:rsidR="00CE4BE6">
        <w:rPr>
          <w:sz w:val="24"/>
          <w:szCs w:val="24"/>
        </w:rPr>
        <w:t xml:space="preserve"> tema de la paz a líderes religiosos,</w:t>
      </w:r>
      <w:r w:rsidR="00DE2EFF">
        <w:rPr>
          <w:sz w:val="24"/>
          <w:szCs w:val="24"/>
        </w:rPr>
        <w:t xml:space="preserve"> defensores de derechos humanos</w:t>
      </w:r>
      <w:r w:rsidR="00CE4BE6">
        <w:rPr>
          <w:sz w:val="24"/>
          <w:szCs w:val="24"/>
        </w:rPr>
        <w:t xml:space="preserve"> </w:t>
      </w:r>
      <w:r w:rsidR="00DF70F2">
        <w:rPr>
          <w:sz w:val="24"/>
          <w:szCs w:val="24"/>
        </w:rPr>
        <w:t>del ex</w:t>
      </w:r>
      <w:r w:rsidR="00DE2EFF">
        <w:rPr>
          <w:sz w:val="24"/>
          <w:szCs w:val="24"/>
        </w:rPr>
        <w:t xml:space="preserve">tranjero e invitará a todas las organizaciones </w:t>
      </w:r>
      <w:r w:rsidR="007F389D">
        <w:rPr>
          <w:sz w:val="24"/>
          <w:szCs w:val="24"/>
        </w:rPr>
        <w:t xml:space="preserve">sociales, a especialistas de México para </w:t>
      </w:r>
      <w:r w:rsidR="003900E4">
        <w:rPr>
          <w:sz w:val="24"/>
          <w:szCs w:val="24"/>
        </w:rPr>
        <w:t>que juntos elaboren el plan de paz para el país.</w:t>
      </w:r>
    </w:p>
    <w:p w:rsidR="003900E4" w:rsidRDefault="003900E4" w:rsidP="00EB5637">
      <w:pPr>
        <w:jc w:val="both"/>
        <w:rPr>
          <w:sz w:val="24"/>
          <w:szCs w:val="24"/>
        </w:rPr>
      </w:pPr>
    </w:p>
    <w:p w:rsidR="00424C2E" w:rsidRDefault="00294EC4" w:rsidP="00EB5637">
      <w:pPr>
        <w:jc w:val="both"/>
        <w:rPr>
          <w:sz w:val="24"/>
          <w:szCs w:val="24"/>
        </w:rPr>
      </w:pPr>
      <w:r>
        <w:rPr>
          <w:sz w:val="24"/>
          <w:szCs w:val="24"/>
        </w:rPr>
        <w:t>López Obrador d</w:t>
      </w:r>
      <w:r w:rsidR="003900E4">
        <w:rPr>
          <w:sz w:val="24"/>
          <w:szCs w:val="24"/>
        </w:rPr>
        <w:t xml:space="preserve">ijo que </w:t>
      </w:r>
      <w:r w:rsidR="00554F26">
        <w:rPr>
          <w:sz w:val="24"/>
          <w:szCs w:val="24"/>
        </w:rPr>
        <w:t xml:space="preserve">en el periodo que sea presidente electo se elaborará </w:t>
      </w:r>
      <w:r w:rsidR="003900E4">
        <w:rPr>
          <w:sz w:val="24"/>
          <w:szCs w:val="24"/>
        </w:rPr>
        <w:t>el plan para conseguir la paz</w:t>
      </w:r>
      <w:r w:rsidR="00262C41">
        <w:rPr>
          <w:sz w:val="24"/>
          <w:szCs w:val="24"/>
        </w:rPr>
        <w:t xml:space="preserve">, </w:t>
      </w:r>
      <w:r w:rsidR="003900E4">
        <w:rPr>
          <w:sz w:val="24"/>
          <w:szCs w:val="24"/>
        </w:rPr>
        <w:t xml:space="preserve"> se llevará a cabo</w:t>
      </w:r>
      <w:r>
        <w:rPr>
          <w:sz w:val="24"/>
          <w:szCs w:val="24"/>
        </w:rPr>
        <w:t xml:space="preserve"> entre todos, se hará </w:t>
      </w:r>
      <w:r w:rsidR="00554F26">
        <w:rPr>
          <w:sz w:val="24"/>
          <w:szCs w:val="24"/>
        </w:rPr>
        <w:t>una consulta</w:t>
      </w:r>
      <w:r w:rsidR="00DB29AA">
        <w:rPr>
          <w:sz w:val="24"/>
          <w:szCs w:val="24"/>
        </w:rPr>
        <w:t>, se firmará y cuando llegue al gobierno se va a aplicar</w:t>
      </w:r>
      <w:r w:rsidR="00554F26">
        <w:rPr>
          <w:sz w:val="24"/>
          <w:szCs w:val="24"/>
        </w:rPr>
        <w:t>.</w:t>
      </w:r>
    </w:p>
    <w:p w:rsidR="00DB29AA" w:rsidRDefault="00DB29AA" w:rsidP="00EB5637">
      <w:pPr>
        <w:jc w:val="both"/>
        <w:rPr>
          <w:sz w:val="24"/>
          <w:szCs w:val="24"/>
        </w:rPr>
      </w:pPr>
    </w:p>
    <w:p w:rsidR="00787FD7" w:rsidRDefault="000A09A3" w:rsidP="00EB5637">
      <w:pPr>
        <w:jc w:val="both"/>
        <w:rPr>
          <w:sz w:val="24"/>
          <w:szCs w:val="24"/>
        </w:rPr>
      </w:pPr>
      <w:r>
        <w:rPr>
          <w:sz w:val="24"/>
          <w:szCs w:val="24"/>
        </w:rPr>
        <w:t>Lamentó l</w:t>
      </w:r>
      <w:r w:rsidR="00270C64">
        <w:rPr>
          <w:sz w:val="24"/>
          <w:szCs w:val="24"/>
        </w:rPr>
        <w:t xml:space="preserve">os asesinatos de los candidatos, pero hay que salir a votar, porque se necesita el cambio. “Todo esto que sucede </w:t>
      </w:r>
      <w:r w:rsidR="007B2B61">
        <w:rPr>
          <w:sz w:val="24"/>
          <w:szCs w:val="24"/>
        </w:rPr>
        <w:t xml:space="preserve">es por culpa del régimen corrupto del PRIAN, es el saldo de esta política inhumana, corrupta </w:t>
      </w:r>
      <w:r w:rsidR="00C160B1">
        <w:rPr>
          <w:sz w:val="24"/>
          <w:szCs w:val="24"/>
        </w:rPr>
        <w:t>que se ha aplicado</w:t>
      </w:r>
      <w:r w:rsidR="00787FD7">
        <w:rPr>
          <w:sz w:val="24"/>
          <w:szCs w:val="24"/>
        </w:rPr>
        <w:t>, desde los tiempos de Salinas hasta la fecha</w:t>
      </w:r>
      <w:r w:rsidR="000D6665">
        <w:rPr>
          <w:sz w:val="24"/>
          <w:szCs w:val="24"/>
        </w:rPr>
        <w:t>”</w:t>
      </w:r>
      <w:r w:rsidR="00787FD7">
        <w:rPr>
          <w:sz w:val="24"/>
          <w:szCs w:val="24"/>
        </w:rPr>
        <w:t>.</w:t>
      </w:r>
    </w:p>
    <w:p w:rsidR="000D6665" w:rsidRDefault="000D6665" w:rsidP="00EB5637">
      <w:pPr>
        <w:jc w:val="both"/>
        <w:rPr>
          <w:sz w:val="24"/>
          <w:szCs w:val="24"/>
        </w:rPr>
      </w:pPr>
    </w:p>
    <w:p w:rsidR="000D6665" w:rsidRDefault="005023F6" w:rsidP="00EB5637">
      <w:pPr>
        <w:jc w:val="both"/>
        <w:rPr>
          <w:sz w:val="24"/>
          <w:szCs w:val="24"/>
        </w:rPr>
      </w:pPr>
      <w:r>
        <w:rPr>
          <w:sz w:val="24"/>
          <w:szCs w:val="24"/>
        </w:rPr>
        <w:t xml:space="preserve">Comentó que le </w:t>
      </w:r>
      <w:r w:rsidR="000D6665">
        <w:rPr>
          <w:sz w:val="24"/>
          <w:szCs w:val="24"/>
        </w:rPr>
        <w:t xml:space="preserve">llama la atención </w:t>
      </w:r>
      <w:r>
        <w:rPr>
          <w:sz w:val="24"/>
          <w:szCs w:val="24"/>
        </w:rPr>
        <w:t xml:space="preserve">que todavía quienes </w:t>
      </w:r>
      <w:r w:rsidR="006F5976">
        <w:rPr>
          <w:sz w:val="24"/>
          <w:szCs w:val="24"/>
        </w:rPr>
        <w:t>han impulsado esa política inhumana</w:t>
      </w:r>
      <w:r w:rsidR="00437BA1">
        <w:rPr>
          <w:sz w:val="24"/>
          <w:szCs w:val="24"/>
        </w:rPr>
        <w:t xml:space="preserve"> quieran mantener el régimen más tiempo.</w:t>
      </w:r>
    </w:p>
    <w:p w:rsidR="00437BA1" w:rsidRDefault="00437BA1" w:rsidP="00EB5637">
      <w:pPr>
        <w:jc w:val="both"/>
        <w:rPr>
          <w:sz w:val="24"/>
          <w:szCs w:val="24"/>
        </w:rPr>
      </w:pPr>
    </w:p>
    <w:p w:rsidR="00437BA1" w:rsidRDefault="00437BA1" w:rsidP="00EB5637">
      <w:pPr>
        <w:jc w:val="both"/>
        <w:rPr>
          <w:sz w:val="24"/>
          <w:szCs w:val="24"/>
        </w:rPr>
      </w:pPr>
      <w:r>
        <w:rPr>
          <w:sz w:val="24"/>
          <w:szCs w:val="24"/>
        </w:rPr>
        <w:t xml:space="preserve">A la pregunta de los reporteros sobre si para el primero de diciembre ya se sabría si se aplica la amnistía o no, el candidato a la Presidencia de México </w:t>
      </w:r>
      <w:r w:rsidR="00680251">
        <w:rPr>
          <w:sz w:val="24"/>
          <w:szCs w:val="24"/>
        </w:rPr>
        <w:t xml:space="preserve">dio a conocer que sí, para el primero de diciembre se tiene todo el programa integral </w:t>
      </w:r>
      <w:r w:rsidR="00E665D7">
        <w:rPr>
          <w:sz w:val="24"/>
          <w:szCs w:val="24"/>
        </w:rPr>
        <w:t>de seguridad, se atendería desde el primer día, porque es un problema muy grave.</w:t>
      </w:r>
    </w:p>
    <w:p w:rsidR="00E665D7" w:rsidRDefault="00E665D7" w:rsidP="00EB5637">
      <w:pPr>
        <w:jc w:val="both"/>
        <w:rPr>
          <w:sz w:val="24"/>
          <w:szCs w:val="24"/>
        </w:rPr>
      </w:pPr>
    </w:p>
    <w:p w:rsidR="00E665D7" w:rsidRDefault="00591EFC" w:rsidP="00EB5637">
      <w:pPr>
        <w:jc w:val="both"/>
        <w:rPr>
          <w:sz w:val="24"/>
          <w:szCs w:val="24"/>
        </w:rPr>
      </w:pPr>
      <w:r>
        <w:rPr>
          <w:sz w:val="24"/>
          <w:szCs w:val="24"/>
        </w:rPr>
        <w:t>Sobre los congresos locales qué tanto limitará el proyecto de nación de Andrés Manuel, L</w:t>
      </w:r>
      <w:r w:rsidR="00577772">
        <w:rPr>
          <w:sz w:val="24"/>
          <w:szCs w:val="24"/>
        </w:rPr>
        <w:t>ópez</w:t>
      </w:r>
      <w:r>
        <w:rPr>
          <w:sz w:val="24"/>
          <w:szCs w:val="24"/>
        </w:rPr>
        <w:t xml:space="preserve"> Obrador expresó que </w:t>
      </w:r>
      <w:r w:rsidR="0035653B">
        <w:rPr>
          <w:sz w:val="24"/>
          <w:szCs w:val="24"/>
        </w:rPr>
        <w:t xml:space="preserve">no, porque hay instancias bien definidas, “yo voy a ser el titular del Poder </w:t>
      </w:r>
      <w:r w:rsidR="004150C5">
        <w:rPr>
          <w:sz w:val="24"/>
          <w:szCs w:val="24"/>
        </w:rPr>
        <w:t>Ejecutivo federal”.</w:t>
      </w:r>
    </w:p>
    <w:p w:rsidR="004150C5" w:rsidRDefault="004150C5" w:rsidP="00EB5637">
      <w:pPr>
        <w:jc w:val="both"/>
        <w:rPr>
          <w:sz w:val="24"/>
          <w:szCs w:val="24"/>
        </w:rPr>
      </w:pPr>
    </w:p>
    <w:p w:rsidR="004150C5" w:rsidRDefault="004150C5" w:rsidP="00EB5637">
      <w:pPr>
        <w:jc w:val="both"/>
        <w:rPr>
          <w:sz w:val="24"/>
          <w:szCs w:val="24"/>
        </w:rPr>
      </w:pPr>
      <w:r>
        <w:rPr>
          <w:sz w:val="24"/>
          <w:szCs w:val="24"/>
        </w:rPr>
        <w:t>A la pregunta de los reporteros sobre que Enrique Peña se adelantó y dijo que Los Pinos será museo, el candidato presidencial comentó que ¡ah! Bueno, pues ya, que bueno y lo celebró</w:t>
      </w:r>
      <w:r w:rsidR="004A058A">
        <w:rPr>
          <w:sz w:val="24"/>
          <w:szCs w:val="24"/>
        </w:rPr>
        <w:t>, lo vio bien, pero son las 60 hectáreas, todos Los Pinos</w:t>
      </w:r>
      <w:r>
        <w:rPr>
          <w:sz w:val="24"/>
          <w:szCs w:val="24"/>
        </w:rPr>
        <w:t>.</w:t>
      </w:r>
    </w:p>
    <w:p w:rsidR="004A058A" w:rsidRDefault="004A058A" w:rsidP="00EB5637">
      <w:pPr>
        <w:jc w:val="both"/>
        <w:rPr>
          <w:sz w:val="24"/>
          <w:szCs w:val="24"/>
        </w:rPr>
      </w:pPr>
    </w:p>
    <w:p w:rsidR="004A058A" w:rsidRDefault="004A058A" w:rsidP="00EB5637">
      <w:pPr>
        <w:jc w:val="both"/>
        <w:rPr>
          <w:sz w:val="24"/>
          <w:szCs w:val="24"/>
        </w:rPr>
      </w:pPr>
      <w:r>
        <w:rPr>
          <w:sz w:val="24"/>
          <w:szCs w:val="24"/>
        </w:rPr>
        <w:t xml:space="preserve">A la pregunta de los reporteros sobre la coordinación </w:t>
      </w:r>
      <w:r w:rsidR="002D10DC">
        <w:rPr>
          <w:sz w:val="24"/>
          <w:szCs w:val="24"/>
        </w:rPr>
        <w:t>con el gobierno de Tamaulipas cómo será en el caso de llegar, López Obrador respondió que buena y le pidió al gobernador de Tamaulipas, pero que no se meta</w:t>
      </w:r>
      <w:r w:rsidR="004A5058">
        <w:rPr>
          <w:sz w:val="24"/>
          <w:szCs w:val="24"/>
        </w:rPr>
        <w:t xml:space="preserve"> en la elección de candidatos el día primero de julio.</w:t>
      </w:r>
    </w:p>
    <w:p w:rsidR="004A5058" w:rsidRDefault="004A5058" w:rsidP="00EB5637">
      <w:pPr>
        <w:jc w:val="both"/>
        <w:rPr>
          <w:sz w:val="24"/>
          <w:szCs w:val="24"/>
        </w:rPr>
      </w:pPr>
    </w:p>
    <w:p w:rsidR="004A5058" w:rsidRDefault="004A5058" w:rsidP="00EB5637">
      <w:pPr>
        <w:jc w:val="both"/>
        <w:rPr>
          <w:sz w:val="24"/>
          <w:szCs w:val="24"/>
        </w:rPr>
      </w:pPr>
      <w:r>
        <w:rPr>
          <w:sz w:val="24"/>
          <w:szCs w:val="24"/>
        </w:rPr>
        <w:t xml:space="preserve">Dio a conocer que tiene informes que el gobierno de Tamaulipas </w:t>
      </w:r>
      <w:r w:rsidR="00A538CE">
        <w:rPr>
          <w:sz w:val="24"/>
          <w:szCs w:val="24"/>
        </w:rPr>
        <w:t>utiliza dinero del presupuesto para favorecer a los candidatos a senadores del PAN.</w:t>
      </w:r>
    </w:p>
    <w:p w:rsidR="00A538CE" w:rsidRDefault="00A538CE" w:rsidP="00EB5637">
      <w:pPr>
        <w:jc w:val="both"/>
        <w:rPr>
          <w:sz w:val="24"/>
          <w:szCs w:val="24"/>
        </w:rPr>
      </w:pPr>
    </w:p>
    <w:p w:rsidR="008C2451" w:rsidRDefault="00A538CE" w:rsidP="00EB5637">
      <w:pPr>
        <w:jc w:val="both"/>
        <w:rPr>
          <w:sz w:val="24"/>
          <w:szCs w:val="24"/>
        </w:rPr>
      </w:pPr>
      <w:r>
        <w:rPr>
          <w:sz w:val="24"/>
          <w:szCs w:val="24"/>
        </w:rPr>
        <w:t xml:space="preserve">“Entonces quiero que el gobernador </w:t>
      </w:r>
      <w:r w:rsidR="00961173">
        <w:rPr>
          <w:sz w:val="24"/>
          <w:szCs w:val="24"/>
        </w:rPr>
        <w:t>actúe de manera demo</w:t>
      </w:r>
      <w:r w:rsidR="00793794">
        <w:rPr>
          <w:sz w:val="24"/>
          <w:szCs w:val="24"/>
        </w:rPr>
        <w:t xml:space="preserve">crática, que </w:t>
      </w:r>
      <w:r w:rsidR="008C2451">
        <w:rPr>
          <w:sz w:val="24"/>
          <w:szCs w:val="24"/>
        </w:rPr>
        <w:t xml:space="preserve">no se involucre, que no </w:t>
      </w:r>
      <w:r w:rsidR="00793794">
        <w:rPr>
          <w:sz w:val="24"/>
          <w:szCs w:val="24"/>
        </w:rPr>
        <w:t xml:space="preserve">utilice dinero </w:t>
      </w:r>
      <w:r w:rsidR="00A80DC7">
        <w:rPr>
          <w:sz w:val="24"/>
          <w:szCs w:val="24"/>
        </w:rPr>
        <w:t xml:space="preserve">del </w:t>
      </w:r>
      <w:r w:rsidR="008C2451">
        <w:rPr>
          <w:sz w:val="24"/>
          <w:szCs w:val="24"/>
        </w:rPr>
        <w:t>presupuesto de Tamaulipas para comprar los votos”, expresó</w:t>
      </w:r>
      <w:r w:rsidR="002B50A1">
        <w:rPr>
          <w:sz w:val="24"/>
          <w:szCs w:val="24"/>
        </w:rPr>
        <w:t xml:space="preserve"> al indicar </w:t>
      </w:r>
      <w:r w:rsidR="008C2451">
        <w:rPr>
          <w:sz w:val="24"/>
          <w:szCs w:val="24"/>
        </w:rPr>
        <w:t xml:space="preserve">que </w:t>
      </w:r>
      <w:r w:rsidR="002B50A1">
        <w:rPr>
          <w:sz w:val="24"/>
          <w:szCs w:val="24"/>
        </w:rPr>
        <w:t>se garantizará la paz y tranquilidad en Tamaulipas.</w:t>
      </w:r>
    </w:p>
    <w:p w:rsidR="008C2451" w:rsidRDefault="008C2451" w:rsidP="00EB5637">
      <w:pPr>
        <w:jc w:val="both"/>
        <w:rPr>
          <w:sz w:val="24"/>
          <w:szCs w:val="24"/>
        </w:rPr>
      </w:pPr>
    </w:p>
    <w:p w:rsidR="00217010" w:rsidRDefault="00E9275A" w:rsidP="00EB5637">
      <w:pPr>
        <w:jc w:val="both"/>
        <w:rPr>
          <w:sz w:val="24"/>
          <w:szCs w:val="24"/>
        </w:rPr>
      </w:pPr>
      <w:r>
        <w:rPr>
          <w:sz w:val="24"/>
          <w:szCs w:val="24"/>
        </w:rPr>
        <w:t>A la pregunta de los reporteros sobre si siguen los bots, López Obrador dijo que sí, pero ya le bajaron de intensidad, ya nada más queda la prensa conservadora, pero pues tiene</w:t>
      </w:r>
      <w:r w:rsidR="00217010">
        <w:rPr>
          <w:sz w:val="24"/>
          <w:szCs w:val="24"/>
        </w:rPr>
        <w:t>n</w:t>
      </w:r>
      <w:r>
        <w:rPr>
          <w:sz w:val="24"/>
          <w:szCs w:val="24"/>
        </w:rPr>
        <w:t xml:space="preserve"> su derecho </w:t>
      </w:r>
      <w:r w:rsidR="00217010">
        <w:rPr>
          <w:sz w:val="24"/>
          <w:szCs w:val="24"/>
        </w:rPr>
        <w:t>los fifís a cuestionar, nada más que no digan mentiras.</w:t>
      </w:r>
    </w:p>
    <w:p w:rsidR="00217010" w:rsidRDefault="00217010" w:rsidP="00EB5637">
      <w:pPr>
        <w:jc w:val="both"/>
        <w:rPr>
          <w:sz w:val="24"/>
          <w:szCs w:val="24"/>
        </w:rPr>
      </w:pPr>
    </w:p>
    <w:p w:rsidR="008C2451" w:rsidRDefault="00217010" w:rsidP="00EB5637">
      <w:pPr>
        <w:jc w:val="both"/>
        <w:rPr>
          <w:sz w:val="24"/>
          <w:szCs w:val="24"/>
        </w:rPr>
      </w:pPr>
      <w:r>
        <w:rPr>
          <w:sz w:val="24"/>
          <w:szCs w:val="24"/>
        </w:rPr>
        <w:t>Expresó que es importante que haya crítica, oposición, porque es demócrata y tiene que haber pluralidad, crítica, discrepancias, se tienen que garantizar el derecho a disentir, pero que se acerque la prensa, los medios al ideal de la verdad, de decir la verdad.</w:t>
      </w:r>
    </w:p>
    <w:p w:rsidR="001A0D38" w:rsidRDefault="00927A6C" w:rsidP="00EB5637">
      <w:pPr>
        <w:jc w:val="both"/>
        <w:rPr>
          <w:sz w:val="24"/>
          <w:szCs w:val="24"/>
        </w:rPr>
      </w:pPr>
      <w:r>
        <w:rPr>
          <w:sz w:val="24"/>
          <w:szCs w:val="24"/>
        </w:rPr>
        <w:t xml:space="preserve"> </w:t>
      </w:r>
    </w:p>
    <w:p w:rsidR="001A0D38" w:rsidRDefault="002A43E5" w:rsidP="00EB5637">
      <w:pPr>
        <w:jc w:val="both"/>
        <w:rPr>
          <w:sz w:val="24"/>
          <w:szCs w:val="24"/>
        </w:rPr>
      </w:pPr>
      <w:r>
        <w:rPr>
          <w:sz w:val="24"/>
          <w:szCs w:val="24"/>
        </w:rPr>
        <w:t xml:space="preserve">A la pregunta de los reporteros sobre el tema de la pena de muerte, se tendría modificar el artículo 127 Constitucional, </w:t>
      </w:r>
      <w:r w:rsidR="001A0D38">
        <w:rPr>
          <w:sz w:val="24"/>
          <w:szCs w:val="24"/>
        </w:rPr>
        <w:t>el candidato a la Presidencia de México dijo que pena de muerte no.</w:t>
      </w:r>
    </w:p>
    <w:p w:rsidR="004A5058" w:rsidRDefault="004A5058" w:rsidP="00EB5637">
      <w:pPr>
        <w:jc w:val="both"/>
        <w:rPr>
          <w:sz w:val="24"/>
          <w:szCs w:val="24"/>
        </w:rPr>
      </w:pPr>
    </w:p>
    <w:p w:rsidR="002B6089" w:rsidRDefault="00777859" w:rsidP="002B6089">
      <w:pPr>
        <w:jc w:val="both"/>
        <w:rPr>
          <w:sz w:val="24"/>
          <w:szCs w:val="24"/>
        </w:rPr>
      </w:pPr>
      <w:r>
        <w:rPr>
          <w:sz w:val="24"/>
          <w:szCs w:val="24"/>
        </w:rPr>
        <w:t>En el cierre de campaña en Ciudad Victoria, Tamaulipas,</w:t>
      </w:r>
      <w:r w:rsidR="00927A6C">
        <w:rPr>
          <w:sz w:val="24"/>
          <w:szCs w:val="24"/>
        </w:rPr>
        <w:t xml:space="preserve"> L</w:t>
      </w:r>
      <w:r w:rsidR="003A3BDF">
        <w:rPr>
          <w:sz w:val="24"/>
          <w:szCs w:val="24"/>
        </w:rPr>
        <w:t xml:space="preserve">ópez Obrador </w:t>
      </w:r>
      <w:r w:rsidR="002B6089">
        <w:rPr>
          <w:sz w:val="24"/>
          <w:szCs w:val="24"/>
        </w:rPr>
        <w:t>sostuvo que entre todos se pacificará al país, porque no solo se conseguirá el bienestar material, también habrá bienestar del alma, se fortalecerán los valores culturales, morales, espirituales, es para que se acabe la guerra.</w:t>
      </w:r>
    </w:p>
    <w:p w:rsidR="002B6089" w:rsidRDefault="002B6089" w:rsidP="002B6089">
      <w:pPr>
        <w:jc w:val="both"/>
        <w:rPr>
          <w:sz w:val="24"/>
          <w:szCs w:val="24"/>
        </w:rPr>
      </w:pPr>
    </w:p>
    <w:p w:rsidR="002B6089" w:rsidRDefault="002B6089" w:rsidP="002B6089">
      <w:pPr>
        <w:jc w:val="both"/>
        <w:rPr>
          <w:sz w:val="24"/>
          <w:szCs w:val="24"/>
        </w:rPr>
      </w:pPr>
      <w:r>
        <w:rPr>
          <w:sz w:val="24"/>
          <w:szCs w:val="24"/>
        </w:rPr>
        <w:t xml:space="preserve">Comentó que es una lástima, da tristeza, que hoy se diera a conocer un informe en se informa que hay 81homicidios diarios en México, es algo que duele mucho, “tenemos ya que parar la guerra, buscar la paz, la vamos a conseguir y </w:t>
      </w:r>
      <w:r w:rsidR="002F74F7">
        <w:rPr>
          <w:sz w:val="24"/>
          <w:szCs w:val="24"/>
        </w:rPr>
        <w:t>voy a pedir que todos participemos, necesitamos firmar acuerdos de paz para que de esta manera podamos vivir con tranquilidad y con felicidad en nuestro país”.</w:t>
      </w:r>
    </w:p>
    <w:p w:rsidR="002B6089" w:rsidRDefault="002B6089" w:rsidP="00EB5637">
      <w:pPr>
        <w:jc w:val="both"/>
        <w:rPr>
          <w:sz w:val="24"/>
          <w:szCs w:val="24"/>
        </w:rPr>
      </w:pPr>
    </w:p>
    <w:p w:rsidR="00C2442F" w:rsidRDefault="002B6089" w:rsidP="00EB5637">
      <w:pPr>
        <w:jc w:val="both"/>
        <w:rPr>
          <w:sz w:val="24"/>
          <w:szCs w:val="24"/>
        </w:rPr>
      </w:pPr>
      <w:r>
        <w:rPr>
          <w:sz w:val="24"/>
          <w:szCs w:val="24"/>
        </w:rPr>
        <w:t xml:space="preserve">En otro tema, </w:t>
      </w:r>
      <w:r w:rsidR="003A3BDF">
        <w:rPr>
          <w:sz w:val="24"/>
          <w:szCs w:val="24"/>
        </w:rPr>
        <w:t xml:space="preserve">dijo a </w:t>
      </w:r>
      <w:r w:rsidR="001A5D2C">
        <w:rPr>
          <w:sz w:val="24"/>
          <w:szCs w:val="24"/>
        </w:rPr>
        <w:t>autoridades locales, gobernadores y presidentes municipales que estará pendiente de los procesos electorales de diputados</w:t>
      </w:r>
      <w:r w:rsidR="00C2442F">
        <w:rPr>
          <w:sz w:val="24"/>
          <w:szCs w:val="24"/>
        </w:rPr>
        <w:t xml:space="preserve"> locales y federales</w:t>
      </w:r>
      <w:r w:rsidR="001A5D2C">
        <w:rPr>
          <w:sz w:val="24"/>
          <w:szCs w:val="24"/>
        </w:rPr>
        <w:t>, senadores</w:t>
      </w:r>
      <w:r w:rsidR="00C2442F">
        <w:rPr>
          <w:sz w:val="24"/>
          <w:szCs w:val="24"/>
        </w:rPr>
        <w:t>, presidentes municipales</w:t>
      </w:r>
      <w:r w:rsidR="00FD2157">
        <w:rPr>
          <w:sz w:val="24"/>
          <w:szCs w:val="24"/>
        </w:rPr>
        <w:t>, así como</w:t>
      </w:r>
      <w:r w:rsidR="00C2442F">
        <w:rPr>
          <w:sz w:val="24"/>
          <w:szCs w:val="24"/>
        </w:rPr>
        <w:t xml:space="preserve"> en casos para gobernador.</w:t>
      </w:r>
    </w:p>
    <w:p w:rsidR="00C2442F" w:rsidRDefault="00C2442F" w:rsidP="00EB5637">
      <w:pPr>
        <w:jc w:val="both"/>
        <w:rPr>
          <w:sz w:val="24"/>
          <w:szCs w:val="24"/>
        </w:rPr>
      </w:pPr>
    </w:p>
    <w:p w:rsidR="0055565D" w:rsidRDefault="0055565D" w:rsidP="00231318">
      <w:pPr>
        <w:jc w:val="both"/>
        <w:rPr>
          <w:sz w:val="24"/>
          <w:szCs w:val="24"/>
        </w:rPr>
      </w:pPr>
    </w:p>
    <w:p w:rsidR="0055565D" w:rsidRDefault="0055565D" w:rsidP="00231318">
      <w:pPr>
        <w:jc w:val="both"/>
        <w:rPr>
          <w:sz w:val="24"/>
          <w:szCs w:val="24"/>
        </w:rPr>
      </w:pPr>
    </w:p>
    <w:p w:rsidR="00D2239F" w:rsidRDefault="00FD2157" w:rsidP="00231318">
      <w:pPr>
        <w:jc w:val="both"/>
        <w:rPr>
          <w:sz w:val="24"/>
          <w:szCs w:val="24"/>
        </w:rPr>
      </w:pPr>
      <w:r>
        <w:rPr>
          <w:sz w:val="24"/>
          <w:szCs w:val="24"/>
        </w:rPr>
        <w:t xml:space="preserve">“No es que nos van a reconocer el triunfo de la Presidencia y en todo lo demás </w:t>
      </w:r>
      <w:r w:rsidR="002F5B02">
        <w:rPr>
          <w:sz w:val="24"/>
          <w:szCs w:val="24"/>
        </w:rPr>
        <w:t>s</w:t>
      </w:r>
      <w:r w:rsidR="00301178">
        <w:rPr>
          <w:sz w:val="24"/>
          <w:szCs w:val="24"/>
        </w:rPr>
        <w:t>e</w:t>
      </w:r>
      <w:r w:rsidR="002F5B02">
        <w:rPr>
          <w:sz w:val="24"/>
          <w:szCs w:val="24"/>
        </w:rPr>
        <w:t xml:space="preserve"> van a imponer mediante </w:t>
      </w:r>
      <w:r>
        <w:rPr>
          <w:sz w:val="24"/>
          <w:szCs w:val="24"/>
        </w:rPr>
        <w:t>el fraude</w:t>
      </w:r>
      <w:r w:rsidR="00301178">
        <w:rPr>
          <w:sz w:val="24"/>
          <w:szCs w:val="24"/>
        </w:rPr>
        <w:t xml:space="preserve">, eso no lo vamos a permitir”, mencionó al decir que tiene información que </w:t>
      </w:r>
      <w:r w:rsidR="00D2239F">
        <w:rPr>
          <w:sz w:val="24"/>
          <w:szCs w:val="24"/>
        </w:rPr>
        <w:t xml:space="preserve">desde </w:t>
      </w:r>
      <w:r w:rsidR="00301178">
        <w:rPr>
          <w:sz w:val="24"/>
          <w:szCs w:val="24"/>
        </w:rPr>
        <w:t xml:space="preserve">el gobierno de Tamaulipas </w:t>
      </w:r>
      <w:r w:rsidR="00D2239F">
        <w:rPr>
          <w:sz w:val="24"/>
          <w:szCs w:val="24"/>
        </w:rPr>
        <w:t>reparten migajas para comprar los votos.</w:t>
      </w:r>
    </w:p>
    <w:p w:rsidR="00D2239F" w:rsidRDefault="00D2239F" w:rsidP="00231318">
      <w:pPr>
        <w:jc w:val="both"/>
        <w:rPr>
          <w:sz w:val="24"/>
          <w:szCs w:val="24"/>
        </w:rPr>
      </w:pPr>
    </w:p>
    <w:p w:rsidR="00D2239F" w:rsidRDefault="00D2239F" w:rsidP="00231318">
      <w:pPr>
        <w:jc w:val="both"/>
        <w:rPr>
          <w:sz w:val="24"/>
          <w:szCs w:val="24"/>
        </w:rPr>
      </w:pPr>
      <w:r>
        <w:rPr>
          <w:sz w:val="24"/>
          <w:szCs w:val="24"/>
        </w:rPr>
        <w:t xml:space="preserve">“Voy a pedir a los </w:t>
      </w:r>
      <w:r w:rsidR="00F12AE3">
        <w:rPr>
          <w:sz w:val="24"/>
          <w:szCs w:val="24"/>
        </w:rPr>
        <w:t>dirigentes de los partidos de la coalición que empiecen ya a presentar denuncias en contra de los que resulten responsables, trátense de quien se traten, si es el presidente municipal o el gobernador hay que enjuiciarlos.</w:t>
      </w:r>
    </w:p>
    <w:p w:rsidR="00A02DCC" w:rsidRPr="00F12AE3" w:rsidRDefault="00A02DCC" w:rsidP="003A3BDF">
      <w:pPr>
        <w:jc w:val="both"/>
        <w:rPr>
          <w:sz w:val="24"/>
          <w:szCs w:val="24"/>
        </w:rPr>
      </w:pPr>
    </w:p>
    <w:p w:rsidR="003A3BDF" w:rsidRDefault="00231318" w:rsidP="003A3BDF">
      <w:pPr>
        <w:jc w:val="both"/>
        <w:rPr>
          <w:sz w:val="24"/>
          <w:szCs w:val="24"/>
        </w:rPr>
      </w:pPr>
      <w:r>
        <w:rPr>
          <w:sz w:val="24"/>
          <w:szCs w:val="24"/>
        </w:rPr>
        <w:t xml:space="preserve">Manifestó que </w:t>
      </w:r>
      <w:r w:rsidR="003A3BDF">
        <w:rPr>
          <w:sz w:val="24"/>
          <w:szCs w:val="24"/>
        </w:rPr>
        <w:t>en México es una vergüenza que todavía se compren los votos y juró que esta será la última elección que se celebrará bajo la sospecha de fraude, porque se van a acabar los fraudes electorales.</w:t>
      </w:r>
    </w:p>
    <w:p w:rsidR="00AF5338" w:rsidRDefault="00AF5338" w:rsidP="003A3BDF">
      <w:pPr>
        <w:jc w:val="both"/>
        <w:rPr>
          <w:sz w:val="24"/>
          <w:szCs w:val="24"/>
        </w:rPr>
      </w:pPr>
    </w:p>
    <w:p w:rsidR="0068058A" w:rsidRDefault="00AF5338" w:rsidP="003A3BDF">
      <w:pPr>
        <w:jc w:val="both"/>
        <w:rPr>
          <w:sz w:val="24"/>
          <w:szCs w:val="24"/>
        </w:rPr>
      </w:pPr>
      <w:r>
        <w:rPr>
          <w:sz w:val="24"/>
          <w:szCs w:val="24"/>
        </w:rPr>
        <w:t>Indicó que el aporte del movimiento será que en el sexenio haya democracia, que no ha habido en el país, eso se logrará, porque el fiscal electora</w:t>
      </w:r>
      <w:r w:rsidR="008835AF">
        <w:rPr>
          <w:sz w:val="24"/>
          <w:szCs w:val="24"/>
        </w:rPr>
        <w:t>l</w:t>
      </w:r>
      <w:r>
        <w:rPr>
          <w:sz w:val="24"/>
          <w:szCs w:val="24"/>
        </w:rPr>
        <w:t xml:space="preserve"> </w:t>
      </w:r>
      <w:r w:rsidR="00D5158B">
        <w:rPr>
          <w:sz w:val="24"/>
          <w:szCs w:val="24"/>
        </w:rPr>
        <w:t>será</w:t>
      </w:r>
      <w:r>
        <w:rPr>
          <w:sz w:val="24"/>
          <w:szCs w:val="24"/>
        </w:rPr>
        <w:t xml:space="preserve"> de inobjetable </w:t>
      </w:r>
      <w:r w:rsidR="0068058A">
        <w:rPr>
          <w:sz w:val="24"/>
          <w:szCs w:val="24"/>
        </w:rPr>
        <w:t>honestidad.</w:t>
      </w:r>
    </w:p>
    <w:p w:rsidR="0068058A" w:rsidRDefault="0068058A" w:rsidP="003A3BDF">
      <w:pPr>
        <w:jc w:val="both"/>
        <w:rPr>
          <w:sz w:val="24"/>
          <w:szCs w:val="24"/>
        </w:rPr>
      </w:pPr>
    </w:p>
    <w:p w:rsidR="00AF5338" w:rsidRDefault="0068058A" w:rsidP="003A3BDF">
      <w:pPr>
        <w:jc w:val="both"/>
        <w:rPr>
          <w:sz w:val="24"/>
          <w:szCs w:val="24"/>
        </w:rPr>
      </w:pPr>
      <w:r>
        <w:rPr>
          <w:sz w:val="24"/>
          <w:szCs w:val="24"/>
        </w:rPr>
        <w:t>Adelant</w:t>
      </w:r>
      <w:r w:rsidR="00E57A7C">
        <w:rPr>
          <w:sz w:val="24"/>
          <w:szCs w:val="24"/>
        </w:rPr>
        <w:t>ó que</w:t>
      </w:r>
      <w:r>
        <w:rPr>
          <w:sz w:val="24"/>
          <w:szCs w:val="24"/>
        </w:rPr>
        <w:t xml:space="preserve"> enviar</w:t>
      </w:r>
      <w:r w:rsidR="004E7D5B">
        <w:rPr>
          <w:sz w:val="24"/>
          <w:szCs w:val="24"/>
        </w:rPr>
        <w:t>á una iniciativa de</w:t>
      </w:r>
      <w:r>
        <w:rPr>
          <w:sz w:val="24"/>
          <w:szCs w:val="24"/>
        </w:rPr>
        <w:t xml:space="preserve"> ley al Congreso, para </w:t>
      </w:r>
      <w:r w:rsidR="00D5158B">
        <w:rPr>
          <w:sz w:val="24"/>
          <w:szCs w:val="24"/>
        </w:rPr>
        <w:t xml:space="preserve">que la compra del voto, el reparto de migajas, todas las trampas electorales, </w:t>
      </w:r>
      <w:r w:rsidR="0048372B">
        <w:rPr>
          <w:sz w:val="24"/>
          <w:szCs w:val="24"/>
        </w:rPr>
        <w:t xml:space="preserve">el amenazar a los ciudadanos, </w:t>
      </w:r>
      <w:r w:rsidR="00D5158B">
        <w:rPr>
          <w:sz w:val="24"/>
          <w:szCs w:val="24"/>
        </w:rPr>
        <w:t xml:space="preserve">así como el uso del dinero del presupuesto </w:t>
      </w:r>
      <w:r w:rsidR="0048372B">
        <w:rPr>
          <w:sz w:val="24"/>
          <w:szCs w:val="24"/>
        </w:rPr>
        <w:t>para favorecer a candidatos, a partidos sea considerado delito grave y vayan a la cárcel sin derecho a fianza.</w:t>
      </w:r>
    </w:p>
    <w:p w:rsidR="005E341B" w:rsidRDefault="005E341B" w:rsidP="003A3BDF">
      <w:pPr>
        <w:jc w:val="both"/>
        <w:rPr>
          <w:sz w:val="24"/>
          <w:szCs w:val="24"/>
        </w:rPr>
      </w:pPr>
    </w:p>
    <w:p w:rsidR="00523ED6" w:rsidRDefault="00523ED6" w:rsidP="003A3BDF">
      <w:pPr>
        <w:jc w:val="both"/>
        <w:rPr>
          <w:sz w:val="24"/>
          <w:szCs w:val="24"/>
        </w:rPr>
      </w:pPr>
      <w:r>
        <w:rPr>
          <w:sz w:val="24"/>
          <w:szCs w:val="24"/>
        </w:rPr>
        <w:t xml:space="preserve">Aseguró que se derogará el acuerdo </w:t>
      </w:r>
      <w:r w:rsidR="00D37585">
        <w:rPr>
          <w:sz w:val="24"/>
          <w:szCs w:val="24"/>
        </w:rPr>
        <w:t xml:space="preserve">que recientemente se firmó </w:t>
      </w:r>
      <w:r>
        <w:rPr>
          <w:sz w:val="24"/>
          <w:szCs w:val="24"/>
        </w:rPr>
        <w:t>para privatizar el agua, ya no habrá privatizaciones.</w:t>
      </w:r>
    </w:p>
    <w:p w:rsidR="00523ED6" w:rsidRDefault="00523ED6" w:rsidP="003A3BDF">
      <w:pPr>
        <w:jc w:val="both"/>
        <w:rPr>
          <w:sz w:val="24"/>
          <w:szCs w:val="24"/>
        </w:rPr>
      </w:pPr>
    </w:p>
    <w:p w:rsidR="0055565D" w:rsidRDefault="00E57A7C" w:rsidP="003A3BDF">
      <w:pPr>
        <w:jc w:val="both"/>
        <w:rPr>
          <w:sz w:val="24"/>
          <w:szCs w:val="24"/>
        </w:rPr>
      </w:pPr>
      <w:r>
        <w:rPr>
          <w:sz w:val="24"/>
          <w:szCs w:val="24"/>
        </w:rPr>
        <w:t>Por la tarde, Andrés Manuel López Obrador visitó Saltillo, C</w:t>
      </w:r>
      <w:r w:rsidR="0055565D">
        <w:rPr>
          <w:sz w:val="24"/>
          <w:szCs w:val="24"/>
        </w:rPr>
        <w:t xml:space="preserve">oahuila y en la Macroplaza de Monterrey, Nuevo León, dio a conocer que </w:t>
      </w:r>
      <w:r w:rsidR="001E5FA7">
        <w:rPr>
          <w:sz w:val="24"/>
          <w:szCs w:val="24"/>
        </w:rPr>
        <w:t>invitó al empresario Alfonso Romo para ser el próximo coordinador de la O</w:t>
      </w:r>
      <w:r w:rsidR="0055565D">
        <w:rPr>
          <w:sz w:val="24"/>
          <w:szCs w:val="24"/>
        </w:rPr>
        <w:t>ficina de la Presidencia de la República.</w:t>
      </w:r>
    </w:p>
    <w:p w:rsidR="0055565D" w:rsidRDefault="0055565D" w:rsidP="003A3BDF">
      <w:pPr>
        <w:jc w:val="both"/>
        <w:rPr>
          <w:sz w:val="24"/>
          <w:szCs w:val="24"/>
        </w:rPr>
      </w:pPr>
    </w:p>
    <w:p w:rsidR="0055565D" w:rsidRDefault="00F97FDA" w:rsidP="003A3BDF">
      <w:pPr>
        <w:jc w:val="both"/>
        <w:rPr>
          <w:sz w:val="24"/>
          <w:szCs w:val="24"/>
        </w:rPr>
      </w:pPr>
      <w:r>
        <w:rPr>
          <w:sz w:val="24"/>
          <w:szCs w:val="24"/>
        </w:rPr>
        <w:t xml:space="preserve">Comentó que Alfonso Romo </w:t>
      </w:r>
      <w:r w:rsidR="001E5FA7">
        <w:rPr>
          <w:sz w:val="24"/>
          <w:szCs w:val="24"/>
        </w:rPr>
        <w:t xml:space="preserve">se ha formado, </w:t>
      </w:r>
      <w:r>
        <w:rPr>
          <w:sz w:val="24"/>
          <w:szCs w:val="24"/>
        </w:rPr>
        <w:t>ha hecho su familia y su patrimonio</w:t>
      </w:r>
      <w:r w:rsidR="001E5FA7">
        <w:rPr>
          <w:sz w:val="24"/>
          <w:szCs w:val="24"/>
        </w:rPr>
        <w:t xml:space="preserve"> en Nuevo León.</w:t>
      </w:r>
    </w:p>
    <w:p w:rsidR="0055565D" w:rsidRDefault="0055565D" w:rsidP="003A3BDF">
      <w:pPr>
        <w:jc w:val="both"/>
        <w:rPr>
          <w:sz w:val="24"/>
          <w:szCs w:val="24"/>
        </w:rPr>
      </w:pPr>
    </w:p>
    <w:p w:rsidR="00E57A7C" w:rsidRDefault="00E57A7C" w:rsidP="003A3BDF">
      <w:pPr>
        <w:jc w:val="both"/>
        <w:rPr>
          <w:sz w:val="24"/>
          <w:szCs w:val="24"/>
        </w:rPr>
      </w:pPr>
      <w:r>
        <w:rPr>
          <w:sz w:val="24"/>
          <w:szCs w:val="24"/>
        </w:rPr>
        <w:t xml:space="preserve">Para mañana, </w:t>
      </w:r>
      <w:r w:rsidR="00FA16A8">
        <w:rPr>
          <w:sz w:val="24"/>
          <w:szCs w:val="24"/>
        </w:rPr>
        <w:t xml:space="preserve">el candidato a la Presidencia de México </w:t>
      </w:r>
      <w:r>
        <w:rPr>
          <w:sz w:val="24"/>
          <w:szCs w:val="24"/>
        </w:rPr>
        <w:t>cerrará</w:t>
      </w:r>
      <w:r w:rsidR="00FA16A8">
        <w:rPr>
          <w:sz w:val="24"/>
          <w:szCs w:val="24"/>
        </w:rPr>
        <w:t xml:space="preserve"> campaña</w:t>
      </w:r>
      <w:r>
        <w:rPr>
          <w:sz w:val="24"/>
          <w:szCs w:val="24"/>
        </w:rPr>
        <w:t xml:space="preserve"> en Veracruz, Puebla y Tlaxcala.</w:t>
      </w:r>
    </w:p>
    <w:p w:rsidR="003A3BDF" w:rsidRDefault="003A3BDF" w:rsidP="004B568B">
      <w:pPr>
        <w:pStyle w:val="Texto"/>
        <w:jc w:val="center"/>
        <w:rPr>
          <w:b/>
          <w:color w:val="C00000"/>
          <w:sz w:val="24"/>
          <w:szCs w:val="24"/>
        </w:rPr>
      </w:pPr>
    </w:p>
    <w:p w:rsidR="004B568B" w:rsidRPr="0027193D" w:rsidRDefault="004B568B" w:rsidP="00FA16A8">
      <w:pPr>
        <w:pStyle w:val="Texto"/>
        <w:jc w:val="center"/>
        <w:rPr>
          <w:sz w:val="24"/>
          <w:szCs w:val="24"/>
        </w:rPr>
      </w:pPr>
      <w:r w:rsidRPr="0027193D">
        <w:rPr>
          <w:b/>
          <w:color w:val="C00000"/>
          <w:sz w:val="24"/>
          <w:szCs w:val="24"/>
        </w:rPr>
        <w:t>ªªªªªªªªªªª</w:t>
      </w: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A38" w:rsidRDefault="00B11A38">
      <w:pPr>
        <w:rPr>
          <w:lang w:val="es-ES"/>
        </w:rPr>
      </w:pPr>
      <w:r>
        <w:rPr>
          <w:lang w:val="es-ES"/>
        </w:rPr>
        <w:separator/>
      </w:r>
    </w:p>
    <w:p w:rsidR="00B11A38" w:rsidRDefault="00B11A38">
      <w:pPr>
        <w:rPr>
          <w:lang w:val="es-ES"/>
        </w:rPr>
      </w:pPr>
    </w:p>
  </w:endnote>
  <w:endnote w:type="continuationSeparator" w:id="0">
    <w:p w:rsidR="00B11A38" w:rsidRDefault="00B11A38">
      <w:pPr>
        <w:rPr>
          <w:lang w:val="es-ES"/>
        </w:rPr>
      </w:pPr>
      <w:r>
        <w:rPr>
          <w:lang w:val="es-ES"/>
        </w:rPr>
        <w:continuationSeparator/>
      </w:r>
    </w:p>
    <w:p w:rsidR="00B11A38" w:rsidRDefault="00B11A38">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0B1" w:rsidRPr="00E245E7" w:rsidRDefault="00C160B1"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Pr="001C6D53">
        <w:rPr>
          <w:rStyle w:val="Hipervnculo"/>
          <w:color w:val="C00000"/>
          <w:sz w:val="16"/>
        </w:rPr>
        <w:t>prensa@lopezobrador.org.mx</w:t>
      </w:r>
    </w:hyperlink>
    <w:r w:rsidRPr="001C6D53">
      <w:rPr>
        <w:color w:val="C00000"/>
        <w:sz w:val="16"/>
      </w:rPr>
      <w:t xml:space="preserve"> </w:t>
    </w:r>
    <w:r w:rsidRPr="00E245E7">
      <w:rPr>
        <w:color w:val="0D0D0D"/>
        <w:sz w:val="16"/>
      </w:rPr>
      <w:t xml:space="preserve">       </w:t>
    </w:r>
    <w:hyperlink r:id="rId2" w:history="1">
      <w:r w:rsidRPr="001B7DC6">
        <w:rPr>
          <w:rStyle w:val="Hipervnculo"/>
          <w:sz w:val="16"/>
        </w:rPr>
        <w:t>www.amlo.org.mx</w:t>
      </w:r>
    </w:hyperlink>
    <w:r>
      <w:rPr>
        <w:color w:val="0D0D0D"/>
        <w:sz w:val="16"/>
      </w:rPr>
      <w:t xml:space="preserve">             55847168</w:t>
    </w:r>
  </w:p>
  <w:p w:rsidR="00C160B1" w:rsidRPr="007A7F79" w:rsidRDefault="00C160B1">
    <w:pPr>
      <w:pStyle w:val="Piedepgina"/>
      <w:rPr>
        <w:color w:val="C00000"/>
      </w:rPr>
    </w:pPr>
    <w:r w:rsidRPr="00C07CAB">
      <w:rPr>
        <w:color w:val="7F7F7F"/>
        <w:sz w:val="16"/>
        <w:szCs w:val="16"/>
        <w:lang w:val="es-ES"/>
      </w:rPr>
      <w:t>SAN LUIS POTOSÍ 64 ESQUINA Córdoba, colonia roma, delegación cuauhtémoc, ciudad de MÉXICO, CP 06700</w:t>
    </w:r>
    <w:r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A38" w:rsidRDefault="00B11A38">
      <w:pPr>
        <w:rPr>
          <w:lang w:val="es-ES"/>
        </w:rPr>
      </w:pPr>
      <w:r>
        <w:rPr>
          <w:lang w:val="es-ES"/>
        </w:rPr>
        <w:separator/>
      </w:r>
    </w:p>
    <w:p w:rsidR="00B11A38" w:rsidRDefault="00B11A38">
      <w:pPr>
        <w:rPr>
          <w:lang w:val="es-ES"/>
        </w:rPr>
      </w:pPr>
    </w:p>
  </w:footnote>
  <w:footnote w:type="continuationSeparator" w:id="0">
    <w:p w:rsidR="00B11A38" w:rsidRDefault="00B11A38">
      <w:pPr>
        <w:rPr>
          <w:lang w:val="es-ES"/>
        </w:rPr>
      </w:pPr>
      <w:r>
        <w:rPr>
          <w:lang w:val="es-ES"/>
        </w:rPr>
        <w:continuationSeparator/>
      </w:r>
    </w:p>
    <w:p w:rsidR="00B11A38" w:rsidRDefault="00B11A38">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0B1" w:rsidRDefault="00C160B1">
    <w:pPr>
      <w:pStyle w:val="Encabezado"/>
      <w:rPr>
        <w:lang w:val="es-ES"/>
      </w:rPr>
    </w:pPr>
  </w:p>
  <w:p w:rsidR="00C160B1" w:rsidRDefault="00C160B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0B1" w:rsidRDefault="00C160B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FA16A8">
      <w:rPr>
        <w:noProof/>
        <w:lang w:val="es-ES"/>
      </w:rPr>
      <w:t>4</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535C"/>
    <w:rsid w:val="00010D91"/>
    <w:rsid w:val="00013ACF"/>
    <w:rsid w:val="000211B4"/>
    <w:rsid w:val="00043BAC"/>
    <w:rsid w:val="00052FAD"/>
    <w:rsid w:val="00066BF1"/>
    <w:rsid w:val="00070187"/>
    <w:rsid w:val="000706F5"/>
    <w:rsid w:val="00085DE6"/>
    <w:rsid w:val="000A09A3"/>
    <w:rsid w:val="000B1404"/>
    <w:rsid w:val="000D1793"/>
    <w:rsid w:val="000D6665"/>
    <w:rsid w:val="001221F7"/>
    <w:rsid w:val="00153737"/>
    <w:rsid w:val="00177D3F"/>
    <w:rsid w:val="00183D52"/>
    <w:rsid w:val="0019034E"/>
    <w:rsid w:val="0019605E"/>
    <w:rsid w:val="001A0D38"/>
    <w:rsid w:val="001A5D2C"/>
    <w:rsid w:val="001A7B4E"/>
    <w:rsid w:val="001B3784"/>
    <w:rsid w:val="001C6D53"/>
    <w:rsid w:val="001D16D4"/>
    <w:rsid w:val="001D630B"/>
    <w:rsid w:val="001E5FA7"/>
    <w:rsid w:val="001F5A8F"/>
    <w:rsid w:val="00217010"/>
    <w:rsid w:val="00217BF8"/>
    <w:rsid w:val="0022735E"/>
    <w:rsid w:val="00231318"/>
    <w:rsid w:val="0023448F"/>
    <w:rsid w:val="00243757"/>
    <w:rsid w:val="002469FD"/>
    <w:rsid w:val="00246B48"/>
    <w:rsid w:val="00262C41"/>
    <w:rsid w:val="00270C64"/>
    <w:rsid w:val="0027193D"/>
    <w:rsid w:val="002933DD"/>
    <w:rsid w:val="00294EC4"/>
    <w:rsid w:val="002A43E5"/>
    <w:rsid w:val="002B50A1"/>
    <w:rsid w:val="002B6089"/>
    <w:rsid w:val="002C1E95"/>
    <w:rsid w:val="002C50C9"/>
    <w:rsid w:val="002C5A82"/>
    <w:rsid w:val="002D10DC"/>
    <w:rsid w:val="002F0BC6"/>
    <w:rsid w:val="002F4FBC"/>
    <w:rsid w:val="002F5B02"/>
    <w:rsid w:val="002F74F7"/>
    <w:rsid w:val="00301178"/>
    <w:rsid w:val="003172F8"/>
    <w:rsid w:val="0035653B"/>
    <w:rsid w:val="0035785C"/>
    <w:rsid w:val="00370289"/>
    <w:rsid w:val="00372897"/>
    <w:rsid w:val="003742C1"/>
    <w:rsid w:val="00385FF5"/>
    <w:rsid w:val="003900E4"/>
    <w:rsid w:val="003A1638"/>
    <w:rsid w:val="003A3BDF"/>
    <w:rsid w:val="003B1122"/>
    <w:rsid w:val="003B7F3D"/>
    <w:rsid w:val="003D2A55"/>
    <w:rsid w:val="004150C5"/>
    <w:rsid w:val="00424C2E"/>
    <w:rsid w:val="00437BA1"/>
    <w:rsid w:val="00445F28"/>
    <w:rsid w:val="00446484"/>
    <w:rsid w:val="0047289C"/>
    <w:rsid w:val="0047521A"/>
    <w:rsid w:val="004803E2"/>
    <w:rsid w:val="0048372B"/>
    <w:rsid w:val="00493C2B"/>
    <w:rsid w:val="004A058A"/>
    <w:rsid w:val="004A20F9"/>
    <w:rsid w:val="004A4326"/>
    <w:rsid w:val="004A5058"/>
    <w:rsid w:val="004A6803"/>
    <w:rsid w:val="004B2EAC"/>
    <w:rsid w:val="004B3B94"/>
    <w:rsid w:val="004B568B"/>
    <w:rsid w:val="004D206F"/>
    <w:rsid w:val="004D67E6"/>
    <w:rsid w:val="004E7D5B"/>
    <w:rsid w:val="005023F6"/>
    <w:rsid w:val="00523B1B"/>
    <w:rsid w:val="00523ED6"/>
    <w:rsid w:val="005326D4"/>
    <w:rsid w:val="00545A6A"/>
    <w:rsid w:val="00546809"/>
    <w:rsid w:val="00554F26"/>
    <w:rsid w:val="0055565D"/>
    <w:rsid w:val="00573D61"/>
    <w:rsid w:val="00577772"/>
    <w:rsid w:val="00591EFC"/>
    <w:rsid w:val="005A7643"/>
    <w:rsid w:val="005E341B"/>
    <w:rsid w:val="005E5555"/>
    <w:rsid w:val="006573DE"/>
    <w:rsid w:val="00671125"/>
    <w:rsid w:val="006747E6"/>
    <w:rsid w:val="00680251"/>
    <w:rsid w:val="0068058A"/>
    <w:rsid w:val="00696911"/>
    <w:rsid w:val="006B38C4"/>
    <w:rsid w:val="006F1BC5"/>
    <w:rsid w:val="006F5682"/>
    <w:rsid w:val="006F5976"/>
    <w:rsid w:val="00700BA9"/>
    <w:rsid w:val="00721BF6"/>
    <w:rsid w:val="007228E9"/>
    <w:rsid w:val="00747D12"/>
    <w:rsid w:val="0075361D"/>
    <w:rsid w:val="00762DFE"/>
    <w:rsid w:val="00773065"/>
    <w:rsid w:val="00777859"/>
    <w:rsid w:val="0078009B"/>
    <w:rsid w:val="00780775"/>
    <w:rsid w:val="00787FD7"/>
    <w:rsid w:val="00793794"/>
    <w:rsid w:val="007A7F79"/>
    <w:rsid w:val="007B2B61"/>
    <w:rsid w:val="007C58B8"/>
    <w:rsid w:val="007D2FB3"/>
    <w:rsid w:val="007F389D"/>
    <w:rsid w:val="0080623D"/>
    <w:rsid w:val="008147ED"/>
    <w:rsid w:val="00831D3F"/>
    <w:rsid w:val="00833B71"/>
    <w:rsid w:val="00882685"/>
    <w:rsid w:val="00882858"/>
    <w:rsid w:val="008835AF"/>
    <w:rsid w:val="00893BB2"/>
    <w:rsid w:val="008A2FFB"/>
    <w:rsid w:val="008C2451"/>
    <w:rsid w:val="008C41F2"/>
    <w:rsid w:val="008D313E"/>
    <w:rsid w:val="008E2EC6"/>
    <w:rsid w:val="00927A6C"/>
    <w:rsid w:val="00931C3A"/>
    <w:rsid w:val="00932FE1"/>
    <w:rsid w:val="00934D35"/>
    <w:rsid w:val="00945D5A"/>
    <w:rsid w:val="00961173"/>
    <w:rsid w:val="00961542"/>
    <w:rsid w:val="00962E08"/>
    <w:rsid w:val="00976FDF"/>
    <w:rsid w:val="009830EF"/>
    <w:rsid w:val="00995660"/>
    <w:rsid w:val="009A567C"/>
    <w:rsid w:val="009C09A6"/>
    <w:rsid w:val="009C1673"/>
    <w:rsid w:val="009D5051"/>
    <w:rsid w:val="009E522C"/>
    <w:rsid w:val="009E5C2A"/>
    <w:rsid w:val="009F41B9"/>
    <w:rsid w:val="00A02DCC"/>
    <w:rsid w:val="00A059EC"/>
    <w:rsid w:val="00A26A4D"/>
    <w:rsid w:val="00A345EB"/>
    <w:rsid w:val="00A538CE"/>
    <w:rsid w:val="00A61F85"/>
    <w:rsid w:val="00A80DC7"/>
    <w:rsid w:val="00A812FE"/>
    <w:rsid w:val="00A92C36"/>
    <w:rsid w:val="00AA4CBE"/>
    <w:rsid w:val="00AA70E7"/>
    <w:rsid w:val="00AB1C88"/>
    <w:rsid w:val="00AB5D8F"/>
    <w:rsid w:val="00AC5B3B"/>
    <w:rsid w:val="00AE3AE0"/>
    <w:rsid w:val="00AF5338"/>
    <w:rsid w:val="00AF7F3D"/>
    <w:rsid w:val="00B11A38"/>
    <w:rsid w:val="00B143E2"/>
    <w:rsid w:val="00B42FE4"/>
    <w:rsid w:val="00BB7BCC"/>
    <w:rsid w:val="00BE18C4"/>
    <w:rsid w:val="00BE4C01"/>
    <w:rsid w:val="00BF54E8"/>
    <w:rsid w:val="00C07CAB"/>
    <w:rsid w:val="00C160B1"/>
    <w:rsid w:val="00C2442F"/>
    <w:rsid w:val="00C37342"/>
    <w:rsid w:val="00C5334F"/>
    <w:rsid w:val="00C5688E"/>
    <w:rsid w:val="00C6683A"/>
    <w:rsid w:val="00C80F20"/>
    <w:rsid w:val="00C81339"/>
    <w:rsid w:val="00C82211"/>
    <w:rsid w:val="00C96712"/>
    <w:rsid w:val="00CB07D2"/>
    <w:rsid w:val="00CD16C8"/>
    <w:rsid w:val="00CD561E"/>
    <w:rsid w:val="00CD7640"/>
    <w:rsid w:val="00CE4BE6"/>
    <w:rsid w:val="00CF1ACC"/>
    <w:rsid w:val="00D050FF"/>
    <w:rsid w:val="00D05C39"/>
    <w:rsid w:val="00D2239F"/>
    <w:rsid w:val="00D371D2"/>
    <w:rsid w:val="00D37585"/>
    <w:rsid w:val="00D44B64"/>
    <w:rsid w:val="00D5158B"/>
    <w:rsid w:val="00D8229C"/>
    <w:rsid w:val="00D84CF4"/>
    <w:rsid w:val="00DA0AA3"/>
    <w:rsid w:val="00DB24C0"/>
    <w:rsid w:val="00DB29AA"/>
    <w:rsid w:val="00DC1831"/>
    <w:rsid w:val="00DC378C"/>
    <w:rsid w:val="00DE0FBF"/>
    <w:rsid w:val="00DE1D79"/>
    <w:rsid w:val="00DE2EFF"/>
    <w:rsid w:val="00DF2199"/>
    <w:rsid w:val="00DF2AB4"/>
    <w:rsid w:val="00DF70F2"/>
    <w:rsid w:val="00E245E7"/>
    <w:rsid w:val="00E2682C"/>
    <w:rsid w:val="00E53C0B"/>
    <w:rsid w:val="00E57A7C"/>
    <w:rsid w:val="00E665D7"/>
    <w:rsid w:val="00E710E3"/>
    <w:rsid w:val="00E82407"/>
    <w:rsid w:val="00E9275A"/>
    <w:rsid w:val="00EA3FAF"/>
    <w:rsid w:val="00EB5637"/>
    <w:rsid w:val="00EC4DAA"/>
    <w:rsid w:val="00EE0362"/>
    <w:rsid w:val="00EE75D6"/>
    <w:rsid w:val="00EF7BB7"/>
    <w:rsid w:val="00F0106C"/>
    <w:rsid w:val="00F12AE3"/>
    <w:rsid w:val="00F15284"/>
    <w:rsid w:val="00F2371C"/>
    <w:rsid w:val="00F80283"/>
    <w:rsid w:val="00F91160"/>
    <w:rsid w:val="00F97FDA"/>
    <w:rsid w:val="00FA16A8"/>
    <w:rsid w:val="00FA437F"/>
    <w:rsid w:val="00FB2135"/>
    <w:rsid w:val="00FB5BD0"/>
    <w:rsid w:val="00FC0028"/>
    <w:rsid w:val="00FD00E1"/>
    <w:rsid w:val="00FD2157"/>
    <w:rsid w:val="00FE7845"/>
    <w:rsid w:val="00FF28E1"/>
    <w:rsid w:val="00FF36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6D36AC42-AB90-480E-A2D7-FC18F1A9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1238</Words>
  <Characters>6810</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8032</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2020-05-09T19:35:00Z</dcterms:created>
  <dcterms:modified xsi:type="dcterms:W3CDTF">2020-05-09T19:35:00Z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