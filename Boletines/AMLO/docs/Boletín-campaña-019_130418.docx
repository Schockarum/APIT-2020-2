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5D2141">
        <w:rPr>
          <w:rFonts w:ascii="Cambria" w:hAnsi="Cambria"/>
          <w:b/>
          <w:color w:val="C00000"/>
          <w:sz w:val="28"/>
          <w:szCs w:val="28"/>
        </w:rPr>
        <w:t>019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5D2141" w:rsidRDefault="000A2165" w:rsidP="004D67E6">
      <w:pPr>
        <w:jc w:val="center"/>
        <w:rPr>
          <w:rFonts w:ascii="Cambria" w:hAnsi="Cambria"/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  <w:lang w:val="es-ES"/>
        </w:rPr>
        <w:t>Anuncia AMLO que después del</w:t>
      </w:r>
      <w:r w:rsidR="005D2141" w:rsidRPr="005D2141">
        <w:rPr>
          <w:b/>
          <w:color w:val="808080"/>
          <w:sz w:val="28"/>
          <w:szCs w:val="28"/>
          <w:lang w:val="es-ES"/>
        </w:rPr>
        <w:t xml:space="preserve"> 01 julio al 01 diciembre convocará al pueblo de México </w:t>
      </w:r>
      <w:r w:rsidR="005D2141">
        <w:rPr>
          <w:b/>
          <w:color w:val="808080"/>
          <w:sz w:val="28"/>
          <w:szCs w:val="28"/>
          <w:lang w:val="es-ES"/>
        </w:rPr>
        <w:t xml:space="preserve">a </w:t>
      </w:r>
      <w:r w:rsidR="005D2141" w:rsidRPr="005D2141">
        <w:rPr>
          <w:b/>
          <w:color w:val="808080"/>
          <w:sz w:val="28"/>
          <w:szCs w:val="28"/>
          <w:lang w:val="es-ES"/>
        </w:rPr>
        <w:t xml:space="preserve">analizar </w:t>
      </w:r>
      <w:r>
        <w:rPr>
          <w:b/>
          <w:color w:val="808080"/>
          <w:sz w:val="28"/>
          <w:szCs w:val="28"/>
          <w:lang w:val="es-ES"/>
        </w:rPr>
        <w:t>en foros problema de</w:t>
      </w:r>
      <w:r w:rsidR="005D2141" w:rsidRPr="005D2141">
        <w:rPr>
          <w:b/>
          <w:color w:val="808080"/>
          <w:sz w:val="28"/>
          <w:szCs w:val="28"/>
          <w:lang w:val="es-ES"/>
        </w:rPr>
        <w:t xml:space="preserve"> inseguridad 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5D2141" w:rsidRDefault="005D2141" w:rsidP="005D2141">
      <w:pPr>
        <w:numPr>
          <w:ilvl w:val="0"/>
          <w:numId w:val="1"/>
        </w:numPr>
        <w:jc w:val="both"/>
        <w:rPr>
          <w:rStyle w:val="Carcterdetextoennegrita"/>
          <w:i/>
        </w:rPr>
      </w:pPr>
      <w:r w:rsidRPr="005D2141">
        <w:rPr>
          <w:rStyle w:val="Carcterdetextoennegrita"/>
          <w:i/>
        </w:rPr>
        <w:t xml:space="preserve">Adelante que invitará al Papa Francisco, otros líderes espirituales de otras iglesias, dirigentes de organizaciones sociales del mundo y del país ayuden en el proceso de solución a la inseguridad 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E5787D" w:rsidRDefault="00E5787D" w:rsidP="006F1BC5">
      <w:pPr>
        <w:jc w:val="both"/>
        <w:rPr>
          <w:rStyle w:val="Carcterdetextoennegrita"/>
          <w:sz w:val="24"/>
          <w:szCs w:val="24"/>
        </w:rPr>
      </w:pPr>
    </w:p>
    <w:p w:rsidR="00CD381B" w:rsidRDefault="00FE0E17" w:rsidP="001E1406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Cuautitlán Izcalli, Estado de México, 13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 w:rsidR="00AA4CBE" w:rsidRPr="0027193D">
        <w:rPr>
          <w:rStyle w:val="Carcterdetextoennegrita"/>
          <w:sz w:val="24"/>
          <w:szCs w:val="24"/>
        </w:rPr>
        <w:t>abril 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 w:rsidR="00995660" w:rsidRPr="0027193D">
        <w:rPr>
          <w:sz w:val="24"/>
          <w:szCs w:val="24"/>
        </w:rPr>
        <w:t xml:space="preserve"> A</w:t>
      </w:r>
      <w:r>
        <w:rPr>
          <w:sz w:val="24"/>
          <w:szCs w:val="24"/>
        </w:rPr>
        <w:t>ndrés Manuel López Obrador</w:t>
      </w:r>
      <w:r w:rsidR="004E1858">
        <w:rPr>
          <w:sz w:val="24"/>
          <w:szCs w:val="24"/>
        </w:rPr>
        <w:t xml:space="preserve"> </w:t>
      </w:r>
      <w:r w:rsidR="001E1406">
        <w:rPr>
          <w:sz w:val="24"/>
          <w:szCs w:val="24"/>
        </w:rPr>
        <w:t>anunció a los integrantes del CEM que convocará a todo el pueblo de México para que participen</w:t>
      </w:r>
      <w:r w:rsidR="000A2165">
        <w:rPr>
          <w:sz w:val="24"/>
          <w:szCs w:val="24"/>
        </w:rPr>
        <w:t>,</w:t>
      </w:r>
      <w:r w:rsidR="001E1406">
        <w:rPr>
          <w:sz w:val="24"/>
          <w:szCs w:val="24"/>
        </w:rPr>
        <w:t xml:space="preserve"> </w:t>
      </w:r>
      <w:r w:rsidR="000A2165">
        <w:rPr>
          <w:sz w:val="24"/>
          <w:szCs w:val="24"/>
        </w:rPr>
        <w:t>después de</w:t>
      </w:r>
      <w:r w:rsidR="001E1406">
        <w:rPr>
          <w:sz w:val="24"/>
          <w:szCs w:val="24"/>
        </w:rPr>
        <w:t>l primero d</w:t>
      </w:r>
      <w:r w:rsidR="00D05729">
        <w:rPr>
          <w:sz w:val="24"/>
          <w:szCs w:val="24"/>
        </w:rPr>
        <w:t>e julio al primero de diciembre</w:t>
      </w:r>
      <w:r w:rsidR="005D2141">
        <w:rPr>
          <w:sz w:val="24"/>
          <w:szCs w:val="24"/>
        </w:rPr>
        <w:t xml:space="preserve"> del año en curso</w:t>
      </w:r>
      <w:r w:rsidR="00D05729">
        <w:rPr>
          <w:sz w:val="24"/>
          <w:szCs w:val="24"/>
        </w:rPr>
        <w:t xml:space="preserve">, en unos foros </w:t>
      </w:r>
      <w:r w:rsidR="000A2165">
        <w:rPr>
          <w:sz w:val="24"/>
          <w:szCs w:val="24"/>
        </w:rPr>
        <w:t xml:space="preserve">que se realizarán en el país </w:t>
      </w:r>
      <w:r w:rsidR="00D05729">
        <w:rPr>
          <w:sz w:val="24"/>
          <w:szCs w:val="24"/>
        </w:rPr>
        <w:t xml:space="preserve">para </w:t>
      </w:r>
      <w:r w:rsidR="00CD381B">
        <w:rPr>
          <w:sz w:val="24"/>
          <w:szCs w:val="24"/>
        </w:rPr>
        <w:t xml:space="preserve">analizar, </w:t>
      </w:r>
      <w:r w:rsidR="00D05729">
        <w:rPr>
          <w:sz w:val="24"/>
          <w:szCs w:val="24"/>
        </w:rPr>
        <w:t>entre todo</w:t>
      </w:r>
      <w:r w:rsidR="00CD381B">
        <w:rPr>
          <w:sz w:val="24"/>
          <w:szCs w:val="24"/>
        </w:rPr>
        <w:t>s, el problema de la inseguridad y la violencia.</w:t>
      </w:r>
    </w:p>
    <w:p w:rsidR="00CD381B" w:rsidRDefault="00CD381B" w:rsidP="001E1406">
      <w:pPr>
        <w:jc w:val="both"/>
        <w:rPr>
          <w:sz w:val="24"/>
          <w:szCs w:val="24"/>
        </w:rPr>
      </w:pPr>
    </w:p>
    <w:p w:rsidR="004E1858" w:rsidRDefault="00060D54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t>El candidato por la coalición “Juntos haremos justicia” a la Presidencia de la República c</w:t>
      </w:r>
      <w:r w:rsidR="00CD381B">
        <w:rPr>
          <w:sz w:val="24"/>
          <w:szCs w:val="24"/>
        </w:rPr>
        <w:t>omentó que será un debate nacional, un diálogo</w:t>
      </w:r>
      <w:r w:rsidR="004E1858">
        <w:rPr>
          <w:sz w:val="24"/>
          <w:szCs w:val="24"/>
        </w:rPr>
        <w:t xml:space="preserve"> entre todos los mexicanos que tengan que aportar</w:t>
      </w:r>
      <w:r>
        <w:rPr>
          <w:sz w:val="24"/>
          <w:szCs w:val="24"/>
        </w:rPr>
        <w:t xml:space="preserve"> ideas para lograr </w:t>
      </w:r>
      <w:r w:rsidR="004E1858">
        <w:rPr>
          <w:sz w:val="24"/>
          <w:szCs w:val="24"/>
        </w:rPr>
        <w:t xml:space="preserve">la reconciliación y la paz. </w:t>
      </w:r>
    </w:p>
    <w:p w:rsidR="00D05729" w:rsidRDefault="00D05729" w:rsidP="001E1406">
      <w:pPr>
        <w:jc w:val="both"/>
        <w:rPr>
          <w:sz w:val="24"/>
          <w:szCs w:val="24"/>
        </w:rPr>
      </w:pPr>
    </w:p>
    <w:p w:rsidR="00060D54" w:rsidRDefault="00060D54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t>Al triunfo del movimiento y para llevar a cabo este proceso de consulta a todos los mexicanos, así como la paz, López Obrador adelantó que invitará al Papa Francisco, otros líderes espirituales de otras iglesias, dirigentes de organizaciones sociales del mundo y del país para que analicen, ayuden y acompañen durante el proceso.</w:t>
      </w:r>
    </w:p>
    <w:p w:rsidR="00B75B14" w:rsidRDefault="00B75B14" w:rsidP="001E1406">
      <w:pPr>
        <w:jc w:val="both"/>
        <w:rPr>
          <w:sz w:val="24"/>
          <w:szCs w:val="24"/>
        </w:rPr>
      </w:pPr>
    </w:p>
    <w:p w:rsidR="00B75B14" w:rsidRDefault="00B75B14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dijo que se buscará lograr un plan con el propósito de </w:t>
      </w:r>
      <w:r w:rsidR="00381BD1">
        <w:rPr>
          <w:sz w:val="24"/>
          <w:szCs w:val="24"/>
        </w:rPr>
        <w:t>conseguir la paz en el país.</w:t>
      </w:r>
    </w:p>
    <w:p w:rsidR="00906AAE" w:rsidRDefault="00906AAE" w:rsidP="001E1406">
      <w:pPr>
        <w:jc w:val="both"/>
        <w:rPr>
          <w:sz w:val="24"/>
          <w:szCs w:val="24"/>
        </w:rPr>
      </w:pPr>
    </w:p>
    <w:p w:rsidR="00906AAE" w:rsidRDefault="00906AAE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 pregunta de los reporteros sobre cuál sería el papel de los </w:t>
      </w:r>
      <w:r w:rsidR="008F0AB9">
        <w:rPr>
          <w:sz w:val="24"/>
          <w:szCs w:val="24"/>
        </w:rPr>
        <w:t xml:space="preserve">líderes religiosos para pacificar al país, el candidato a la Presidencia de la República expresó que </w:t>
      </w:r>
      <w:r w:rsidR="00E3568B">
        <w:rPr>
          <w:sz w:val="24"/>
          <w:szCs w:val="24"/>
        </w:rPr>
        <w:t xml:space="preserve">todos tiene mucho que aportar como los pastores de las iglesias </w:t>
      </w:r>
      <w:r w:rsidR="005C65EF">
        <w:rPr>
          <w:sz w:val="24"/>
          <w:szCs w:val="24"/>
        </w:rPr>
        <w:t>evangélicas</w:t>
      </w:r>
      <w:r w:rsidR="00E3568B">
        <w:rPr>
          <w:sz w:val="24"/>
          <w:szCs w:val="24"/>
        </w:rPr>
        <w:t xml:space="preserve">, sacerdote, obispos </w:t>
      </w:r>
      <w:r w:rsidR="005C65EF">
        <w:rPr>
          <w:sz w:val="24"/>
          <w:szCs w:val="24"/>
        </w:rPr>
        <w:t>e integrante de organizaciones ciudadanas</w:t>
      </w:r>
      <w:r w:rsidR="00A467A6">
        <w:rPr>
          <w:sz w:val="24"/>
          <w:szCs w:val="24"/>
        </w:rPr>
        <w:t xml:space="preserve"> y sociales</w:t>
      </w:r>
      <w:r w:rsidR="005C65EF">
        <w:rPr>
          <w:sz w:val="24"/>
          <w:szCs w:val="24"/>
        </w:rPr>
        <w:t>.</w:t>
      </w:r>
    </w:p>
    <w:p w:rsidR="005C65EF" w:rsidRDefault="005C65EF" w:rsidP="001E1406">
      <w:pPr>
        <w:jc w:val="both"/>
        <w:rPr>
          <w:sz w:val="24"/>
          <w:szCs w:val="24"/>
        </w:rPr>
      </w:pPr>
    </w:p>
    <w:p w:rsidR="00E5787D" w:rsidRDefault="00E5787D" w:rsidP="001E1406">
      <w:pPr>
        <w:jc w:val="both"/>
        <w:rPr>
          <w:sz w:val="24"/>
          <w:szCs w:val="24"/>
        </w:rPr>
      </w:pPr>
    </w:p>
    <w:p w:rsidR="00E5787D" w:rsidRDefault="00E5787D" w:rsidP="001E1406">
      <w:pPr>
        <w:jc w:val="both"/>
        <w:rPr>
          <w:sz w:val="24"/>
          <w:szCs w:val="24"/>
        </w:rPr>
      </w:pPr>
    </w:p>
    <w:p w:rsidR="005C65EF" w:rsidRDefault="005C65EF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“Es un llamado, una convocatoria para </w:t>
      </w:r>
      <w:r w:rsidR="00A467A6">
        <w:rPr>
          <w:sz w:val="24"/>
          <w:szCs w:val="24"/>
        </w:rPr>
        <w:t xml:space="preserve">que se delibere ampliamente sobre este problema que tanto preocupa a los mexicanos </w:t>
      </w:r>
      <w:r w:rsidR="00380E22">
        <w:rPr>
          <w:sz w:val="24"/>
          <w:szCs w:val="24"/>
        </w:rPr>
        <w:t>que es el de la inseguridad y la violencia y reiter</w:t>
      </w:r>
      <w:r w:rsidR="00BF2AFE">
        <w:rPr>
          <w:sz w:val="24"/>
          <w:szCs w:val="24"/>
        </w:rPr>
        <w:t>o</w:t>
      </w:r>
      <w:r w:rsidR="00380E22">
        <w:rPr>
          <w:sz w:val="24"/>
          <w:szCs w:val="24"/>
        </w:rPr>
        <w:t xml:space="preserve"> que invitará al Papa Francisco en este proceso, porque él ya </w:t>
      </w:r>
      <w:r w:rsidR="00BF2AFE">
        <w:rPr>
          <w:sz w:val="24"/>
          <w:szCs w:val="24"/>
        </w:rPr>
        <w:t>ha participado en otros procesos de paz con otras características desde luego”, subrayó.</w:t>
      </w:r>
    </w:p>
    <w:p w:rsidR="00BF2AFE" w:rsidRDefault="00BF2AFE" w:rsidP="001E1406">
      <w:pPr>
        <w:jc w:val="both"/>
        <w:rPr>
          <w:sz w:val="24"/>
          <w:szCs w:val="24"/>
        </w:rPr>
      </w:pPr>
    </w:p>
    <w:p w:rsidR="005C65EF" w:rsidRDefault="00BF2AFE" w:rsidP="001E14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Recordó que el Papa Francisco </w:t>
      </w:r>
      <w:r w:rsidR="00F607E2">
        <w:rPr>
          <w:sz w:val="24"/>
          <w:szCs w:val="24"/>
        </w:rPr>
        <w:t xml:space="preserve">participó en la reconciliación en los gobiernos de Cuba, Estados Unidos, en los acuerdos de Paz en Colombia, en todo aquello que haya paz y tranquilidad, y por eso se le va a </w:t>
      </w:r>
      <w:r w:rsidR="000A2165">
        <w:rPr>
          <w:sz w:val="24"/>
          <w:szCs w:val="24"/>
        </w:rPr>
        <w:t>hacer en su momento la invitación.</w:t>
      </w:r>
    </w:p>
    <w:p w:rsidR="004E1858" w:rsidRDefault="004E1858" w:rsidP="001E1406">
      <w:pPr>
        <w:jc w:val="both"/>
        <w:rPr>
          <w:sz w:val="24"/>
          <w:szCs w:val="24"/>
        </w:rPr>
      </w:pPr>
    </w:p>
    <w:p w:rsidR="00D67A9B" w:rsidRDefault="001E1406" w:rsidP="00D67A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entrevista al finalizar una reunión con obispos en la </w:t>
      </w:r>
      <w:r w:rsidRPr="00240F16">
        <w:rPr>
          <w:sz w:val="24"/>
          <w:szCs w:val="24"/>
        </w:rPr>
        <w:t xml:space="preserve">CV Asamblea Plenaria de la </w:t>
      </w:r>
      <w:r>
        <w:rPr>
          <w:sz w:val="24"/>
          <w:szCs w:val="24"/>
        </w:rPr>
        <w:t xml:space="preserve">Conferencia del Episcopado Mexicano(CEM) en el Estado de México, detalló </w:t>
      </w:r>
      <w:r w:rsidR="00D67A9B">
        <w:rPr>
          <w:sz w:val="24"/>
          <w:szCs w:val="24"/>
        </w:rPr>
        <w:t>que los clérigos le hicieron algunas preguntas y respondió, fue un encuentro muy bueno, en muy buenos términos, hubo un buen ambiente.</w:t>
      </w:r>
    </w:p>
    <w:p w:rsidR="00D67A9B" w:rsidRDefault="00D67A9B" w:rsidP="00D67A9B">
      <w:pPr>
        <w:jc w:val="both"/>
        <w:rPr>
          <w:sz w:val="24"/>
          <w:szCs w:val="24"/>
        </w:rPr>
      </w:pPr>
    </w:p>
    <w:p w:rsidR="00381BD1" w:rsidRDefault="00D67A9B" w:rsidP="00D67A9B">
      <w:pPr>
        <w:jc w:val="both"/>
        <w:rPr>
          <w:sz w:val="24"/>
          <w:szCs w:val="24"/>
        </w:rPr>
      </w:pPr>
      <w:r>
        <w:rPr>
          <w:sz w:val="24"/>
          <w:szCs w:val="24"/>
        </w:rPr>
        <w:t>Indicó que los cuestionamientos se basaron en lo que tiene que ver en el cumplimiento de sus compromisos y les dijo lo que expresa en plazas públicas desde hace mucho tiempo como “no les voy a fallar a los mexicanos, no voy a traicionar la confianza que han depositado en mí”.</w:t>
      </w:r>
    </w:p>
    <w:p w:rsidR="000A2165" w:rsidRDefault="000A2165" w:rsidP="00D67A9B">
      <w:pPr>
        <w:jc w:val="both"/>
        <w:rPr>
          <w:sz w:val="24"/>
          <w:szCs w:val="24"/>
        </w:rPr>
      </w:pPr>
    </w:p>
    <w:p w:rsidR="00D67A9B" w:rsidRDefault="00D67A9B" w:rsidP="00D67A9B">
      <w:pPr>
        <w:jc w:val="both"/>
        <w:rPr>
          <w:sz w:val="24"/>
          <w:szCs w:val="24"/>
        </w:rPr>
      </w:pPr>
      <w:r>
        <w:rPr>
          <w:sz w:val="24"/>
          <w:szCs w:val="24"/>
        </w:rPr>
        <w:t>Mencionó que muchos mexicanos cumplirán todos los compromisos y se llevará a cabo la transformación del país, así como le dio a conocer a los obispos que conseguirá la paz, se tiene que garantizar que haya seguridad y paz en el país.</w:t>
      </w:r>
    </w:p>
    <w:p w:rsidR="00D67A9B" w:rsidRDefault="00D67A9B" w:rsidP="00F80283">
      <w:pPr>
        <w:jc w:val="both"/>
        <w:rPr>
          <w:sz w:val="24"/>
          <w:szCs w:val="24"/>
        </w:rPr>
      </w:pPr>
    </w:p>
    <w:p w:rsidR="0011215C" w:rsidRDefault="00D67A9B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Previamente, </w:t>
      </w:r>
      <w:r w:rsidR="00FE0E17">
        <w:rPr>
          <w:sz w:val="24"/>
          <w:szCs w:val="24"/>
        </w:rPr>
        <w:t xml:space="preserve">detalló que fue un diálogo circular y el </w:t>
      </w:r>
      <w:r w:rsidR="00240F16">
        <w:rPr>
          <w:sz w:val="24"/>
          <w:szCs w:val="24"/>
        </w:rPr>
        <w:t>presidente de la Confederación del Episcopado Mexicano, José Francisco Cardenal Robles Ortega, junto con</w:t>
      </w:r>
      <w:r w:rsidR="001D5EE0">
        <w:rPr>
          <w:sz w:val="24"/>
          <w:szCs w:val="24"/>
        </w:rPr>
        <w:t xml:space="preserve"> obispos</w:t>
      </w:r>
      <w:r w:rsidR="00240F16">
        <w:rPr>
          <w:sz w:val="24"/>
          <w:szCs w:val="24"/>
        </w:rPr>
        <w:t>, le presen</w:t>
      </w:r>
      <w:r w:rsidR="001D5EE0">
        <w:rPr>
          <w:sz w:val="24"/>
          <w:szCs w:val="24"/>
        </w:rPr>
        <w:t>taron un documento</w:t>
      </w:r>
      <w:r w:rsidR="00240F16">
        <w:rPr>
          <w:sz w:val="24"/>
          <w:szCs w:val="24"/>
        </w:rPr>
        <w:t xml:space="preserve"> donde </w:t>
      </w:r>
      <w:r w:rsidR="0011215C">
        <w:rPr>
          <w:sz w:val="24"/>
          <w:szCs w:val="24"/>
        </w:rPr>
        <w:t xml:space="preserve">explayan </w:t>
      </w:r>
      <w:r w:rsidR="00240F16">
        <w:rPr>
          <w:sz w:val="24"/>
          <w:szCs w:val="24"/>
        </w:rPr>
        <w:t>sus anhelos y compromisos</w:t>
      </w:r>
      <w:r>
        <w:rPr>
          <w:sz w:val="24"/>
          <w:szCs w:val="24"/>
        </w:rPr>
        <w:t>.</w:t>
      </w:r>
    </w:p>
    <w:p w:rsidR="00F80283" w:rsidRDefault="00F80283" w:rsidP="00F80283">
      <w:pPr>
        <w:jc w:val="both"/>
        <w:rPr>
          <w:sz w:val="24"/>
          <w:szCs w:val="24"/>
        </w:rPr>
      </w:pPr>
    </w:p>
    <w:p w:rsidR="00F80283" w:rsidRDefault="00381BD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los obispos tienen la disposición de ayudar como representantes que son de muchos mexicanos católicos.</w:t>
      </w:r>
    </w:p>
    <w:p w:rsidR="00381BD1" w:rsidRDefault="00381BD1" w:rsidP="00F80283">
      <w:pPr>
        <w:jc w:val="both"/>
        <w:rPr>
          <w:sz w:val="24"/>
          <w:szCs w:val="24"/>
        </w:rPr>
      </w:pPr>
    </w:p>
    <w:p w:rsidR="00B957DA" w:rsidRDefault="00381BD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 l</w:t>
      </w:r>
      <w:r w:rsidR="00B957DA">
        <w:rPr>
          <w:sz w:val="24"/>
          <w:szCs w:val="24"/>
        </w:rPr>
        <w:t>a pregunta de los reporteros qué</w:t>
      </w:r>
      <w:r>
        <w:rPr>
          <w:sz w:val="24"/>
          <w:szCs w:val="24"/>
        </w:rPr>
        <w:t xml:space="preserve"> si se habló sobre la amnistía a los narcotraficantes</w:t>
      </w:r>
      <w:r w:rsidR="00B957DA">
        <w:rPr>
          <w:sz w:val="24"/>
          <w:szCs w:val="24"/>
        </w:rPr>
        <w:t>, a los delincuentes</w:t>
      </w:r>
      <w:r>
        <w:rPr>
          <w:sz w:val="24"/>
          <w:szCs w:val="24"/>
        </w:rPr>
        <w:t>, Andrés Manuel López dijo que no se toc</w:t>
      </w:r>
      <w:r w:rsidR="00B957DA">
        <w:rPr>
          <w:sz w:val="24"/>
          <w:szCs w:val="24"/>
        </w:rPr>
        <w:t>ó el tema.</w:t>
      </w:r>
    </w:p>
    <w:p w:rsidR="00B957DA" w:rsidRDefault="00B957DA" w:rsidP="00F80283">
      <w:pPr>
        <w:jc w:val="both"/>
        <w:rPr>
          <w:sz w:val="24"/>
          <w:szCs w:val="24"/>
        </w:rPr>
      </w:pPr>
    </w:p>
    <w:p w:rsidR="00E5787D" w:rsidRDefault="00E5787D" w:rsidP="00F80283">
      <w:pPr>
        <w:jc w:val="both"/>
        <w:rPr>
          <w:sz w:val="24"/>
          <w:szCs w:val="24"/>
        </w:rPr>
      </w:pPr>
    </w:p>
    <w:p w:rsidR="00E5787D" w:rsidRDefault="00E5787D" w:rsidP="00F80283">
      <w:pPr>
        <w:jc w:val="both"/>
        <w:rPr>
          <w:sz w:val="24"/>
          <w:szCs w:val="24"/>
        </w:rPr>
      </w:pPr>
    </w:p>
    <w:p w:rsidR="00B957DA" w:rsidRDefault="00B957D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Dio a conocer que en el documento que le presentaron los sacerdotes plantean la necesidad de fortalecer la democracia y no hubo tiempo, no fue necesario que tratara el asunto de evitar que se compre el voto, que se trafique con el hambre y la pobreza de la gente.</w:t>
      </w:r>
    </w:p>
    <w:p w:rsidR="00B957DA" w:rsidRDefault="00B957DA" w:rsidP="00F80283">
      <w:pPr>
        <w:jc w:val="both"/>
        <w:rPr>
          <w:sz w:val="24"/>
          <w:szCs w:val="24"/>
        </w:rPr>
      </w:pPr>
    </w:p>
    <w:p w:rsidR="00B957DA" w:rsidRDefault="00B957DA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Consideró que varios obispos han dado a conocer que han orientado para que los ciudadanos voten libremente, para que no se ven obligados a votar por un partido y un candidato, todo se trata en las iglesias católicas, también en las evangélicas y en todas las religiones, porque todos los mexicanos quieren </w:t>
      </w:r>
      <w:r w:rsidR="00906AAE">
        <w:rPr>
          <w:sz w:val="24"/>
          <w:szCs w:val="24"/>
        </w:rPr>
        <w:t>que haya democracia, que se respete el voto, que no haya fraude electoral.</w:t>
      </w:r>
    </w:p>
    <w:p w:rsidR="000A2165" w:rsidRDefault="000A2165" w:rsidP="00F80283">
      <w:pPr>
        <w:jc w:val="both"/>
        <w:rPr>
          <w:sz w:val="24"/>
          <w:szCs w:val="24"/>
        </w:rPr>
      </w:pPr>
    </w:p>
    <w:p w:rsidR="000A2165" w:rsidRDefault="000A2165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A l</w:t>
      </w:r>
      <w:r w:rsidR="007F6BC1">
        <w:rPr>
          <w:sz w:val="24"/>
          <w:szCs w:val="24"/>
        </w:rPr>
        <w:t>a pregunta de los reporteros qué si</w:t>
      </w:r>
      <w:r>
        <w:rPr>
          <w:sz w:val="24"/>
          <w:szCs w:val="24"/>
        </w:rPr>
        <w:t xml:space="preserve"> confía en el compromiso de que los sacerdotes</w:t>
      </w:r>
      <w:r w:rsidR="00E5787D">
        <w:rPr>
          <w:sz w:val="24"/>
          <w:szCs w:val="24"/>
        </w:rPr>
        <w:t xml:space="preserve"> que no van a orientar el voto de los feligreses y que se meterán en política, Andrés Manuel López Obrador respondió que confía en que todos los mexicanos van a ser valer la democracia.</w:t>
      </w:r>
    </w:p>
    <w:p w:rsidR="007F6BC1" w:rsidRDefault="007F6BC1" w:rsidP="00F80283">
      <w:pPr>
        <w:jc w:val="both"/>
        <w:rPr>
          <w:sz w:val="24"/>
          <w:szCs w:val="24"/>
        </w:rPr>
      </w:pPr>
    </w:p>
    <w:p w:rsidR="007F6BC1" w:rsidRDefault="007F6BC1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Por la tarde, el candidato por la coalición “Juntos haremos historia” sostuvo un encuentro con habitantes de Cuautitlán Itzacalli y más tarde estará en Tlalnepantla, Estado de México.</w:t>
      </w: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A7F" w:rsidRDefault="00B92A7F">
      <w:pPr>
        <w:rPr>
          <w:lang w:val="es-ES"/>
        </w:rPr>
      </w:pPr>
      <w:r>
        <w:rPr>
          <w:lang w:val="es-ES"/>
        </w:rPr>
        <w:separator/>
      </w:r>
    </w:p>
    <w:p w:rsidR="00B92A7F" w:rsidRDefault="00B92A7F">
      <w:pPr>
        <w:rPr>
          <w:lang w:val="es-ES"/>
        </w:rPr>
      </w:pPr>
    </w:p>
  </w:endnote>
  <w:endnote w:type="continuationSeparator" w:id="0">
    <w:p w:rsidR="00B92A7F" w:rsidRDefault="00B92A7F">
      <w:pPr>
        <w:rPr>
          <w:lang w:val="es-ES"/>
        </w:rPr>
      </w:pPr>
      <w:r>
        <w:rPr>
          <w:lang w:val="es-ES"/>
        </w:rPr>
        <w:continuationSeparator/>
      </w:r>
    </w:p>
    <w:p w:rsidR="00B92A7F" w:rsidRDefault="00B92A7F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A7F" w:rsidRDefault="00B92A7F">
      <w:pPr>
        <w:rPr>
          <w:lang w:val="es-ES"/>
        </w:rPr>
      </w:pPr>
      <w:r>
        <w:rPr>
          <w:lang w:val="es-ES"/>
        </w:rPr>
        <w:separator/>
      </w:r>
    </w:p>
    <w:p w:rsidR="00B92A7F" w:rsidRDefault="00B92A7F">
      <w:pPr>
        <w:rPr>
          <w:lang w:val="es-ES"/>
        </w:rPr>
      </w:pPr>
    </w:p>
  </w:footnote>
  <w:footnote w:type="continuationSeparator" w:id="0">
    <w:p w:rsidR="00B92A7F" w:rsidRDefault="00B92A7F">
      <w:pPr>
        <w:rPr>
          <w:lang w:val="es-ES"/>
        </w:rPr>
      </w:pPr>
      <w:r>
        <w:rPr>
          <w:lang w:val="es-ES"/>
        </w:rPr>
        <w:continuationSeparator/>
      </w:r>
    </w:p>
    <w:p w:rsidR="00B92A7F" w:rsidRDefault="00B92A7F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7F6BC1">
      <w:rPr>
        <w:noProof/>
        <w:lang w:val="es-ES"/>
      </w:rPr>
      <w:t>3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0D54"/>
    <w:rsid w:val="00066BF1"/>
    <w:rsid w:val="00070187"/>
    <w:rsid w:val="00085DE6"/>
    <w:rsid w:val="000A2165"/>
    <w:rsid w:val="000D1793"/>
    <w:rsid w:val="0011215C"/>
    <w:rsid w:val="001221F7"/>
    <w:rsid w:val="00173542"/>
    <w:rsid w:val="00183D52"/>
    <w:rsid w:val="0019034E"/>
    <w:rsid w:val="001C6D53"/>
    <w:rsid w:val="001D16D4"/>
    <w:rsid w:val="001D5EE0"/>
    <w:rsid w:val="001D630B"/>
    <w:rsid w:val="001E1406"/>
    <w:rsid w:val="001F5A8F"/>
    <w:rsid w:val="00217BF8"/>
    <w:rsid w:val="0023448F"/>
    <w:rsid w:val="00240F16"/>
    <w:rsid w:val="00243757"/>
    <w:rsid w:val="00246B48"/>
    <w:rsid w:val="0027193D"/>
    <w:rsid w:val="002933DD"/>
    <w:rsid w:val="002C1E95"/>
    <w:rsid w:val="002C5A82"/>
    <w:rsid w:val="002F4FBC"/>
    <w:rsid w:val="003172F8"/>
    <w:rsid w:val="00370289"/>
    <w:rsid w:val="00372897"/>
    <w:rsid w:val="003742C1"/>
    <w:rsid w:val="00380E22"/>
    <w:rsid w:val="00381BD1"/>
    <w:rsid w:val="00385FF5"/>
    <w:rsid w:val="003A1638"/>
    <w:rsid w:val="003B7F3D"/>
    <w:rsid w:val="003D2A55"/>
    <w:rsid w:val="0047289C"/>
    <w:rsid w:val="0047521A"/>
    <w:rsid w:val="004803E2"/>
    <w:rsid w:val="00493C2B"/>
    <w:rsid w:val="004A0955"/>
    <w:rsid w:val="004B2EAC"/>
    <w:rsid w:val="004B3B94"/>
    <w:rsid w:val="004B568B"/>
    <w:rsid w:val="004D206F"/>
    <w:rsid w:val="004D67E6"/>
    <w:rsid w:val="004E1858"/>
    <w:rsid w:val="0051520D"/>
    <w:rsid w:val="00523B1B"/>
    <w:rsid w:val="005326D4"/>
    <w:rsid w:val="00546809"/>
    <w:rsid w:val="00573D61"/>
    <w:rsid w:val="005A7643"/>
    <w:rsid w:val="005A7FEF"/>
    <w:rsid w:val="005C65EF"/>
    <w:rsid w:val="005D2141"/>
    <w:rsid w:val="00696911"/>
    <w:rsid w:val="006D1466"/>
    <w:rsid w:val="006F1BC5"/>
    <w:rsid w:val="006F5682"/>
    <w:rsid w:val="00721BF6"/>
    <w:rsid w:val="00747D12"/>
    <w:rsid w:val="0075361D"/>
    <w:rsid w:val="00773065"/>
    <w:rsid w:val="0078009B"/>
    <w:rsid w:val="007A7F79"/>
    <w:rsid w:val="007D2FB3"/>
    <w:rsid w:val="007F6BC1"/>
    <w:rsid w:val="0080623D"/>
    <w:rsid w:val="008147ED"/>
    <w:rsid w:val="00831D3F"/>
    <w:rsid w:val="00833B71"/>
    <w:rsid w:val="00874844"/>
    <w:rsid w:val="008A2FFB"/>
    <w:rsid w:val="008C41F2"/>
    <w:rsid w:val="008D313E"/>
    <w:rsid w:val="008E2EC6"/>
    <w:rsid w:val="008F0AB9"/>
    <w:rsid w:val="00906AAE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E522C"/>
    <w:rsid w:val="009F41B9"/>
    <w:rsid w:val="00A059EC"/>
    <w:rsid w:val="00A26A4D"/>
    <w:rsid w:val="00A3166C"/>
    <w:rsid w:val="00A345EB"/>
    <w:rsid w:val="00A467A6"/>
    <w:rsid w:val="00A61F85"/>
    <w:rsid w:val="00A812FE"/>
    <w:rsid w:val="00AA4CBE"/>
    <w:rsid w:val="00AA70E7"/>
    <w:rsid w:val="00AB1C88"/>
    <w:rsid w:val="00B0484C"/>
    <w:rsid w:val="00B143E2"/>
    <w:rsid w:val="00B75B14"/>
    <w:rsid w:val="00B92A7F"/>
    <w:rsid w:val="00B957DA"/>
    <w:rsid w:val="00BB7BCC"/>
    <w:rsid w:val="00BE4C01"/>
    <w:rsid w:val="00BF2AFE"/>
    <w:rsid w:val="00C07CAB"/>
    <w:rsid w:val="00C5334F"/>
    <w:rsid w:val="00C5688E"/>
    <w:rsid w:val="00C6683A"/>
    <w:rsid w:val="00C96712"/>
    <w:rsid w:val="00CB07D2"/>
    <w:rsid w:val="00CD381B"/>
    <w:rsid w:val="00CD7640"/>
    <w:rsid w:val="00D050FF"/>
    <w:rsid w:val="00D05729"/>
    <w:rsid w:val="00D05C39"/>
    <w:rsid w:val="00D371D2"/>
    <w:rsid w:val="00D44B64"/>
    <w:rsid w:val="00D6425D"/>
    <w:rsid w:val="00D67A9B"/>
    <w:rsid w:val="00D84CF4"/>
    <w:rsid w:val="00DA0AA3"/>
    <w:rsid w:val="00DC1831"/>
    <w:rsid w:val="00DC378C"/>
    <w:rsid w:val="00DE0FBF"/>
    <w:rsid w:val="00DE1D79"/>
    <w:rsid w:val="00DF2199"/>
    <w:rsid w:val="00E17AEA"/>
    <w:rsid w:val="00E245E7"/>
    <w:rsid w:val="00E2682C"/>
    <w:rsid w:val="00E3568B"/>
    <w:rsid w:val="00E53C0B"/>
    <w:rsid w:val="00E5787D"/>
    <w:rsid w:val="00E710E3"/>
    <w:rsid w:val="00E75BEE"/>
    <w:rsid w:val="00EA3FAF"/>
    <w:rsid w:val="00EC4DAA"/>
    <w:rsid w:val="00EE0362"/>
    <w:rsid w:val="00EE75D6"/>
    <w:rsid w:val="00F0106C"/>
    <w:rsid w:val="00F15284"/>
    <w:rsid w:val="00F2371C"/>
    <w:rsid w:val="00F607E2"/>
    <w:rsid w:val="00F80283"/>
    <w:rsid w:val="00FC0028"/>
    <w:rsid w:val="00FD00E1"/>
    <w:rsid w:val="00FE0E17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518A9591-85A0-4340-98AE-040D182A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4812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2020-05-09T19:30:00Z</dcterms:created>
  <dcterms:modified xsi:type="dcterms:W3CDTF">2020-05-09T19:30:00Z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