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4D7B92">
        <w:rPr>
          <w:rFonts w:ascii="Cambria" w:hAnsi="Cambria"/>
          <w:b/>
          <w:color w:val="C00000"/>
          <w:sz w:val="28"/>
          <w:szCs w:val="28"/>
        </w:rPr>
        <w:t>086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465017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>Llama AMLO al INE que investigue quiénes están detrás de las llama</w:t>
      </w:r>
      <w:r w:rsidR="00BA1CD2">
        <w:rPr>
          <w:b/>
          <w:color w:val="808080"/>
          <w:sz w:val="32"/>
          <w:szCs w:val="32"/>
          <w:lang w:val="es-ES"/>
        </w:rPr>
        <w:t>da</w:t>
      </w:r>
      <w:r>
        <w:rPr>
          <w:b/>
          <w:color w:val="808080"/>
          <w:sz w:val="32"/>
          <w:szCs w:val="32"/>
          <w:lang w:val="es-ES"/>
        </w:rPr>
        <w:t>s telefónicas que lo difaman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924AD0" w:rsidRDefault="00465017" w:rsidP="00070187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924AD0">
        <w:rPr>
          <w:rStyle w:val="Carcterdetextoennegrita"/>
          <w:sz w:val="20"/>
          <w:szCs w:val="20"/>
        </w:rPr>
        <w:t>Pide a Telmex para que informen si ha firmado contratos con empresas para llevar a cabo llamadas masivas para hacer guerra sucia en su contra</w:t>
      </w:r>
    </w:p>
    <w:p w:rsidR="00924AD0" w:rsidRPr="00924AD0" w:rsidRDefault="00924AD0" w:rsidP="00924AD0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>
        <w:rPr>
          <w:rStyle w:val="Carcterdetextoennegrita"/>
          <w:sz w:val="20"/>
          <w:szCs w:val="20"/>
        </w:rPr>
        <w:t>Describe</w:t>
      </w:r>
      <w:r w:rsidRPr="00924AD0">
        <w:rPr>
          <w:rStyle w:val="Carcterdetextoennegrita"/>
          <w:sz w:val="20"/>
          <w:szCs w:val="20"/>
        </w:rPr>
        <w:t xml:space="preserve"> que las llamadas provienen de número telefó</w:t>
      </w:r>
      <w:r>
        <w:rPr>
          <w:rStyle w:val="Carcterdetextoennegrita"/>
          <w:sz w:val="20"/>
          <w:szCs w:val="20"/>
        </w:rPr>
        <w:t>nicos del país y del extranjero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4B1521" w:rsidRDefault="004D7B92" w:rsidP="00AE1E09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Tlapa de Comonfort, Guerrero</w:t>
      </w:r>
      <w:r w:rsidR="00FD00E1" w:rsidRPr="0027193D">
        <w:rPr>
          <w:rStyle w:val="Carcterdetextoennegrita"/>
          <w:sz w:val="24"/>
          <w:szCs w:val="24"/>
        </w:rPr>
        <w:t xml:space="preserve">, </w:t>
      </w:r>
      <w:r>
        <w:rPr>
          <w:rStyle w:val="Carcterdetextoennegrita"/>
          <w:sz w:val="24"/>
          <w:szCs w:val="24"/>
        </w:rPr>
        <w:t>07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>
        <w:rPr>
          <w:rStyle w:val="Carcterdetextoennegrita"/>
          <w:sz w:val="24"/>
          <w:szCs w:val="24"/>
        </w:rPr>
        <w:t xml:space="preserve">junio </w:t>
      </w:r>
      <w:r w:rsidR="00AA4CBE" w:rsidRPr="0027193D">
        <w:rPr>
          <w:rStyle w:val="Carcterdetextoennegrita"/>
          <w:sz w:val="24"/>
          <w:szCs w:val="24"/>
        </w:rPr>
        <w:t>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AE1E09">
        <w:rPr>
          <w:sz w:val="24"/>
          <w:szCs w:val="24"/>
        </w:rPr>
        <w:t xml:space="preserve">El candidato por la coalición “Juntos haremos historia” por la Presidencia de México, </w:t>
      </w:r>
      <w:r w:rsidR="006722DE">
        <w:rPr>
          <w:sz w:val="24"/>
          <w:szCs w:val="24"/>
        </w:rPr>
        <w:t xml:space="preserve">Andrés Manuel </w:t>
      </w:r>
      <w:r w:rsidR="004B1521">
        <w:rPr>
          <w:sz w:val="24"/>
          <w:szCs w:val="24"/>
        </w:rPr>
        <w:t>López Obrador llamó al Instituto Nacional Electoral que investigue quiénes están detrás de las llamadas telefónicas masivas que se han hecho para difamarlo.</w:t>
      </w:r>
    </w:p>
    <w:p w:rsidR="004B1521" w:rsidRDefault="004B1521" w:rsidP="00AE1E09">
      <w:pPr>
        <w:jc w:val="both"/>
        <w:rPr>
          <w:sz w:val="24"/>
          <w:szCs w:val="24"/>
        </w:rPr>
      </w:pPr>
    </w:p>
    <w:p w:rsidR="003235A2" w:rsidRDefault="00AE1E09" w:rsidP="003235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23 días para la elección del primero de julio, el candidato presidencial </w:t>
      </w:r>
      <w:r w:rsidR="003235A2">
        <w:rPr>
          <w:sz w:val="24"/>
          <w:szCs w:val="24"/>
        </w:rPr>
        <w:t>manifestó que</w:t>
      </w:r>
      <w:r w:rsidR="004B1521">
        <w:rPr>
          <w:sz w:val="24"/>
          <w:szCs w:val="24"/>
        </w:rPr>
        <w:t xml:space="preserve"> </w:t>
      </w:r>
      <w:r w:rsidR="003235A2">
        <w:rPr>
          <w:sz w:val="24"/>
          <w:szCs w:val="24"/>
        </w:rPr>
        <w:t xml:space="preserve">le gustaría que Telmex ayudará en informar </w:t>
      </w:r>
      <w:r w:rsidR="00863841">
        <w:rPr>
          <w:sz w:val="24"/>
          <w:szCs w:val="24"/>
        </w:rPr>
        <w:t xml:space="preserve">si ha firmado contratos con empresas para llevar a cabo </w:t>
      </w:r>
      <w:r w:rsidR="003235A2">
        <w:rPr>
          <w:sz w:val="24"/>
          <w:szCs w:val="24"/>
        </w:rPr>
        <w:t>llamadas masivas para hacer guerra sucia en su contra.</w:t>
      </w:r>
    </w:p>
    <w:p w:rsidR="00863841" w:rsidRDefault="00863841" w:rsidP="003235A2">
      <w:pPr>
        <w:jc w:val="both"/>
        <w:rPr>
          <w:sz w:val="24"/>
          <w:szCs w:val="24"/>
        </w:rPr>
      </w:pPr>
    </w:p>
    <w:p w:rsidR="00863841" w:rsidRDefault="00923D27" w:rsidP="003235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“Telmex debe de saber </w:t>
      </w:r>
      <w:r w:rsidR="002722DF">
        <w:rPr>
          <w:sz w:val="24"/>
          <w:szCs w:val="24"/>
        </w:rPr>
        <w:t xml:space="preserve">sobre quiénes están utilizando el sistema de telefonía, hay que hacer la investigación, </w:t>
      </w:r>
      <w:r w:rsidR="00480EC2">
        <w:rPr>
          <w:sz w:val="24"/>
          <w:szCs w:val="24"/>
        </w:rPr>
        <w:t>pero sí ya me lo han dicho en varias partes”, comentó.</w:t>
      </w:r>
    </w:p>
    <w:p w:rsidR="00CD3DE2" w:rsidRDefault="00CD3DE2" w:rsidP="00F80283">
      <w:pPr>
        <w:jc w:val="both"/>
        <w:rPr>
          <w:sz w:val="24"/>
          <w:szCs w:val="24"/>
        </w:rPr>
      </w:pPr>
    </w:p>
    <w:p w:rsidR="004B1521" w:rsidRDefault="004B1521" w:rsidP="004B1521">
      <w:pPr>
        <w:jc w:val="both"/>
        <w:rPr>
          <w:sz w:val="24"/>
          <w:szCs w:val="24"/>
        </w:rPr>
      </w:pPr>
      <w:r>
        <w:rPr>
          <w:sz w:val="24"/>
          <w:szCs w:val="24"/>
        </w:rPr>
        <w:t>Previamente, López Obrador denunció que están haciendo llamadas telefónicas al por mayor a ciudadanos para difamarlo y describió que las llamadas provienen de número telefónicos del país y del extranjero, es un bombardeo de llamadas.</w:t>
      </w:r>
    </w:p>
    <w:p w:rsidR="003235A2" w:rsidRDefault="003235A2" w:rsidP="00F80283">
      <w:pPr>
        <w:jc w:val="both"/>
        <w:rPr>
          <w:sz w:val="24"/>
          <w:szCs w:val="24"/>
        </w:rPr>
      </w:pPr>
    </w:p>
    <w:p w:rsidR="00480EC2" w:rsidRDefault="00480EC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a quienes les llaman, primero les preguntan que por quién votarás, si dicen que por López Obrador, les piden que opriman el número dos y después viene una grabación que dice: “sabías que Andrés Manuel no habla de corrido, que se comen las ‘s’ y dicen puras g</w:t>
      </w:r>
      <w:r w:rsidR="00465017">
        <w:rPr>
          <w:sz w:val="24"/>
          <w:szCs w:val="24"/>
        </w:rPr>
        <w:t>roserías, porque son unos malcri</w:t>
      </w:r>
      <w:r>
        <w:rPr>
          <w:sz w:val="24"/>
          <w:szCs w:val="24"/>
        </w:rPr>
        <w:t>ados.</w:t>
      </w:r>
    </w:p>
    <w:p w:rsidR="00480EC2" w:rsidRDefault="00480EC2" w:rsidP="00F80283">
      <w:pPr>
        <w:jc w:val="both"/>
        <w:rPr>
          <w:sz w:val="24"/>
          <w:szCs w:val="24"/>
        </w:rPr>
      </w:pPr>
    </w:p>
    <w:p w:rsidR="00480EC2" w:rsidRDefault="00480EC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Añadió que todavía que dicen todo eso, pregunta y ¿ahora por quién vas a votar? Para hacerlos cambiar de parecer, como si fuesen</w:t>
      </w:r>
      <w:r w:rsidR="00337496">
        <w:rPr>
          <w:sz w:val="24"/>
          <w:szCs w:val="24"/>
        </w:rPr>
        <w:t xml:space="preserve"> niños chiquitos los ciudadanos, como si estuviesen chupando el dedo.</w:t>
      </w:r>
    </w:p>
    <w:p w:rsidR="00337496" w:rsidRDefault="00337496" w:rsidP="00F80283">
      <w:pPr>
        <w:jc w:val="both"/>
        <w:rPr>
          <w:sz w:val="24"/>
          <w:szCs w:val="24"/>
        </w:rPr>
      </w:pPr>
    </w:p>
    <w:p w:rsidR="00924AD0" w:rsidRDefault="00465017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Señaló que hay otro mensaje que sale en la televisi</w:t>
      </w:r>
      <w:r w:rsidR="00D83C47">
        <w:rPr>
          <w:sz w:val="24"/>
          <w:szCs w:val="24"/>
        </w:rPr>
        <w:t xml:space="preserve">ón, donde una muchacha le dice a su mamá que “ya me dio el sí” y que la mamá se preocupa mucho, porque sale la imagen de hombre </w:t>
      </w:r>
      <w:r w:rsidR="001E2B1C">
        <w:rPr>
          <w:sz w:val="24"/>
          <w:szCs w:val="24"/>
        </w:rPr>
        <w:t>joven-maduro, ya después le vuelve a pregunta la mamá a la muchacha: `` y qué pensaste en definitiva”, a lo que la muchacha responde: “ya me voy con Pepe</w:t>
      </w:r>
      <w:r w:rsidR="00924AD0">
        <w:rPr>
          <w:sz w:val="24"/>
          <w:szCs w:val="24"/>
        </w:rPr>
        <w:t>, ya no quiero a Andrés</w:t>
      </w:r>
      <w:r w:rsidR="001E2B1C">
        <w:rPr>
          <w:sz w:val="24"/>
          <w:szCs w:val="24"/>
        </w:rPr>
        <w:t>”</w:t>
      </w:r>
      <w:r w:rsidR="00924AD0">
        <w:rPr>
          <w:sz w:val="24"/>
          <w:szCs w:val="24"/>
        </w:rPr>
        <w:t>.</w:t>
      </w:r>
    </w:p>
    <w:p w:rsidR="00924AD0" w:rsidRDefault="00924AD0" w:rsidP="00115B02">
      <w:pPr>
        <w:jc w:val="both"/>
        <w:rPr>
          <w:sz w:val="24"/>
          <w:szCs w:val="24"/>
        </w:rPr>
      </w:pPr>
    </w:p>
    <w:p w:rsidR="00256C07" w:rsidRDefault="00924AD0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Opinó que son muy malos los publicistas de </w:t>
      </w:r>
      <w:r w:rsidR="00E32F75">
        <w:rPr>
          <w:sz w:val="24"/>
          <w:szCs w:val="24"/>
        </w:rPr>
        <w:t xml:space="preserve">Meade y los de Anaya, porque no son mexicanos, no conocen la idiosincrasia del pueblo de México, </w:t>
      </w:r>
      <w:r w:rsidR="00256C07">
        <w:rPr>
          <w:sz w:val="24"/>
          <w:szCs w:val="24"/>
        </w:rPr>
        <w:t>aquí en el país hay muy buenos publicistas la verdad.</w:t>
      </w:r>
    </w:p>
    <w:p w:rsidR="00256C07" w:rsidRDefault="00256C07" w:rsidP="00115B02">
      <w:pPr>
        <w:jc w:val="both"/>
        <w:rPr>
          <w:sz w:val="24"/>
          <w:szCs w:val="24"/>
        </w:rPr>
      </w:pPr>
    </w:p>
    <w:p w:rsidR="00337496" w:rsidRDefault="00256C07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Dijo yo no sé por qué los están contratando, les están pagando muchos </w:t>
      </w:r>
      <w:r w:rsidR="00FA1AF8">
        <w:rPr>
          <w:sz w:val="24"/>
          <w:szCs w:val="24"/>
        </w:rPr>
        <w:t>“</w:t>
      </w:r>
      <w:r>
        <w:rPr>
          <w:sz w:val="24"/>
          <w:szCs w:val="24"/>
        </w:rPr>
        <w:t>biyuyos</w:t>
      </w:r>
      <w:r w:rsidR="00FA1AF8">
        <w:rPr>
          <w:sz w:val="24"/>
          <w:szCs w:val="24"/>
        </w:rPr>
        <w:t>”</w:t>
      </w:r>
      <w:r>
        <w:rPr>
          <w:sz w:val="24"/>
          <w:szCs w:val="24"/>
        </w:rPr>
        <w:t>, o sea, están haciendo su agosto, millones de pesos.</w:t>
      </w:r>
    </w:p>
    <w:p w:rsidR="00337496" w:rsidRDefault="00337496" w:rsidP="00115B02">
      <w:pPr>
        <w:jc w:val="both"/>
        <w:rPr>
          <w:sz w:val="24"/>
          <w:szCs w:val="24"/>
        </w:rPr>
      </w:pPr>
    </w:p>
    <w:p w:rsidR="00886E9C" w:rsidRDefault="00256C07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qué si le va a costar un millón de pesos a MORENA la renta del Estadio Azteca, López Obrador </w:t>
      </w:r>
      <w:r w:rsidR="00886E9C">
        <w:rPr>
          <w:sz w:val="24"/>
          <w:szCs w:val="24"/>
        </w:rPr>
        <w:t>comentó que todavía no sabe cuánto, porque lo van a contratar los dirigentes de MORENA, Yeidckol Polevnsky y quienes están en las finanzas y expresó que no sabe cuánto vaya a costar.</w:t>
      </w:r>
    </w:p>
    <w:p w:rsidR="00886E9C" w:rsidRDefault="00886E9C" w:rsidP="00115B02">
      <w:pPr>
        <w:jc w:val="both"/>
        <w:rPr>
          <w:sz w:val="24"/>
          <w:szCs w:val="24"/>
        </w:rPr>
      </w:pPr>
    </w:p>
    <w:p w:rsidR="00D0675B" w:rsidRDefault="00886E9C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Agregó que </w:t>
      </w:r>
      <w:r w:rsidR="003822B5">
        <w:rPr>
          <w:sz w:val="24"/>
          <w:szCs w:val="24"/>
        </w:rPr>
        <w:t xml:space="preserve">no puede decir </w:t>
      </w:r>
      <w:r>
        <w:rPr>
          <w:sz w:val="24"/>
          <w:szCs w:val="24"/>
        </w:rPr>
        <w:t xml:space="preserve">los </w:t>
      </w:r>
      <w:r w:rsidR="003822B5">
        <w:rPr>
          <w:sz w:val="24"/>
          <w:szCs w:val="24"/>
        </w:rPr>
        <w:t xml:space="preserve"> nombres de los </w:t>
      </w:r>
      <w:r>
        <w:rPr>
          <w:sz w:val="24"/>
          <w:szCs w:val="24"/>
        </w:rPr>
        <w:t xml:space="preserve">artistas </w:t>
      </w:r>
      <w:r w:rsidR="003822B5">
        <w:rPr>
          <w:sz w:val="24"/>
          <w:szCs w:val="24"/>
        </w:rPr>
        <w:t xml:space="preserve">que </w:t>
      </w:r>
      <w:r w:rsidR="00602E41">
        <w:rPr>
          <w:sz w:val="24"/>
          <w:szCs w:val="24"/>
        </w:rPr>
        <w:t xml:space="preserve">participarán en el cierre de campaña, ese dato </w:t>
      </w:r>
      <w:r>
        <w:rPr>
          <w:sz w:val="24"/>
          <w:szCs w:val="24"/>
        </w:rPr>
        <w:t>quedará para mañana, porque están confirmando unos, se est</w:t>
      </w:r>
      <w:r w:rsidR="00D0675B">
        <w:rPr>
          <w:sz w:val="24"/>
          <w:szCs w:val="24"/>
        </w:rPr>
        <w:t>án convenciendo a otros y se está viendo cómo se organizará.</w:t>
      </w:r>
    </w:p>
    <w:p w:rsidR="00256C07" w:rsidRDefault="00256C07" w:rsidP="00115B02">
      <w:pPr>
        <w:jc w:val="both"/>
        <w:rPr>
          <w:sz w:val="24"/>
          <w:szCs w:val="24"/>
        </w:rPr>
      </w:pPr>
    </w:p>
    <w:p w:rsidR="006722DE" w:rsidRDefault="00115B02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t>A la pregunta de los reporteros sobre su opinión que el Tribunal Electoral avala las candidaturas de Napoleón Gómez Urrutia, López Obrador expresó que está bien, por</w:t>
      </w:r>
      <w:r w:rsidR="009B18D6">
        <w:rPr>
          <w:sz w:val="24"/>
          <w:szCs w:val="24"/>
        </w:rPr>
        <w:t xml:space="preserve">que no hay delito que perseguir y lo dijo desde el principio, pero se dedicar a atacar a Gómez Urrutia, </w:t>
      </w:r>
      <w:r w:rsidR="001646E4">
        <w:rPr>
          <w:sz w:val="24"/>
          <w:szCs w:val="24"/>
        </w:rPr>
        <w:t>a a</w:t>
      </w:r>
      <w:r w:rsidR="006722DE">
        <w:rPr>
          <w:sz w:val="24"/>
          <w:szCs w:val="24"/>
        </w:rPr>
        <w:t>fectar la imagen del movimiento.</w:t>
      </w:r>
    </w:p>
    <w:p w:rsidR="006722DE" w:rsidRDefault="006722DE" w:rsidP="00115B02">
      <w:pPr>
        <w:jc w:val="both"/>
        <w:rPr>
          <w:sz w:val="24"/>
          <w:szCs w:val="24"/>
        </w:rPr>
      </w:pPr>
    </w:p>
    <w:p w:rsidR="006722DE" w:rsidRDefault="006722DE" w:rsidP="00115B02">
      <w:pPr>
        <w:jc w:val="both"/>
        <w:rPr>
          <w:sz w:val="24"/>
          <w:szCs w:val="24"/>
        </w:rPr>
      </w:pPr>
      <w:r>
        <w:rPr>
          <w:sz w:val="24"/>
          <w:szCs w:val="24"/>
        </w:rPr>
        <w:t>Napoleón Gómez, agregó, e</w:t>
      </w:r>
      <w:r w:rsidR="001646E4">
        <w:rPr>
          <w:sz w:val="24"/>
          <w:szCs w:val="24"/>
        </w:rPr>
        <w:t>ra tema hasta de debate</w:t>
      </w:r>
      <w:r>
        <w:rPr>
          <w:sz w:val="24"/>
          <w:szCs w:val="24"/>
        </w:rPr>
        <w:t xml:space="preserve"> como en el caso de Nestora Salgado, los maestros de Oaxaca.</w:t>
      </w:r>
    </w:p>
    <w:p w:rsidR="00115B02" w:rsidRDefault="00115B02" w:rsidP="00F80283">
      <w:pPr>
        <w:jc w:val="both"/>
        <w:rPr>
          <w:sz w:val="24"/>
          <w:szCs w:val="24"/>
        </w:rPr>
      </w:pPr>
    </w:p>
    <w:p w:rsidR="006411B4" w:rsidRDefault="00DC4C8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 la pregunta de los reporteros sobre que ante los empresarios dijo que es viable el nuevo aeropuerto, López Obrador aclaró que lo que dijo es que dos alternativas, dos v</w:t>
      </w:r>
      <w:r w:rsidR="006411B4">
        <w:rPr>
          <w:sz w:val="24"/>
          <w:szCs w:val="24"/>
        </w:rPr>
        <w:t>ías: una es que se construyan dos pistas en el aeropuerto militar de Santa Lucía, eso ahorraría como 100 mil millones de pesos, mucho dinero se ahorraría.</w:t>
      </w:r>
    </w:p>
    <w:p w:rsidR="006411B4" w:rsidRDefault="006411B4" w:rsidP="00F80283">
      <w:pPr>
        <w:jc w:val="both"/>
        <w:rPr>
          <w:sz w:val="24"/>
          <w:szCs w:val="24"/>
        </w:rPr>
      </w:pPr>
    </w:p>
    <w:p w:rsidR="00DC4C89" w:rsidRDefault="00455B5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Mencionó que l</w:t>
      </w:r>
      <w:r w:rsidR="006411B4">
        <w:rPr>
          <w:sz w:val="24"/>
          <w:szCs w:val="24"/>
        </w:rPr>
        <w:t>a otra opción</w:t>
      </w:r>
      <w:r>
        <w:rPr>
          <w:sz w:val="24"/>
          <w:szCs w:val="24"/>
        </w:rPr>
        <w:t xml:space="preserve"> es que la iniciativa privada </w:t>
      </w:r>
      <w:r w:rsidR="006411B4">
        <w:rPr>
          <w:sz w:val="24"/>
          <w:szCs w:val="24"/>
        </w:rPr>
        <w:t xml:space="preserve">continúe </w:t>
      </w:r>
      <w:r>
        <w:rPr>
          <w:sz w:val="24"/>
          <w:szCs w:val="24"/>
        </w:rPr>
        <w:t xml:space="preserve">con </w:t>
      </w:r>
      <w:r w:rsidR="006411B4">
        <w:rPr>
          <w:sz w:val="24"/>
          <w:szCs w:val="24"/>
        </w:rPr>
        <w:t xml:space="preserve">construyendo el otro aeropuerto, </w:t>
      </w:r>
      <w:r>
        <w:rPr>
          <w:sz w:val="24"/>
          <w:szCs w:val="24"/>
        </w:rPr>
        <w:t xml:space="preserve">pero con una concesión, porque el </w:t>
      </w:r>
      <w:r w:rsidR="006A4BAB">
        <w:rPr>
          <w:sz w:val="24"/>
          <w:szCs w:val="24"/>
        </w:rPr>
        <w:t xml:space="preserve">nuevo </w:t>
      </w:r>
      <w:r>
        <w:rPr>
          <w:sz w:val="24"/>
          <w:szCs w:val="24"/>
        </w:rPr>
        <w:t xml:space="preserve">gobierno no tendría dinero para </w:t>
      </w:r>
      <w:r w:rsidR="006A4BAB">
        <w:rPr>
          <w:sz w:val="24"/>
          <w:szCs w:val="24"/>
        </w:rPr>
        <w:t xml:space="preserve">financiar esa obra, </w:t>
      </w:r>
      <w:r w:rsidR="00CE64D1">
        <w:rPr>
          <w:sz w:val="24"/>
          <w:szCs w:val="24"/>
        </w:rPr>
        <w:t>ya que es un</w:t>
      </w:r>
      <w:r>
        <w:rPr>
          <w:sz w:val="24"/>
          <w:szCs w:val="24"/>
        </w:rPr>
        <w:t xml:space="preserve"> barril sin fondo.</w:t>
      </w:r>
    </w:p>
    <w:p w:rsidR="006A4BAB" w:rsidRDefault="006A4BAB" w:rsidP="00F80283">
      <w:pPr>
        <w:jc w:val="both"/>
        <w:rPr>
          <w:sz w:val="24"/>
          <w:szCs w:val="24"/>
        </w:rPr>
      </w:pPr>
    </w:p>
    <w:p w:rsidR="006A4BAB" w:rsidRDefault="006A4BA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la pregunta de los reporteros sobre que es viable la construcción del nuev</w:t>
      </w:r>
      <w:r w:rsidR="00CD3DE2">
        <w:rPr>
          <w:sz w:val="24"/>
          <w:szCs w:val="24"/>
        </w:rPr>
        <w:t>o aeropuerto, pero si lo paga los empresarios</w:t>
      </w:r>
      <w:r>
        <w:rPr>
          <w:sz w:val="24"/>
          <w:szCs w:val="24"/>
        </w:rPr>
        <w:t xml:space="preserve">, López Obrador respondió que claro, </w:t>
      </w:r>
      <w:r w:rsidR="00693FB2">
        <w:rPr>
          <w:sz w:val="24"/>
          <w:szCs w:val="24"/>
        </w:rPr>
        <w:t xml:space="preserve">porque los </w:t>
      </w:r>
      <w:r w:rsidR="00CD3DE2">
        <w:rPr>
          <w:sz w:val="24"/>
          <w:szCs w:val="24"/>
        </w:rPr>
        <w:t xml:space="preserve">empresarios </w:t>
      </w:r>
      <w:r w:rsidR="00693FB2">
        <w:rPr>
          <w:sz w:val="24"/>
          <w:szCs w:val="24"/>
        </w:rPr>
        <w:t xml:space="preserve">invierten, si se hace una licitación, una convocatoria </w:t>
      </w:r>
      <w:r w:rsidR="00CD3DE2">
        <w:rPr>
          <w:sz w:val="24"/>
          <w:szCs w:val="24"/>
        </w:rPr>
        <w:t>no hay ningún problema.</w:t>
      </w:r>
    </w:p>
    <w:p w:rsidR="00CD3DE2" w:rsidRDefault="00CD3DE2" w:rsidP="00F80283">
      <w:pPr>
        <w:jc w:val="both"/>
        <w:rPr>
          <w:sz w:val="24"/>
          <w:szCs w:val="24"/>
        </w:rPr>
      </w:pPr>
    </w:p>
    <w:p w:rsidR="00115B02" w:rsidRDefault="00115B0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Sostuvo que l</w:t>
      </w:r>
      <w:r w:rsidR="000C0A89">
        <w:rPr>
          <w:sz w:val="24"/>
          <w:szCs w:val="24"/>
        </w:rPr>
        <w:t>o que no quiere es que se utilice el presupuesto público para la construcción del nuevo aeropuerto</w:t>
      </w:r>
      <w:r>
        <w:rPr>
          <w:sz w:val="24"/>
          <w:szCs w:val="24"/>
        </w:rPr>
        <w:t>, porque es mucho lo que se gastará en la obra faraónica.</w:t>
      </w:r>
    </w:p>
    <w:p w:rsidR="00115B02" w:rsidRDefault="00115B02" w:rsidP="00F80283">
      <w:pPr>
        <w:jc w:val="both"/>
        <w:rPr>
          <w:sz w:val="24"/>
          <w:szCs w:val="24"/>
        </w:rPr>
      </w:pPr>
    </w:p>
    <w:p w:rsidR="00D0675B" w:rsidRDefault="00D0675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sobre que Pemex presentará un plan de negocios a los candidatos, López Obrador </w:t>
      </w:r>
      <w:r w:rsidR="0017295C">
        <w:rPr>
          <w:sz w:val="24"/>
          <w:szCs w:val="24"/>
        </w:rPr>
        <w:t xml:space="preserve">respondió que ya para qué si ya le corresponderá al nuevo gobierno </w:t>
      </w:r>
      <w:r w:rsidR="00F70A72">
        <w:rPr>
          <w:sz w:val="24"/>
          <w:szCs w:val="24"/>
        </w:rPr>
        <w:t>decidir, “ya ellos tuvieron la oportunidad y en vez de sacar a Pemex lo hundieron</w:t>
      </w:r>
      <w:r w:rsidR="0073750B">
        <w:rPr>
          <w:sz w:val="24"/>
          <w:szCs w:val="24"/>
        </w:rPr>
        <w:t>, ya van de salida”.</w:t>
      </w:r>
    </w:p>
    <w:p w:rsidR="0073750B" w:rsidRDefault="0073750B" w:rsidP="00F80283">
      <w:pPr>
        <w:jc w:val="both"/>
        <w:rPr>
          <w:sz w:val="24"/>
          <w:szCs w:val="24"/>
        </w:rPr>
      </w:pPr>
    </w:p>
    <w:p w:rsidR="00642286" w:rsidRDefault="0073750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Sobre que habitantes agreden a marinos en Ciudad Guzmán en Jalisco, el candidato a la Presidencia de la República expresó que se tiene que respetar a las autoridades, a policías, a marinos, a elementos del Ejército</w:t>
      </w:r>
      <w:r w:rsidR="008F02A8">
        <w:rPr>
          <w:sz w:val="24"/>
          <w:szCs w:val="24"/>
        </w:rPr>
        <w:t>.</w:t>
      </w:r>
    </w:p>
    <w:p w:rsidR="0017295C" w:rsidRDefault="0017295C" w:rsidP="00F80283">
      <w:pPr>
        <w:jc w:val="both"/>
        <w:rPr>
          <w:sz w:val="24"/>
          <w:szCs w:val="24"/>
        </w:rPr>
      </w:pPr>
    </w:p>
    <w:p w:rsidR="00DC4C89" w:rsidRDefault="00DC4C8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En Tlapa de Comonfort, Guerrero, Andrés Manuel López Obrador expuso que los mexicanos están a punto de lograr una transformación, sin violencia, gracias a que se creó el movimiento que encabeza</w:t>
      </w:r>
      <w:r w:rsidR="008F02A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D7B92" w:rsidRDefault="004D7B92" w:rsidP="00F80283">
      <w:pPr>
        <w:jc w:val="both"/>
        <w:rPr>
          <w:sz w:val="24"/>
          <w:szCs w:val="24"/>
        </w:rPr>
      </w:pPr>
    </w:p>
    <w:p w:rsidR="004D7B92" w:rsidRDefault="004D7B9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Expresó que regresará como presidente electo para traer el plan de desarrollo integral pa</w:t>
      </w:r>
      <w:r w:rsidR="00733933">
        <w:rPr>
          <w:sz w:val="24"/>
          <w:szCs w:val="24"/>
        </w:rPr>
        <w:t>ra la región de La Montaña de Guerrero, lo que se llevará</w:t>
      </w:r>
      <w:r>
        <w:rPr>
          <w:sz w:val="24"/>
          <w:szCs w:val="24"/>
        </w:rPr>
        <w:t xml:space="preserve"> a cabo en cada comunidad, en cada pueblo y </w:t>
      </w:r>
      <w:r w:rsidR="00733933">
        <w:rPr>
          <w:sz w:val="24"/>
          <w:szCs w:val="24"/>
        </w:rPr>
        <w:t xml:space="preserve">en cada </w:t>
      </w:r>
      <w:r>
        <w:rPr>
          <w:sz w:val="24"/>
          <w:szCs w:val="24"/>
        </w:rPr>
        <w:t>municipio.</w:t>
      </w:r>
    </w:p>
    <w:p w:rsidR="004D7B92" w:rsidRDefault="004D7B92" w:rsidP="00F80283">
      <w:pPr>
        <w:jc w:val="both"/>
        <w:rPr>
          <w:sz w:val="24"/>
          <w:szCs w:val="24"/>
        </w:rPr>
      </w:pPr>
    </w:p>
    <w:p w:rsidR="004D7B92" w:rsidRDefault="0073393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Adelantó que s</w:t>
      </w:r>
      <w:r w:rsidR="004D7B92">
        <w:rPr>
          <w:sz w:val="24"/>
          <w:szCs w:val="24"/>
        </w:rPr>
        <w:t>e in</w:t>
      </w:r>
      <w:r>
        <w:rPr>
          <w:sz w:val="24"/>
          <w:szCs w:val="24"/>
        </w:rPr>
        <w:t>vertirá en la Montaña de Guerrer</w:t>
      </w:r>
      <w:r w:rsidR="004D7B92">
        <w:rPr>
          <w:sz w:val="24"/>
          <w:szCs w:val="24"/>
        </w:rPr>
        <w:t>o más que en otras partes, p</w:t>
      </w:r>
      <w:r>
        <w:rPr>
          <w:sz w:val="24"/>
          <w:szCs w:val="24"/>
        </w:rPr>
        <w:t>o</w:t>
      </w:r>
      <w:r w:rsidR="004D7B92">
        <w:rPr>
          <w:sz w:val="24"/>
          <w:szCs w:val="24"/>
        </w:rPr>
        <w:t>rque la justicia es darle más al que tiene menos, no pu</w:t>
      </w:r>
      <w:r>
        <w:rPr>
          <w:sz w:val="24"/>
          <w:szCs w:val="24"/>
        </w:rPr>
        <w:t>ede haber trato igual entre de</w:t>
      </w:r>
      <w:r w:rsidR="004D7B92">
        <w:rPr>
          <w:sz w:val="24"/>
          <w:szCs w:val="24"/>
        </w:rPr>
        <w:t>s</w:t>
      </w:r>
      <w:r>
        <w:rPr>
          <w:sz w:val="24"/>
          <w:szCs w:val="24"/>
        </w:rPr>
        <w:t>iguales.</w:t>
      </w:r>
    </w:p>
    <w:p w:rsidR="004D7B92" w:rsidRDefault="004D7B92" w:rsidP="00F80283">
      <w:pPr>
        <w:jc w:val="both"/>
        <w:rPr>
          <w:sz w:val="24"/>
          <w:szCs w:val="24"/>
        </w:rPr>
      </w:pPr>
    </w:p>
    <w:p w:rsidR="003822B5" w:rsidRDefault="004D7B92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Dijo que previamente mandará brigadas de expertos para que se informen sobre las necesidades de la gente.</w:t>
      </w:r>
    </w:p>
    <w:p w:rsidR="00AF7CFD" w:rsidRDefault="00AF7CFD" w:rsidP="00F80283">
      <w:pPr>
        <w:jc w:val="both"/>
        <w:rPr>
          <w:sz w:val="24"/>
          <w:szCs w:val="24"/>
        </w:rPr>
      </w:pPr>
    </w:p>
    <w:p w:rsidR="00716138" w:rsidRDefault="00AF7CFD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comprometió a no fallarles, menos a los pobres de México, sacará adelante el atrasó, de la pobreza y se atenderá a todos, se escuchará a todos, </w:t>
      </w:r>
      <w:r w:rsidR="00DE4858">
        <w:rPr>
          <w:sz w:val="24"/>
          <w:szCs w:val="24"/>
        </w:rPr>
        <w:t xml:space="preserve">se respetará a todos, </w:t>
      </w:r>
      <w:r>
        <w:rPr>
          <w:sz w:val="24"/>
          <w:szCs w:val="24"/>
        </w:rPr>
        <w:t xml:space="preserve">pero </w:t>
      </w:r>
      <w:r w:rsidR="00C06029">
        <w:rPr>
          <w:sz w:val="24"/>
          <w:szCs w:val="24"/>
        </w:rPr>
        <w:t xml:space="preserve">se le dará </w:t>
      </w:r>
      <w:r w:rsidR="00DE4858">
        <w:rPr>
          <w:sz w:val="24"/>
          <w:szCs w:val="24"/>
        </w:rPr>
        <w:t xml:space="preserve">la preferencia </w:t>
      </w:r>
      <w:r w:rsidR="00C06029">
        <w:rPr>
          <w:sz w:val="24"/>
          <w:szCs w:val="24"/>
        </w:rPr>
        <w:t>a la gente humilde, “Por el bien de todos, Primero los humildes”.</w:t>
      </w:r>
    </w:p>
    <w:p w:rsidR="00C06029" w:rsidRDefault="00C06029" w:rsidP="00F80283">
      <w:pPr>
        <w:jc w:val="both"/>
        <w:rPr>
          <w:sz w:val="24"/>
          <w:szCs w:val="24"/>
        </w:rPr>
      </w:pPr>
    </w:p>
    <w:p w:rsidR="00C06029" w:rsidRDefault="00451BB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Expresó que conoc</w:t>
      </w:r>
      <w:r w:rsidR="0010605F">
        <w:rPr>
          <w:sz w:val="24"/>
          <w:szCs w:val="24"/>
        </w:rPr>
        <w:t xml:space="preserve">ió </w:t>
      </w:r>
      <w:r>
        <w:rPr>
          <w:sz w:val="24"/>
          <w:szCs w:val="24"/>
        </w:rPr>
        <w:t>los pueblos de La Montaña en 1996 y regresó a varios pueblos, seguirá viniendo, porque “esta es una región que nos impor</w:t>
      </w:r>
      <w:r w:rsidR="0010605F">
        <w:rPr>
          <w:sz w:val="24"/>
          <w:szCs w:val="24"/>
        </w:rPr>
        <w:t>ta mucho, porque hay mucha pobreza y mucho abandono”.</w:t>
      </w:r>
    </w:p>
    <w:p w:rsidR="00D86478" w:rsidRDefault="00D86478" w:rsidP="00F80283">
      <w:pPr>
        <w:jc w:val="both"/>
        <w:rPr>
          <w:sz w:val="24"/>
          <w:szCs w:val="24"/>
        </w:rPr>
      </w:pPr>
    </w:p>
    <w:p w:rsidR="00D86478" w:rsidRDefault="00D86478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le dio mucho gusto que en Tlapa lo haya recibido jóvenes y que participe la juventud en el movimiento</w:t>
      </w:r>
      <w:r w:rsidR="00751817">
        <w:rPr>
          <w:sz w:val="24"/>
          <w:szCs w:val="24"/>
        </w:rPr>
        <w:t>, ¡arriba los jóvenes! y adelantó que se aplicará un programa que se llamará: “jóvenes construyendo el futuro”, donde la juventud tendrá derecho al trabajo</w:t>
      </w:r>
      <w:r w:rsidR="002E5FBB">
        <w:rPr>
          <w:sz w:val="24"/>
          <w:szCs w:val="24"/>
        </w:rPr>
        <w:t xml:space="preserve"> y al estudio, se les dará becas mensuales a partir de diciembre del presente año.</w:t>
      </w:r>
    </w:p>
    <w:p w:rsidR="00607C8B" w:rsidRDefault="00607C8B" w:rsidP="00F80283">
      <w:pPr>
        <w:jc w:val="both"/>
        <w:rPr>
          <w:sz w:val="24"/>
          <w:szCs w:val="24"/>
        </w:rPr>
      </w:pPr>
    </w:p>
    <w:p w:rsidR="009D305B" w:rsidRDefault="00607C8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Puso de ejem</w:t>
      </w:r>
      <w:r w:rsidR="00282E39">
        <w:rPr>
          <w:sz w:val="24"/>
          <w:szCs w:val="24"/>
        </w:rPr>
        <w:t xml:space="preserve">plo que los estudiantes que vaya a ingresa </w:t>
      </w:r>
      <w:r>
        <w:rPr>
          <w:sz w:val="24"/>
          <w:szCs w:val="24"/>
        </w:rPr>
        <w:t xml:space="preserve">a nivel superior y sean de </w:t>
      </w:r>
      <w:r w:rsidR="00934988">
        <w:rPr>
          <w:sz w:val="24"/>
          <w:szCs w:val="24"/>
        </w:rPr>
        <w:t xml:space="preserve">familias </w:t>
      </w:r>
      <w:r w:rsidR="005726F5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escasos recursos </w:t>
      </w:r>
      <w:r w:rsidR="00934988">
        <w:rPr>
          <w:sz w:val="24"/>
          <w:szCs w:val="24"/>
        </w:rPr>
        <w:t>econ</w:t>
      </w:r>
      <w:r w:rsidR="009D305B">
        <w:rPr>
          <w:sz w:val="24"/>
          <w:szCs w:val="24"/>
        </w:rPr>
        <w:t>ómicos</w:t>
      </w:r>
      <w:r w:rsidR="00BF68E7">
        <w:rPr>
          <w:sz w:val="24"/>
          <w:szCs w:val="24"/>
        </w:rPr>
        <w:t xml:space="preserve"> </w:t>
      </w:r>
      <w:r>
        <w:rPr>
          <w:sz w:val="24"/>
          <w:szCs w:val="24"/>
        </w:rPr>
        <w:t>que es el caso de la mayor</w:t>
      </w:r>
      <w:r w:rsidR="009D305B">
        <w:rPr>
          <w:sz w:val="24"/>
          <w:szCs w:val="24"/>
        </w:rPr>
        <w:t xml:space="preserve">ía de </w:t>
      </w:r>
      <w:r>
        <w:rPr>
          <w:sz w:val="24"/>
          <w:szCs w:val="24"/>
        </w:rPr>
        <w:t>los  jóvenes que viven en La Montaña</w:t>
      </w:r>
      <w:r w:rsidR="00BF68E7">
        <w:rPr>
          <w:sz w:val="24"/>
          <w:szCs w:val="24"/>
        </w:rPr>
        <w:t>,</w:t>
      </w:r>
      <w:r>
        <w:rPr>
          <w:sz w:val="24"/>
          <w:szCs w:val="24"/>
        </w:rPr>
        <w:t xml:space="preserve"> tendrán becas </w:t>
      </w:r>
      <w:r w:rsidR="005726F5">
        <w:rPr>
          <w:sz w:val="24"/>
          <w:szCs w:val="24"/>
        </w:rPr>
        <w:t>de 2 mil 400 pesos mensuales</w:t>
      </w:r>
      <w:r w:rsidR="009D305B">
        <w:rPr>
          <w:sz w:val="24"/>
          <w:szCs w:val="24"/>
        </w:rPr>
        <w:t>.</w:t>
      </w:r>
    </w:p>
    <w:p w:rsidR="009D305B" w:rsidRDefault="009D305B" w:rsidP="00F80283">
      <w:pPr>
        <w:jc w:val="both"/>
        <w:rPr>
          <w:sz w:val="24"/>
          <w:szCs w:val="24"/>
        </w:rPr>
      </w:pPr>
    </w:p>
    <w:p w:rsidR="00607C8B" w:rsidRDefault="009D305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Añadió que los jóvenes que no estudien</w:t>
      </w:r>
      <w:r w:rsidR="00ED11E7">
        <w:rPr>
          <w:sz w:val="24"/>
          <w:szCs w:val="24"/>
        </w:rPr>
        <w:t>, no tengan trabajo</w:t>
      </w:r>
      <w:r>
        <w:rPr>
          <w:sz w:val="24"/>
          <w:szCs w:val="24"/>
        </w:rPr>
        <w:t xml:space="preserve"> serán contratados, se les dará trabajo como aprendices en empresas y talleres, se les pagará u</w:t>
      </w:r>
      <w:r w:rsidR="00ED11E7">
        <w:rPr>
          <w:sz w:val="24"/>
          <w:szCs w:val="24"/>
        </w:rPr>
        <w:t>n sueldo de 3 mil 600 pesos mensu</w:t>
      </w:r>
      <w:r>
        <w:rPr>
          <w:sz w:val="24"/>
          <w:szCs w:val="24"/>
        </w:rPr>
        <w:t>ales</w:t>
      </w:r>
      <w:r w:rsidR="00ED11E7">
        <w:rPr>
          <w:sz w:val="24"/>
          <w:szCs w:val="24"/>
        </w:rPr>
        <w:t xml:space="preserve"> y lo resumió en una frase: “becarios sí, sicarios no”</w:t>
      </w:r>
      <w:r w:rsidR="00607C8B">
        <w:rPr>
          <w:sz w:val="24"/>
          <w:szCs w:val="24"/>
        </w:rPr>
        <w:t>.</w:t>
      </w:r>
    </w:p>
    <w:p w:rsidR="00BE66CA" w:rsidRDefault="00BE66CA" w:rsidP="00F80283">
      <w:pPr>
        <w:jc w:val="both"/>
        <w:rPr>
          <w:sz w:val="24"/>
          <w:szCs w:val="24"/>
        </w:rPr>
      </w:pPr>
    </w:p>
    <w:p w:rsidR="00364F8D" w:rsidRDefault="00BE66C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Dijo a los maestros de La Montaña tanto de educación normal, como indígena </w:t>
      </w:r>
      <w:r w:rsidR="008F7D64">
        <w:rPr>
          <w:sz w:val="24"/>
          <w:szCs w:val="24"/>
        </w:rPr>
        <w:t xml:space="preserve">que desde diciembre se cancela la mal llamada reforma educativa, </w:t>
      </w:r>
      <w:r w:rsidR="00F02BA2">
        <w:rPr>
          <w:sz w:val="24"/>
          <w:szCs w:val="24"/>
        </w:rPr>
        <w:t xml:space="preserve">y se pondrá de acuerdo con los maestros, los padres de familia, los pedagogos y especialistas se hará </w:t>
      </w:r>
      <w:r w:rsidR="00364F8D">
        <w:rPr>
          <w:sz w:val="24"/>
          <w:szCs w:val="24"/>
        </w:rPr>
        <w:t xml:space="preserve">un plan educativo, </w:t>
      </w:r>
      <w:r w:rsidR="00F02BA2">
        <w:rPr>
          <w:sz w:val="24"/>
          <w:szCs w:val="24"/>
        </w:rPr>
        <w:t xml:space="preserve">en cada región será </w:t>
      </w:r>
      <w:r w:rsidR="00364F8D">
        <w:rPr>
          <w:sz w:val="24"/>
          <w:szCs w:val="24"/>
        </w:rPr>
        <w:t>especial.</w:t>
      </w:r>
    </w:p>
    <w:p w:rsidR="00364F8D" w:rsidRDefault="00364F8D" w:rsidP="00F80283">
      <w:pPr>
        <w:jc w:val="both"/>
        <w:rPr>
          <w:sz w:val="24"/>
          <w:szCs w:val="24"/>
        </w:rPr>
      </w:pPr>
    </w:p>
    <w:p w:rsidR="00364F8D" w:rsidRDefault="00364F8D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Indicó que no puede haber un plan educativo nacional, “México son muchos Méxicos, es un mosaico cultural y la educación tiene que apegarse a la realidad de los pueblos, a la realidad de las regiones, </w:t>
      </w:r>
      <w:r w:rsidR="00BD76B3">
        <w:rPr>
          <w:sz w:val="24"/>
          <w:szCs w:val="24"/>
        </w:rPr>
        <w:t>de las culturas, de las lenguas, de las tradiciones, de las costumbres</w:t>
      </w:r>
      <w:r>
        <w:rPr>
          <w:sz w:val="24"/>
          <w:szCs w:val="24"/>
        </w:rPr>
        <w:t>”</w:t>
      </w:r>
      <w:r w:rsidR="00BD76B3">
        <w:rPr>
          <w:sz w:val="24"/>
          <w:szCs w:val="24"/>
        </w:rPr>
        <w:t xml:space="preserve"> y añadió que se hará un plan educativo para La Montaña, sin afectar el derecho del magisterio</w:t>
      </w:r>
      <w:r>
        <w:rPr>
          <w:sz w:val="24"/>
          <w:szCs w:val="24"/>
        </w:rPr>
        <w:t>.</w:t>
      </w:r>
    </w:p>
    <w:p w:rsidR="002D0224" w:rsidRDefault="002D0224" w:rsidP="00F80283">
      <w:pPr>
        <w:jc w:val="both"/>
        <w:rPr>
          <w:sz w:val="24"/>
          <w:szCs w:val="24"/>
        </w:rPr>
      </w:pPr>
    </w:p>
    <w:p w:rsidR="002D0224" w:rsidRDefault="002D022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Se comprometió que habrá trabajo en La Montaña, porque se construirán los caminos de los pueblos que hacen falta, se harán de concreto, con revolvedora</w:t>
      </w:r>
      <w:r w:rsidR="00227BAC">
        <w:rPr>
          <w:sz w:val="24"/>
          <w:szCs w:val="24"/>
        </w:rPr>
        <w:t>,</w:t>
      </w:r>
      <w:r>
        <w:rPr>
          <w:sz w:val="24"/>
          <w:szCs w:val="24"/>
        </w:rPr>
        <w:t xml:space="preserve"> se pagará bien el salario y habrá un efecto multiplicador,</w:t>
      </w:r>
      <w:r w:rsidR="00227BAC">
        <w:rPr>
          <w:sz w:val="24"/>
          <w:szCs w:val="24"/>
        </w:rPr>
        <w:t xml:space="preserve"> se harán las obras, se activará la economía, se quedará dinero en las comunidades y habrá trabajo en las comunidades</w:t>
      </w:r>
      <w:r>
        <w:rPr>
          <w:sz w:val="24"/>
          <w:szCs w:val="24"/>
        </w:rPr>
        <w:t>.</w:t>
      </w:r>
    </w:p>
    <w:p w:rsidR="002D0224" w:rsidRDefault="002D0224" w:rsidP="00F80283">
      <w:pPr>
        <w:jc w:val="both"/>
        <w:rPr>
          <w:sz w:val="24"/>
          <w:szCs w:val="24"/>
        </w:rPr>
      </w:pPr>
    </w:p>
    <w:p w:rsidR="00463F7D" w:rsidRDefault="00227BAC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Comentó que su sueño que quiere que se convierta en realidad que es el mexicano pueda </w:t>
      </w:r>
      <w:r w:rsidR="00463F7D">
        <w:rPr>
          <w:sz w:val="24"/>
          <w:szCs w:val="24"/>
        </w:rPr>
        <w:t xml:space="preserve">trabajar y </w:t>
      </w:r>
      <w:r>
        <w:rPr>
          <w:sz w:val="24"/>
          <w:szCs w:val="24"/>
        </w:rPr>
        <w:t>ser feliz donde nació</w:t>
      </w:r>
      <w:r w:rsidR="00463F7D">
        <w:rPr>
          <w:sz w:val="24"/>
          <w:szCs w:val="24"/>
        </w:rPr>
        <w:t>, donde están sus familiares, donde están sus costumbres, sus culturas.</w:t>
      </w:r>
    </w:p>
    <w:p w:rsidR="00463F7D" w:rsidRDefault="00463F7D" w:rsidP="00F80283">
      <w:pPr>
        <w:jc w:val="both"/>
        <w:rPr>
          <w:sz w:val="24"/>
          <w:szCs w:val="24"/>
        </w:rPr>
      </w:pPr>
    </w:p>
    <w:p w:rsidR="001768C6" w:rsidRDefault="00463F7D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Llamó a terminar de organizarse, a no pelearse al contrario hay unirse, porque el sectarismo es dañino, no se gana nada peleándose aquí, si se dividen le hacen el juego</w:t>
      </w:r>
      <w:r w:rsidR="000C277F">
        <w:rPr>
          <w:sz w:val="24"/>
          <w:szCs w:val="24"/>
        </w:rPr>
        <w:t xml:space="preserve"> a la mafia del poder</w:t>
      </w:r>
      <w:r w:rsidR="001768C6">
        <w:rPr>
          <w:sz w:val="24"/>
          <w:szCs w:val="24"/>
        </w:rPr>
        <w:t xml:space="preserve"> y pidió la unidad de todos.</w:t>
      </w:r>
    </w:p>
    <w:p w:rsidR="006D0C8D" w:rsidRDefault="006D0C8D" w:rsidP="00F80283">
      <w:pPr>
        <w:jc w:val="both"/>
        <w:rPr>
          <w:sz w:val="24"/>
          <w:szCs w:val="24"/>
        </w:rPr>
      </w:pPr>
    </w:p>
    <w:p w:rsidR="006D0C8D" w:rsidRDefault="00A65751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Comentó que está muy bien de salud, ya sus adversarios dicen que está enfermo, está chocheando, que ya le dio un infarto, le falta otro y hasta ahí llegó, “estoy al cien, eso sí les puedo decir, líder no va a faltar”.</w:t>
      </w:r>
    </w:p>
    <w:p w:rsidR="00A65751" w:rsidRDefault="00A65751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811914" w:rsidRDefault="003C00B7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en Tlapa de Comonfort y Chilapa de Álvarez, Guerrero, López Obrador </w:t>
      </w:r>
      <w:r w:rsidR="00811914">
        <w:rPr>
          <w:sz w:val="24"/>
          <w:szCs w:val="24"/>
        </w:rPr>
        <w:t>comentó que faltan 24 días para la elección y está más del 50 por ciento de intención de votos, el segundo lugar está como en 20, es decir, está de 26 a 30 por ciento de ventaja a nivel nacional y “este arroz ya se coció, hay un despertar ciudadano”.</w:t>
      </w:r>
    </w:p>
    <w:p w:rsidR="00811914" w:rsidRDefault="00811914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A925BA" w:rsidRDefault="00A925BA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>Señaló que ya no es nada más el centro, el sur</w:t>
      </w:r>
      <w:r w:rsidR="001A5DF8">
        <w:rPr>
          <w:sz w:val="24"/>
          <w:szCs w:val="24"/>
        </w:rPr>
        <w:t>, el sur</w:t>
      </w:r>
      <w:r>
        <w:rPr>
          <w:sz w:val="24"/>
          <w:szCs w:val="24"/>
        </w:rPr>
        <w:t>este</w:t>
      </w:r>
      <w:r w:rsidR="001A5DF8">
        <w:rPr>
          <w:sz w:val="24"/>
          <w:szCs w:val="24"/>
        </w:rPr>
        <w:t>, sino las personas de los estados del norte del país le dan su apoyo y expresó que es muy probable que gane, será una transformación, no será m</w:t>
      </w:r>
      <w:r w:rsidR="004C4F9C">
        <w:rPr>
          <w:sz w:val="24"/>
          <w:szCs w:val="24"/>
        </w:rPr>
        <w:t>ás de lo mismo, no es cualquier elección, a ver quién queda, esta elección es histórica, porque se definirá el destino de la nación y del pueblo.</w:t>
      </w:r>
    </w:p>
    <w:p w:rsidR="00CA7699" w:rsidRDefault="00CA7699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CA7699" w:rsidRDefault="00CA7699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Comentó que quiere llevar a cabo lo que planteaba María Morelos y Pavón en Los Sentimientos de la Nación: “que se modere la indigencia y la opulencia”, es decir, que haya igualdad, porque ahora más desigualdad monstruosa en el país, unos cuantos lo tiene todo y millones de los mexicanos están en la pobreza.</w:t>
      </w:r>
    </w:p>
    <w:p w:rsidR="00A105C5" w:rsidRDefault="00A105C5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A105C5" w:rsidRDefault="00A105C5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>Dijo que dentro de poco</w:t>
      </w:r>
      <w:r w:rsidR="00FF13F0">
        <w:rPr>
          <w:sz w:val="24"/>
          <w:szCs w:val="24"/>
        </w:rPr>
        <w:t xml:space="preserve">s </w:t>
      </w:r>
      <w:r>
        <w:rPr>
          <w:sz w:val="24"/>
          <w:szCs w:val="24"/>
        </w:rPr>
        <w:t>días iniciará la cuarta transformación de la vida pública de México</w:t>
      </w:r>
      <w:r w:rsidR="00FF13F0">
        <w:rPr>
          <w:sz w:val="24"/>
          <w:szCs w:val="24"/>
        </w:rPr>
        <w:t>, habrá una regeneración de la vida pública del país y se logrará sin violencia, de manera pacífica</w:t>
      </w:r>
      <w:r w:rsidR="008B3172">
        <w:rPr>
          <w:sz w:val="24"/>
          <w:szCs w:val="24"/>
        </w:rPr>
        <w:t xml:space="preserve"> y manifestó que es un compromiso que en seis años ya no habrá corrupción</w:t>
      </w:r>
      <w:r w:rsidR="00E92594">
        <w:rPr>
          <w:sz w:val="24"/>
          <w:szCs w:val="24"/>
        </w:rPr>
        <w:t>, ni impunidad</w:t>
      </w:r>
      <w:r w:rsidR="008B3172">
        <w:rPr>
          <w:sz w:val="24"/>
          <w:szCs w:val="24"/>
        </w:rPr>
        <w:t xml:space="preserve"> en el país</w:t>
      </w:r>
      <w:r w:rsidR="00E92594">
        <w:rPr>
          <w:sz w:val="24"/>
          <w:szCs w:val="24"/>
        </w:rPr>
        <w:t>, trátese de quien se trate</w:t>
      </w:r>
      <w:r>
        <w:rPr>
          <w:sz w:val="24"/>
          <w:szCs w:val="24"/>
        </w:rPr>
        <w:t>.</w:t>
      </w:r>
    </w:p>
    <w:p w:rsidR="00A536DB" w:rsidRDefault="00A536DB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4C4F9C" w:rsidRDefault="00A536DB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>Expuso que no vivirá en Los Pinos, los cuales pasarán a formar parte del Bosque de Chapultepec, será un espacio para la cultura, el arte, la recreación para el pueblo de México y planteó que las primeras exposiciones serán de las artesanías de Chilapa en Los Pinos.</w:t>
      </w:r>
    </w:p>
    <w:p w:rsidR="00D8313E" w:rsidRDefault="00D8313E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A65751" w:rsidRDefault="00811914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65751">
        <w:rPr>
          <w:sz w:val="24"/>
          <w:szCs w:val="24"/>
        </w:rPr>
        <w:t xml:space="preserve">idió el voto parejo por los candidatos </w:t>
      </w:r>
      <w:r w:rsidR="00C97A0C">
        <w:rPr>
          <w:sz w:val="24"/>
          <w:szCs w:val="24"/>
        </w:rPr>
        <w:t>al Senado:</w:t>
      </w:r>
      <w:r w:rsidR="00A65751">
        <w:rPr>
          <w:sz w:val="24"/>
          <w:szCs w:val="24"/>
        </w:rPr>
        <w:t xml:space="preserve"> Félix Salgado Macedonio y vendrá también en la boleta el nombre de Nestora Salgado</w:t>
      </w:r>
      <w:r w:rsidR="004B1662">
        <w:rPr>
          <w:sz w:val="24"/>
          <w:szCs w:val="24"/>
        </w:rPr>
        <w:t>, solo que no lo acompaña ahora, porque hay una actitud represiva del gobierno.</w:t>
      </w:r>
    </w:p>
    <w:p w:rsidR="004B1662" w:rsidRDefault="004B1662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E368A1" w:rsidRDefault="004B1662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Denunció la actitud del gobierno de estar metiendo demandas a todos los dirigentes sociales, y mencionó que todos </w:t>
      </w:r>
      <w:r w:rsidR="0092227E">
        <w:rPr>
          <w:sz w:val="24"/>
          <w:szCs w:val="24"/>
        </w:rPr>
        <w:t>vienen de la lucha social saben cómo fabrican delitos como fue el caso de los maestros de Oaxaca los acusaron de lavado de dinero.</w:t>
      </w:r>
    </w:p>
    <w:p w:rsidR="00BB15D1" w:rsidRDefault="00BB15D1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6530F4" w:rsidRDefault="0092227E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Recordó que cuando estuvo en contra de la entrega del petróleo, </w:t>
      </w:r>
      <w:r w:rsidR="006530F4">
        <w:rPr>
          <w:sz w:val="24"/>
          <w:szCs w:val="24"/>
        </w:rPr>
        <w:t>en Tabasco, le metieron una denuncia, 11 delitos, casi todo el C</w:t>
      </w:r>
      <w:r w:rsidR="008C7D17">
        <w:rPr>
          <w:sz w:val="24"/>
          <w:szCs w:val="24"/>
        </w:rPr>
        <w:t>ódigo Penal, le dictaron</w:t>
      </w:r>
      <w:r w:rsidR="006530F4">
        <w:rPr>
          <w:sz w:val="24"/>
          <w:szCs w:val="24"/>
        </w:rPr>
        <w:t xml:space="preserve"> orden de aprehensión, pero no se atrevieron a ejecutarla.</w:t>
      </w:r>
    </w:p>
    <w:p w:rsidR="006530F4" w:rsidRDefault="006530F4" w:rsidP="00A65751">
      <w:pPr>
        <w:tabs>
          <w:tab w:val="left" w:pos="8157"/>
        </w:tabs>
        <w:jc w:val="both"/>
        <w:rPr>
          <w:sz w:val="24"/>
          <w:szCs w:val="24"/>
        </w:rPr>
      </w:pPr>
    </w:p>
    <w:p w:rsidR="0092227E" w:rsidRDefault="006530F4" w:rsidP="00A65751">
      <w:pPr>
        <w:tabs>
          <w:tab w:val="left" w:pos="815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“Ya sabemos, </w:t>
      </w:r>
      <w:r w:rsidR="004641BE">
        <w:rPr>
          <w:sz w:val="24"/>
          <w:szCs w:val="24"/>
        </w:rPr>
        <w:t xml:space="preserve">por eso no está sola Nestora, </w:t>
      </w:r>
      <w:r w:rsidR="008C7D17">
        <w:rPr>
          <w:sz w:val="24"/>
          <w:szCs w:val="24"/>
        </w:rPr>
        <w:t>la apoyamos a Nestora Salgado”, comentó Andrés Manuel López Obrador.</w:t>
      </w:r>
    </w:p>
    <w:p w:rsidR="00227BAC" w:rsidRDefault="00227BAC" w:rsidP="00F80283">
      <w:pPr>
        <w:jc w:val="both"/>
        <w:rPr>
          <w:sz w:val="24"/>
          <w:szCs w:val="24"/>
        </w:rPr>
      </w:pPr>
    </w:p>
    <w:p w:rsidR="000C2ADA" w:rsidRDefault="000C2AD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finalizar, el candidato presidencial se comprometió a dar </w:t>
      </w:r>
      <w:r w:rsidR="00683257">
        <w:rPr>
          <w:sz w:val="24"/>
          <w:szCs w:val="24"/>
        </w:rPr>
        <w:t xml:space="preserve">atención </w:t>
      </w:r>
      <w:r>
        <w:rPr>
          <w:sz w:val="24"/>
          <w:szCs w:val="24"/>
        </w:rPr>
        <w:t>especial a los pueblos</w:t>
      </w:r>
      <w:r w:rsidR="00683257">
        <w:rPr>
          <w:sz w:val="24"/>
          <w:szCs w:val="24"/>
        </w:rPr>
        <w:t xml:space="preserve"> de La Montaña</w:t>
      </w:r>
      <w:r w:rsidR="00BB77AE">
        <w:rPr>
          <w:sz w:val="24"/>
          <w:szCs w:val="24"/>
        </w:rPr>
        <w:t xml:space="preserve"> de Guerrero.</w:t>
      </w:r>
      <w:r>
        <w:rPr>
          <w:sz w:val="24"/>
          <w:szCs w:val="24"/>
        </w:rPr>
        <w:t xml:space="preserve"> </w:t>
      </w:r>
    </w:p>
    <w:p w:rsidR="00B462BB" w:rsidRDefault="00B462BB" w:rsidP="00F80283">
      <w:pPr>
        <w:jc w:val="both"/>
        <w:rPr>
          <w:sz w:val="24"/>
          <w:szCs w:val="24"/>
        </w:rPr>
      </w:pPr>
    </w:p>
    <w:p w:rsidR="00844E18" w:rsidRDefault="00B462B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Chilapa de Álvarez, Guerrero, </w:t>
      </w:r>
      <w:r w:rsidR="00073AA9">
        <w:rPr>
          <w:sz w:val="24"/>
          <w:szCs w:val="24"/>
        </w:rPr>
        <w:t>López Obrador adelantó que primero serán concluidas las obras que dejaron tiradas las actuales autoridades alrededor del país y después comenzará nuevas como la construcción de un hospital en el municipio.</w:t>
      </w:r>
    </w:p>
    <w:p w:rsidR="00073AA9" w:rsidRDefault="00073AA9" w:rsidP="00F80283">
      <w:pPr>
        <w:jc w:val="both"/>
        <w:rPr>
          <w:sz w:val="24"/>
          <w:szCs w:val="24"/>
        </w:rPr>
      </w:pPr>
    </w:p>
    <w:p w:rsidR="00073AA9" w:rsidRDefault="00073AA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844E18">
        <w:rPr>
          <w:sz w:val="24"/>
          <w:szCs w:val="24"/>
        </w:rPr>
        <w:t xml:space="preserve">xpresó que hay un cementerio de obras inclusas en todo el país, </w:t>
      </w:r>
      <w:r>
        <w:rPr>
          <w:sz w:val="24"/>
          <w:szCs w:val="24"/>
        </w:rPr>
        <w:t xml:space="preserve">porque </w:t>
      </w:r>
      <w:r w:rsidR="00844E18">
        <w:rPr>
          <w:sz w:val="24"/>
          <w:szCs w:val="24"/>
        </w:rPr>
        <w:t>dejaron tiradas obras</w:t>
      </w:r>
      <w:r>
        <w:rPr>
          <w:sz w:val="24"/>
          <w:szCs w:val="24"/>
        </w:rPr>
        <w:t xml:space="preserve"> como </w:t>
      </w:r>
      <w:r w:rsidR="00844E18">
        <w:rPr>
          <w:sz w:val="24"/>
          <w:szCs w:val="24"/>
        </w:rPr>
        <w:t>escuelas, universid</w:t>
      </w:r>
      <w:r>
        <w:rPr>
          <w:sz w:val="24"/>
          <w:szCs w:val="24"/>
        </w:rPr>
        <w:t>ad</w:t>
      </w:r>
      <w:r w:rsidR="00844E18">
        <w:rPr>
          <w:sz w:val="24"/>
          <w:szCs w:val="24"/>
        </w:rPr>
        <w:t>es, hos</w:t>
      </w:r>
      <w:r>
        <w:rPr>
          <w:sz w:val="24"/>
          <w:szCs w:val="24"/>
        </w:rPr>
        <w:t>p</w:t>
      </w:r>
      <w:r w:rsidR="00844E18">
        <w:rPr>
          <w:sz w:val="24"/>
          <w:szCs w:val="24"/>
        </w:rPr>
        <w:t>itales, caminos sin terminar</w:t>
      </w:r>
      <w:r>
        <w:rPr>
          <w:sz w:val="24"/>
          <w:szCs w:val="24"/>
        </w:rPr>
        <w:t>.</w:t>
      </w:r>
    </w:p>
    <w:p w:rsidR="00073AA9" w:rsidRDefault="00073AA9" w:rsidP="00F80283">
      <w:pPr>
        <w:jc w:val="both"/>
        <w:rPr>
          <w:sz w:val="24"/>
          <w:szCs w:val="24"/>
        </w:rPr>
      </w:pPr>
    </w:p>
    <w:p w:rsidR="008B3172" w:rsidRDefault="00073AA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Al finalizar, López Obrador l</w:t>
      </w:r>
      <w:r w:rsidR="00844E18">
        <w:rPr>
          <w:sz w:val="24"/>
          <w:szCs w:val="24"/>
        </w:rPr>
        <w:t>lamó a los ciudadanos a no vender sus votos a cambio de migajas</w:t>
      </w:r>
      <w:r>
        <w:rPr>
          <w:sz w:val="24"/>
          <w:szCs w:val="24"/>
        </w:rPr>
        <w:t>, porque eso que dan en vísperas de las elecciones es pan para hoy y hambre para mañana, lo que el pueblo quiere es justicia.</w:t>
      </w:r>
      <w:r w:rsidR="00844E18">
        <w:rPr>
          <w:sz w:val="24"/>
          <w:szCs w:val="24"/>
        </w:rPr>
        <w:t xml:space="preserve"> </w:t>
      </w:r>
    </w:p>
    <w:p w:rsidR="00BF1723" w:rsidRDefault="00BF1723" w:rsidP="00F80283">
      <w:pPr>
        <w:jc w:val="both"/>
        <w:rPr>
          <w:sz w:val="24"/>
          <w:szCs w:val="24"/>
        </w:rPr>
      </w:pPr>
    </w:p>
    <w:p w:rsidR="00BF1723" w:rsidRDefault="00BF172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Dijo que se pondrá de acuerdo con religiosos, padres de familia, maestros para convocar a un diálogo por la paz en Chilapa, en Guerrero y en el país, no se le dará la espalda al problema de la inseguridad, no se quiere más homicidios y más violencia, se necesita la paz con ese propósito.</w:t>
      </w:r>
    </w:p>
    <w:p w:rsidR="00BE66CA" w:rsidRDefault="00BE66CA" w:rsidP="00F80283">
      <w:pPr>
        <w:jc w:val="both"/>
        <w:rPr>
          <w:sz w:val="24"/>
          <w:szCs w:val="24"/>
        </w:rPr>
      </w:pPr>
    </w:p>
    <w:p w:rsidR="00716138" w:rsidRDefault="00611355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Por la noche</w:t>
      </w:r>
      <w:r w:rsidR="00716138">
        <w:rPr>
          <w:sz w:val="24"/>
          <w:szCs w:val="24"/>
        </w:rPr>
        <w:t>, Andrés Manuel López Obrador est</w:t>
      </w:r>
      <w:r>
        <w:rPr>
          <w:sz w:val="24"/>
          <w:szCs w:val="24"/>
        </w:rPr>
        <w:t xml:space="preserve">ará en </w:t>
      </w:r>
      <w:r w:rsidR="00716138">
        <w:rPr>
          <w:sz w:val="24"/>
          <w:szCs w:val="24"/>
        </w:rPr>
        <w:t>Chilpancingo, Guerrero</w:t>
      </w:r>
      <w:r>
        <w:rPr>
          <w:sz w:val="24"/>
          <w:szCs w:val="24"/>
        </w:rPr>
        <w:t xml:space="preserve">. </w:t>
      </w:r>
      <w:r w:rsidR="00716138">
        <w:rPr>
          <w:sz w:val="24"/>
          <w:szCs w:val="24"/>
        </w:rPr>
        <w:t>Para mañana, visitará Uruapán, Apatzingán y Lázaro Cárdenas, Michoacán, así como Zihuatanejo, Guerrero.</w:t>
      </w:r>
    </w:p>
    <w:p w:rsidR="007603C9" w:rsidRDefault="007603C9" w:rsidP="00F80283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r w:rsidRPr="0027193D">
        <w:rPr>
          <w:b/>
          <w:color w:val="C00000"/>
          <w:sz w:val="24"/>
          <w:szCs w:val="24"/>
        </w:rPr>
        <w:t>ªªªªªªªªªªª</w:t>
      </w:r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102" w:rsidRDefault="001E2102">
      <w:pPr>
        <w:rPr>
          <w:lang w:val="es-ES"/>
        </w:rPr>
      </w:pPr>
      <w:r>
        <w:rPr>
          <w:lang w:val="es-ES"/>
        </w:rPr>
        <w:separator/>
      </w:r>
    </w:p>
    <w:p w:rsidR="001E2102" w:rsidRDefault="001E2102">
      <w:pPr>
        <w:rPr>
          <w:lang w:val="es-ES"/>
        </w:rPr>
      </w:pPr>
    </w:p>
  </w:endnote>
  <w:endnote w:type="continuationSeparator" w:id="0">
    <w:p w:rsidR="001E2102" w:rsidRDefault="001E2102">
      <w:pPr>
        <w:rPr>
          <w:lang w:val="es-ES"/>
        </w:rPr>
      </w:pPr>
      <w:r>
        <w:rPr>
          <w:lang w:val="es-ES"/>
        </w:rPr>
        <w:continuationSeparator/>
      </w:r>
    </w:p>
    <w:p w:rsidR="001E2102" w:rsidRDefault="001E2102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102" w:rsidRDefault="001E2102">
      <w:pPr>
        <w:rPr>
          <w:lang w:val="es-ES"/>
        </w:rPr>
      </w:pPr>
      <w:r>
        <w:rPr>
          <w:lang w:val="es-ES"/>
        </w:rPr>
        <w:separator/>
      </w:r>
    </w:p>
    <w:p w:rsidR="001E2102" w:rsidRDefault="001E2102">
      <w:pPr>
        <w:rPr>
          <w:lang w:val="es-ES"/>
        </w:rPr>
      </w:pPr>
    </w:p>
  </w:footnote>
  <w:footnote w:type="continuationSeparator" w:id="0">
    <w:p w:rsidR="001E2102" w:rsidRDefault="001E2102">
      <w:pPr>
        <w:rPr>
          <w:lang w:val="es-ES"/>
        </w:rPr>
      </w:pPr>
      <w:r>
        <w:rPr>
          <w:lang w:val="es-ES"/>
        </w:rPr>
        <w:continuationSeparator/>
      </w:r>
    </w:p>
    <w:p w:rsidR="001E2102" w:rsidRDefault="001E2102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611355">
      <w:rPr>
        <w:noProof/>
        <w:lang w:val="es-ES"/>
      </w:rPr>
      <w:t>6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36914"/>
    <w:rsid w:val="00043BAC"/>
    <w:rsid w:val="00052FAD"/>
    <w:rsid w:val="00066BF1"/>
    <w:rsid w:val="00070187"/>
    <w:rsid w:val="00072764"/>
    <w:rsid w:val="00073AA9"/>
    <w:rsid w:val="00085DE6"/>
    <w:rsid w:val="000C0A89"/>
    <w:rsid w:val="000C277F"/>
    <w:rsid w:val="000C2ADA"/>
    <w:rsid w:val="000D1793"/>
    <w:rsid w:val="000F7B61"/>
    <w:rsid w:val="000F7BA1"/>
    <w:rsid w:val="0010605F"/>
    <w:rsid w:val="00115B02"/>
    <w:rsid w:val="001221F7"/>
    <w:rsid w:val="00146DFF"/>
    <w:rsid w:val="001646E4"/>
    <w:rsid w:val="0017295C"/>
    <w:rsid w:val="001768C6"/>
    <w:rsid w:val="00183D52"/>
    <w:rsid w:val="0019034E"/>
    <w:rsid w:val="00190860"/>
    <w:rsid w:val="001A5DF8"/>
    <w:rsid w:val="001C3483"/>
    <w:rsid w:val="001C6D53"/>
    <w:rsid w:val="001D16D4"/>
    <w:rsid w:val="001D630B"/>
    <w:rsid w:val="001E2102"/>
    <w:rsid w:val="001E2B1C"/>
    <w:rsid w:val="001F5A8F"/>
    <w:rsid w:val="00217BF8"/>
    <w:rsid w:val="00227BAC"/>
    <w:rsid w:val="0023448F"/>
    <w:rsid w:val="00243757"/>
    <w:rsid w:val="00246B48"/>
    <w:rsid w:val="00256C07"/>
    <w:rsid w:val="0027193D"/>
    <w:rsid w:val="002722DF"/>
    <w:rsid w:val="00282E39"/>
    <w:rsid w:val="002933DD"/>
    <w:rsid w:val="002C1E95"/>
    <w:rsid w:val="002C5A82"/>
    <w:rsid w:val="002D0224"/>
    <w:rsid w:val="002E5FBB"/>
    <w:rsid w:val="002E704A"/>
    <w:rsid w:val="002F4FBC"/>
    <w:rsid w:val="003037A9"/>
    <w:rsid w:val="003159A0"/>
    <w:rsid w:val="003172F8"/>
    <w:rsid w:val="003235A2"/>
    <w:rsid w:val="00337496"/>
    <w:rsid w:val="00364F8D"/>
    <w:rsid w:val="00370289"/>
    <w:rsid w:val="00372897"/>
    <w:rsid w:val="003742C1"/>
    <w:rsid w:val="003822B5"/>
    <w:rsid w:val="00385FF5"/>
    <w:rsid w:val="0039287F"/>
    <w:rsid w:val="003A1638"/>
    <w:rsid w:val="003B3F16"/>
    <w:rsid w:val="003B7F3D"/>
    <w:rsid w:val="003C00B7"/>
    <w:rsid w:val="003D2A55"/>
    <w:rsid w:val="00451BB9"/>
    <w:rsid w:val="00455B52"/>
    <w:rsid w:val="00463F7D"/>
    <w:rsid w:val="004641BE"/>
    <w:rsid w:val="00465017"/>
    <w:rsid w:val="0047289C"/>
    <w:rsid w:val="0047521A"/>
    <w:rsid w:val="004803E2"/>
    <w:rsid w:val="00480EC2"/>
    <w:rsid w:val="00493C2B"/>
    <w:rsid w:val="004B1521"/>
    <w:rsid w:val="004B1662"/>
    <w:rsid w:val="004B2EAC"/>
    <w:rsid w:val="004B3B94"/>
    <w:rsid w:val="004B568B"/>
    <w:rsid w:val="004C4F9C"/>
    <w:rsid w:val="004D206F"/>
    <w:rsid w:val="004D67E6"/>
    <w:rsid w:val="004D7B92"/>
    <w:rsid w:val="004E7160"/>
    <w:rsid w:val="00523B1B"/>
    <w:rsid w:val="005326D4"/>
    <w:rsid w:val="00546809"/>
    <w:rsid w:val="005726F5"/>
    <w:rsid w:val="00573D61"/>
    <w:rsid w:val="005874FC"/>
    <w:rsid w:val="005A7643"/>
    <w:rsid w:val="005B1761"/>
    <w:rsid w:val="00602E41"/>
    <w:rsid w:val="00607C8B"/>
    <w:rsid w:val="00611355"/>
    <w:rsid w:val="00637497"/>
    <w:rsid w:val="006411B4"/>
    <w:rsid w:val="00642286"/>
    <w:rsid w:val="006530F4"/>
    <w:rsid w:val="006722DE"/>
    <w:rsid w:val="006741FF"/>
    <w:rsid w:val="00683257"/>
    <w:rsid w:val="00693FB2"/>
    <w:rsid w:val="00696911"/>
    <w:rsid w:val="006A4BAB"/>
    <w:rsid w:val="006D0C8D"/>
    <w:rsid w:val="006F1BC5"/>
    <w:rsid w:val="006F5682"/>
    <w:rsid w:val="00705BBB"/>
    <w:rsid w:val="00716138"/>
    <w:rsid w:val="00721BF6"/>
    <w:rsid w:val="00733933"/>
    <w:rsid w:val="0073750B"/>
    <w:rsid w:val="00747D12"/>
    <w:rsid w:val="00750676"/>
    <w:rsid w:val="007511E5"/>
    <w:rsid w:val="00751817"/>
    <w:rsid w:val="0075361D"/>
    <w:rsid w:val="007603C9"/>
    <w:rsid w:val="00773065"/>
    <w:rsid w:val="0078009B"/>
    <w:rsid w:val="007A0FC6"/>
    <w:rsid w:val="007A7F79"/>
    <w:rsid w:val="007C530B"/>
    <w:rsid w:val="007D2FB3"/>
    <w:rsid w:val="007F511F"/>
    <w:rsid w:val="0080623D"/>
    <w:rsid w:val="00811914"/>
    <w:rsid w:val="008147ED"/>
    <w:rsid w:val="00831D3F"/>
    <w:rsid w:val="00833B71"/>
    <w:rsid w:val="00844E18"/>
    <w:rsid w:val="00863841"/>
    <w:rsid w:val="00864FE8"/>
    <w:rsid w:val="0088261E"/>
    <w:rsid w:val="00886E9C"/>
    <w:rsid w:val="008A2FFB"/>
    <w:rsid w:val="008B3172"/>
    <w:rsid w:val="008C41F2"/>
    <w:rsid w:val="008C7D17"/>
    <w:rsid w:val="008D313E"/>
    <w:rsid w:val="008E2EC6"/>
    <w:rsid w:val="008F02A8"/>
    <w:rsid w:val="008F7D64"/>
    <w:rsid w:val="0092227E"/>
    <w:rsid w:val="00923D27"/>
    <w:rsid w:val="00924AD0"/>
    <w:rsid w:val="00931C3A"/>
    <w:rsid w:val="00932FE1"/>
    <w:rsid w:val="00934988"/>
    <w:rsid w:val="00934D35"/>
    <w:rsid w:val="00945D5A"/>
    <w:rsid w:val="00961542"/>
    <w:rsid w:val="00962E08"/>
    <w:rsid w:val="009830EF"/>
    <w:rsid w:val="00995660"/>
    <w:rsid w:val="009A091A"/>
    <w:rsid w:val="009B18D6"/>
    <w:rsid w:val="009B53E3"/>
    <w:rsid w:val="009C09A6"/>
    <w:rsid w:val="009C1673"/>
    <w:rsid w:val="009D305B"/>
    <w:rsid w:val="009E522C"/>
    <w:rsid w:val="009F3F59"/>
    <w:rsid w:val="009F41B9"/>
    <w:rsid w:val="00A059EC"/>
    <w:rsid w:val="00A105C5"/>
    <w:rsid w:val="00A26A4D"/>
    <w:rsid w:val="00A345EB"/>
    <w:rsid w:val="00A5137F"/>
    <w:rsid w:val="00A536DB"/>
    <w:rsid w:val="00A61F85"/>
    <w:rsid w:val="00A65751"/>
    <w:rsid w:val="00A812FE"/>
    <w:rsid w:val="00A925BA"/>
    <w:rsid w:val="00A95CA9"/>
    <w:rsid w:val="00AA4CBE"/>
    <w:rsid w:val="00AA70E7"/>
    <w:rsid w:val="00AB1C88"/>
    <w:rsid w:val="00AE1E09"/>
    <w:rsid w:val="00AF7CFD"/>
    <w:rsid w:val="00B143E2"/>
    <w:rsid w:val="00B22B03"/>
    <w:rsid w:val="00B364DC"/>
    <w:rsid w:val="00B462BB"/>
    <w:rsid w:val="00B60BA2"/>
    <w:rsid w:val="00B92794"/>
    <w:rsid w:val="00BA1CD2"/>
    <w:rsid w:val="00BA7A29"/>
    <w:rsid w:val="00BB15D1"/>
    <w:rsid w:val="00BB77AE"/>
    <w:rsid w:val="00BB7BCC"/>
    <w:rsid w:val="00BC5CA3"/>
    <w:rsid w:val="00BD76B3"/>
    <w:rsid w:val="00BE4C01"/>
    <w:rsid w:val="00BE66CA"/>
    <w:rsid w:val="00BF1723"/>
    <w:rsid w:val="00BF68E7"/>
    <w:rsid w:val="00C06029"/>
    <w:rsid w:val="00C07CAB"/>
    <w:rsid w:val="00C42201"/>
    <w:rsid w:val="00C5334F"/>
    <w:rsid w:val="00C5688E"/>
    <w:rsid w:val="00C620C6"/>
    <w:rsid w:val="00C6683A"/>
    <w:rsid w:val="00C96712"/>
    <w:rsid w:val="00C97A0C"/>
    <w:rsid w:val="00CA50E8"/>
    <w:rsid w:val="00CA69A7"/>
    <w:rsid w:val="00CA7699"/>
    <w:rsid w:val="00CB07D2"/>
    <w:rsid w:val="00CC45C8"/>
    <w:rsid w:val="00CD3DE2"/>
    <w:rsid w:val="00CD7640"/>
    <w:rsid w:val="00CE64D1"/>
    <w:rsid w:val="00CF4125"/>
    <w:rsid w:val="00D050FF"/>
    <w:rsid w:val="00D05C39"/>
    <w:rsid w:val="00D0675B"/>
    <w:rsid w:val="00D26A0A"/>
    <w:rsid w:val="00D371D2"/>
    <w:rsid w:val="00D44B64"/>
    <w:rsid w:val="00D8313E"/>
    <w:rsid w:val="00D83C47"/>
    <w:rsid w:val="00D84CF4"/>
    <w:rsid w:val="00D86478"/>
    <w:rsid w:val="00DA0AA3"/>
    <w:rsid w:val="00DA671A"/>
    <w:rsid w:val="00DC1831"/>
    <w:rsid w:val="00DC378C"/>
    <w:rsid w:val="00DC4C89"/>
    <w:rsid w:val="00DE0FBF"/>
    <w:rsid w:val="00DE1D79"/>
    <w:rsid w:val="00DE4858"/>
    <w:rsid w:val="00DF2199"/>
    <w:rsid w:val="00E245E7"/>
    <w:rsid w:val="00E2682C"/>
    <w:rsid w:val="00E32F75"/>
    <w:rsid w:val="00E368A1"/>
    <w:rsid w:val="00E53C0B"/>
    <w:rsid w:val="00E710E3"/>
    <w:rsid w:val="00E71602"/>
    <w:rsid w:val="00E92594"/>
    <w:rsid w:val="00EA3FAF"/>
    <w:rsid w:val="00EA7215"/>
    <w:rsid w:val="00EC4DAA"/>
    <w:rsid w:val="00ED11E7"/>
    <w:rsid w:val="00EE0362"/>
    <w:rsid w:val="00EE75D6"/>
    <w:rsid w:val="00F0106C"/>
    <w:rsid w:val="00F02BA2"/>
    <w:rsid w:val="00F15284"/>
    <w:rsid w:val="00F2371C"/>
    <w:rsid w:val="00F70A72"/>
    <w:rsid w:val="00F80283"/>
    <w:rsid w:val="00FA1AF8"/>
    <w:rsid w:val="00FC0028"/>
    <w:rsid w:val="00FD00E1"/>
    <w:rsid w:val="00FE7845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294BE9DD-FA78-409B-A0EB-8E5EE14D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1881</Words>
  <Characters>10350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12207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2020-05-09T19:33:00Z</dcterms:created>
  <dcterms:modified xsi:type="dcterms:W3CDTF">2020-05-09T19:33:00Z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