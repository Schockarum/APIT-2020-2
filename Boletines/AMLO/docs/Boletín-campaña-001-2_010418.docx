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7"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AA4CBE">
        <w:rPr>
          <w:rFonts w:ascii="Cambria" w:hAnsi="Cambria"/>
          <w:b/>
          <w:color w:val="C00000"/>
          <w:sz w:val="28"/>
          <w:szCs w:val="28"/>
        </w:rPr>
        <w:t>001</w:t>
      </w:r>
    </w:p>
    <w:p w:rsidR="00EA3FAF" w:rsidRPr="00E245E7" w:rsidRDefault="00EA3FAF" w:rsidP="00EA3FAF">
      <w:pPr>
        <w:jc w:val="right"/>
        <w:rPr>
          <w:rFonts w:ascii="Cambria" w:hAnsi="Cambria"/>
          <w:b/>
          <w:color w:val="404040"/>
          <w:sz w:val="28"/>
          <w:szCs w:val="28"/>
        </w:rPr>
      </w:pPr>
    </w:p>
    <w:p w:rsidR="004D67E6" w:rsidRPr="000D1793" w:rsidRDefault="00A345EB" w:rsidP="004D67E6">
      <w:pPr>
        <w:jc w:val="center"/>
        <w:rPr>
          <w:rFonts w:ascii="Cambria" w:hAnsi="Cambria"/>
          <w:b/>
          <w:color w:val="808080"/>
          <w:sz w:val="32"/>
          <w:szCs w:val="32"/>
        </w:rPr>
      </w:pPr>
      <w:r>
        <w:rPr>
          <w:b/>
          <w:color w:val="808080"/>
          <w:sz w:val="32"/>
          <w:szCs w:val="32"/>
          <w:lang w:val="es-ES"/>
        </w:rPr>
        <w:t xml:space="preserve">Discurso </w:t>
      </w:r>
      <w:r w:rsidR="000D1793" w:rsidRPr="000D1793">
        <w:rPr>
          <w:b/>
          <w:color w:val="808080"/>
          <w:sz w:val="32"/>
          <w:szCs w:val="32"/>
          <w:lang w:val="es-ES"/>
        </w:rPr>
        <w:t xml:space="preserve">AMLO </w:t>
      </w:r>
      <w:r w:rsidR="00DE1D79">
        <w:rPr>
          <w:b/>
          <w:color w:val="808080"/>
          <w:sz w:val="32"/>
          <w:szCs w:val="32"/>
          <w:lang w:val="es-ES"/>
        </w:rPr>
        <w:t xml:space="preserve">al iniciar su </w:t>
      </w:r>
      <w:r w:rsidR="000D1793" w:rsidRPr="000D1793">
        <w:rPr>
          <w:b/>
          <w:color w:val="808080"/>
          <w:sz w:val="32"/>
          <w:szCs w:val="32"/>
          <w:lang w:val="es-ES"/>
        </w:rPr>
        <w:t>campaña en Ciudad Juárez, Chihuahua</w:t>
      </w:r>
    </w:p>
    <w:p w:rsidR="004D67E6" w:rsidRDefault="004D67E6" w:rsidP="004D67E6">
      <w:pPr>
        <w:jc w:val="both"/>
        <w:rPr>
          <w:rStyle w:val="Carcterdetextoennegrita"/>
          <w:sz w:val="24"/>
          <w:szCs w:val="24"/>
        </w:rPr>
      </w:pPr>
    </w:p>
    <w:p w:rsidR="000D1793" w:rsidRPr="000D1793" w:rsidRDefault="00AA4CBE" w:rsidP="00AA4CBE">
      <w:pPr>
        <w:jc w:val="both"/>
        <w:rPr>
          <w:b/>
          <w:sz w:val="24"/>
          <w:szCs w:val="24"/>
        </w:rPr>
      </w:pPr>
      <w:r w:rsidRPr="000D1793">
        <w:rPr>
          <w:rStyle w:val="Carcterdetextoennegrita"/>
          <w:b w:val="0"/>
          <w:sz w:val="24"/>
          <w:szCs w:val="24"/>
        </w:rPr>
        <w:t>Ciudad Juárez, Chihuahua</w:t>
      </w:r>
      <w:r w:rsidR="00FD00E1" w:rsidRPr="000D1793">
        <w:rPr>
          <w:rStyle w:val="Carcterdetextoennegrita"/>
          <w:b w:val="0"/>
          <w:sz w:val="24"/>
          <w:szCs w:val="24"/>
        </w:rPr>
        <w:t xml:space="preserve">, </w:t>
      </w:r>
      <w:r w:rsidRPr="000D1793">
        <w:rPr>
          <w:rStyle w:val="Carcterdetextoennegrita"/>
          <w:b w:val="0"/>
          <w:sz w:val="24"/>
          <w:szCs w:val="24"/>
        </w:rPr>
        <w:t>01</w:t>
      </w:r>
      <w:r w:rsidR="00FD00E1" w:rsidRPr="000D1793">
        <w:rPr>
          <w:rStyle w:val="Carcterdetextoennegrita"/>
          <w:b w:val="0"/>
          <w:sz w:val="24"/>
          <w:szCs w:val="24"/>
        </w:rPr>
        <w:t xml:space="preserve"> de </w:t>
      </w:r>
      <w:r w:rsidRPr="000D1793">
        <w:rPr>
          <w:rStyle w:val="Carcterdetextoennegrita"/>
          <w:b w:val="0"/>
          <w:sz w:val="24"/>
          <w:szCs w:val="24"/>
        </w:rPr>
        <w:t>abril de 2018</w:t>
      </w:r>
      <w:r w:rsidR="001D630B" w:rsidRPr="000D1793">
        <w:rPr>
          <w:rStyle w:val="Carcterdetextoennegrita"/>
          <w:b w:val="0"/>
          <w:sz w:val="24"/>
          <w:szCs w:val="24"/>
        </w:rPr>
        <w:t>.-</w:t>
      </w:r>
      <w:r w:rsidR="00FD00E1" w:rsidRPr="000D1793">
        <w:rPr>
          <w:rStyle w:val="Carcterdetextoennegrita"/>
          <w:b w:val="0"/>
          <w:sz w:val="24"/>
          <w:szCs w:val="24"/>
        </w:rPr>
        <w:t xml:space="preserve"> </w:t>
      </w:r>
      <w:r w:rsidR="00FD00E1" w:rsidRPr="000D1793">
        <w:rPr>
          <w:b/>
          <w:sz w:val="24"/>
          <w:szCs w:val="24"/>
        </w:rPr>
        <w:t> </w:t>
      </w:r>
      <w:r w:rsidR="004D67E6" w:rsidRPr="000D1793">
        <w:rPr>
          <w:b/>
          <w:sz w:val="24"/>
          <w:szCs w:val="24"/>
        </w:rPr>
        <w:t xml:space="preserve"> </w:t>
      </w:r>
      <w:r w:rsidRPr="000D1793">
        <w:rPr>
          <w:b/>
          <w:sz w:val="24"/>
          <w:szCs w:val="24"/>
        </w:rPr>
        <w:t>Palabras de Andrés Manuel López Obrador, candidato a la Presidencia de la República por la Coalición</w:t>
      </w:r>
      <w:r w:rsidR="000D1793" w:rsidRPr="000D1793">
        <w:rPr>
          <w:b/>
          <w:sz w:val="24"/>
          <w:szCs w:val="24"/>
        </w:rPr>
        <w:t xml:space="preserve">: </w:t>
      </w:r>
      <w:r w:rsidR="00F038C9">
        <w:rPr>
          <w:b/>
          <w:sz w:val="24"/>
          <w:szCs w:val="24"/>
        </w:rPr>
        <w:t>“</w:t>
      </w:r>
      <w:r w:rsidRPr="000D1793">
        <w:rPr>
          <w:b/>
          <w:sz w:val="24"/>
          <w:szCs w:val="24"/>
        </w:rPr>
        <w:t xml:space="preserve">Juntos haremos historia”, en su </w:t>
      </w:r>
      <w:r w:rsidR="000D1793" w:rsidRPr="000D1793">
        <w:rPr>
          <w:b/>
          <w:sz w:val="24"/>
          <w:szCs w:val="24"/>
        </w:rPr>
        <w:t xml:space="preserve">inicio de campaña en Ciudad Juárez, Chihuahua. </w:t>
      </w:r>
    </w:p>
    <w:p w:rsidR="000D1793" w:rsidRDefault="000D1793" w:rsidP="00AA4CBE">
      <w:pPr>
        <w:jc w:val="both"/>
        <w:rPr>
          <w:sz w:val="24"/>
          <w:szCs w:val="24"/>
        </w:rPr>
      </w:pPr>
    </w:p>
    <w:p w:rsidR="00AA4CBE" w:rsidRDefault="00AA4CBE" w:rsidP="00AA4CBE">
      <w:pPr>
        <w:jc w:val="both"/>
        <w:rPr>
          <w:sz w:val="24"/>
          <w:szCs w:val="24"/>
        </w:rPr>
      </w:pPr>
      <w:r w:rsidRPr="00AA4CBE">
        <w:rPr>
          <w:sz w:val="24"/>
          <w:szCs w:val="24"/>
        </w:rPr>
        <w:t>Amigas y amigos:</w:t>
      </w:r>
    </w:p>
    <w:p w:rsidR="000D1793" w:rsidRPr="00AA4CBE" w:rsidRDefault="000D1793" w:rsidP="00AA4CBE">
      <w:pPr>
        <w:jc w:val="both"/>
        <w:rPr>
          <w:sz w:val="24"/>
          <w:szCs w:val="24"/>
        </w:rPr>
      </w:pPr>
    </w:p>
    <w:p w:rsidR="00AA4CBE" w:rsidRPr="00AA4CBE" w:rsidRDefault="00AA4CBE" w:rsidP="00AA4CBE">
      <w:pPr>
        <w:jc w:val="both"/>
        <w:rPr>
          <w:sz w:val="24"/>
          <w:szCs w:val="24"/>
        </w:rPr>
      </w:pPr>
      <w:r w:rsidRPr="00AA4CBE">
        <w:rPr>
          <w:sz w:val="24"/>
          <w:szCs w:val="24"/>
        </w:rPr>
        <w:t>Iniciamos la campaña</w:t>
      </w:r>
      <w:r w:rsidR="000D1793">
        <w:rPr>
          <w:sz w:val="24"/>
          <w:szCs w:val="24"/>
        </w:rPr>
        <w:t xml:space="preserve">, aquí donde comienza nuestra patria, </w:t>
      </w:r>
      <w:r w:rsidRPr="00AA4CBE">
        <w:rPr>
          <w:sz w:val="24"/>
          <w:szCs w:val="24"/>
        </w:rPr>
        <w:t>en Ciudad Juárez</w:t>
      </w:r>
      <w:r w:rsidR="00874D0A">
        <w:rPr>
          <w:sz w:val="24"/>
          <w:szCs w:val="24"/>
        </w:rPr>
        <w:t>.</w:t>
      </w:r>
      <w:r w:rsidR="000D1793">
        <w:rPr>
          <w:sz w:val="24"/>
          <w:szCs w:val="24"/>
        </w:rPr>
        <w:t xml:space="preserve"> iniciamos aquí la campaña</w:t>
      </w:r>
      <w:r w:rsidRPr="00AA4CBE">
        <w:rPr>
          <w:sz w:val="24"/>
          <w:szCs w:val="24"/>
        </w:rPr>
        <w:t xml:space="preserve"> como homenaje a este legendario Paso del Norte, donde se refugió y resistió Juárez y su gabinete, en los tiempos de la lucha contra los conservadores y la Invasión Francesa.</w:t>
      </w:r>
    </w:p>
    <w:p w:rsidR="000D1793" w:rsidRDefault="000D1793" w:rsidP="00AA4CBE">
      <w:pPr>
        <w:jc w:val="both"/>
        <w:rPr>
          <w:sz w:val="24"/>
          <w:szCs w:val="24"/>
        </w:rPr>
      </w:pPr>
    </w:p>
    <w:p w:rsidR="00AA4CBE" w:rsidRPr="00AA4CBE" w:rsidRDefault="00AA4CBE" w:rsidP="00AA4CBE">
      <w:pPr>
        <w:jc w:val="both"/>
        <w:rPr>
          <w:sz w:val="24"/>
          <w:szCs w:val="24"/>
        </w:rPr>
      </w:pPr>
      <w:r w:rsidRPr="00AA4CBE">
        <w:rPr>
          <w:sz w:val="24"/>
          <w:szCs w:val="24"/>
        </w:rPr>
        <w:t>Medio siglo después, en mayo de</w:t>
      </w:r>
      <w:r w:rsidR="000D1793">
        <w:rPr>
          <w:sz w:val="24"/>
          <w:szCs w:val="24"/>
        </w:rPr>
        <w:t xml:space="preserve"> 1911, aquí también tuvo lugar </w:t>
      </w:r>
      <w:r w:rsidRPr="00AA4CBE">
        <w:rPr>
          <w:sz w:val="24"/>
          <w:szCs w:val="24"/>
        </w:rPr>
        <w:t>la batalla decisiva</w:t>
      </w:r>
      <w:r w:rsidR="00874D0A">
        <w:rPr>
          <w:sz w:val="24"/>
          <w:szCs w:val="24"/>
        </w:rPr>
        <w:t>,</w:t>
      </w:r>
      <w:r w:rsidRPr="00AA4CBE">
        <w:rPr>
          <w:sz w:val="24"/>
          <w:szCs w:val="24"/>
        </w:rPr>
        <w:t xml:space="preserve"> en la cual los revolucionarios, encabezados por Francisco I. Madero, con el apoyo militar de Pascual Orozco y Francisco Villa, derrotaron al ejército federal para propiciar la caída del régimen dictatorial porfirista.</w:t>
      </w:r>
    </w:p>
    <w:p w:rsidR="000D1793" w:rsidRDefault="000D1793" w:rsidP="00AA4CBE">
      <w:pPr>
        <w:jc w:val="both"/>
        <w:rPr>
          <w:sz w:val="24"/>
          <w:szCs w:val="24"/>
        </w:rPr>
      </w:pPr>
    </w:p>
    <w:p w:rsidR="00874D0A" w:rsidRDefault="00AA4CBE" w:rsidP="00AA4CBE">
      <w:pPr>
        <w:jc w:val="both"/>
        <w:rPr>
          <w:sz w:val="24"/>
          <w:szCs w:val="24"/>
        </w:rPr>
      </w:pPr>
      <w:r w:rsidRPr="00AA4CBE">
        <w:rPr>
          <w:sz w:val="24"/>
          <w:szCs w:val="24"/>
        </w:rPr>
        <w:t>De modo que Ciudad Juárez, antes Paso del Norte, ha sido testigo de hechos históricos trascendentes y punto de partida de importantes transformaciones. Por eso</w:t>
      </w:r>
      <w:r w:rsidR="00874D0A">
        <w:rPr>
          <w:sz w:val="24"/>
          <w:szCs w:val="24"/>
        </w:rPr>
        <w:t>,</w:t>
      </w:r>
      <w:r w:rsidRPr="00AA4CBE">
        <w:rPr>
          <w:sz w:val="24"/>
          <w:szCs w:val="24"/>
        </w:rPr>
        <w:t xml:space="preserve"> decidimos iniciar nuestra campaña</w:t>
      </w:r>
      <w:r w:rsidR="00874D0A">
        <w:rPr>
          <w:sz w:val="24"/>
          <w:szCs w:val="24"/>
        </w:rPr>
        <w:t xml:space="preserve"> aquí </w:t>
      </w:r>
      <w:r w:rsidRPr="00AA4CBE">
        <w:rPr>
          <w:sz w:val="24"/>
          <w:szCs w:val="24"/>
        </w:rPr>
        <w:t>en este sitio</w:t>
      </w:r>
      <w:r w:rsidR="00874D0A">
        <w:rPr>
          <w:sz w:val="24"/>
          <w:szCs w:val="24"/>
        </w:rPr>
        <w:t>,</w:t>
      </w:r>
      <w:r w:rsidRPr="00AA4CBE">
        <w:rPr>
          <w:sz w:val="24"/>
          <w:szCs w:val="24"/>
        </w:rPr>
        <w:t xml:space="preserve"> por demás emblemático</w:t>
      </w:r>
      <w:r w:rsidR="00874D0A">
        <w:rPr>
          <w:sz w:val="24"/>
          <w:szCs w:val="24"/>
        </w:rPr>
        <w:t xml:space="preserve">, aquí al pie de la estatua del mejor presidente que ha habido en la historia de nuestro país, Benito Juárez García. </w:t>
      </w:r>
    </w:p>
    <w:p w:rsidR="00874D0A" w:rsidRDefault="00874D0A" w:rsidP="00AA4CBE">
      <w:pPr>
        <w:jc w:val="both"/>
        <w:rPr>
          <w:sz w:val="24"/>
          <w:szCs w:val="24"/>
        </w:rPr>
      </w:pPr>
    </w:p>
    <w:p w:rsidR="00AA4CBE" w:rsidRDefault="00AA4CBE" w:rsidP="00AA4CBE">
      <w:pPr>
        <w:jc w:val="both"/>
        <w:rPr>
          <w:sz w:val="24"/>
          <w:szCs w:val="24"/>
        </w:rPr>
      </w:pPr>
      <w:r w:rsidRPr="00AA4CBE">
        <w:rPr>
          <w:sz w:val="24"/>
          <w:szCs w:val="24"/>
        </w:rPr>
        <w:t xml:space="preserve">Ciudad Juárez representa el pasado glorioso, </w:t>
      </w:r>
      <w:r w:rsidR="007540C3">
        <w:rPr>
          <w:sz w:val="24"/>
          <w:szCs w:val="24"/>
        </w:rPr>
        <w:t xml:space="preserve">también </w:t>
      </w:r>
      <w:r w:rsidRPr="00AA4CBE">
        <w:rPr>
          <w:sz w:val="24"/>
          <w:szCs w:val="24"/>
        </w:rPr>
        <w:t xml:space="preserve">el presente de los grandes y graves problemas nacionales y </w:t>
      </w:r>
      <w:r w:rsidR="007540C3">
        <w:rPr>
          <w:sz w:val="24"/>
          <w:szCs w:val="24"/>
        </w:rPr>
        <w:t xml:space="preserve">también aquí en Ciudad Juárez, como todo México, se está expresando, manifestando la posibilidad de lograr juntos un mejor </w:t>
      </w:r>
      <w:r w:rsidRPr="00AA4CBE">
        <w:rPr>
          <w:sz w:val="24"/>
          <w:szCs w:val="24"/>
        </w:rPr>
        <w:t>porvenir para nuestro pueblo y nuestra nación.</w:t>
      </w:r>
    </w:p>
    <w:p w:rsidR="007540C3" w:rsidRDefault="007540C3" w:rsidP="00AA4CBE">
      <w:pPr>
        <w:jc w:val="both"/>
        <w:rPr>
          <w:sz w:val="24"/>
          <w:szCs w:val="24"/>
        </w:rPr>
      </w:pPr>
    </w:p>
    <w:p w:rsidR="007540C3" w:rsidRDefault="00AA4CBE" w:rsidP="00AA4CBE">
      <w:pPr>
        <w:jc w:val="both"/>
        <w:rPr>
          <w:sz w:val="24"/>
          <w:szCs w:val="24"/>
        </w:rPr>
      </w:pPr>
      <w:r w:rsidRPr="00AA4CBE">
        <w:rPr>
          <w:sz w:val="24"/>
          <w:szCs w:val="24"/>
        </w:rPr>
        <w:t xml:space="preserve">La situación actual en Ciudad Juárez es muy parecida a lo que sucede en el resto del país. Antes había más diferencias entre el norte y el sur de </w:t>
      </w:r>
      <w:r w:rsidR="007540C3">
        <w:rPr>
          <w:sz w:val="24"/>
          <w:szCs w:val="24"/>
        </w:rPr>
        <w:t>México.</w:t>
      </w:r>
      <w:r w:rsidRPr="00AA4CBE">
        <w:rPr>
          <w:sz w:val="24"/>
          <w:szCs w:val="24"/>
        </w:rPr>
        <w:t xml:space="preserve"> </w:t>
      </w:r>
    </w:p>
    <w:p w:rsidR="007540C3" w:rsidRDefault="00AA4CBE" w:rsidP="00AA4CBE">
      <w:pPr>
        <w:jc w:val="both"/>
        <w:rPr>
          <w:sz w:val="24"/>
          <w:szCs w:val="24"/>
        </w:rPr>
      </w:pPr>
      <w:r w:rsidRPr="00AA4CBE">
        <w:rPr>
          <w:sz w:val="24"/>
          <w:szCs w:val="24"/>
        </w:rPr>
        <w:lastRenderedPageBreak/>
        <w:t>Hasta hace poco, el crecimiento económico en la frontera era superior a la media nacional y por lo mismo había mayores oportunidades de empleo</w:t>
      </w:r>
      <w:r w:rsidR="007540C3">
        <w:rPr>
          <w:sz w:val="24"/>
          <w:szCs w:val="24"/>
        </w:rPr>
        <w:t>s en toda esta región fronteriza.</w:t>
      </w:r>
    </w:p>
    <w:p w:rsidR="007540C3" w:rsidRDefault="00AA4CBE" w:rsidP="00AA4CBE">
      <w:pPr>
        <w:jc w:val="both"/>
        <w:rPr>
          <w:sz w:val="24"/>
          <w:szCs w:val="24"/>
        </w:rPr>
      </w:pPr>
      <w:r w:rsidRPr="00AA4CBE">
        <w:rPr>
          <w:sz w:val="24"/>
          <w:szCs w:val="24"/>
        </w:rPr>
        <w:t xml:space="preserve"> </w:t>
      </w:r>
    </w:p>
    <w:p w:rsidR="00AA4CBE" w:rsidRPr="00AA4CBE" w:rsidRDefault="00AA4CBE" w:rsidP="00AA4CBE">
      <w:pPr>
        <w:jc w:val="both"/>
        <w:rPr>
          <w:sz w:val="24"/>
          <w:szCs w:val="24"/>
        </w:rPr>
      </w:pPr>
      <w:r w:rsidRPr="00AA4CBE">
        <w:rPr>
          <w:sz w:val="24"/>
          <w:szCs w:val="24"/>
        </w:rPr>
        <w:t>A partir de la recesión económica producida en 2008 en los Estados Unidos, Ciudad Juárez pasó a ser uno de los centros urbanos con mayor des</w:t>
      </w:r>
      <w:r w:rsidR="007540C3">
        <w:rPr>
          <w:sz w:val="24"/>
          <w:szCs w:val="24"/>
        </w:rPr>
        <w:t xml:space="preserve">empleo </w:t>
      </w:r>
      <w:r w:rsidRPr="00AA4CBE">
        <w:rPr>
          <w:sz w:val="24"/>
          <w:szCs w:val="24"/>
        </w:rPr>
        <w:t xml:space="preserve">en el país. </w:t>
      </w:r>
    </w:p>
    <w:p w:rsidR="000D1793" w:rsidRDefault="000D1793" w:rsidP="00AA4CBE">
      <w:pPr>
        <w:jc w:val="both"/>
        <w:rPr>
          <w:sz w:val="24"/>
          <w:szCs w:val="24"/>
        </w:rPr>
      </w:pPr>
    </w:p>
    <w:p w:rsidR="000D1793" w:rsidRDefault="00AA4CBE" w:rsidP="00AA4CBE">
      <w:pPr>
        <w:jc w:val="both"/>
        <w:rPr>
          <w:sz w:val="24"/>
          <w:szCs w:val="24"/>
        </w:rPr>
      </w:pPr>
      <w:r w:rsidRPr="00AA4CBE">
        <w:rPr>
          <w:sz w:val="24"/>
          <w:szCs w:val="24"/>
        </w:rPr>
        <w:t xml:space="preserve">Aparejada </w:t>
      </w:r>
      <w:r w:rsidR="007540C3">
        <w:rPr>
          <w:sz w:val="24"/>
          <w:szCs w:val="24"/>
        </w:rPr>
        <w:t xml:space="preserve">a esa crisis </w:t>
      </w:r>
      <w:r w:rsidRPr="00AA4CBE">
        <w:rPr>
          <w:sz w:val="24"/>
          <w:szCs w:val="24"/>
        </w:rPr>
        <w:t xml:space="preserve">económica, ha venido como rémora la crisis de bienestar social, que se sumó a la inseguridad y la violencia que ya venían de tiempo atrás. </w:t>
      </w:r>
    </w:p>
    <w:p w:rsidR="000D1793" w:rsidRDefault="000D1793" w:rsidP="00AA4CBE">
      <w:pPr>
        <w:jc w:val="both"/>
        <w:rPr>
          <w:sz w:val="24"/>
          <w:szCs w:val="24"/>
        </w:rPr>
      </w:pPr>
    </w:p>
    <w:p w:rsidR="007540C3" w:rsidRDefault="00AA4CBE" w:rsidP="00AA4CBE">
      <w:pPr>
        <w:jc w:val="both"/>
        <w:rPr>
          <w:sz w:val="24"/>
          <w:szCs w:val="24"/>
        </w:rPr>
      </w:pPr>
      <w:r w:rsidRPr="00AA4CBE">
        <w:rPr>
          <w:sz w:val="24"/>
          <w:szCs w:val="24"/>
        </w:rPr>
        <w:t>Aquí empezó el horror de los feminicidios que, desgraciadamente, siguen ocurriendo en todo el país y con mayor incidencia en las colonias populares</w:t>
      </w:r>
      <w:r w:rsidR="007540C3">
        <w:rPr>
          <w:sz w:val="24"/>
          <w:szCs w:val="24"/>
        </w:rPr>
        <w:t xml:space="preserve"> de las grandes ciudades de nuestra R</w:t>
      </w:r>
      <w:r w:rsidRPr="00AA4CBE">
        <w:rPr>
          <w:sz w:val="24"/>
          <w:szCs w:val="24"/>
        </w:rPr>
        <w:t xml:space="preserve">epública. </w:t>
      </w:r>
    </w:p>
    <w:p w:rsidR="007540C3" w:rsidRDefault="007540C3" w:rsidP="00AA4CBE">
      <w:pPr>
        <w:jc w:val="both"/>
        <w:rPr>
          <w:sz w:val="24"/>
          <w:szCs w:val="24"/>
        </w:rPr>
      </w:pPr>
    </w:p>
    <w:p w:rsidR="00AA4CBE" w:rsidRPr="00AA4CBE" w:rsidRDefault="00AA4CBE" w:rsidP="00AA4CBE">
      <w:pPr>
        <w:jc w:val="both"/>
        <w:rPr>
          <w:sz w:val="24"/>
          <w:szCs w:val="24"/>
        </w:rPr>
      </w:pPr>
      <w:r w:rsidRPr="00AA4CBE">
        <w:rPr>
          <w:sz w:val="24"/>
          <w:szCs w:val="24"/>
        </w:rPr>
        <w:t xml:space="preserve">Hoy, las multiplicadas amenazas a la integridad y a la vida acechan en forma particularmente devastadora a las mujeres y a los jóvenes. </w:t>
      </w:r>
    </w:p>
    <w:p w:rsidR="000D1793" w:rsidRDefault="000D1793" w:rsidP="00AA4CBE">
      <w:pPr>
        <w:jc w:val="both"/>
        <w:rPr>
          <w:sz w:val="24"/>
          <w:szCs w:val="24"/>
        </w:rPr>
      </w:pPr>
    </w:p>
    <w:p w:rsidR="007540C3" w:rsidRDefault="00AA4CBE" w:rsidP="00AA4CBE">
      <w:pPr>
        <w:jc w:val="both"/>
        <w:rPr>
          <w:sz w:val="24"/>
          <w:szCs w:val="24"/>
        </w:rPr>
      </w:pPr>
      <w:r w:rsidRPr="00AA4CBE">
        <w:rPr>
          <w:sz w:val="24"/>
          <w:szCs w:val="24"/>
        </w:rPr>
        <w:t>No fue casual que el papa Francisco decidiera venir a Ciudad Juárez hace más de dos años para alzar la voz y sostener que uno de los principales flagelos a los que se ven expuestos los jóvenes es la negación de su derecho al estudio y al trabajo sostenible y redituable, y la</w:t>
      </w:r>
      <w:r w:rsidR="007540C3">
        <w:rPr>
          <w:sz w:val="24"/>
          <w:szCs w:val="24"/>
        </w:rPr>
        <w:t xml:space="preserve"> imposibilidad de realizarse y </w:t>
      </w:r>
      <w:r w:rsidRPr="00AA4CBE">
        <w:rPr>
          <w:sz w:val="24"/>
          <w:szCs w:val="24"/>
        </w:rPr>
        <w:t xml:space="preserve">proyectarse. </w:t>
      </w:r>
    </w:p>
    <w:p w:rsidR="007540C3" w:rsidRDefault="007540C3" w:rsidP="00AA4CBE">
      <w:pPr>
        <w:jc w:val="both"/>
        <w:rPr>
          <w:sz w:val="24"/>
          <w:szCs w:val="24"/>
        </w:rPr>
      </w:pPr>
    </w:p>
    <w:p w:rsidR="00AA4CBE" w:rsidRPr="00AA4CBE" w:rsidRDefault="00AA4CBE" w:rsidP="00AA4CBE">
      <w:pPr>
        <w:jc w:val="both"/>
        <w:rPr>
          <w:sz w:val="24"/>
          <w:szCs w:val="24"/>
        </w:rPr>
      </w:pPr>
      <w:r w:rsidRPr="00AA4CBE">
        <w:rPr>
          <w:sz w:val="24"/>
          <w:szCs w:val="24"/>
        </w:rPr>
        <w:t>Esto genera condiciones de pobreza y marginación, y esta pobreza</w:t>
      </w:r>
      <w:r w:rsidR="007540C3">
        <w:rPr>
          <w:sz w:val="24"/>
          <w:szCs w:val="24"/>
        </w:rPr>
        <w:t xml:space="preserve"> y esta marginación son el mayor</w:t>
      </w:r>
      <w:r w:rsidRPr="00AA4CBE">
        <w:rPr>
          <w:sz w:val="24"/>
          <w:szCs w:val="24"/>
        </w:rPr>
        <w:t xml:space="preserve"> caldo de cultivo para que caigan en el círculo del narcotráfico y </w:t>
      </w:r>
      <w:r w:rsidR="007540C3">
        <w:rPr>
          <w:sz w:val="24"/>
          <w:szCs w:val="24"/>
        </w:rPr>
        <w:t xml:space="preserve">de </w:t>
      </w:r>
      <w:r w:rsidRPr="00AA4CBE">
        <w:rPr>
          <w:sz w:val="24"/>
          <w:szCs w:val="24"/>
        </w:rPr>
        <w:t>la violencia.</w:t>
      </w:r>
    </w:p>
    <w:p w:rsidR="000D1793" w:rsidRDefault="000D1793" w:rsidP="00AA4CBE">
      <w:pPr>
        <w:jc w:val="both"/>
        <w:rPr>
          <w:sz w:val="24"/>
          <w:szCs w:val="24"/>
        </w:rPr>
      </w:pPr>
    </w:p>
    <w:p w:rsidR="007540C3" w:rsidRDefault="00AA4CBE" w:rsidP="00AA4CBE">
      <w:pPr>
        <w:jc w:val="both"/>
        <w:rPr>
          <w:sz w:val="24"/>
          <w:szCs w:val="24"/>
        </w:rPr>
      </w:pPr>
      <w:r w:rsidRPr="00AA4CBE">
        <w:rPr>
          <w:sz w:val="24"/>
          <w:szCs w:val="24"/>
        </w:rPr>
        <w:t xml:space="preserve">Ha sido tan pronunciada la decadencia del país en los últimos tiempos que sólo la fortaleza cultural de nuestro pueblo permite explicar por qué tanto aguante y </w:t>
      </w:r>
      <w:r w:rsidR="007540C3">
        <w:rPr>
          <w:sz w:val="24"/>
          <w:szCs w:val="24"/>
        </w:rPr>
        <w:t xml:space="preserve">por qué tanta </w:t>
      </w:r>
      <w:r w:rsidRPr="00AA4CBE">
        <w:rPr>
          <w:sz w:val="24"/>
          <w:szCs w:val="24"/>
        </w:rPr>
        <w:t xml:space="preserve">resistencia. </w:t>
      </w:r>
    </w:p>
    <w:p w:rsidR="007540C3" w:rsidRDefault="007540C3" w:rsidP="00AA4CBE">
      <w:pPr>
        <w:jc w:val="both"/>
        <w:rPr>
          <w:sz w:val="24"/>
          <w:szCs w:val="24"/>
        </w:rPr>
      </w:pPr>
    </w:p>
    <w:p w:rsidR="00AA4CBE" w:rsidRPr="00AA4CBE" w:rsidRDefault="00AA4CBE" w:rsidP="00AA4CBE">
      <w:pPr>
        <w:jc w:val="both"/>
        <w:rPr>
          <w:sz w:val="24"/>
          <w:szCs w:val="24"/>
        </w:rPr>
      </w:pPr>
      <w:r w:rsidRPr="00AA4CBE">
        <w:rPr>
          <w:sz w:val="24"/>
          <w:szCs w:val="24"/>
        </w:rPr>
        <w:t>Hemos padecido no sólo crisis económica y colapso del bienestar social</w:t>
      </w:r>
      <w:r w:rsidR="007540C3">
        <w:rPr>
          <w:sz w:val="24"/>
          <w:szCs w:val="24"/>
        </w:rPr>
        <w:t>, sino</w:t>
      </w:r>
      <w:r w:rsidRPr="00AA4CBE">
        <w:rPr>
          <w:sz w:val="24"/>
          <w:szCs w:val="24"/>
        </w:rPr>
        <w:t xml:space="preserve"> corrupción política, inseguridad y violencia.</w:t>
      </w:r>
    </w:p>
    <w:p w:rsidR="000D1793" w:rsidRDefault="000D1793" w:rsidP="00AA4CBE">
      <w:pPr>
        <w:jc w:val="both"/>
        <w:rPr>
          <w:sz w:val="24"/>
          <w:szCs w:val="24"/>
        </w:rPr>
      </w:pPr>
    </w:p>
    <w:p w:rsidR="007540C3" w:rsidRDefault="00AA4CBE" w:rsidP="00AA4CBE">
      <w:pPr>
        <w:jc w:val="both"/>
        <w:rPr>
          <w:sz w:val="24"/>
          <w:szCs w:val="24"/>
        </w:rPr>
      </w:pPr>
      <w:r w:rsidRPr="00AA4CBE">
        <w:rPr>
          <w:sz w:val="24"/>
          <w:szCs w:val="24"/>
        </w:rPr>
        <w:t xml:space="preserve">Según nuestro diagnóstico, el problema se originó a partir de la aplicación del llamado modelo neoliberal que no ha dado resultados ni siquiera en términos cuantitativos. </w:t>
      </w:r>
    </w:p>
    <w:p w:rsidR="007540C3" w:rsidRDefault="007540C3" w:rsidP="00AA4CBE">
      <w:pPr>
        <w:jc w:val="both"/>
        <w:rPr>
          <w:sz w:val="24"/>
          <w:szCs w:val="24"/>
        </w:rPr>
      </w:pPr>
    </w:p>
    <w:p w:rsidR="00AA4CBE" w:rsidRPr="00AA4CBE" w:rsidRDefault="00AA4CBE" w:rsidP="00AA4CBE">
      <w:pPr>
        <w:jc w:val="both"/>
        <w:rPr>
          <w:sz w:val="24"/>
          <w:szCs w:val="24"/>
        </w:rPr>
      </w:pPr>
      <w:r w:rsidRPr="00AA4CBE">
        <w:rPr>
          <w:sz w:val="24"/>
          <w:szCs w:val="24"/>
        </w:rPr>
        <w:lastRenderedPageBreak/>
        <w:t>Baste señalar que en treinta años, descontando el aumento de la población, el crecimiento real de la economía ha sido de cero</w:t>
      </w:r>
      <w:r w:rsidR="007540C3">
        <w:rPr>
          <w:sz w:val="24"/>
          <w:szCs w:val="24"/>
        </w:rPr>
        <w:t>, en 30 años no ha crecido la economía en nuestro país</w:t>
      </w:r>
      <w:r w:rsidRPr="00AA4CBE">
        <w:rPr>
          <w:sz w:val="24"/>
          <w:szCs w:val="24"/>
        </w:rPr>
        <w:t>. Pero quizá lo más perjudicial es que dicha política económica ha desatado la corrupción más colosal y dañina que se haya registrado en la historia de nuestro país.</w:t>
      </w:r>
    </w:p>
    <w:p w:rsidR="000D1793" w:rsidRDefault="000D1793" w:rsidP="00AA4CBE">
      <w:pPr>
        <w:jc w:val="both"/>
        <w:rPr>
          <w:sz w:val="24"/>
          <w:szCs w:val="24"/>
        </w:rPr>
      </w:pPr>
    </w:p>
    <w:p w:rsidR="007540C3" w:rsidRDefault="00AA4CBE" w:rsidP="00AA4CBE">
      <w:pPr>
        <w:jc w:val="both"/>
        <w:rPr>
          <w:sz w:val="24"/>
          <w:szCs w:val="24"/>
        </w:rPr>
      </w:pPr>
      <w:r w:rsidRPr="00AA4CBE">
        <w:rPr>
          <w:sz w:val="24"/>
          <w:szCs w:val="24"/>
        </w:rPr>
        <w:t>Desde el gobierno de Carlos Salinas se optó, de manera absurda, por abandonar el campo y a</w:t>
      </w:r>
      <w:r w:rsidR="007540C3">
        <w:rPr>
          <w:sz w:val="24"/>
          <w:szCs w:val="24"/>
        </w:rPr>
        <w:t xml:space="preserve">cabar con la industria nacional, </w:t>
      </w:r>
      <w:r w:rsidRPr="00AA4CBE">
        <w:rPr>
          <w:sz w:val="24"/>
          <w:szCs w:val="24"/>
        </w:rPr>
        <w:t xml:space="preserve">el Estado dejó de promover el desarrollo. </w:t>
      </w:r>
    </w:p>
    <w:p w:rsidR="007540C3" w:rsidRDefault="007540C3" w:rsidP="00AA4CBE">
      <w:pPr>
        <w:jc w:val="both"/>
        <w:rPr>
          <w:sz w:val="24"/>
          <w:szCs w:val="24"/>
        </w:rPr>
      </w:pPr>
    </w:p>
    <w:p w:rsidR="002763A2" w:rsidRDefault="00AA4CBE" w:rsidP="00AA4CBE">
      <w:pPr>
        <w:jc w:val="both"/>
        <w:rPr>
          <w:sz w:val="24"/>
          <w:szCs w:val="24"/>
        </w:rPr>
      </w:pPr>
      <w:r w:rsidRPr="00AA4CBE">
        <w:rPr>
          <w:sz w:val="24"/>
          <w:szCs w:val="24"/>
        </w:rPr>
        <w:t xml:space="preserve">Los defensores del actual modelo económico hablan de modernidad, pero no dicen que esa modernidad es sinónimo de economía de </w:t>
      </w:r>
      <w:r w:rsidR="00F146D8">
        <w:rPr>
          <w:sz w:val="24"/>
          <w:szCs w:val="24"/>
        </w:rPr>
        <w:t xml:space="preserve">élites, y que </w:t>
      </w:r>
      <w:r w:rsidR="002763A2">
        <w:rPr>
          <w:sz w:val="24"/>
          <w:szCs w:val="24"/>
        </w:rPr>
        <w:t>se</w:t>
      </w:r>
      <w:r w:rsidR="00F146D8">
        <w:rPr>
          <w:sz w:val="24"/>
          <w:szCs w:val="24"/>
        </w:rPr>
        <w:t xml:space="preserve"> excluyente a</w:t>
      </w:r>
      <w:r w:rsidRPr="00AA4CBE">
        <w:rPr>
          <w:sz w:val="24"/>
          <w:szCs w:val="24"/>
        </w:rPr>
        <w:t xml:space="preserve"> las mayorías y </w:t>
      </w:r>
      <w:r w:rsidR="00F146D8">
        <w:rPr>
          <w:sz w:val="24"/>
          <w:szCs w:val="24"/>
        </w:rPr>
        <w:t>sólo es provechoso ese modelo para una</w:t>
      </w:r>
      <w:r w:rsidRPr="00AA4CBE">
        <w:rPr>
          <w:sz w:val="24"/>
          <w:szCs w:val="24"/>
        </w:rPr>
        <w:t xml:space="preserve"> </w:t>
      </w:r>
      <w:r w:rsidR="002763A2">
        <w:rPr>
          <w:sz w:val="24"/>
          <w:szCs w:val="24"/>
        </w:rPr>
        <w:t xml:space="preserve">pequeña </w:t>
      </w:r>
      <w:r w:rsidRPr="00AA4CBE">
        <w:rPr>
          <w:sz w:val="24"/>
          <w:szCs w:val="24"/>
        </w:rPr>
        <w:t xml:space="preserve">minoría. </w:t>
      </w:r>
    </w:p>
    <w:p w:rsidR="002763A2" w:rsidRDefault="002763A2" w:rsidP="00AA4CBE">
      <w:pPr>
        <w:jc w:val="both"/>
        <w:rPr>
          <w:sz w:val="24"/>
          <w:szCs w:val="24"/>
        </w:rPr>
      </w:pPr>
    </w:p>
    <w:p w:rsidR="00AA4CBE" w:rsidRPr="00AA4CBE" w:rsidRDefault="00AA4CBE" w:rsidP="00AA4CBE">
      <w:pPr>
        <w:jc w:val="both"/>
        <w:rPr>
          <w:sz w:val="24"/>
          <w:szCs w:val="24"/>
        </w:rPr>
      </w:pPr>
      <w:r w:rsidRPr="00AA4CBE">
        <w:rPr>
          <w:sz w:val="24"/>
          <w:szCs w:val="24"/>
        </w:rPr>
        <w:t xml:space="preserve">Suelen poner como ejemplo de sus supuestos logros los beneficios del Tratado de Libre Comercio que, sin ser del todo inexistentes, </w:t>
      </w:r>
      <w:r w:rsidR="002763A2">
        <w:rPr>
          <w:sz w:val="24"/>
          <w:szCs w:val="24"/>
        </w:rPr>
        <w:t>porque no podemos negar que en algunas ramas de la economía ha</w:t>
      </w:r>
      <w:r w:rsidR="00D73DA6">
        <w:rPr>
          <w:sz w:val="24"/>
          <w:szCs w:val="24"/>
        </w:rPr>
        <w:t>n</w:t>
      </w:r>
      <w:r w:rsidR="002763A2">
        <w:rPr>
          <w:sz w:val="24"/>
          <w:szCs w:val="24"/>
        </w:rPr>
        <w:t xml:space="preserve"> habido beneficios con el Tratado de Libre Comercio, pero</w:t>
      </w:r>
      <w:r w:rsidR="00D73DA6">
        <w:rPr>
          <w:sz w:val="24"/>
          <w:szCs w:val="24"/>
        </w:rPr>
        <w:t xml:space="preserve"> con </w:t>
      </w:r>
      <w:r w:rsidRPr="00AA4CBE">
        <w:rPr>
          <w:sz w:val="24"/>
          <w:szCs w:val="24"/>
        </w:rPr>
        <w:t xml:space="preserve">un costo altísimo y </w:t>
      </w:r>
      <w:r w:rsidR="00D73DA6">
        <w:rPr>
          <w:sz w:val="24"/>
          <w:szCs w:val="24"/>
        </w:rPr>
        <w:t xml:space="preserve">en términos generales con muy pocos </w:t>
      </w:r>
      <w:r w:rsidRPr="00AA4CBE">
        <w:rPr>
          <w:sz w:val="24"/>
          <w:szCs w:val="24"/>
        </w:rPr>
        <w:t>resultados.</w:t>
      </w:r>
    </w:p>
    <w:p w:rsidR="00AA4CBE" w:rsidRPr="00AA4CBE" w:rsidRDefault="00AA4CBE" w:rsidP="00AA4CBE">
      <w:pPr>
        <w:jc w:val="both"/>
        <w:rPr>
          <w:sz w:val="24"/>
          <w:szCs w:val="24"/>
        </w:rPr>
      </w:pPr>
    </w:p>
    <w:p w:rsidR="00AA4CBE" w:rsidRPr="00AA4CBE" w:rsidRDefault="00AA4CBE" w:rsidP="00AA4CBE">
      <w:pPr>
        <w:jc w:val="both"/>
        <w:rPr>
          <w:sz w:val="24"/>
          <w:szCs w:val="24"/>
        </w:rPr>
      </w:pPr>
      <w:r w:rsidRPr="00AA4CBE">
        <w:rPr>
          <w:sz w:val="24"/>
          <w:szCs w:val="24"/>
        </w:rPr>
        <w:t>Pueden argumentar lo que quieran, pero no se puede hablar del éxito del modelo exportador cuando la economía ha permanecido estancada durante tres décadas. El fomento de una economía para las élites no significa ni desarrollo ni creación de empleos</w:t>
      </w:r>
      <w:r w:rsidR="00D73DA6">
        <w:rPr>
          <w:sz w:val="24"/>
          <w:szCs w:val="24"/>
        </w:rPr>
        <w:t xml:space="preserve"> y esto es lo que ha quedado de manifestó en nuestro país.</w:t>
      </w:r>
      <w:r w:rsidRPr="00AA4CBE">
        <w:rPr>
          <w:sz w:val="24"/>
          <w:szCs w:val="24"/>
        </w:rPr>
        <w:t xml:space="preserve"> </w:t>
      </w:r>
    </w:p>
    <w:p w:rsidR="000D1793" w:rsidRDefault="000D1793" w:rsidP="00AA4CBE">
      <w:pPr>
        <w:jc w:val="both"/>
        <w:rPr>
          <w:sz w:val="24"/>
          <w:szCs w:val="24"/>
        </w:rPr>
      </w:pPr>
    </w:p>
    <w:p w:rsidR="00D73DA6" w:rsidRDefault="00AA4CBE" w:rsidP="00AA4CBE">
      <w:pPr>
        <w:jc w:val="both"/>
        <w:rPr>
          <w:sz w:val="24"/>
          <w:szCs w:val="24"/>
        </w:rPr>
      </w:pPr>
      <w:r w:rsidRPr="00AA4CBE">
        <w:rPr>
          <w:sz w:val="24"/>
          <w:szCs w:val="24"/>
        </w:rPr>
        <w:t xml:space="preserve">En otras palabras, si fuera cierto que el Tratado de Libre Comercio de América del Norte (TLCAN) sólo beneficia a México, nuestra economía no permanecería estancada ni habría migración. </w:t>
      </w:r>
    </w:p>
    <w:p w:rsidR="00D73DA6" w:rsidRDefault="00D73DA6" w:rsidP="00AA4CBE">
      <w:pPr>
        <w:jc w:val="both"/>
        <w:rPr>
          <w:sz w:val="24"/>
          <w:szCs w:val="24"/>
        </w:rPr>
      </w:pPr>
    </w:p>
    <w:p w:rsidR="000D1793" w:rsidRDefault="00AA4CBE" w:rsidP="00AA4CBE">
      <w:pPr>
        <w:jc w:val="both"/>
        <w:rPr>
          <w:sz w:val="24"/>
          <w:szCs w:val="24"/>
        </w:rPr>
      </w:pPr>
      <w:r w:rsidRPr="00AA4CBE">
        <w:rPr>
          <w:sz w:val="24"/>
          <w:szCs w:val="24"/>
        </w:rPr>
        <w:t>Un dato importante: En 1970, cuando las exportaciones de México sólo representaban 8 por ciento del P</w:t>
      </w:r>
      <w:r w:rsidR="004464BD">
        <w:rPr>
          <w:sz w:val="24"/>
          <w:szCs w:val="24"/>
        </w:rPr>
        <w:t xml:space="preserve">roducto </w:t>
      </w:r>
      <w:r w:rsidRPr="00AA4CBE">
        <w:rPr>
          <w:sz w:val="24"/>
          <w:szCs w:val="24"/>
        </w:rPr>
        <w:t>I</w:t>
      </w:r>
      <w:r w:rsidR="004464BD">
        <w:rPr>
          <w:sz w:val="24"/>
          <w:szCs w:val="24"/>
        </w:rPr>
        <w:t xml:space="preserve">nterno </w:t>
      </w:r>
      <w:r w:rsidRPr="00AA4CBE">
        <w:rPr>
          <w:sz w:val="24"/>
          <w:szCs w:val="24"/>
        </w:rPr>
        <w:t>B</w:t>
      </w:r>
      <w:r w:rsidR="004464BD">
        <w:rPr>
          <w:sz w:val="24"/>
          <w:szCs w:val="24"/>
        </w:rPr>
        <w:t>ruto</w:t>
      </w:r>
      <w:r w:rsidRPr="00AA4CBE">
        <w:rPr>
          <w:sz w:val="24"/>
          <w:szCs w:val="24"/>
        </w:rPr>
        <w:t>, el crecimiento de la economía era del 6.5 por ciento, mientras que ahora, cuando las exportaciones significan 36 por ciento del P</w:t>
      </w:r>
      <w:r w:rsidR="00E334E2">
        <w:rPr>
          <w:sz w:val="24"/>
          <w:szCs w:val="24"/>
        </w:rPr>
        <w:t xml:space="preserve">roducto </w:t>
      </w:r>
      <w:r w:rsidRPr="00AA4CBE">
        <w:rPr>
          <w:sz w:val="24"/>
          <w:szCs w:val="24"/>
        </w:rPr>
        <w:t>I</w:t>
      </w:r>
      <w:r w:rsidR="00E334E2">
        <w:rPr>
          <w:sz w:val="24"/>
          <w:szCs w:val="24"/>
        </w:rPr>
        <w:t xml:space="preserve">nterno </w:t>
      </w:r>
      <w:r w:rsidRPr="00AA4CBE">
        <w:rPr>
          <w:sz w:val="24"/>
          <w:szCs w:val="24"/>
        </w:rPr>
        <w:t>B</w:t>
      </w:r>
      <w:r w:rsidR="00E334E2">
        <w:rPr>
          <w:sz w:val="24"/>
          <w:szCs w:val="24"/>
        </w:rPr>
        <w:t>ruto</w:t>
      </w:r>
      <w:r w:rsidRPr="00AA4CBE">
        <w:rPr>
          <w:sz w:val="24"/>
          <w:szCs w:val="24"/>
        </w:rPr>
        <w:t xml:space="preserve">, la economía sólo crece en 2.3 por ciento. </w:t>
      </w:r>
    </w:p>
    <w:p w:rsidR="000D1793" w:rsidRDefault="000D1793" w:rsidP="00AA4CBE">
      <w:pPr>
        <w:jc w:val="both"/>
        <w:rPr>
          <w:sz w:val="24"/>
          <w:szCs w:val="24"/>
        </w:rPr>
      </w:pPr>
    </w:p>
    <w:p w:rsidR="00E334E2" w:rsidRDefault="00E334E2" w:rsidP="00AA4CBE">
      <w:pPr>
        <w:jc w:val="both"/>
        <w:rPr>
          <w:sz w:val="24"/>
          <w:szCs w:val="24"/>
        </w:rPr>
      </w:pPr>
    </w:p>
    <w:p w:rsidR="00E334E2" w:rsidRDefault="00E334E2" w:rsidP="00AA4CBE">
      <w:pPr>
        <w:jc w:val="both"/>
        <w:rPr>
          <w:sz w:val="24"/>
          <w:szCs w:val="24"/>
        </w:rPr>
      </w:pPr>
    </w:p>
    <w:p w:rsidR="00AA4CBE" w:rsidRPr="00AA4CBE" w:rsidRDefault="00AA4CBE" w:rsidP="00AA4CBE">
      <w:pPr>
        <w:jc w:val="both"/>
        <w:rPr>
          <w:sz w:val="24"/>
          <w:szCs w:val="24"/>
        </w:rPr>
      </w:pPr>
      <w:r w:rsidRPr="00AA4CBE">
        <w:rPr>
          <w:sz w:val="24"/>
          <w:szCs w:val="24"/>
        </w:rPr>
        <w:lastRenderedPageBreak/>
        <w:t>No somos, por tanto, un país que esté progresando gracias a la apertura externa, pues, aunque exportamos mucho en valor, también importamos la mayor parte de lo que consumimos; nuestras exportaciones no generan desarrollo tecnológico propio y en estas décadas hemos experimentado un severo retroceso en materia de soberanía nacional.</w:t>
      </w:r>
    </w:p>
    <w:p w:rsidR="00AA4CBE" w:rsidRPr="00AA4CBE" w:rsidRDefault="00AA4CBE" w:rsidP="00AA4CBE">
      <w:pPr>
        <w:jc w:val="both"/>
        <w:rPr>
          <w:sz w:val="24"/>
          <w:szCs w:val="24"/>
        </w:rPr>
      </w:pPr>
    </w:p>
    <w:p w:rsidR="00E334E2" w:rsidRDefault="00E334E2" w:rsidP="00AA4CBE">
      <w:pPr>
        <w:jc w:val="both"/>
        <w:rPr>
          <w:sz w:val="24"/>
          <w:szCs w:val="24"/>
        </w:rPr>
      </w:pPr>
      <w:r>
        <w:rPr>
          <w:sz w:val="24"/>
          <w:szCs w:val="24"/>
        </w:rPr>
        <w:t>Estamos hablando, h</w:t>
      </w:r>
      <w:r w:rsidR="00AA4CBE" w:rsidRPr="00AA4CBE">
        <w:rPr>
          <w:sz w:val="24"/>
          <w:szCs w:val="24"/>
        </w:rPr>
        <w:t xml:space="preserve">acemos referencia a lo que supuestamente ha funcionado mejor, pero a pesar de ello la situación económica de la gente en Ciudad Juárez y en todo México es peor que la existente hace treinta años. </w:t>
      </w:r>
    </w:p>
    <w:p w:rsidR="00E334E2" w:rsidRDefault="00E334E2" w:rsidP="00AA4CBE">
      <w:pPr>
        <w:jc w:val="both"/>
        <w:rPr>
          <w:sz w:val="24"/>
          <w:szCs w:val="24"/>
        </w:rPr>
      </w:pPr>
    </w:p>
    <w:p w:rsidR="00AA4CBE" w:rsidRPr="00AA4CBE" w:rsidRDefault="00E334E2" w:rsidP="00AA4CBE">
      <w:pPr>
        <w:jc w:val="both"/>
        <w:rPr>
          <w:sz w:val="24"/>
          <w:szCs w:val="24"/>
        </w:rPr>
      </w:pPr>
      <w:r>
        <w:rPr>
          <w:sz w:val="24"/>
          <w:szCs w:val="24"/>
        </w:rPr>
        <w:t>Por ejemplo:</w:t>
      </w:r>
      <w:r w:rsidR="00AA4CBE" w:rsidRPr="00AA4CBE">
        <w:rPr>
          <w:sz w:val="24"/>
          <w:szCs w:val="24"/>
        </w:rPr>
        <w:t xml:space="preserve"> un trabajador de la industria aut</w:t>
      </w:r>
      <w:r>
        <w:rPr>
          <w:sz w:val="24"/>
          <w:szCs w:val="24"/>
        </w:rPr>
        <w:t xml:space="preserve">omotriz en Ciudad Juárez gana 2 dólares con </w:t>
      </w:r>
      <w:r w:rsidR="00AA4CBE" w:rsidRPr="00AA4CBE">
        <w:rPr>
          <w:sz w:val="24"/>
          <w:szCs w:val="24"/>
        </w:rPr>
        <w:t xml:space="preserve">47 </w:t>
      </w:r>
      <w:r>
        <w:rPr>
          <w:sz w:val="24"/>
          <w:szCs w:val="24"/>
        </w:rPr>
        <w:t xml:space="preserve">centavos </w:t>
      </w:r>
      <w:r w:rsidR="00AA4CBE" w:rsidRPr="00AA4CBE">
        <w:rPr>
          <w:sz w:val="24"/>
          <w:szCs w:val="24"/>
        </w:rPr>
        <w:t>por hora, mientras que en Estados Unidos un obrero con la misma especiali</w:t>
      </w:r>
      <w:r w:rsidR="00BF2821">
        <w:rPr>
          <w:sz w:val="24"/>
          <w:szCs w:val="24"/>
        </w:rPr>
        <w:t xml:space="preserve">dad recibe 29 dólares por hora, </w:t>
      </w:r>
      <w:r w:rsidR="00AA4CBE" w:rsidRPr="00AA4CBE">
        <w:rPr>
          <w:sz w:val="24"/>
          <w:szCs w:val="24"/>
        </w:rPr>
        <w:t xml:space="preserve">es decir, diez veces más. </w:t>
      </w:r>
    </w:p>
    <w:p w:rsidR="000D1793" w:rsidRDefault="000D1793" w:rsidP="00AA4CBE">
      <w:pPr>
        <w:jc w:val="both"/>
        <w:rPr>
          <w:sz w:val="24"/>
          <w:szCs w:val="24"/>
        </w:rPr>
      </w:pPr>
    </w:p>
    <w:p w:rsidR="00BF2821" w:rsidRDefault="00AA4CBE" w:rsidP="00AA4CBE">
      <w:pPr>
        <w:jc w:val="both"/>
        <w:rPr>
          <w:sz w:val="24"/>
          <w:szCs w:val="24"/>
        </w:rPr>
      </w:pPr>
      <w:r w:rsidRPr="00AA4CBE">
        <w:rPr>
          <w:sz w:val="24"/>
          <w:szCs w:val="24"/>
        </w:rPr>
        <w:t xml:space="preserve">Pero lo más injusto e indignante ha sido la pérdida del poder adquisitivo del salario mínimo. </w:t>
      </w:r>
    </w:p>
    <w:p w:rsidR="00BF2821" w:rsidRDefault="00BF2821" w:rsidP="00AA4CBE">
      <w:pPr>
        <w:jc w:val="both"/>
        <w:rPr>
          <w:sz w:val="24"/>
          <w:szCs w:val="24"/>
        </w:rPr>
      </w:pPr>
    </w:p>
    <w:p w:rsidR="005E1F07" w:rsidRDefault="00AA4CBE" w:rsidP="00AA4CBE">
      <w:pPr>
        <w:jc w:val="both"/>
        <w:rPr>
          <w:sz w:val="24"/>
          <w:szCs w:val="24"/>
        </w:rPr>
      </w:pPr>
      <w:r w:rsidRPr="00AA4CBE">
        <w:rPr>
          <w:sz w:val="24"/>
          <w:szCs w:val="24"/>
        </w:rPr>
        <w:t xml:space="preserve">El más reciente reporte del Centro de Análisis Multidisciplinario de la Facultad de Economía de la UNAM afirma que hace 30 años un salario mínimo alcanzaba para comprar cincuenta y un kilos de tortilla, y ahora sólo alcanza para </w:t>
      </w:r>
      <w:r w:rsidR="005E1F07">
        <w:rPr>
          <w:sz w:val="24"/>
          <w:szCs w:val="24"/>
        </w:rPr>
        <w:t>adquirir seis kilos de tortilla.</w:t>
      </w:r>
    </w:p>
    <w:p w:rsidR="005E1F07" w:rsidRDefault="005E1F07" w:rsidP="00AA4CBE">
      <w:pPr>
        <w:jc w:val="both"/>
        <w:rPr>
          <w:sz w:val="24"/>
          <w:szCs w:val="24"/>
        </w:rPr>
      </w:pPr>
    </w:p>
    <w:p w:rsidR="00AA4CBE" w:rsidRPr="00AA4CBE" w:rsidRDefault="005E1F07" w:rsidP="00AA4CBE">
      <w:pPr>
        <w:jc w:val="both"/>
        <w:rPr>
          <w:sz w:val="24"/>
          <w:szCs w:val="24"/>
        </w:rPr>
      </w:pPr>
      <w:r>
        <w:rPr>
          <w:sz w:val="24"/>
          <w:szCs w:val="24"/>
        </w:rPr>
        <w:t>D</w:t>
      </w:r>
      <w:r w:rsidR="00AA4CBE" w:rsidRPr="00AA4CBE">
        <w:rPr>
          <w:sz w:val="24"/>
          <w:szCs w:val="24"/>
        </w:rPr>
        <w:t xml:space="preserve">e acuerdo con los estudios de este centro académico, la pérdida de poder adquisitivo del salario en éste periodo </w:t>
      </w:r>
      <w:r>
        <w:rPr>
          <w:sz w:val="24"/>
          <w:szCs w:val="24"/>
        </w:rPr>
        <w:t xml:space="preserve">neoliberal </w:t>
      </w:r>
      <w:r w:rsidR="00AA4CBE" w:rsidRPr="00AA4CBE">
        <w:rPr>
          <w:sz w:val="24"/>
          <w:szCs w:val="24"/>
        </w:rPr>
        <w:t>llega a</w:t>
      </w:r>
      <w:r>
        <w:rPr>
          <w:sz w:val="24"/>
          <w:szCs w:val="24"/>
        </w:rPr>
        <w:t>l</w:t>
      </w:r>
      <w:r w:rsidR="00AA4CBE" w:rsidRPr="00AA4CBE">
        <w:rPr>
          <w:sz w:val="24"/>
          <w:szCs w:val="24"/>
        </w:rPr>
        <w:t xml:space="preserve"> 80 por ciento (a octubre de 2017). De ese tamaño ha sido el empobrecimiento del pueblo durante el periodo neoliberal.</w:t>
      </w:r>
    </w:p>
    <w:p w:rsidR="000D1793" w:rsidRDefault="000D1793" w:rsidP="00AA4CBE">
      <w:pPr>
        <w:jc w:val="both"/>
        <w:rPr>
          <w:sz w:val="24"/>
          <w:szCs w:val="24"/>
        </w:rPr>
      </w:pPr>
    </w:p>
    <w:p w:rsidR="000D1793" w:rsidRDefault="005E1F07" w:rsidP="00AA4CBE">
      <w:pPr>
        <w:jc w:val="both"/>
        <w:rPr>
          <w:sz w:val="24"/>
          <w:szCs w:val="24"/>
        </w:rPr>
      </w:pPr>
      <w:r>
        <w:rPr>
          <w:sz w:val="24"/>
          <w:szCs w:val="24"/>
        </w:rPr>
        <w:t>Y en forma paralela a esta</w:t>
      </w:r>
      <w:r w:rsidR="00AA4CBE" w:rsidRPr="00AA4CBE">
        <w:rPr>
          <w:sz w:val="24"/>
          <w:szCs w:val="24"/>
        </w:rPr>
        <w:t xml:space="preserve"> infame</w:t>
      </w:r>
      <w:r>
        <w:rPr>
          <w:sz w:val="24"/>
          <w:szCs w:val="24"/>
        </w:rPr>
        <w:t xml:space="preserve"> política económica</w:t>
      </w:r>
      <w:r w:rsidR="00AA4CBE" w:rsidRPr="00AA4CBE">
        <w:rPr>
          <w:sz w:val="24"/>
          <w:szCs w:val="24"/>
        </w:rPr>
        <w:t xml:space="preserve">, la corrupción campea con toda impunidad en la administración pública. Nunca antes </w:t>
      </w:r>
      <w:r>
        <w:rPr>
          <w:sz w:val="24"/>
          <w:szCs w:val="24"/>
        </w:rPr>
        <w:t xml:space="preserve">se </w:t>
      </w:r>
      <w:r w:rsidR="00AA4CBE" w:rsidRPr="00AA4CBE">
        <w:rPr>
          <w:sz w:val="24"/>
          <w:szCs w:val="24"/>
        </w:rPr>
        <w:t xml:space="preserve">había padecido </w:t>
      </w:r>
      <w:r>
        <w:rPr>
          <w:sz w:val="24"/>
          <w:szCs w:val="24"/>
        </w:rPr>
        <w:t xml:space="preserve">de tanta </w:t>
      </w:r>
      <w:r w:rsidR="00AA4CBE" w:rsidRPr="00AA4CBE">
        <w:rPr>
          <w:sz w:val="24"/>
          <w:szCs w:val="24"/>
        </w:rPr>
        <w:t>corrupción como ahora</w:t>
      </w:r>
      <w:r>
        <w:rPr>
          <w:sz w:val="24"/>
          <w:szCs w:val="24"/>
        </w:rPr>
        <w:t>, nunca en la historia de México desde la época de La Colonia, se había padecido de tanta corrupción</w:t>
      </w:r>
      <w:r w:rsidR="00AA4CBE" w:rsidRPr="00AA4CBE">
        <w:rPr>
          <w:sz w:val="24"/>
          <w:szCs w:val="24"/>
        </w:rPr>
        <w:t xml:space="preserve">. </w:t>
      </w:r>
    </w:p>
    <w:p w:rsidR="005E1F07" w:rsidRDefault="005E1F07" w:rsidP="00AA4CBE">
      <w:pPr>
        <w:jc w:val="both"/>
        <w:rPr>
          <w:sz w:val="24"/>
          <w:szCs w:val="24"/>
        </w:rPr>
      </w:pPr>
    </w:p>
    <w:p w:rsidR="00AA4CBE" w:rsidRPr="00AA4CBE" w:rsidRDefault="00AA4CBE" w:rsidP="00AA4CBE">
      <w:pPr>
        <w:jc w:val="both"/>
        <w:rPr>
          <w:sz w:val="24"/>
          <w:szCs w:val="24"/>
        </w:rPr>
      </w:pPr>
      <w:r w:rsidRPr="00AA4CBE">
        <w:rPr>
          <w:sz w:val="24"/>
          <w:szCs w:val="24"/>
        </w:rPr>
        <w:t>Podrán acusarme de exagerado o extremista e incluso podr</w:t>
      </w:r>
      <w:r w:rsidR="005E1F07">
        <w:rPr>
          <w:sz w:val="24"/>
          <w:szCs w:val="24"/>
        </w:rPr>
        <w:t xml:space="preserve">ían </w:t>
      </w:r>
      <w:r w:rsidRPr="00AA4CBE">
        <w:rPr>
          <w:sz w:val="24"/>
          <w:szCs w:val="24"/>
        </w:rPr>
        <w:t>argumentar que siempre ha sucedido lo mismo, pero la descomunal deshonesti</w:t>
      </w:r>
      <w:r w:rsidR="00A471B1">
        <w:rPr>
          <w:sz w:val="24"/>
          <w:szCs w:val="24"/>
        </w:rPr>
        <w:t>dad del periodo neoliberal, de 1983 a la fecha,</w:t>
      </w:r>
      <w:r w:rsidRPr="00AA4CBE">
        <w:rPr>
          <w:sz w:val="24"/>
          <w:szCs w:val="24"/>
        </w:rPr>
        <w:t xml:space="preserve"> supera por mucho lo antes visto y no tiene precedente. </w:t>
      </w:r>
    </w:p>
    <w:p w:rsidR="000D1793" w:rsidRDefault="000D1793" w:rsidP="00AA4CBE">
      <w:pPr>
        <w:jc w:val="both"/>
        <w:rPr>
          <w:sz w:val="24"/>
          <w:szCs w:val="24"/>
        </w:rPr>
      </w:pPr>
    </w:p>
    <w:p w:rsidR="00A471B1" w:rsidRDefault="00A471B1" w:rsidP="00AA4CBE">
      <w:pPr>
        <w:jc w:val="both"/>
        <w:rPr>
          <w:sz w:val="24"/>
          <w:szCs w:val="24"/>
        </w:rPr>
      </w:pPr>
    </w:p>
    <w:p w:rsidR="00AA4CBE" w:rsidRPr="00AA4CBE" w:rsidRDefault="00AA4CBE" w:rsidP="00AA4CBE">
      <w:pPr>
        <w:jc w:val="both"/>
        <w:rPr>
          <w:sz w:val="24"/>
          <w:szCs w:val="24"/>
        </w:rPr>
      </w:pPr>
      <w:r w:rsidRPr="00AA4CBE">
        <w:rPr>
          <w:sz w:val="24"/>
          <w:szCs w:val="24"/>
        </w:rPr>
        <w:lastRenderedPageBreak/>
        <w:t>En la época post</w:t>
      </w:r>
      <w:r w:rsidR="00A471B1">
        <w:rPr>
          <w:sz w:val="24"/>
          <w:szCs w:val="24"/>
        </w:rPr>
        <w:t>-</w:t>
      </w:r>
      <w:r w:rsidRPr="00AA4CBE">
        <w:rPr>
          <w:sz w:val="24"/>
          <w:szCs w:val="24"/>
        </w:rPr>
        <w:t>revolucionaria, de los años 30 a los 80 del siglo pasado, los gobernantes no se atrevían</w:t>
      </w:r>
      <w:r w:rsidR="00A471B1">
        <w:rPr>
          <w:sz w:val="24"/>
          <w:szCs w:val="24"/>
        </w:rPr>
        <w:t>, no se atrevieron</w:t>
      </w:r>
      <w:r w:rsidRPr="00AA4CBE">
        <w:rPr>
          <w:sz w:val="24"/>
          <w:szCs w:val="24"/>
        </w:rPr>
        <w:t xml:space="preserve"> a privatizar las tierras ejidales, los bosques, las playas, los ferrocarriles, las minas, la industria eléctrica, ni mucho menos a en</w:t>
      </w:r>
      <w:r w:rsidR="00A471B1">
        <w:rPr>
          <w:sz w:val="24"/>
          <w:szCs w:val="24"/>
        </w:rPr>
        <w:t>ajenar el petróleo; sin embargo ahora,</w:t>
      </w:r>
      <w:r w:rsidRPr="00AA4CBE">
        <w:rPr>
          <w:sz w:val="24"/>
          <w:szCs w:val="24"/>
        </w:rPr>
        <w:t xml:space="preserve"> en estos aciagos tiempos del neoliberalismo, los gobernant</w:t>
      </w:r>
      <w:r w:rsidR="000D1793">
        <w:rPr>
          <w:sz w:val="24"/>
          <w:szCs w:val="24"/>
        </w:rPr>
        <w:t xml:space="preserve">es se han dedicado, como en el </w:t>
      </w:r>
      <w:proofErr w:type="spellStart"/>
      <w:r w:rsidR="000D1793">
        <w:rPr>
          <w:sz w:val="24"/>
          <w:szCs w:val="24"/>
        </w:rPr>
        <w:t>P</w:t>
      </w:r>
      <w:r w:rsidRPr="00AA4CBE">
        <w:rPr>
          <w:sz w:val="24"/>
          <w:szCs w:val="24"/>
        </w:rPr>
        <w:t>orfiriato</w:t>
      </w:r>
      <w:proofErr w:type="spellEnd"/>
      <w:r w:rsidRPr="00AA4CBE">
        <w:rPr>
          <w:sz w:val="24"/>
          <w:szCs w:val="24"/>
        </w:rPr>
        <w:t xml:space="preserve">, a concesionar el territorio y a transferir empresas y bienes públicos, e incluso funciones del Estado, a particulares nacionales y extranjeros. </w:t>
      </w:r>
    </w:p>
    <w:p w:rsidR="000D1793" w:rsidRDefault="000D1793" w:rsidP="00AA4CBE">
      <w:pPr>
        <w:jc w:val="both"/>
        <w:rPr>
          <w:sz w:val="24"/>
          <w:szCs w:val="24"/>
        </w:rPr>
      </w:pPr>
    </w:p>
    <w:p w:rsidR="00AA4CBE" w:rsidRDefault="00AA4CBE" w:rsidP="00AA4CBE">
      <w:pPr>
        <w:jc w:val="both"/>
        <w:rPr>
          <w:sz w:val="24"/>
          <w:szCs w:val="24"/>
        </w:rPr>
      </w:pPr>
      <w:r w:rsidRPr="00AA4CBE">
        <w:rPr>
          <w:sz w:val="24"/>
          <w:szCs w:val="24"/>
        </w:rPr>
        <w:t>En estos tiempos, el sistema en su conjunto,</w:t>
      </w:r>
      <w:r w:rsidR="00286F4D">
        <w:rPr>
          <w:sz w:val="24"/>
          <w:szCs w:val="24"/>
        </w:rPr>
        <w:t xml:space="preserve"> ha operado para la corrupción, la corrupción se ha institucionalizado. </w:t>
      </w:r>
      <w:r w:rsidRPr="00AA4CBE">
        <w:rPr>
          <w:sz w:val="24"/>
          <w:szCs w:val="24"/>
        </w:rPr>
        <w:t xml:space="preserve">No se trata, como antes, de actos delictivos individuales o de una red de complicidades para hacer negocios al </w:t>
      </w:r>
      <w:r w:rsidR="000D1793">
        <w:rPr>
          <w:sz w:val="24"/>
          <w:szCs w:val="24"/>
        </w:rPr>
        <w:t xml:space="preserve">amparo de los cargos públicos; </w:t>
      </w:r>
      <w:r w:rsidRPr="00AA4CBE">
        <w:rPr>
          <w:sz w:val="24"/>
          <w:szCs w:val="24"/>
        </w:rPr>
        <w:t xml:space="preserve">ahora, la corrupción se ha convertido en la principal función del poder político y el encubrimiento, la impunidad y la complicidad son el principal aglutinante de los grupos que se han sucedido en el ejercicio del gobierno, sean del PRI o </w:t>
      </w:r>
      <w:r w:rsidR="00286F4D">
        <w:rPr>
          <w:sz w:val="24"/>
          <w:szCs w:val="24"/>
        </w:rPr>
        <w:t xml:space="preserve">sean </w:t>
      </w:r>
      <w:r w:rsidRPr="00AA4CBE">
        <w:rPr>
          <w:sz w:val="24"/>
          <w:szCs w:val="24"/>
        </w:rPr>
        <w:t>del PAN</w:t>
      </w:r>
      <w:r w:rsidR="00286F4D">
        <w:rPr>
          <w:sz w:val="24"/>
          <w:szCs w:val="24"/>
        </w:rPr>
        <w:t>, es lo que yo llamo la mafia del poder</w:t>
      </w:r>
      <w:r w:rsidRPr="00AA4CBE">
        <w:rPr>
          <w:sz w:val="24"/>
          <w:szCs w:val="24"/>
        </w:rPr>
        <w:t>.</w:t>
      </w:r>
    </w:p>
    <w:p w:rsidR="000D1793" w:rsidRPr="00AA4CBE" w:rsidRDefault="000D1793" w:rsidP="00AA4CBE">
      <w:pPr>
        <w:jc w:val="both"/>
        <w:rPr>
          <w:sz w:val="24"/>
          <w:szCs w:val="24"/>
        </w:rPr>
      </w:pPr>
    </w:p>
    <w:p w:rsidR="004D397A" w:rsidRDefault="00AA4CBE" w:rsidP="00AA4CBE">
      <w:pPr>
        <w:jc w:val="both"/>
        <w:rPr>
          <w:sz w:val="24"/>
          <w:szCs w:val="24"/>
        </w:rPr>
      </w:pPr>
      <w:r w:rsidRPr="00AA4CBE">
        <w:rPr>
          <w:sz w:val="24"/>
          <w:szCs w:val="24"/>
        </w:rPr>
        <w:t>Por eso, nuestra propuesta tiene como principal propósito</w:t>
      </w:r>
      <w:r w:rsidR="00286F4D">
        <w:rPr>
          <w:sz w:val="24"/>
          <w:szCs w:val="24"/>
        </w:rPr>
        <w:t xml:space="preserve">, que se oiga bien y </w:t>
      </w:r>
      <w:r w:rsidR="004D397A">
        <w:rPr>
          <w:sz w:val="24"/>
          <w:szCs w:val="24"/>
        </w:rPr>
        <w:t xml:space="preserve">que </w:t>
      </w:r>
      <w:r w:rsidR="00286F4D">
        <w:rPr>
          <w:sz w:val="24"/>
          <w:szCs w:val="24"/>
        </w:rPr>
        <w:t xml:space="preserve">se oiga lejos, el principal propósito de nuestra lucha: </w:t>
      </w:r>
      <w:r w:rsidR="004D397A">
        <w:rPr>
          <w:sz w:val="24"/>
          <w:szCs w:val="24"/>
        </w:rPr>
        <w:t xml:space="preserve">es </w:t>
      </w:r>
      <w:r w:rsidRPr="00AA4CBE">
        <w:rPr>
          <w:sz w:val="24"/>
          <w:szCs w:val="24"/>
        </w:rPr>
        <w:t>desterrar la corr</w:t>
      </w:r>
      <w:r w:rsidR="000D1793">
        <w:rPr>
          <w:sz w:val="24"/>
          <w:szCs w:val="24"/>
        </w:rPr>
        <w:t>upción y la impunidad</w:t>
      </w:r>
      <w:r w:rsidR="004D397A">
        <w:rPr>
          <w:sz w:val="24"/>
          <w:szCs w:val="24"/>
        </w:rPr>
        <w:t>, cortar de tajo con la corrupción y la impunidad</w:t>
      </w:r>
      <w:r w:rsidR="000D1793">
        <w:rPr>
          <w:sz w:val="24"/>
          <w:szCs w:val="24"/>
        </w:rPr>
        <w:t xml:space="preserve">. </w:t>
      </w:r>
    </w:p>
    <w:p w:rsidR="004D397A" w:rsidRDefault="004D397A" w:rsidP="00AA4CBE">
      <w:pPr>
        <w:jc w:val="both"/>
        <w:rPr>
          <w:sz w:val="24"/>
          <w:szCs w:val="24"/>
        </w:rPr>
      </w:pPr>
    </w:p>
    <w:p w:rsidR="009457CA" w:rsidRDefault="004D397A" w:rsidP="00AA4CBE">
      <w:pPr>
        <w:jc w:val="both"/>
        <w:rPr>
          <w:sz w:val="24"/>
          <w:szCs w:val="24"/>
        </w:rPr>
      </w:pPr>
      <w:r>
        <w:rPr>
          <w:sz w:val="24"/>
          <w:szCs w:val="24"/>
        </w:rPr>
        <w:t>Hace relativamente poco, un migrante poblano, un hombre mayor en San Quintín</w:t>
      </w:r>
      <w:r w:rsidR="005B1750">
        <w:rPr>
          <w:sz w:val="24"/>
          <w:szCs w:val="24"/>
        </w:rPr>
        <w:t>,</w:t>
      </w:r>
      <w:r>
        <w:rPr>
          <w:sz w:val="24"/>
          <w:szCs w:val="24"/>
        </w:rPr>
        <w:t xml:space="preserve"> Baja California</w:t>
      </w:r>
      <w:r w:rsidR="005B1750">
        <w:rPr>
          <w:sz w:val="24"/>
          <w:szCs w:val="24"/>
        </w:rPr>
        <w:t>,</w:t>
      </w:r>
      <w:r>
        <w:rPr>
          <w:sz w:val="24"/>
          <w:szCs w:val="24"/>
        </w:rPr>
        <w:t xml:space="preserve"> se aceró y me dijo</w:t>
      </w:r>
      <w:r w:rsidR="005B1750">
        <w:rPr>
          <w:sz w:val="24"/>
          <w:szCs w:val="24"/>
        </w:rPr>
        <w:t>:</w:t>
      </w:r>
      <w:r>
        <w:rPr>
          <w:sz w:val="24"/>
          <w:szCs w:val="24"/>
        </w:rPr>
        <w:t xml:space="preserve"> </w:t>
      </w:r>
      <w:r w:rsidR="005B1750">
        <w:rPr>
          <w:sz w:val="24"/>
          <w:szCs w:val="24"/>
        </w:rPr>
        <w:t>“licenciado a</w:t>
      </w:r>
      <w:r w:rsidR="000D1793">
        <w:rPr>
          <w:sz w:val="24"/>
          <w:szCs w:val="24"/>
        </w:rPr>
        <w:t xml:space="preserve">sí como </w:t>
      </w:r>
      <w:r w:rsidR="00286F4D">
        <w:rPr>
          <w:sz w:val="24"/>
          <w:szCs w:val="24"/>
        </w:rPr>
        <w:t>Juá</w:t>
      </w:r>
      <w:r w:rsidR="00AA4CBE" w:rsidRPr="00AA4CBE">
        <w:rPr>
          <w:sz w:val="24"/>
          <w:szCs w:val="24"/>
        </w:rPr>
        <w:t xml:space="preserve">rez separó </w:t>
      </w:r>
      <w:r w:rsidR="005B1750">
        <w:rPr>
          <w:sz w:val="24"/>
          <w:szCs w:val="24"/>
        </w:rPr>
        <w:t xml:space="preserve">la iglesia del Estado, usted busque, procure, con el apoyo del pueblo, separar </w:t>
      </w:r>
      <w:r w:rsidR="00AA4CBE" w:rsidRPr="00AA4CBE">
        <w:rPr>
          <w:sz w:val="24"/>
          <w:szCs w:val="24"/>
        </w:rPr>
        <w:t>al poder económico del poder político</w:t>
      </w:r>
      <w:r w:rsidR="005B1750">
        <w:rPr>
          <w:sz w:val="24"/>
          <w:szCs w:val="24"/>
        </w:rPr>
        <w:t>”</w:t>
      </w:r>
      <w:r w:rsidR="00AA4CBE" w:rsidRPr="00AA4CBE">
        <w:rPr>
          <w:sz w:val="24"/>
          <w:szCs w:val="24"/>
        </w:rPr>
        <w:t>.</w:t>
      </w:r>
      <w:r w:rsidR="005B1750">
        <w:rPr>
          <w:sz w:val="24"/>
          <w:szCs w:val="24"/>
        </w:rPr>
        <w:t xml:space="preserve"> Esta es la nueva reforma que el gobierno deje de ser un comité al servicio de una minoría rapaz. </w:t>
      </w:r>
    </w:p>
    <w:p w:rsidR="009457CA" w:rsidRDefault="009457CA" w:rsidP="00AA4CBE">
      <w:pPr>
        <w:jc w:val="both"/>
        <w:rPr>
          <w:sz w:val="24"/>
          <w:szCs w:val="24"/>
        </w:rPr>
      </w:pPr>
    </w:p>
    <w:p w:rsidR="00AA4CBE" w:rsidRDefault="005B1750" w:rsidP="00AA4CBE">
      <w:pPr>
        <w:jc w:val="both"/>
        <w:rPr>
          <w:sz w:val="24"/>
          <w:szCs w:val="24"/>
        </w:rPr>
      </w:pPr>
      <w:r>
        <w:rPr>
          <w:sz w:val="24"/>
          <w:szCs w:val="24"/>
        </w:rPr>
        <w:t>Que el gobierno represente a todas y</w:t>
      </w:r>
      <w:r w:rsidR="009457CA">
        <w:rPr>
          <w:sz w:val="24"/>
          <w:szCs w:val="24"/>
        </w:rPr>
        <w:t xml:space="preserve"> </w:t>
      </w:r>
      <w:r>
        <w:rPr>
          <w:sz w:val="24"/>
          <w:szCs w:val="24"/>
        </w:rPr>
        <w:t xml:space="preserve">a todos, </w:t>
      </w:r>
      <w:r w:rsidR="00AA4CBE" w:rsidRPr="00AA4CBE">
        <w:rPr>
          <w:sz w:val="24"/>
          <w:szCs w:val="24"/>
        </w:rPr>
        <w:t>a pobres y a ricos, a ma</w:t>
      </w:r>
      <w:r w:rsidR="009457CA">
        <w:rPr>
          <w:sz w:val="24"/>
          <w:szCs w:val="24"/>
        </w:rPr>
        <w:t>yorías y minorías, a creyentes y a</w:t>
      </w:r>
      <w:r w:rsidR="00AA4CBE" w:rsidRPr="00AA4CBE">
        <w:rPr>
          <w:sz w:val="24"/>
          <w:szCs w:val="24"/>
        </w:rPr>
        <w:t xml:space="preserve"> no creyentes, a pobladores del campo y de la ciudad, a mexicanos de todas las clases s</w:t>
      </w:r>
      <w:r w:rsidR="004D397A">
        <w:rPr>
          <w:sz w:val="24"/>
          <w:szCs w:val="24"/>
        </w:rPr>
        <w:t xml:space="preserve">ociales, </w:t>
      </w:r>
      <w:r w:rsidR="009457CA">
        <w:rPr>
          <w:sz w:val="24"/>
          <w:szCs w:val="24"/>
        </w:rPr>
        <w:t xml:space="preserve">de todas las </w:t>
      </w:r>
      <w:r w:rsidR="004D397A">
        <w:rPr>
          <w:sz w:val="24"/>
          <w:szCs w:val="24"/>
        </w:rPr>
        <w:t xml:space="preserve">preferencias sexuales </w:t>
      </w:r>
      <w:r w:rsidR="00AA4CBE" w:rsidRPr="00AA4CBE">
        <w:rPr>
          <w:sz w:val="24"/>
          <w:szCs w:val="24"/>
        </w:rPr>
        <w:t>y</w:t>
      </w:r>
      <w:r w:rsidR="009457CA">
        <w:rPr>
          <w:sz w:val="24"/>
          <w:szCs w:val="24"/>
        </w:rPr>
        <w:t xml:space="preserve"> de todas las</w:t>
      </w:r>
      <w:r w:rsidR="00AA4CBE" w:rsidRPr="00AA4CBE">
        <w:rPr>
          <w:sz w:val="24"/>
          <w:szCs w:val="24"/>
        </w:rPr>
        <w:t xml:space="preserve"> culturas. </w:t>
      </w:r>
    </w:p>
    <w:p w:rsidR="000D1793" w:rsidRPr="00AA4CBE" w:rsidRDefault="000D1793" w:rsidP="00AA4CBE">
      <w:pPr>
        <w:jc w:val="both"/>
        <w:rPr>
          <w:sz w:val="24"/>
          <w:szCs w:val="24"/>
        </w:rPr>
      </w:pPr>
    </w:p>
    <w:p w:rsidR="00AA4CBE" w:rsidRPr="00AA4CBE" w:rsidRDefault="00AA4CBE" w:rsidP="00AA4CBE">
      <w:pPr>
        <w:jc w:val="both"/>
        <w:rPr>
          <w:sz w:val="24"/>
          <w:szCs w:val="24"/>
        </w:rPr>
      </w:pPr>
      <w:r w:rsidRPr="00AA4CBE">
        <w:rPr>
          <w:sz w:val="24"/>
          <w:szCs w:val="24"/>
        </w:rPr>
        <w:t>El nuevo gobierno dem</w:t>
      </w:r>
      <w:r w:rsidR="008D7D3A">
        <w:rPr>
          <w:sz w:val="24"/>
          <w:szCs w:val="24"/>
        </w:rPr>
        <w:t>ocrático dará el ejemplo d</w:t>
      </w:r>
      <w:r w:rsidRPr="00AA4CBE">
        <w:rPr>
          <w:sz w:val="24"/>
          <w:szCs w:val="24"/>
        </w:rPr>
        <w:t>el combate a la corrupción; los servidores públicos serán mujeres y hombre</w:t>
      </w:r>
      <w:r w:rsidR="009457CA">
        <w:rPr>
          <w:sz w:val="24"/>
          <w:szCs w:val="24"/>
        </w:rPr>
        <w:t>s</w:t>
      </w:r>
      <w:r w:rsidRPr="00AA4CBE">
        <w:rPr>
          <w:sz w:val="24"/>
          <w:szCs w:val="24"/>
        </w:rPr>
        <w:t xml:space="preserve"> de inobjetable honestidad. Ninguna persona con antecedentes de enriquecimiento ilícito será invitada a participar en la función pública. Llegar al gobierno no significará la obtención de un privilegio o la oportunidad de hac</w:t>
      </w:r>
      <w:r w:rsidR="000D1793">
        <w:rPr>
          <w:sz w:val="24"/>
          <w:szCs w:val="24"/>
        </w:rPr>
        <w:t>er negocios al amparo del poder</w:t>
      </w:r>
      <w:r w:rsidRPr="00AA4CBE">
        <w:rPr>
          <w:sz w:val="24"/>
          <w:szCs w:val="24"/>
        </w:rPr>
        <w:t xml:space="preserve">. </w:t>
      </w:r>
    </w:p>
    <w:p w:rsidR="000D1793" w:rsidRDefault="000D1793" w:rsidP="00AA4CBE">
      <w:pPr>
        <w:jc w:val="both"/>
        <w:rPr>
          <w:sz w:val="24"/>
          <w:szCs w:val="24"/>
        </w:rPr>
      </w:pPr>
    </w:p>
    <w:p w:rsidR="008D7D3A" w:rsidRDefault="00AA4CBE" w:rsidP="00AA4CBE">
      <w:pPr>
        <w:jc w:val="both"/>
        <w:rPr>
          <w:sz w:val="24"/>
          <w:szCs w:val="24"/>
        </w:rPr>
      </w:pPr>
      <w:r w:rsidRPr="00AA4CBE">
        <w:rPr>
          <w:sz w:val="24"/>
          <w:szCs w:val="24"/>
        </w:rPr>
        <w:t xml:space="preserve">El gobierno dejará de ser una fábrica de nuevos ricos y cambiará por completo la imagen que el mundo tiene de nuestro país. </w:t>
      </w:r>
    </w:p>
    <w:p w:rsidR="00AA4CBE" w:rsidRPr="00AA4CBE" w:rsidRDefault="00AA4CBE" w:rsidP="00AA4CBE">
      <w:pPr>
        <w:jc w:val="both"/>
        <w:rPr>
          <w:sz w:val="24"/>
          <w:szCs w:val="24"/>
        </w:rPr>
      </w:pPr>
      <w:r w:rsidRPr="00AA4CBE">
        <w:rPr>
          <w:sz w:val="24"/>
          <w:szCs w:val="24"/>
        </w:rPr>
        <w:lastRenderedPageBreak/>
        <w:t xml:space="preserve">Además, hay suficientes razones y datos contundentes para sostener que </w:t>
      </w:r>
      <w:r w:rsidR="008D7D3A">
        <w:rPr>
          <w:sz w:val="24"/>
          <w:szCs w:val="24"/>
        </w:rPr>
        <w:t xml:space="preserve">acabar con </w:t>
      </w:r>
      <w:r w:rsidRPr="00AA4CBE">
        <w:rPr>
          <w:sz w:val="24"/>
          <w:szCs w:val="24"/>
        </w:rPr>
        <w:t xml:space="preserve">la corrupción nos permitirá ahorrar cuando menos el 10 por ciento del presupuesto público, es decir, más de quinientos mil millones de pesos al año. </w:t>
      </w:r>
    </w:p>
    <w:p w:rsidR="008D7D3A" w:rsidRDefault="008D7D3A" w:rsidP="00AA4CBE">
      <w:pPr>
        <w:jc w:val="both"/>
        <w:rPr>
          <w:sz w:val="24"/>
          <w:szCs w:val="24"/>
        </w:rPr>
      </w:pPr>
    </w:p>
    <w:p w:rsidR="008D7D3A" w:rsidRDefault="00AA4CBE" w:rsidP="00AA4CBE">
      <w:pPr>
        <w:jc w:val="both"/>
        <w:rPr>
          <w:sz w:val="24"/>
          <w:szCs w:val="24"/>
        </w:rPr>
      </w:pPr>
      <w:r w:rsidRPr="00AA4CBE">
        <w:rPr>
          <w:sz w:val="24"/>
          <w:szCs w:val="24"/>
        </w:rPr>
        <w:t>La fórmula que proponemos consiste en acabar con la corrupción</w:t>
      </w:r>
      <w:r w:rsidR="008D7D3A">
        <w:rPr>
          <w:sz w:val="24"/>
          <w:szCs w:val="24"/>
        </w:rPr>
        <w:t xml:space="preserve"> para ahorrar esos 500 mil millones de pesos, y también cortar el copete de privilegios que hay en el gobierno, se van a terminar los sueldos de 600 mil pesos mensuales para los </w:t>
      </w:r>
      <w:r w:rsidR="00D13E81">
        <w:rPr>
          <w:sz w:val="24"/>
          <w:szCs w:val="24"/>
        </w:rPr>
        <w:t xml:space="preserve">altos funcionarios públicos, vamos a bajar </w:t>
      </w:r>
      <w:r w:rsidR="00160FA8">
        <w:rPr>
          <w:sz w:val="24"/>
          <w:szCs w:val="24"/>
        </w:rPr>
        <w:t xml:space="preserve">de </w:t>
      </w:r>
      <w:r w:rsidR="00D13E81">
        <w:rPr>
          <w:sz w:val="24"/>
          <w:szCs w:val="24"/>
        </w:rPr>
        <w:t>los sueldos de los de arriba, porque vamos a aumentar los sueldos de lo</w:t>
      </w:r>
      <w:r w:rsidR="00160FA8">
        <w:rPr>
          <w:sz w:val="24"/>
          <w:szCs w:val="24"/>
        </w:rPr>
        <w:t>s</w:t>
      </w:r>
      <w:r w:rsidR="00D13E81">
        <w:rPr>
          <w:sz w:val="24"/>
          <w:szCs w:val="24"/>
        </w:rPr>
        <w:t xml:space="preserve"> de abajo.</w:t>
      </w:r>
    </w:p>
    <w:p w:rsidR="00D13E81" w:rsidRDefault="00D13E81" w:rsidP="00AA4CBE">
      <w:pPr>
        <w:jc w:val="both"/>
        <w:rPr>
          <w:sz w:val="24"/>
          <w:szCs w:val="24"/>
        </w:rPr>
      </w:pPr>
    </w:p>
    <w:p w:rsidR="00D13E81" w:rsidRDefault="00D13E81" w:rsidP="00AA4CBE">
      <w:pPr>
        <w:jc w:val="both"/>
        <w:rPr>
          <w:sz w:val="24"/>
          <w:szCs w:val="24"/>
        </w:rPr>
      </w:pPr>
      <w:r>
        <w:rPr>
          <w:sz w:val="24"/>
          <w:szCs w:val="24"/>
        </w:rPr>
        <w:t>Van a ganar m</w:t>
      </w:r>
      <w:r w:rsidR="00160FA8">
        <w:rPr>
          <w:sz w:val="24"/>
          <w:szCs w:val="24"/>
        </w:rPr>
        <w:t>ás: los maestros, las enfermeras, los médicos, los policías, los soldados, los marinos, va aumentar el salario de los trabajadores, van a aumentar el jornal de los campesinos.</w:t>
      </w:r>
    </w:p>
    <w:p w:rsidR="00D76952" w:rsidRDefault="00D76952" w:rsidP="00AA4CBE">
      <w:pPr>
        <w:jc w:val="both"/>
        <w:rPr>
          <w:sz w:val="24"/>
          <w:szCs w:val="24"/>
        </w:rPr>
      </w:pPr>
    </w:p>
    <w:p w:rsidR="00E6142B" w:rsidRDefault="00D76952" w:rsidP="00AA4CBE">
      <w:pPr>
        <w:jc w:val="both"/>
        <w:rPr>
          <w:sz w:val="24"/>
          <w:szCs w:val="24"/>
        </w:rPr>
      </w:pPr>
      <w:r>
        <w:rPr>
          <w:sz w:val="24"/>
          <w:szCs w:val="24"/>
        </w:rPr>
        <w:t xml:space="preserve">La fórmula consiste en acabar con la corrupción, acabar con </w:t>
      </w:r>
      <w:r w:rsidR="00AA4CBE" w:rsidRPr="00AA4CBE">
        <w:rPr>
          <w:sz w:val="24"/>
          <w:szCs w:val="24"/>
        </w:rPr>
        <w:t>l</w:t>
      </w:r>
      <w:r w:rsidR="00AD4492">
        <w:rPr>
          <w:sz w:val="24"/>
          <w:szCs w:val="24"/>
        </w:rPr>
        <w:t>a i</w:t>
      </w:r>
      <w:r w:rsidR="00E6142B">
        <w:rPr>
          <w:sz w:val="24"/>
          <w:szCs w:val="24"/>
        </w:rPr>
        <w:t xml:space="preserve">mpunidad, a acabar con fueros y </w:t>
      </w:r>
      <w:r w:rsidR="00AA4CBE" w:rsidRPr="00AA4CBE">
        <w:rPr>
          <w:sz w:val="24"/>
          <w:szCs w:val="24"/>
        </w:rPr>
        <w:t>privilegios</w:t>
      </w:r>
      <w:r w:rsidR="00E6142B">
        <w:rPr>
          <w:sz w:val="24"/>
          <w:szCs w:val="24"/>
        </w:rPr>
        <w:t>. La primera iniciativa que voy a enviar al Congreso va a consistir en reformar el artículo 108 de la Constitución</w:t>
      </w:r>
      <w:r w:rsidR="001A080F">
        <w:rPr>
          <w:sz w:val="24"/>
          <w:szCs w:val="24"/>
        </w:rPr>
        <w:t xml:space="preserve"> para que el presidente en funciones pueda ser juzgado por delitos de corrupción, </w:t>
      </w:r>
      <w:r w:rsidR="00A466AF">
        <w:rPr>
          <w:sz w:val="24"/>
          <w:szCs w:val="24"/>
        </w:rPr>
        <w:t>se acaba la impunidad, se acaban los privilegios.</w:t>
      </w:r>
      <w:r w:rsidR="00AA4CBE" w:rsidRPr="00AA4CBE">
        <w:rPr>
          <w:sz w:val="24"/>
          <w:szCs w:val="24"/>
        </w:rPr>
        <w:t xml:space="preserve"> </w:t>
      </w:r>
    </w:p>
    <w:p w:rsidR="00E6142B" w:rsidRDefault="00E6142B" w:rsidP="00AA4CBE">
      <w:pPr>
        <w:jc w:val="both"/>
        <w:rPr>
          <w:sz w:val="24"/>
          <w:szCs w:val="24"/>
        </w:rPr>
      </w:pPr>
    </w:p>
    <w:p w:rsidR="00326B0A" w:rsidRDefault="00AA4CBE" w:rsidP="00AA4CBE">
      <w:pPr>
        <w:jc w:val="both"/>
        <w:rPr>
          <w:sz w:val="24"/>
          <w:szCs w:val="24"/>
        </w:rPr>
      </w:pPr>
      <w:r w:rsidRPr="00AA4CBE">
        <w:rPr>
          <w:sz w:val="24"/>
          <w:szCs w:val="24"/>
        </w:rPr>
        <w:t>Desde el primero de diciembre de este año dispondremos de mayor inversión pública, la cual será utilizada como capital semilla para fomentar la inversión privada y para destinar presupuestos significativos a la educación,</w:t>
      </w:r>
      <w:r w:rsidR="00326B0A">
        <w:rPr>
          <w:sz w:val="24"/>
          <w:szCs w:val="24"/>
        </w:rPr>
        <w:t xml:space="preserve"> aquí abro un paréntesis para decirles a las maestras, a los maestros que vamos a cumplir en compromiso se va a cancelar la mal llamada reforma educativa o para que nadie se vaya a espantar, lo voy a decir de otra manera, más suave, nos vamos a poner de acuerdo </w:t>
      </w:r>
      <w:r w:rsidR="00D27653">
        <w:rPr>
          <w:sz w:val="24"/>
          <w:szCs w:val="24"/>
        </w:rPr>
        <w:t>con los maestros, con los padres de familia</w:t>
      </w:r>
      <w:r w:rsidR="00DF5DE1">
        <w:rPr>
          <w:sz w:val="24"/>
          <w:szCs w:val="24"/>
        </w:rPr>
        <w:t>,</w:t>
      </w:r>
      <w:r w:rsidR="00D27653">
        <w:rPr>
          <w:sz w:val="24"/>
          <w:szCs w:val="24"/>
        </w:rPr>
        <w:t xml:space="preserve"> vamos a elaborar un plan educativo para </w:t>
      </w:r>
      <w:r w:rsidR="00DF5DE1">
        <w:rPr>
          <w:sz w:val="24"/>
          <w:szCs w:val="24"/>
        </w:rPr>
        <w:t>mejorar la calidad de la enseñanza sin afectar los derechos laborales de los maestros.</w:t>
      </w:r>
    </w:p>
    <w:p w:rsidR="00DF5DE1" w:rsidRDefault="00DF5DE1" w:rsidP="00AA4CBE">
      <w:pPr>
        <w:jc w:val="both"/>
        <w:rPr>
          <w:sz w:val="24"/>
          <w:szCs w:val="24"/>
        </w:rPr>
      </w:pPr>
    </w:p>
    <w:p w:rsidR="00DB2F12" w:rsidRDefault="00DF5DE1" w:rsidP="00AA4CBE">
      <w:pPr>
        <w:jc w:val="both"/>
        <w:rPr>
          <w:sz w:val="24"/>
          <w:szCs w:val="24"/>
        </w:rPr>
      </w:pPr>
      <w:r>
        <w:rPr>
          <w:sz w:val="24"/>
          <w:szCs w:val="24"/>
        </w:rPr>
        <w:t xml:space="preserve">Vamos a destinar presupuesto suficiente a la cultura, </w:t>
      </w:r>
      <w:r w:rsidR="00DB2F12">
        <w:rPr>
          <w:sz w:val="24"/>
          <w:szCs w:val="24"/>
        </w:rPr>
        <w:t xml:space="preserve">a </w:t>
      </w:r>
      <w:r w:rsidR="00AA4CBE" w:rsidRPr="00AA4CBE">
        <w:rPr>
          <w:sz w:val="24"/>
          <w:szCs w:val="24"/>
        </w:rPr>
        <w:t xml:space="preserve">la producción, </w:t>
      </w:r>
      <w:r>
        <w:rPr>
          <w:sz w:val="24"/>
          <w:szCs w:val="24"/>
        </w:rPr>
        <w:t xml:space="preserve">a </w:t>
      </w:r>
      <w:r w:rsidR="00AA4CBE" w:rsidRPr="00AA4CBE">
        <w:rPr>
          <w:sz w:val="24"/>
          <w:szCs w:val="24"/>
        </w:rPr>
        <w:t xml:space="preserve">la creación de empleos, </w:t>
      </w:r>
      <w:r>
        <w:rPr>
          <w:sz w:val="24"/>
          <w:szCs w:val="24"/>
        </w:rPr>
        <w:t>vamos a destinar</w:t>
      </w:r>
      <w:r w:rsidR="00DB2F12">
        <w:rPr>
          <w:sz w:val="24"/>
          <w:szCs w:val="24"/>
        </w:rPr>
        <w:t xml:space="preserve"> presupuesto suficiente para el fomento al campo, vamos a rescatar al campo y a sus pobladores del abandono en que se encuentran.</w:t>
      </w:r>
    </w:p>
    <w:p w:rsidR="00DB2F12" w:rsidRDefault="00DB2F12" w:rsidP="00AA4CBE">
      <w:pPr>
        <w:jc w:val="both"/>
        <w:rPr>
          <w:sz w:val="24"/>
          <w:szCs w:val="24"/>
        </w:rPr>
      </w:pPr>
    </w:p>
    <w:p w:rsidR="00D47C52" w:rsidRDefault="00DB2F12" w:rsidP="00AA4CBE">
      <w:pPr>
        <w:jc w:val="both"/>
        <w:rPr>
          <w:sz w:val="24"/>
          <w:szCs w:val="24"/>
        </w:rPr>
      </w:pPr>
      <w:r>
        <w:rPr>
          <w:sz w:val="24"/>
          <w:szCs w:val="24"/>
        </w:rPr>
        <w:t xml:space="preserve">Va a haber </w:t>
      </w:r>
      <w:r w:rsidR="00AA4CBE" w:rsidRPr="00AA4CBE">
        <w:rPr>
          <w:sz w:val="24"/>
          <w:szCs w:val="24"/>
        </w:rPr>
        <w:t xml:space="preserve">financiamiento </w:t>
      </w:r>
      <w:r>
        <w:rPr>
          <w:sz w:val="24"/>
          <w:szCs w:val="24"/>
        </w:rPr>
        <w:t xml:space="preserve">para </w:t>
      </w:r>
      <w:r w:rsidR="00AA4CBE" w:rsidRPr="00AA4CBE">
        <w:rPr>
          <w:sz w:val="24"/>
          <w:szCs w:val="24"/>
        </w:rPr>
        <w:t xml:space="preserve">programas de desarrollo regional de largo alcance, </w:t>
      </w:r>
      <w:r w:rsidR="005F1670">
        <w:rPr>
          <w:sz w:val="24"/>
          <w:szCs w:val="24"/>
        </w:rPr>
        <w:t xml:space="preserve">para </w:t>
      </w:r>
      <w:r w:rsidR="00AA4CBE" w:rsidRPr="00AA4CBE">
        <w:rPr>
          <w:sz w:val="24"/>
          <w:szCs w:val="24"/>
        </w:rPr>
        <w:t>la cobertura de nece</w:t>
      </w:r>
      <w:r w:rsidR="00D47C52">
        <w:rPr>
          <w:sz w:val="24"/>
          <w:szCs w:val="24"/>
        </w:rPr>
        <w:t>sidades básicas de la población.</w:t>
      </w:r>
    </w:p>
    <w:p w:rsidR="00D47C52" w:rsidRDefault="00D47C52" w:rsidP="00AA4CBE">
      <w:pPr>
        <w:jc w:val="both"/>
        <w:rPr>
          <w:sz w:val="24"/>
          <w:szCs w:val="24"/>
        </w:rPr>
      </w:pPr>
    </w:p>
    <w:p w:rsidR="00D47C52" w:rsidRDefault="00D47C52" w:rsidP="00AA4CBE">
      <w:pPr>
        <w:jc w:val="both"/>
        <w:rPr>
          <w:sz w:val="24"/>
          <w:szCs w:val="24"/>
        </w:rPr>
      </w:pPr>
      <w:r>
        <w:rPr>
          <w:sz w:val="24"/>
          <w:szCs w:val="24"/>
        </w:rPr>
        <w:lastRenderedPageBreak/>
        <w:t>E</w:t>
      </w:r>
      <w:r w:rsidR="005F1670">
        <w:rPr>
          <w:sz w:val="24"/>
          <w:szCs w:val="24"/>
        </w:rPr>
        <w:t xml:space="preserve">l ideal que tenemos, el sueño que tenemos </w:t>
      </w:r>
      <w:r>
        <w:rPr>
          <w:sz w:val="24"/>
          <w:szCs w:val="24"/>
        </w:rPr>
        <w:t>es que se establezca en el país un estado de bienestar, que el mexicano tenga seguridad, tenga protección</w:t>
      </w:r>
      <w:r w:rsidR="00A10522">
        <w:rPr>
          <w:sz w:val="24"/>
          <w:szCs w:val="24"/>
        </w:rPr>
        <w:t xml:space="preserve"> desde que nace hasta que muere, desde la cuna hasta la tumba.</w:t>
      </w:r>
    </w:p>
    <w:p w:rsidR="00D47C52" w:rsidRDefault="00D47C52" w:rsidP="00AA4CBE">
      <w:pPr>
        <w:jc w:val="both"/>
        <w:rPr>
          <w:sz w:val="24"/>
          <w:szCs w:val="24"/>
        </w:rPr>
      </w:pPr>
    </w:p>
    <w:p w:rsidR="0041477B" w:rsidRDefault="00A10522" w:rsidP="00AA4CBE">
      <w:pPr>
        <w:jc w:val="both"/>
        <w:rPr>
          <w:sz w:val="24"/>
          <w:szCs w:val="24"/>
        </w:rPr>
      </w:pPr>
      <w:r>
        <w:rPr>
          <w:sz w:val="24"/>
          <w:szCs w:val="24"/>
        </w:rPr>
        <w:t xml:space="preserve">Vamos a apoyar actividades </w:t>
      </w:r>
      <w:r w:rsidR="00AA4CBE" w:rsidRPr="00AA4CBE">
        <w:rPr>
          <w:sz w:val="24"/>
          <w:szCs w:val="24"/>
        </w:rPr>
        <w:t>recrea</w:t>
      </w:r>
      <w:r>
        <w:rPr>
          <w:sz w:val="24"/>
          <w:szCs w:val="24"/>
        </w:rPr>
        <w:t xml:space="preserve">tivas, vamos a apoyar el </w:t>
      </w:r>
      <w:r w:rsidR="0041477B">
        <w:rPr>
          <w:sz w:val="24"/>
          <w:szCs w:val="24"/>
        </w:rPr>
        <w:t>deporte por su importancia, no solo para el disfrute en lo personal, sino también como medicina preventiva, el deporte de alto rendimiento y el deporte profesional.</w:t>
      </w:r>
    </w:p>
    <w:p w:rsidR="0041477B" w:rsidRDefault="0041477B" w:rsidP="00AA4CBE">
      <w:pPr>
        <w:jc w:val="both"/>
        <w:rPr>
          <w:sz w:val="24"/>
          <w:szCs w:val="24"/>
        </w:rPr>
      </w:pPr>
    </w:p>
    <w:p w:rsidR="006F6237" w:rsidRDefault="0041477B" w:rsidP="00AA4CBE">
      <w:pPr>
        <w:jc w:val="both"/>
        <w:rPr>
          <w:sz w:val="24"/>
          <w:szCs w:val="24"/>
        </w:rPr>
      </w:pPr>
      <w:r>
        <w:rPr>
          <w:sz w:val="24"/>
          <w:szCs w:val="24"/>
        </w:rPr>
        <w:t>Vamo</w:t>
      </w:r>
      <w:r w:rsidR="006F6237">
        <w:rPr>
          <w:sz w:val="24"/>
          <w:szCs w:val="24"/>
        </w:rPr>
        <w:t>s a atender de manera especial, lo primero que se va a hacer es darle la mano a todos los damnificados de los sismos.</w:t>
      </w:r>
    </w:p>
    <w:p w:rsidR="006F6237" w:rsidRDefault="006F6237" w:rsidP="00AA4CBE">
      <w:pPr>
        <w:jc w:val="both"/>
        <w:rPr>
          <w:sz w:val="24"/>
          <w:szCs w:val="24"/>
        </w:rPr>
      </w:pPr>
    </w:p>
    <w:p w:rsidR="002E79E6" w:rsidRDefault="002B1E0F" w:rsidP="00AA4CBE">
      <w:pPr>
        <w:jc w:val="both"/>
        <w:rPr>
          <w:sz w:val="24"/>
          <w:szCs w:val="24"/>
        </w:rPr>
      </w:pPr>
      <w:r>
        <w:rPr>
          <w:sz w:val="24"/>
          <w:szCs w:val="24"/>
        </w:rPr>
        <w:t>Vamos a impulsar el</w:t>
      </w:r>
      <w:r w:rsidR="00AA4CBE" w:rsidRPr="00AA4CBE">
        <w:rPr>
          <w:sz w:val="24"/>
          <w:szCs w:val="24"/>
        </w:rPr>
        <w:t xml:space="preserve"> desarrollo regional de sur a norte, con la puesta en práctica de proyectos para retener a la población en sus pueblos, </w:t>
      </w:r>
      <w:r>
        <w:rPr>
          <w:sz w:val="24"/>
          <w:szCs w:val="24"/>
        </w:rPr>
        <w:t>muchos de ustedes vienen del sureste, del centro del país, de otros estados, porque allá no ha</w:t>
      </w:r>
      <w:r w:rsidR="004D6941">
        <w:rPr>
          <w:sz w:val="24"/>
          <w:szCs w:val="24"/>
        </w:rPr>
        <w:t>n</w:t>
      </w:r>
      <w:r>
        <w:rPr>
          <w:sz w:val="24"/>
          <w:szCs w:val="24"/>
        </w:rPr>
        <w:t xml:space="preserve"> habido oportunidades y han teni</w:t>
      </w:r>
      <w:r w:rsidR="004D6941">
        <w:rPr>
          <w:sz w:val="24"/>
          <w:szCs w:val="24"/>
        </w:rPr>
        <w:t>do que salir a buscarse la vida</w:t>
      </w:r>
      <w:r>
        <w:rPr>
          <w:sz w:val="24"/>
          <w:szCs w:val="24"/>
        </w:rPr>
        <w:t xml:space="preserve"> acá,</w:t>
      </w:r>
      <w:r w:rsidR="004D6941">
        <w:rPr>
          <w:sz w:val="24"/>
          <w:szCs w:val="24"/>
        </w:rPr>
        <w:t xml:space="preserve"> a la frontera</w:t>
      </w:r>
      <w:r w:rsidR="000C5E07">
        <w:rPr>
          <w:sz w:val="24"/>
          <w:szCs w:val="24"/>
        </w:rPr>
        <w:t>, ahora vamos a iniciar nuestro desarrollo del sur al norte del país, del Suchiate hasta El Bravo</w:t>
      </w:r>
      <w:r w:rsidR="002E79E6">
        <w:rPr>
          <w:sz w:val="24"/>
          <w:szCs w:val="24"/>
        </w:rPr>
        <w:t>.</w:t>
      </w:r>
    </w:p>
    <w:p w:rsidR="002E79E6" w:rsidRDefault="002E79E6" w:rsidP="00AA4CBE">
      <w:pPr>
        <w:jc w:val="both"/>
        <w:rPr>
          <w:sz w:val="24"/>
          <w:szCs w:val="24"/>
        </w:rPr>
      </w:pPr>
    </w:p>
    <w:p w:rsidR="009308AE" w:rsidRDefault="002E79E6" w:rsidP="00AA4CBE">
      <w:pPr>
        <w:jc w:val="both"/>
        <w:rPr>
          <w:sz w:val="24"/>
          <w:szCs w:val="24"/>
        </w:rPr>
      </w:pPr>
      <w:r>
        <w:rPr>
          <w:sz w:val="24"/>
          <w:szCs w:val="24"/>
        </w:rPr>
        <w:t xml:space="preserve">Vamos a empezar </w:t>
      </w:r>
      <w:r w:rsidR="00AA4CBE" w:rsidRPr="00AA4CBE">
        <w:rPr>
          <w:sz w:val="24"/>
          <w:szCs w:val="24"/>
        </w:rPr>
        <w:t>s</w:t>
      </w:r>
      <w:r>
        <w:rPr>
          <w:sz w:val="24"/>
          <w:szCs w:val="24"/>
        </w:rPr>
        <w:t>embrando</w:t>
      </w:r>
      <w:r w:rsidR="00AA4CBE" w:rsidRPr="00AA4CBE">
        <w:rPr>
          <w:sz w:val="24"/>
          <w:szCs w:val="24"/>
        </w:rPr>
        <w:t xml:space="preserve"> </w:t>
      </w:r>
      <w:r w:rsidR="00845558">
        <w:rPr>
          <w:sz w:val="24"/>
          <w:szCs w:val="24"/>
        </w:rPr>
        <w:t xml:space="preserve">en el sureste </w:t>
      </w:r>
      <w:r w:rsidR="00AA4CBE" w:rsidRPr="00AA4CBE">
        <w:rPr>
          <w:sz w:val="24"/>
          <w:szCs w:val="24"/>
        </w:rPr>
        <w:t>un millón de</w:t>
      </w:r>
      <w:r w:rsidR="00845558">
        <w:rPr>
          <w:sz w:val="24"/>
          <w:szCs w:val="24"/>
        </w:rPr>
        <w:t xml:space="preserve"> hectáreas de</w:t>
      </w:r>
      <w:r w:rsidR="00AA4CBE" w:rsidRPr="00AA4CBE">
        <w:rPr>
          <w:sz w:val="24"/>
          <w:szCs w:val="24"/>
        </w:rPr>
        <w:t xml:space="preserve"> árboles frutales y maderables,</w:t>
      </w:r>
      <w:r w:rsidR="00845558">
        <w:rPr>
          <w:sz w:val="24"/>
          <w:szCs w:val="24"/>
        </w:rPr>
        <w:t xml:space="preserve"> se van a crear 400 </w:t>
      </w:r>
      <w:r w:rsidR="00AA4CBE" w:rsidRPr="00AA4CBE">
        <w:rPr>
          <w:sz w:val="24"/>
          <w:szCs w:val="24"/>
        </w:rPr>
        <w:t>mil empleos</w:t>
      </w:r>
      <w:r w:rsidR="00CC3AEB">
        <w:rPr>
          <w:sz w:val="24"/>
          <w:szCs w:val="24"/>
        </w:rPr>
        <w:t xml:space="preserve"> en </w:t>
      </w:r>
      <w:r w:rsidR="009308AE">
        <w:rPr>
          <w:sz w:val="24"/>
          <w:szCs w:val="24"/>
        </w:rPr>
        <w:t>ejidos, en pequeñas propiedades.</w:t>
      </w:r>
    </w:p>
    <w:p w:rsidR="009308AE" w:rsidRDefault="009308AE" w:rsidP="00AA4CBE">
      <w:pPr>
        <w:jc w:val="both"/>
        <w:rPr>
          <w:sz w:val="24"/>
          <w:szCs w:val="24"/>
        </w:rPr>
      </w:pPr>
    </w:p>
    <w:p w:rsidR="00E61653" w:rsidRDefault="009308AE" w:rsidP="00AA4CBE">
      <w:pPr>
        <w:jc w:val="both"/>
        <w:rPr>
          <w:sz w:val="24"/>
          <w:szCs w:val="24"/>
        </w:rPr>
      </w:pPr>
      <w:r>
        <w:rPr>
          <w:sz w:val="24"/>
          <w:szCs w:val="24"/>
        </w:rPr>
        <w:t>V</w:t>
      </w:r>
      <w:r w:rsidR="00CC3AEB">
        <w:rPr>
          <w:sz w:val="24"/>
          <w:szCs w:val="24"/>
        </w:rPr>
        <w:t xml:space="preserve">amos también a impulsar mucho el </w:t>
      </w:r>
      <w:r w:rsidR="00AA4CBE" w:rsidRPr="00AA4CBE">
        <w:rPr>
          <w:sz w:val="24"/>
          <w:szCs w:val="24"/>
        </w:rPr>
        <w:t xml:space="preserve">turismo en el Caribe y en </w:t>
      </w:r>
      <w:r w:rsidR="00CC3AEB">
        <w:rPr>
          <w:sz w:val="24"/>
          <w:szCs w:val="24"/>
        </w:rPr>
        <w:t>la región maya</w:t>
      </w:r>
      <w:r w:rsidR="00BF792D">
        <w:rPr>
          <w:sz w:val="24"/>
          <w:szCs w:val="24"/>
        </w:rPr>
        <w:t>,</w:t>
      </w:r>
      <w:r w:rsidR="00CC3AEB">
        <w:rPr>
          <w:sz w:val="24"/>
          <w:szCs w:val="24"/>
        </w:rPr>
        <w:t xml:space="preserve"> </w:t>
      </w:r>
      <w:r w:rsidR="00BF792D">
        <w:rPr>
          <w:sz w:val="24"/>
          <w:szCs w:val="24"/>
        </w:rPr>
        <w:t xml:space="preserve">se va a construir un tren rápido </w:t>
      </w:r>
      <w:r w:rsidR="00AA4CBE" w:rsidRPr="00AA4CBE">
        <w:rPr>
          <w:sz w:val="24"/>
          <w:szCs w:val="24"/>
        </w:rPr>
        <w:t>de Cancún-Tulum-</w:t>
      </w:r>
      <w:proofErr w:type="spellStart"/>
      <w:r w:rsidR="00AA4CBE" w:rsidRPr="00AA4CBE">
        <w:rPr>
          <w:sz w:val="24"/>
          <w:szCs w:val="24"/>
        </w:rPr>
        <w:t>Calakmul</w:t>
      </w:r>
      <w:proofErr w:type="spellEnd"/>
      <w:r w:rsidR="00AA4CBE" w:rsidRPr="00AA4CBE">
        <w:rPr>
          <w:sz w:val="24"/>
          <w:szCs w:val="24"/>
        </w:rPr>
        <w:t>-Palenque</w:t>
      </w:r>
      <w:r w:rsidR="00E61653">
        <w:rPr>
          <w:sz w:val="24"/>
          <w:szCs w:val="24"/>
        </w:rPr>
        <w:t xml:space="preserve"> para que se conozca la importancia cultural de nuestro pa</w:t>
      </w:r>
      <w:r>
        <w:rPr>
          <w:sz w:val="24"/>
          <w:szCs w:val="24"/>
        </w:rPr>
        <w:t>ís y de esta manera se impulse</w:t>
      </w:r>
      <w:r w:rsidR="00E61653">
        <w:rPr>
          <w:sz w:val="24"/>
          <w:szCs w:val="24"/>
        </w:rPr>
        <w:t>n las actividades relacionadas con el tur</w:t>
      </w:r>
      <w:r>
        <w:rPr>
          <w:sz w:val="24"/>
          <w:szCs w:val="24"/>
        </w:rPr>
        <w:t>ismo</w:t>
      </w:r>
      <w:r w:rsidR="00E61653">
        <w:rPr>
          <w:sz w:val="24"/>
          <w:szCs w:val="24"/>
        </w:rPr>
        <w:t>.</w:t>
      </w:r>
    </w:p>
    <w:p w:rsidR="00E61653" w:rsidRDefault="00E61653" w:rsidP="00AA4CBE">
      <w:pPr>
        <w:jc w:val="both"/>
        <w:rPr>
          <w:sz w:val="24"/>
          <w:szCs w:val="24"/>
        </w:rPr>
      </w:pPr>
    </w:p>
    <w:p w:rsidR="006B7C89" w:rsidRDefault="009308AE" w:rsidP="00AA4CBE">
      <w:pPr>
        <w:jc w:val="both"/>
        <w:rPr>
          <w:sz w:val="24"/>
          <w:szCs w:val="24"/>
        </w:rPr>
      </w:pPr>
      <w:r>
        <w:rPr>
          <w:sz w:val="24"/>
          <w:szCs w:val="24"/>
        </w:rPr>
        <w:t xml:space="preserve">Vamos también </w:t>
      </w:r>
      <w:r w:rsidR="00F54397">
        <w:rPr>
          <w:sz w:val="24"/>
          <w:szCs w:val="24"/>
        </w:rPr>
        <w:t>a impulsar un proyecto en el Istmo de Tehuantepec, vamos a re</w:t>
      </w:r>
      <w:r w:rsidR="0058619C">
        <w:rPr>
          <w:sz w:val="24"/>
          <w:szCs w:val="24"/>
        </w:rPr>
        <w:t>habilitar el puerto</w:t>
      </w:r>
      <w:r w:rsidR="00F54397">
        <w:rPr>
          <w:sz w:val="24"/>
          <w:szCs w:val="24"/>
        </w:rPr>
        <w:t xml:space="preserve"> de Salina Cruz que est</w:t>
      </w:r>
      <w:r w:rsidR="006B7C89">
        <w:rPr>
          <w:sz w:val="24"/>
          <w:szCs w:val="24"/>
        </w:rPr>
        <w:t>á en el Pací</w:t>
      </w:r>
      <w:r w:rsidR="00F54397">
        <w:rPr>
          <w:sz w:val="24"/>
          <w:szCs w:val="24"/>
        </w:rPr>
        <w:t>fico y el puerto de Coatzacoalcos en el Golfo de México</w:t>
      </w:r>
      <w:r w:rsidR="006B7C89">
        <w:rPr>
          <w:sz w:val="24"/>
          <w:szCs w:val="24"/>
        </w:rPr>
        <w:t>, se van a rehabilitar los dos puerto</w:t>
      </w:r>
      <w:r w:rsidR="006A1855">
        <w:rPr>
          <w:sz w:val="24"/>
          <w:szCs w:val="24"/>
        </w:rPr>
        <w:t>s</w:t>
      </w:r>
      <w:r w:rsidR="006B7C89">
        <w:rPr>
          <w:sz w:val="24"/>
          <w:szCs w:val="24"/>
        </w:rPr>
        <w:t xml:space="preserve">, se va a construir </w:t>
      </w:r>
      <w:r w:rsidR="00F54397">
        <w:rPr>
          <w:sz w:val="24"/>
          <w:szCs w:val="24"/>
        </w:rPr>
        <w:t xml:space="preserve"> </w:t>
      </w:r>
      <w:r w:rsidR="0058619C">
        <w:rPr>
          <w:sz w:val="24"/>
          <w:szCs w:val="24"/>
        </w:rPr>
        <w:t>en esa franja que es la más angosta de todo el territorio nacional, se va a construir un tren para carga de contenedores para unir a los pa</w:t>
      </w:r>
      <w:r w:rsidR="00A32AB4">
        <w:rPr>
          <w:sz w:val="24"/>
          <w:szCs w:val="24"/>
        </w:rPr>
        <w:t>íses de Asia con la Costa E</w:t>
      </w:r>
      <w:r w:rsidR="0058619C">
        <w:rPr>
          <w:sz w:val="24"/>
          <w:szCs w:val="24"/>
        </w:rPr>
        <w:t>ste de Estados Unidos, y en toda esa franja se va a dar mucho trabaj</w:t>
      </w:r>
      <w:r w:rsidR="00A32AB4">
        <w:rPr>
          <w:sz w:val="24"/>
          <w:szCs w:val="24"/>
        </w:rPr>
        <w:t xml:space="preserve">o para que los tabasqueños, </w:t>
      </w:r>
      <w:r w:rsidR="0058619C">
        <w:rPr>
          <w:sz w:val="24"/>
          <w:szCs w:val="24"/>
        </w:rPr>
        <w:t>c</w:t>
      </w:r>
      <w:r w:rsidR="00A32AB4">
        <w:rPr>
          <w:sz w:val="24"/>
          <w:szCs w:val="24"/>
        </w:rPr>
        <w:t xml:space="preserve">hiapanecos, </w:t>
      </w:r>
      <w:r w:rsidR="0058619C">
        <w:rPr>
          <w:sz w:val="24"/>
          <w:szCs w:val="24"/>
        </w:rPr>
        <w:t xml:space="preserve">oaxaqueños </w:t>
      </w:r>
      <w:r w:rsidR="00A32AB4">
        <w:rPr>
          <w:sz w:val="24"/>
          <w:szCs w:val="24"/>
        </w:rPr>
        <w:t>no tengan que venirse a buscar</w:t>
      </w:r>
      <w:r w:rsidR="001E654B">
        <w:rPr>
          <w:sz w:val="24"/>
          <w:szCs w:val="24"/>
        </w:rPr>
        <w:t>se la vida acá, sino que tengan trabajo allá, en sus pueblos.</w:t>
      </w:r>
    </w:p>
    <w:p w:rsidR="006B7C89" w:rsidRDefault="006B7C89" w:rsidP="00AA4CBE">
      <w:pPr>
        <w:jc w:val="both"/>
        <w:rPr>
          <w:sz w:val="24"/>
          <w:szCs w:val="24"/>
        </w:rPr>
      </w:pPr>
    </w:p>
    <w:p w:rsidR="001E654B" w:rsidRDefault="001E654B" w:rsidP="00AA4CBE">
      <w:pPr>
        <w:jc w:val="both"/>
        <w:rPr>
          <w:sz w:val="24"/>
          <w:szCs w:val="24"/>
        </w:rPr>
      </w:pPr>
    </w:p>
    <w:p w:rsidR="000D1793" w:rsidRDefault="000D1793" w:rsidP="00AA4CBE">
      <w:pPr>
        <w:jc w:val="both"/>
        <w:rPr>
          <w:sz w:val="24"/>
          <w:szCs w:val="24"/>
        </w:rPr>
      </w:pPr>
    </w:p>
    <w:p w:rsidR="00AA4CBE" w:rsidRPr="00AA4CBE" w:rsidRDefault="00AA4CBE" w:rsidP="00AA4CBE">
      <w:pPr>
        <w:jc w:val="both"/>
        <w:rPr>
          <w:sz w:val="24"/>
          <w:szCs w:val="24"/>
        </w:rPr>
      </w:pPr>
      <w:r w:rsidRPr="00AA4CBE">
        <w:rPr>
          <w:sz w:val="24"/>
          <w:szCs w:val="24"/>
        </w:rPr>
        <w:lastRenderedPageBreak/>
        <w:t>Vamos a construir dos pistas en la base aérea militar de Santa Lucía para resolver el problema de la saturación del actual aeropuerto de la Ciudad de México. Dicho de otra forma</w:t>
      </w:r>
      <w:r w:rsidR="00501944">
        <w:rPr>
          <w:sz w:val="24"/>
          <w:szCs w:val="24"/>
        </w:rPr>
        <w:t xml:space="preserve"> y con más claridad</w:t>
      </w:r>
      <w:r w:rsidRPr="00AA4CBE">
        <w:rPr>
          <w:sz w:val="24"/>
          <w:szCs w:val="24"/>
        </w:rPr>
        <w:t xml:space="preserve">, se suspenderá la construcción del nuevo aeropuerto en el Lago de Texcoco y, con ello, ahorraremos más de 200 mil millones de pesos. </w:t>
      </w:r>
    </w:p>
    <w:p w:rsidR="000D1793" w:rsidRDefault="000D1793" w:rsidP="00AA4CBE">
      <w:pPr>
        <w:jc w:val="both"/>
        <w:rPr>
          <w:sz w:val="24"/>
          <w:szCs w:val="24"/>
        </w:rPr>
      </w:pPr>
    </w:p>
    <w:p w:rsidR="00AA4CBE" w:rsidRPr="00AA4CBE" w:rsidRDefault="00AA4CBE" w:rsidP="00AA4CBE">
      <w:pPr>
        <w:jc w:val="both"/>
        <w:rPr>
          <w:sz w:val="24"/>
          <w:szCs w:val="24"/>
        </w:rPr>
      </w:pPr>
      <w:r w:rsidRPr="00AA4CBE">
        <w:rPr>
          <w:sz w:val="24"/>
          <w:szCs w:val="24"/>
        </w:rPr>
        <w:t>Este proceso se llevará a cabo con estricto apego a la ley, buscando siempre el acuerdo con las compañías a las cuales se les han adjudicado contratos; g</w:t>
      </w:r>
      <w:r w:rsidR="000D1793">
        <w:rPr>
          <w:sz w:val="24"/>
          <w:szCs w:val="24"/>
        </w:rPr>
        <w:t xml:space="preserve">arantizando el </w:t>
      </w:r>
      <w:r w:rsidR="00983DB4">
        <w:rPr>
          <w:sz w:val="24"/>
          <w:szCs w:val="24"/>
        </w:rPr>
        <w:t xml:space="preserve">gobierno el </w:t>
      </w:r>
      <w:r w:rsidR="000D1793">
        <w:rPr>
          <w:sz w:val="24"/>
          <w:szCs w:val="24"/>
        </w:rPr>
        <w:t xml:space="preserve">pago </w:t>
      </w:r>
      <w:r w:rsidR="00983DB4">
        <w:rPr>
          <w:sz w:val="24"/>
          <w:szCs w:val="24"/>
        </w:rPr>
        <w:t xml:space="preserve">a los bonos que se han emitido </w:t>
      </w:r>
      <w:r w:rsidR="000D1793">
        <w:rPr>
          <w:sz w:val="24"/>
          <w:szCs w:val="24"/>
        </w:rPr>
        <w:t xml:space="preserve">y </w:t>
      </w:r>
      <w:r w:rsidRPr="00AA4CBE">
        <w:rPr>
          <w:sz w:val="24"/>
          <w:szCs w:val="24"/>
        </w:rPr>
        <w:t>protegiendo las inversiones de las Afores; es de</w:t>
      </w:r>
      <w:r w:rsidR="00983DB4">
        <w:rPr>
          <w:sz w:val="24"/>
          <w:szCs w:val="24"/>
        </w:rPr>
        <w:t>cir, se actuará con legalidad,</w:t>
      </w:r>
      <w:r w:rsidRPr="00AA4CBE">
        <w:rPr>
          <w:sz w:val="24"/>
          <w:szCs w:val="24"/>
        </w:rPr>
        <w:t xml:space="preserve"> se dará certidumbre, </w:t>
      </w:r>
      <w:r w:rsidR="00983DB4">
        <w:rPr>
          <w:sz w:val="24"/>
          <w:szCs w:val="24"/>
        </w:rPr>
        <w:t xml:space="preserve">y no se va a permitir la </w:t>
      </w:r>
      <w:r w:rsidRPr="00AA4CBE">
        <w:rPr>
          <w:sz w:val="24"/>
          <w:szCs w:val="24"/>
        </w:rPr>
        <w:t xml:space="preserve">corrupción. </w:t>
      </w:r>
    </w:p>
    <w:p w:rsidR="000D1793" w:rsidRDefault="000D1793" w:rsidP="00AA4CBE">
      <w:pPr>
        <w:jc w:val="both"/>
        <w:rPr>
          <w:sz w:val="24"/>
          <w:szCs w:val="24"/>
        </w:rPr>
      </w:pPr>
    </w:p>
    <w:p w:rsidR="0068662D" w:rsidRDefault="00983DB4" w:rsidP="00AA4CBE">
      <w:pPr>
        <w:jc w:val="both"/>
        <w:rPr>
          <w:sz w:val="24"/>
          <w:szCs w:val="24"/>
        </w:rPr>
      </w:pPr>
      <w:r>
        <w:rPr>
          <w:sz w:val="24"/>
          <w:szCs w:val="24"/>
        </w:rPr>
        <w:t>N</w:t>
      </w:r>
      <w:r w:rsidR="00AA4CBE" w:rsidRPr="00AA4CBE">
        <w:rPr>
          <w:sz w:val="24"/>
          <w:szCs w:val="24"/>
        </w:rPr>
        <w:t>os estamos comprometiendo a que habrá cobertura de internet en todo el país y será gratuito e</w:t>
      </w:r>
      <w:r w:rsidR="0068662D">
        <w:rPr>
          <w:sz w:val="24"/>
          <w:szCs w:val="24"/>
        </w:rPr>
        <w:t>l internet e</w:t>
      </w:r>
      <w:r w:rsidR="00AA4CBE" w:rsidRPr="00AA4CBE">
        <w:rPr>
          <w:sz w:val="24"/>
          <w:szCs w:val="24"/>
        </w:rPr>
        <w:t xml:space="preserve">n caminos, </w:t>
      </w:r>
      <w:r w:rsidR="0068662D">
        <w:rPr>
          <w:sz w:val="24"/>
          <w:szCs w:val="24"/>
        </w:rPr>
        <w:t xml:space="preserve">en </w:t>
      </w:r>
      <w:r w:rsidR="00AA4CBE" w:rsidRPr="00AA4CBE">
        <w:rPr>
          <w:sz w:val="24"/>
          <w:szCs w:val="24"/>
        </w:rPr>
        <w:t xml:space="preserve">espacios públicos, </w:t>
      </w:r>
      <w:r w:rsidR="0068662D">
        <w:rPr>
          <w:sz w:val="24"/>
          <w:szCs w:val="24"/>
        </w:rPr>
        <w:t xml:space="preserve">en </w:t>
      </w:r>
      <w:r w:rsidR="00AA4CBE" w:rsidRPr="00AA4CBE">
        <w:rPr>
          <w:sz w:val="24"/>
          <w:szCs w:val="24"/>
        </w:rPr>
        <w:t xml:space="preserve">escuelas y </w:t>
      </w:r>
      <w:r w:rsidR="0068662D">
        <w:rPr>
          <w:sz w:val="24"/>
          <w:szCs w:val="24"/>
        </w:rPr>
        <w:t xml:space="preserve">en </w:t>
      </w:r>
      <w:r w:rsidR="00AA4CBE" w:rsidRPr="00AA4CBE">
        <w:rPr>
          <w:sz w:val="24"/>
          <w:szCs w:val="24"/>
        </w:rPr>
        <w:t>hospitales.</w:t>
      </w:r>
      <w:r w:rsidR="0068662D">
        <w:rPr>
          <w:sz w:val="24"/>
          <w:szCs w:val="24"/>
        </w:rPr>
        <w:t xml:space="preserve"> Para que se tenga una idea, h</w:t>
      </w:r>
      <w:r w:rsidR="00AA4CBE" w:rsidRPr="00AA4CBE">
        <w:rPr>
          <w:sz w:val="24"/>
          <w:szCs w:val="24"/>
        </w:rPr>
        <w:t>oy solo el 25 por ciento del territorio nacional está comunicado con telefonía móvil</w:t>
      </w:r>
      <w:r w:rsidR="0068662D">
        <w:rPr>
          <w:sz w:val="24"/>
          <w:szCs w:val="24"/>
        </w:rPr>
        <w:t>, solo en el 25 por ciento en el territorio se puede uno comunicar por teléfono celular</w:t>
      </w:r>
      <w:r w:rsidR="00B53FA0">
        <w:rPr>
          <w:sz w:val="24"/>
          <w:szCs w:val="24"/>
        </w:rPr>
        <w:t>, el 75 por ciento del territorio de México no tiene comunicación, vamos a resolver este problema, todo el pa</w:t>
      </w:r>
      <w:r w:rsidR="008A1A52">
        <w:rPr>
          <w:sz w:val="24"/>
          <w:szCs w:val="24"/>
        </w:rPr>
        <w:t>ís v</w:t>
      </w:r>
      <w:r w:rsidR="00E07F24">
        <w:rPr>
          <w:sz w:val="24"/>
          <w:szCs w:val="24"/>
        </w:rPr>
        <w:t>a a estar comunicado, entonces así México va a tener comunicación por teléfono y por internet.</w:t>
      </w:r>
    </w:p>
    <w:p w:rsidR="008A1A52" w:rsidRPr="00AA4CBE" w:rsidRDefault="008A1A52" w:rsidP="00AA4CBE">
      <w:pPr>
        <w:jc w:val="both"/>
        <w:rPr>
          <w:sz w:val="24"/>
          <w:szCs w:val="24"/>
        </w:rPr>
      </w:pPr>
    </w:p>
    <w:p w:rsidR="00226C03" w:rsidRDefault="00AA4CBE" w:rsidP="00AA4CBE">
      <w:pPr>
        <w:jc w:val="both"/>
        <w:rPr>
          <w:sz w:val="24"/>
          <w:szCs w:val="24"/>
        </w:rPr>
      </w:pPr>
      <w:r w:rsidRPr="00AA4CBE">
        <w:rPr>
          <w:sz w:val="24"/>
          <w:szCs w:val="24"/>
        </w:rPr>
        <w:t xml:space="preserve">En todo el país </w:t>
      </w:r>
      <w:r w:rsidR="00E07F24">
        <w:rPr>
          <w:sz w:val="24"/>
          <w:szCs w:val="24"/>
        </w:rPr>
        <w:t xml:space="preserve">también </w:t>
      </w:r>
      <w:r w:rsidRPr="00AA4CBE">
        <w:rPr>
          <w:sz w:val="24"/>
          <w:szCs w:val="24"/>
        </w:rPr>
        <w:t xml:space="preserve">se fijarán precios de garantía para los productos del campo, </w:t>
      </w:r>
      <w:r w:rsidR="00146054">
        <w:rPr>
          <w:sz w:val="24"/>
          <w:szCs w:val="24"/>
        </w:rPr>
        <w:t>se le va a pagar bien al productor, no como ahora</w:t>
      </w:r>
      <w:r w:rsidR="00A47458">
        <w:rPr>
          <w:sz w:val="24"/>
          <w:szCs w:val="24"/>
        </w:rPr>
        <w:t xml:space="preserve"> que el productor tiene que vender barato lo que produce y comprar caro todo lo que necesita. </w:t>
      </w:r>
    </w:p>
    <w:p w:rsidR="00226C03" w:rsidRDefault="00226C03" w:rsidP="00AA4CBE">
      <w:pPr>
        <w:jc w:val="both"/>
        <w:rPr>
          <w:sz w:val="24"/>
          <w:szCs w:val="24"/>
        </w:rPr>
      </w:pPr>
    </w:p>
    <w:p w:rsidR="00226C03" w:rsidRDefault="00A47458" w:rsidP="00AA4CBE">
      <w:pPr>
        <w:jc w:val="both"/>
        <w:rPr>
          <w:sz w:val="24"/>
          <w:szCs w:val="24"/>
        </w:rPr>
      </w:pPr>
      <w:r>
        <w:rPr>
          <w:sz w:val="24"/>
          <w:szCs w:val="24"/>
        </w:rPr>
        <w:t xml:space="preserve">Vamos a pagarle bien a los productores para </w:t>
      </w:r>
      <w:r w:rsidR="00AA4CBE" w:rsidRPr="00AA4CBE">
        <w:rPr>
          <w:sz w:val="24"/>
          <w:szCs w:val="24"/>
        </w:rPr>
        <w:t>detener la migración y lograr la autosuficiencia alimentaria; la tendencia</w:t>
      </w:r>
      <w:r w:rsidR="00226C03">
        <w:rPr>
          <w:sz w:val="24"/>
          <w:szCs w:val="24"/>
        </w:rPr>
        <w:t xml:space="preserve"> la puedo resumir en unas cuantas palabras, la política que se va a seguir:</w:t>
      </w:r>
      <w:r w:rsidR="00AA4CBE" w:rsidRPr="00AA4CBE">
        <w:rPr>
          <w:sz w:val="24"/>
          <w:szCs w:val="24"/>
        </w:rPr>
        <w:t xml:space="preserve"> será fortalecer el mercado interno</w:t>
      </w:r>
      <w:r w:rsidR="00226C03">
        <w:rPr>
          <w:sz w:val="24"/>
          <w:szCs w:val="24"/>
        </w:rPr>
        <w:t>, es decir, la economía nacional</w:t>
      </w:r>
      <w:r w:rsidR="00AA4CBE" w:rsidRPr="00AA4CBE">
        <w:rPr>
          <w:sz w:val="24"/>
          <w:szCs w:val="24"/>
        </w:rPr>
        <w:t xml:space="preserve"> y </w:t>
      </w:r>
      <w:r w:rsidR="00226C03">
        <w:rPr>
          <w:sz w:val="24"/>
          <w:szCs w:val="24"/>
        </w:rPr>
        <w:t xml:space="preserve">se va a </w:t>
      </w:r>
      <w:r w:rsidR="00AA4CBE" w:rsidRPr="00AA4CBE">
        <w:rPr>
          <w:sz w:val="24"/>
          <w:szCs w:val="24"/>
        </w:rPr>
        <w:t>producir en México lo que consumimos</w:t>
      </w:r>
      <w:r w:rsidR="00226C03">
        <w:rPr>
          <w:sz w:val="24"/>
          <w:szCs w:val="24"/>
        </w:rPr>
        <w:t>.</w:t>
      </w:r>
    </w:p>
    <w:p w:rsidR="00226C03" w:rsidRDefault="00226C03" w:rsidP="00AA4CBE">
      <w:pPr>
        <w:jc w:val="both"/>
        <w:rPr>
          <w:sz w:val="24"/>
          <w:szCs w:val="24"/>
        </w:rPr>
      </w:pPr>
    </w:p>
    <w:p w:rsidR="008270EE" w:rsidRDefault="00226C03" w:rsidP="00AA4CBE">
      <w:pPr>
        <w:jc w:val="both"/>
        <w:rPr>
          <w:sz w:val="24"/>
          <w:szCs w:val="24"/>
        </w:rPr>
      </w:pPr>
      <w:r>
        <w:rPr>
          <w:sz w:val="24"/>
          <w:szCs w:val="24"/>
        </w:rPr>
        <w:t>T</w:t>
      </w:r>
      <w:r w:rsidR="00AA4CBE" w:rsidRPr="00AA4CBE">
        <w:rPr>
          <w:sz w:val="24"/>
          <w:szCs w:val="24"/>
        </w:rPr>
        <w:t xml:space="preserve">ambién se impulsará la industria de la construcción para que haya empleos, se ejecutarán las obras públicas necesarias como caminos, </w:t>
      </w:r>
      <w:r w:rsidR="00930647">
        <w:rPr>
          <w:sz w:val="24"/>
          <w:szCs w:val="24"/>
        </w:rPr>
        <w:t>vamos a pavimentar de concreto los 300 caminos de Oaxaca para comunicar a cabeceras municipales, e</w:t>
      </w:r>
      <w:r w:rsidR="008270EE">
        <w:rPr>
          <w:sz w:val="24"/>
          <w:szCs w:val="24"/>
        </w:rPr>
        <w:t>se estado tiene 570 municipios y hay 300 municipios que tienen caminos de terracería, van a ser pavimentados y no se va a hacer con maquinaria,</w:t>
      </w:r>
      <w:r w:rsidR="00AD6AAD">
        <w:rPr>
          <w:sz w:val="24"/>
          <w:szCs w:val="24"/>
        </w:rPr>
        <w:t xml:space="preserve"> </w:t>
      </w:r>
      <w:r w:rsidR="008270EE">
        <w:rPr>
          <w:sz w:val="24"/>
          <w:szCs w:val="24"/>
        </w:rPr>
        <w:t xml:space="preserve">se va a ser con el uso intensivo de mano de obra, para que </w:t>
      </w:r>
      <w:r w:rsidR="00D3402D">
        <w:rPr>
          <w:sz w:val="24"/>
          <w:szCs w:val="24"/>
        </w:rPr>
        <w:t xml:space="preserve">la inversión quede en las comunidades, se paguen buenos salarios y al mismo tiempo sean estas obras </w:t>
      </w:r>
      <w:r w:rsidR="00AD6AAD">
        <w:rPr>
          <w:sz w:val="24"/>
          <w:szCs w:val="24"/>
        </w:rPr>
        <w:t>que son en beneficio de los pueblos, de las comunidades.</w:t>
      </w:r>
    </w:p>
    <w:p w:rsidR="008270EE" w:rsidRDefault="008270EE" w:rsidP="00AA4CBE">
      <w:pPr>
        <w:jc w:val="both"/>
        <w:rPr>
          <w:sz w:val="24"/>
          <w:szCs w:val="24"/>
        </w:rPr>
      </w:pPr>
    </w:p>
    <w:p w:rsidR="00AD6AAD" w:rsidRDefault="00AD6AAD" w:rsidP="00AA4CBE">
      <w:pPr>
        <w:jc w:val="both"/>
        <w:rPr>
          <w:sz w:val="24"/>
          <w:szCs w:val="24"/>
        </w:rPr>
      </w:pPr>
      <w:r>
        <w:rPr>
          <w:sz w:val="24"/>
          <w:szCs w:val="24"/>
        </w:rPr>
        <w:lastRenderedPageBreak/>
        <w:t xml:space="preserve">Así también vamos a construir </w:t>
      </w:r>
      <w:r w:rsidR="00AA4CBE" w:rsidRPr="00AA4CBE">
        <w:rPr>
          <w:sz w:val="24"/>
          <w:szCs w:val="24"/>
        </w:rPr>
        <w:t>hospitales, escuelas, vivienda</w:t>
      </w:r>
      <w:r w:rsidR="00930647">
        <w:rPr>
          <w:sz w:val="24"/>
          <w:szCs w:val="24"/>
        </w:rPr>
        <w:t>, la introducción de servicios,</w:t>
      </w:r>
      <w:r>
        <w:rPr>
          <w:sz w:val="24"/>
          <w:szCs w:val="24"/>
        </w:rPr>
        <w:t xml:space="preserve"> el programa de transición de</w:t>
      </w:r>
      <w:r w:rsidR="00AA4CBE" w:rsidRPr="00AA4CBE">
        <w:rPr>
          <w:sz w:val="24"/>
          <w:szCs w:val="24"/>
        </w:rPr>
        <w:t xml:space="preserve"> energías limpias y </w:t>
      </w:r>
      <w:r>
        <w:rPr>
          <w:sz w:val="24"/>
          <w:szCs w:val="24"/>
        </w:rPr>
        <w:t>vamos a cuidar nuestro medio ambiente.</w:t>
      </w:r>
    </w:p>
    <w:p w:rsidR="00AA4CBE" w:rsidRPr="00AA4CBE" w:rsidRDefault="00AA4CBE" w:rsidP="00AA4CBE">
      <w:pPr>
        <w:jc w:val="both"/>
        <w:rPr>
          <w:sz w:val="24"/>
          <w:szCs w:val="24"/>
        </w:rPr>
      </w:pPr>
    </w:p>
    <w:p w:rsidR="00AA4CBE" w:rsidRDefault="00AA4CBE" w:rsidP="00AA4CBE">
      <w:pPr>
        <w:jc w:val="both"/>
        <w:rPr>
          <w:sz w:val="24"/>
          <w:szCs w:val="24"/>
        </w:rPr>
      </w:pPr>
      <w:r w:rsidRPr="00AA4CBE">
        <w:rPr>
          <w:sz w:val="24"/>
          <w:szCs w:val="24"/>
        </w:rPr>
        <w:t>El nuevo gobierno buscará la modernidad</w:t>
      </w:r>
      <w:r w:rsidR="00181EBD">
        <w:rPr>
          <w:sz w:val="24"/>
          <w:szCs w:val="24"/>
        </w:rPr>
        <w:t>, pero</w:t>
      </w:r>
      <w:r w:rsidRPr="00AA4CBE">
        <w:rPr>
          <w:sz w:val="24"/>
          <w:szCs w:val="24"/>
        </w:rPr>
        <w:t xml:space="preserve"> desde abajo y para todos. Habrá un crecimiento económico horizontal, es decir, en todo el país, no sólo en pequeños islotes, como ha venido s</w:t>
      </w:r>
      <w:r w:rsidR="00610B02">
        <w:rPr>
          <w:sz w:val="24"/>
          <w:szCs w:val="24"/>
        </w:rPr>
        <w:t>ucediendo en los últimos 30</w:t>
      </w:r>
      <w:r w:rsidRPr="00AA4CBE">
        <w:rPr>
          <w:sz w:val="24"/>
          <w:szCs w:val="24"/>
        </w:rPr>
        <w:t xml:space="preserve"> años. </w:t>
      </w:r>
    </w:p>
    <w:p w:rsidR="00831D3F" w:rsidRPr="00AA4CBE" w:rsidRDefault="00831D3F" w:rsidP="00AA4CBE">
      <w:pPr>
        <w:jc w:val="both"/>
        <w:rPr>
          <w:sz w:val="24"/>
          <w:szCs w:val="24"/>
        </w:rPr>
      </w:pPr>
    </w:p>
    <w:p w:rsidR="005843AC" w:rsidRDefault="00AA4CBE" w:rsidP="00AA4CBE">
      <w:pPr>
        <w:jc w:val="both"/>
        <w:rPr>
          <w:sz w:val="24"/>
          <w:szCs w:val="24"/>
        </w:rPr>
      </w:pPr>
      <w:r w:rsidRPr="00AA4CBE">
        <w:rPr>
          <w:sz w:val="24"/>
          <w:szCs w:val="24"/>
        </w:rPr>
        <w:t>Fomentaremos el desarrollo</w:t>
      </w:r>
      <w:r w:rsidR="001D0D67">
        <w:rPr>
          <w:sz w:val="24"/>
          <w:szCs w:val="24"/>
        </w:rPr>
        <w:t>, aquí en la frontera, a lo largo de los 3</w:t>
      </w:r>
      <w:r w:rsidRPr="00AA4CBE">
        <w:rPr>
          <w:sz w:val="24"/>
          <w:szCs w:val="24"/>
        </w:rPr>
        <w:t xml:space="preserve"> mil </w:t>
      </w:r>
      <w:r w:rsidR="001D0D67">
        <w:rPr>
          <w:sz w:val="24"/>
          <w:szCs w:val="24"/>
        </w:rPr>
        <w:t xml:space="preserve">185 </w:t>
      </w:r>
      <w:r w:rsidRPr="00AA4CBE">
        <w:rPr>
          <w:sz w:val="24"/>
          <w:szCs w:val="24"/>
        </w:rPr>
        <w:t>kilómetros de front</w:t>
      </w:r>
      <w:r w:rsidR="00610B02">
        <w:rPr>
          <w:sz w:val="24"/>
          <w:szCs w:val="24"/>
        </w:rPr>
        <w:t xml:space="preserve">era con Estados Unidos, aquí </w:t>
      </w:r>
      <w:r w:rsidRPr="00AA4CBE">
        <w:rPr>
          <w:sz w:val="24"/>
          <w:szCs w:val="24"/>
        </w:rPr>
        <w:t>se creará</w:t>
      </w:r>
      <w:r w:rsidR="00610B02">
        <w:rPr>
          <w:sz w:val="24"/>
          <w:szCs w:val="24"/>
        </w:rPr>
        <w:t xml:space="preserve">, a lo largo de los 3 mil kilómetros de frontera </w:t>
      </w:r>
      <w:r w:rsidRPr="00AA4CBE">
        <w:rPr>
          <w:sz w:val="24"/>
          <w:szCs w:val="24"/>
        </w:rPr>
        <w:t xml:space="preserve">una zona libre o franca para promover la inversión, el desarrollo productivo y tecnológico, así como la creación de empleos. </w:t>
      </w:r>
    </w:p>
    <w:p w:rsidR="005843AC" w:rsidRDefault="005843AC" w:rsidP="00AA4CBE">
      <w:pPr>
        <w:jc w:val="both"/>
        <w:rPr>
          <w:sz w:val="24"/>
          <w:szCs w:val="24"/>
        </w:rPr>
      </w:pPr>
    </w:p>
    <w:p w:rsidR="00831D3F" w:rsidRDefault="00AA4CBE" w:rsidP="00AA4CBE">
      <w:pPr>
        <w:jc w:val="both"/>
        <w:rPr>
          <w:sz w:val="24"/>
          <w:szCs w:val="24"/>
        </w:rPr>
      </w:pPr>
      <w:r w:rsidRPr="00AA4CBE">
        <w:rPr>
          <w:sz w:val="24"/>
          <w:szCs w:val="24"/>
        </w:rPr>
        <w:t>Esta será</w:t>
      </w:r>
      <w:r w:rsidR="002D315D">
        <w:rPr>
          <w:sz w:val="24"/>
          <w:szCs w:val="24"/>
        </w:rPr>
        <w:t>, aquí en la frontera</w:t>
      </w:r>
      <w:r w:rsidR="005843AC">
        <w:rPr>
          <w:sz w:val="24"/>
          <w:szCs w:val="24"/>
        </w:rPr>
        <w:t>, será</w:t>
      </w:r>
      <w:r w:rsidRPr="00AA4CBE">
        <w:rPr>
          <w:sz w:val="24"/>
          <w:szCs w:val="24"/>
        </w:rPr>
        <w:t xml:space="preserve"> la última cortina para retener</w:t>
      </w:r>
      <w:r w:rsidR="005843AC">
        <w:rPr>
          <w:sz w:val="24"/>
          <w:szCs w:val="24"/>
        </w:rPr>
        <w:t xml:space="preserve"> a los mexicanos y que no se vean en la necesidad de pasar al otro lado, que no se vean en la necesidad de ir a buscarse la vida </w:t>
      </w:r>
      <w:r w:rsidR="004D7A39">
        <w:rPr>
          <w:sz w:val="24"/>
          <w:szCs w:val="24"/>
        </w:rPr>
        <w:t>al otro lado de la frontera.</w:t>
      </w:r>
      <w:r w:rsidRPr="00AA4CBE">
        <w:rPr>
          <w:sz w:val="24"/>
          <w:szCs w:val="24"/>
        </w:rPr>
        <w:t xml:space="preserve"> </w:t>
      </w:r>
    </w:p>
    <w:p w:rsidR="004D7A39" w:rsidRDefault="004D7A39" w:rsidP="00AA4CBE">
      <w:pPr>
        <w:jc w:val="both"/>
        <w:rPr>
          <w:sz w:val="24"/>
          <w:szCs w:val="24"/>
        </w:rPr>
      </w:pPr>
    </w:p>
    <w:p w:rsidR="00AA4CBE" w:rsidRPr="00AA4CBE" w:rsidRDefault="004D7A39" w:rsidP="00AA4CBE">
      <w:pPr>
        <w:jc w:val="both"/>
        <w:rPr>
          <w:sz w:val="24"/>
          <w:szCs w:val="24"/>
        </w:rPr>
      </w:pPr>
      <w:r>
        <w:rPr>
          <w:sz w:val="24"/>
          <w:szCs w:val="24"/>
        </w:rPr>
        <w:t xml:space="preserve">Aquí en esta franca de 3 mil kilómetros por 20, 30 kilómetros de ancho de </w:t>
      </w:r>
      <w:r w:rsidR="00AA4CBE" w:rsidRPr="00AA4CBE">
        <w:rPr>
          <w:sz w:val="24"/>
          <w:szCs w:val="24"/>
        </w:rPr>
        <w:t xml:space="preserve"> manera puntual </w:t>
      </w:r>
      <w:r>
        <w:rPr>
          <w:sz w:val="24"/>
          <w:szCs w:val="24"/>
        </w:rPr>
        <w:t>lo expreso así</w:t>
      </w:r>
      <w:r w:rsidR="00AA4CBE" w:rsidRPr="00AA4CBE">
        <w:rPr>
          <w:sz w:val="24"/>
          <w:szCs w:val="24"/>
        </w:rPr>
        <w:t>:</w:t>
      </w:r>
    </w:p>
    <w:p w:rsidR="00AA4CBE" w:rsidRPr="00AA4CBE" w:rsidRDefault="00AA4CBE" w:rsidP="00AA4CBE">
      <w:pPr>
        <w:jc w:val="both"/>
        <w:rPr>
          <w:sz w:val="24"/>
          <w:szCs w:val="24"/>
        </w:rPr>
      </w:pPr>
      <w:r w:rsidRPr="00AA4CBE">
        <w:rPr>
          <w:sz w:val="24"/>
          <w:szCs w:val="24"/>
        </w:rPr>
        <w:t xml:space="preserve">1. Se van a recorrer las aduanas hacia el sur, tierra adentro, de </w:t>
      </w:r>
      <w:r w:rsidR="009B0A09">
        <w:rPr>
          <w:sz w:val="24"/>
          <w:szCs w:val="24"/>
        </w:rPr>
        <w:t xml:space="preserve">20 </w:t>
      </w:r>
      <w:r w:rsidRPr="00AA4CBE">
        <w:rPr>
          <w:sz w:val="24"/>
          <w:szCs w:val="24"/>
        </w:rPr>
        <w:t>a</w:t>
      </w:r>
      <w:r w:rsidR="009B0A09">
        <w:rPr>
          <w:sz w:val="24"/>
          <w:szCs w:val="24"/>
        </w:rPr>
        <w:t xml:space="preserve"> 30 </w:t>
      </w:r>
      <w:r w:rsidRPr="00AA4CBE">
        <w:rPr>
          <w:sz w:val="24"/>
          <w:szCs w:val="24"/>
        </w:rPr>
        <w:t>kilómetros de la línea divisoria</w:t>
      </w:r>
      <w:r w:rsidR="009B0A09">
        <w:rPr>
          <w:sz w:val="24"/>
          <w:szCs w:val="24"/>
        </w:rPr>
        <w:t>, vamos a recorrer nuestras aduanas</w:t>
      </w:r>
      <w:r w:rsidRPr="00AA4CBE">
        <w:rPr>
          <w:sz w:val="24"/>
          <w:szCs w:val="24"/>
        </w:rPr>
        <w:t>.</w:t>
      </w:r>
    </w:p>
    <w:p w:rsidR="00831D3F" w:rsidRDefault="00831D3F" w:rsidP="00AA4CBE">
      <w:pPr>
        <w:jc w:val="both"/>
        <w:rPr>
          <w:sz w:val="24"/>
          <w:szCs w:val="24"/>
        </w:rPr>
      </w:pPr>
    </w:p>
    <w:p w:rsidR="00AA4CBE" w:rsidRPr="00AA4CBE" w:rsidRDefault="00E26BD4" w:rsidP="00AA4CBE">
      <w:pPr>
        <w:jc w:val="both"/>
        <w:rPr>
          <w:sz w:val="24"/>
          <w:szCs w:val="24"/>
        </w:rPr>
      </w:pPr>
      <w:r>
        <w:rPr>
          <w:sz w:val="24"/>
          <w:szCs w:val="24"/>
        </w:rPr>
        <w:t xml:space="preserve">2. En la zona libre o franca, los más de 3 mil kilómetros de largo por 30 de ancho </w:t>
      </w:r>
      <w:r w:rsidR="00AA4CBE" w:rsidRPr="00AA4CBE">
        <w:rPr>
          <w:sz w:val="24"/>
          <w:szCs w:val="24"/>
        </w:rPr>
        <w:t>se reducirá el Impuesto Sobre la Renta (ISR) a 20 por ciento.</w:t>
      </w:r>
    </w:p>
    <w:p w:rsidR="00831D3F" w:rsidRDefault="00831D3F" w:rsidP="00AA4CBE">
      <w:pPr>
        <w:jc w:val="both"/>
        <w:rPr>
          <w:sz w:val="24"/>
          <w:szCs w:val="24"/>
        </w:rPr>
      </w:pPr>
    </w:p>
    <w:p w:rsidR="00AA4CBE" w:rsidRPr="00AA4CBE" w:rsidRDefault="00AA4CBE" w:rsidP="00AA4CBE">
      <w:pPr>
        <w:jc w:val="both"/>
        <w:rPr>
          <w:sz w:val="24"/>
          <w:szCs w:val="24"/>
        </w:rPr>
      </w:pPr>
      <w:r w:rsidRPr="00AA4CBE">
        <w:rPr>
          <w:sz w:val="24"/>
          <w:szCs w:val="24"/>
        </w:rPr>
        <w:t>3. El Impuesto al Valor Agregado (IVA) será de 8 por ciento, la mitad de lo que se cobra en la actualidad</w:t>
      </w:r>
      <w:r w:rsidR="00267146">
        <w:rPr>
          <w:sz w:val="24"/>
          <w:szCs w:val="24"/>
        </w:rPr>
        <w:t>, que bueno que ya nos están copiando</w:t>
      </w:r>
      <w:r w:rsidRPr="00AA4CBE">
        <w:rPr>
          <w:sz w:val="24"/>
          <w:szCs w:val="24"/>
        </w:rPr>
        <w:t>.</w:t>
      </w:r>
      <w:r w:rsidR="00267146">
        <w:rPr>
          <w:sz w:val="24"/>
          <w:szCs w:val="24"/>
        </w:rPr>
        <w:t xml:space="preserve"> Especialmente </w:t>
      </w:r>
      <w:r w:rsidRPr="00AA4CBE">
        <w:rPr>
          <w:sz w:val="24"/>
          <w:szCs w:val="24"/>
        </w:rPr>
        <w:t>en las ciudades fronterizas de México se aplicará la misma tasa impositiva</w:t>
      </w:r>
      <w:r w:rsidR="00267146">
        <w:rPr>
          <w:sz w:val="24"/>
          <w:szCs w:val="24"/>
        </w:rPr>
        <w:t xml:space="preserve"> que en el lado estadounidense, </w:t>
      </w:r>
      <w:r w:rsidRPr="00AA4CBE">
        <w:rPr>
          <w:sz w:val="24"/>
          <w:szCs w:val="24"/>
        </w:rPr>
        <w:t>es decir, en California cobran 8.5 por ciento</w:t>
      </w:r>
      <w:r w:rsidR="00574017">
        <w:rPr>
          <w:sz w:val="24"/>
          <w:szCs w:val="24"/>
        </w:rPr>
        <w:t xml:space="preserve"> de IVA</w:t>
      </w:r>
      <w:r w:rsidRPr="00AA4CBE">
        <w:rPr>
          <w:sz w:val="24"/>
          <w:szCs w:val="24"/>
        </w:rPr>
        <w:t>, en Ariz</w:t>
      </w:r>
      <w:r w:rsidR="00574017">
        <w:rPr>
          <w:sz w:val="24"/>
          <w:szCs w:val="24"/>
        </w:rPr>
        <w:t xml:space="preserve">ona, 8.2; en Nuevo México, 7.5, </w:t>
      </w:r>
      <w:r w:rsidRPr="00AA4CBE">
        <w:rPr>
          <w:sz w:val="24"/>
          <w:szCs w:val="24"/>
        </w:rPr>
        <w:t>y aquí, en la frontera con Texas, 8.2 por ciento.</w:t>
      </w:r>
    </w:p>
    <w:p w:rsidR="00831D3F" w:rsidRDefault="00831D3F" w:rsidP="00AA4CBE">
      <w:pPr>
        <w:jc w:val="both"/>
        <w:rPr>
          <w:sz w:val="24"/>
          <w:szCs w:val="24"/>
        </w:rPr>
      </w:pPr>
    </w:p>
    <w:p w:rsidR="00AA4CBE" w:rsidRPr="00AA4CBE" w:rsidRDefault="00AA4CBE" w:rsidP="00AA4CBE">
      <w:pPr>
        <w:jc w:val="both"/>
        <w:rPr>
          <w:sz w:val="24"/>
          <w:szCs w:val="24"/>
        </w:rPr>
      </w:pPr>
      <w:r w:rsidRPr="00AA4CBE">
        <w:rPr>
          <w:sz w:val="24"/>
          <w:szCs w:val="24"/>
        </w:rPr>
        <w:t>4.  Se reducirán Impuestos Especiales a la Producción y Servicios (IEPS) para establecer tarifas y precios de gasolina, diésel y electricidad iguales a los de Estados Unidos.</w:t>
      </w:r>
    </w:p>
    <w:p w:rsidR="00831D3F" w:rsidRDefault="00831D3F" w:rsidP="00AA4CBE">
      <w:pPr>
        <w:jc w:val="both"/>
        <w:rPr>
          <w:sz w:val="24"/>
          <w:szCs w:val="24"/>
        </w:rPr>
      </w:pPr>
    </w:p>
    <w:p w:rsidR="00FD7661" w:rsidRDefault="00AA4CBE" w:rsidP="00AA4CBE">
      <w:pPr>
        <w:jc w:val="both"/>
        <w:rPr>
          <w:sz w:val="24"/>
          <w:szCs w:val="24"/>
        </w:rPr>
      </w:pPr>
      <w:r w:rsidRPr="00AA4CBE">
        <w:rPr>
          <w:sz w:val="24"/>
          <w:szCs w:val="24"/>
        </w:rPr>
        <w:t>5. Desde el 1 de enero del</w:t>
      </w:r>
      <w:r w:rsidR="004D4173">
        <w:rPr>
          <w:sz w:val="24"/>
          <w:szCs w:val="24"/>
        </w:rPr>
        <w:t xml:space="preserve"> año próximo,</w:t>
      </w:r>
      <w:r w:rsidRPr="00AA4CBE">
        <w:rPr>
          <w:sz w:val="24"/>
          <w:szCs w:val="24"/>
        </w:rPr>
        <w:t xml:space="preserve"> 2019, en toda la zona libre de la franja fronteriza, se aumentará el salario mínimo a cuando menos el doble de lo estipulado en la actualidad. </w:t>
      </w:r>
    </w:p>
    <w:p w:rsidR="00AA4CBE" w:rsidRPr="00AA4CBE" w:rsidRDefault="00AA4CBE" w:rsidP="00AA4CBE">
      <w:pPr>
        <w:jc w:val="both"/>
        <w:rPr>
          <w:sz w:val="24"/>
          <w:szCs w:val="24"/>
        </w:rPr>
      </w:pPr>
      <w:r w:rsidRPr="00AA4CBE">
        <w:rPr>
          <w:sz w:val="24"/>
          <w:szCs w:val="24"/>
        </w:rPr>
        <w:t>Se trata de un asunto de justicia y sin riesgos de inflación porque habrá, como lo hemos dicho, reducción de impuestos y de precios de energía, de tal manera que, al subir el salario y bajar otros precios, el n</w:t>
      </w:r>
      <w:r w:rsidR="00FD7661">
        <w:rPr>
          <w:sz w:val="24"/>
          <w:szCs w:val="24"/>
        </w:rPr>
        <w:t>ivel general de precios quedará</w:t>
      </w:r>
      <w:r w:rsidRPr="00AA4CBE">
        <w:rPr>
          <w:sz w:val="24"/>
          <w:szCs w:val="24"/>
        </w:rPr>
        <w:t xml:space="preserve"> igual o, incluso, podría bajar</w:t>
      </w:r>
      <w:r w:rsidR="00FD7661">
        <w:rPr>
          <w:sz w:val="24"/>
          <w:szCs w:val="24"/>
        </w:rPr>
        <w:t>, no es aumentar el salario sin tomar en consideración otros factores, vamos a bajar los impuestos para que se aumente el salario y se reactive la economía</w:t>
      </w:r>
      <w:r w:rsidR="00994417">
        <w:rPr>
          <w:sz w:val="24"/>
          <w:szCs w:val="24"/>
        </w:rPr>
        <w:t xml:space="preserve"> en la franj</w:t>
      </w:r>
      <w:r w:rsidR="00FD7661">
        <w:rPr>
          <w:sz w:val="24"/>
          <w:szCs w:val="24"/>
        </w:rPr>
        <w:t>a fronteriza</w:t>
      </w:r>
      <w:r w:rsidRPr="00AA4CBE">
        <w:rPr>
          <w:sz w:val="24"/>
          <w:szCs w:val="24"/>
        </w:rPr>
        <w:t>.</w:t>
      </w:r>
    </w:p>
    <w:p w:rsidR="00831D3F" w:rsidRDefault="00831D3F" w:rsidP="00AA4CBE">
      <w:pPr>
        <w:jc w:val="both"/>
        <w:rPr>
          <w:sz w:val="24"/>
          <w:szCs w:val="24"/>
        </w:rPr>
      </w:pPr>
    </w:p>
    <w:p w:rsidR="003C0668" w:rsidRDefault="00AA4CBE" w:rsidP="00AA4CBE">
      <w:pPr>
        <w:jc w:val="both"/>
        <w:rPr>
          <w:sz w:val="24"/>
          <w:szCs w:val="24"/>
        </w:rPr>
      </w:pPr>
      <w:r w:rsidRPr="00AA4CBE">
        <w:rPr>
          <w:sz w:val="24"/>
          <w:szCs w:val="24"/>
        </w:rPr>
        <w:t xml:space="preserve">6. En todas las ciudades de esta zona libre fronteriza se llevará a cabo un plan de desarrollo urbano integral que incluirá el ordenamiento del uso del suelo, </w:t>
      </w:r>
      <w:r w:rsidR="00E40C4F">
        <w:rPr>
          <w:sz w:val="24"/>
          <w:szCs w:val="24"/>
        </w:rPr>
        <w:t>se van a escriturar predios, mucha gente est</w:t>
      </w:r>
      <w:r w:rsidR="003C0668">
        <w:rPr>
          <w:sz w:val="24"/>
          <w:szCs w:val="24"/>
        </w:rPr>
        <w:t xml:space="preserve">á viviendo en sus casas desde hace mucho tiempo y no tienen papeles, porque el gobierno no </w:t>
      </w:r>
      <w:r w:rsidR="00BB10F5">
        <w:rPr>
          <w:sz w:val="24"/>
          <w:szCs w:val="24"/>
        </w:rPr>
        <w:t>se ha decidido a regularizar su situación, vamos a entregar escrituras públicas a todos los que no tienen</w:t>
      </w:r>
      <w:r w:rsidR="002B7B5A">
        <w:rPr>
          <w:sz w:val="24"/>
          <w:szCs w:val="24"/>
        </w:rPr>
        <w:t xml:space="preserve"> ahora</w:t>
      </w:r>
      <w:r w:rsidR="00BB10F5">
        <w:rPr>
          <w:sz w:val="24"/>
          <w:szCs w:val="24"/>
        </w:rPr>
        <w:t xml:space="preserve"> estos papeles.</w:t>
      </w:r>
    </w:p>
    <w:p w:rsidR="003C0668" w:rsidRDefault="003C0668" w:rsidP="00AA4CBE">
      <w:pPr>
        <w:jc w:val="both"/>
        <w:rPr>
          <w:sz w:val="24"/>
          <w:szCs w:val="24"/>
        </w:rPr>
      </w:pPr>
    </w:p>
    <w:p w:rsidR="000F1E1E" w:rsidRDefault="00BB10F5" w:rsidP="00AA4CBE">
      <w:pPr>
        <w:jc w:val="both"/>
        <w:rPr>
          <w:sz w:val="24"/>
          <w:szCs w:val="24"/>
        </w:rPr>
      </w:pPr>
      <w:r>
        <w:rPr>
          <w:sz w:val="24"/>
          <w:szCs w:val="24"/>
        </w:rPr>
        <w:t>Se va a introducir</w:t>
      </w:r>
      <w:r w:rsidR="00AA4CBE" w:rsidRPr="00AA4CBE">
        <w:rPr>
          <w:sz w:val="24"/>
          <w:szCs w:val="24"/>
        </w:rPr>
        <w:t xml:space="preserve"> de agua potable, drenaje, pavimentación de calles, </w:t>
      </w:r>
      <w:r w:rsidR="00203DBE">
        <w:rPr>
          <w:sz w:val="24"/>
          <w:szCs w:val="24"/>
        </w:rPr>
        <w:t xml:space="preserve">va a haber </w:t>
      </w:r>
      <w:r w:rsidR="00AA4CBE" w:rsidRPr="00AA4CBE">
        <w:rPr>
          <w:sz w:val="24"/>
          <w:szCs w:val="24"/>
        </w:rPr>
        <w:t xml:space="preserve">construcción de vivienda, guarderías, unidades deportivas, espacios culturales, escuelas, hospitales y otras obras y servicios. </w:t>
      </w:r>
    </w:p>
    <w:p w:rsidR="000F1E1E" w:rsidRDefault="000F1E1E" w:rsidP="00AA4CBE">
      <w:pPr>
        <w:jc w:val="both"/>
        <w:rPr>
          <w:sz w:val="24"/>
          <w:szCs w:val="24"/>
        </w:rPr>
      </w:pPr>
    </w:p>
    <w:p w:rsidR="00FD648F" w:rsidRDefault="00AA4CBE" w:rsidP="00AA4CBE">
      <w:pPr>
        <w:jc w:val="both"/>
        <w:rPr>
          <w:sz w:val="24"/>
          <w:szCs w:val="24"/>
        </w:rPr>
      </w:pPr>
      <w:r w:rsidRPr="00AA4CBE">
        <w:rPr>
          <w:sz w:val="24"/>
          <w:szCs w:val="24"/>
        </w:rPr>
        <w:t>Añado que</w:t>
      </w:r>
      <w:r w:rsidR="00E349DE">
        <w:rPr>
          <w:sz w:val="24"/>
          <w:szCs w:val="24"/>
        </w:rPr>
        <w:t xml:space="preserve"> </w:t>
      </w:r>
      <w:r w:rsidRPr="00AA4CBE">
        <w:rPr>
          <w:sz w:val="24"/>
          <w:szCs w:val="24"/>
        </w:rPr>
        <w:t>en todo el país</w:t>
      </w:r>
      <w:r w:rsidR="00E349DE">
        <w:rPr>
          <w:sz w:val="24"/>
          <w:szCs w:val="24"/>
        </w:rPr>
        <w:t xml:space="preserve"> y desde luego aquí en Ciudad Juárez</w:t>
      </w:r>
      <w:r w:rsidRPr="00AA4CBE">
        <w:rPr>
          <w:sz w:val="24"/>
          <w:szCs w:val="24"/>
        </w:rPr>
        <w:t xml:space="preserve">, desde finales de este año iniciará el programa </w:t>
      </w:r>
      <w:r w:rsidR="004E3F6A">
        <w:rPr>
          <w:sz w:val="24"/>
          <w:szCs w:val="24"/>
        </w:rPr>
        <w:t>de los jóvenes: “Jóvenes construyendo el futuro”, a todos</w:t>
      </w:r>
      <w:r w:rsidRPr="00AA4CBE">
        <w:rPr>
          <w:sz w:val="24"/>
          <w:szCs w:val="24"/>
        </w:rPr>
        <w:t xml:space="preserve"> los jóvenes </w:t>
      </w:r>
      <w:r w:rsidR="004E3F6A">
        <w:rPr>
          <w:sz w:val="24"/>
          <w:szCs w:val="24"/>
        </w:rPr>
        <w:t xml:space="preserve">se les va a garantizar el derecho al estudio y el derecho </w:t>
      </w:r>
      <w:r w:rsidRPr="00AA4CBE">
        <w:rPr>
          <w:sz w:val="24"/>
          <w:szCs w:val="24"/>
        </w:rPr>
        <w:t xml:space="preserve">al trabajo. </w:t>
      </w:r>
      <w:r w:rsidR="004E3F6A">
        <w:rPr>
          <w:sz w:val="24"/>
          <w:szCs w:val="24"/>
        </w:rPr>
        <w:t xml:space="preserve">También hago el compromiso que a finales de este año </w:t>
      </w:r>
      <w:r w:rsidRPr="00AA4CBE">
        <w:rPr>
          <w:sz w:val="24"/>
          <w:szCs w:val="24"/>
        </w:rPr>
        <w:t>aumentará al doble la pensión</w:t>
      </w:r>
      <w:r w:rsidR="004E3F6A">
        <w:rPr>
          <w:sz w:val="24"/>
          <w:szCs w:val="24"/>
        </w:rPr>
        <w:t xml:space="preserve"> a</w:t>
      </w:r>
      <w:r w:rsidRPr="00AA4CBE">
        <w:rPr>
          <w:sz w:val="24"/>
          <w:szCs w:val="24"/>
        </w:rPr>
        <w:t xml:space="preserve"> los adultos mayores y</w:t>
      </w:r>
      <w:r w:rsidR="004E3F6A">
        <w:rPr>
          <w:sz w:val="24"/>
          <w:szCs w:val="24"/>
        </w:rPr>
        <w:t xml:space="preserve"> agrego</w:t>
      </w:r>
      <w:r w:rsidRPr="00AA4CBE">
        <w:rPr>
          <w:sz w:val="24"/>
          <w:szCs w:val="24"/>
        </w:rPr>
        <w:t xml:space="preserve"> todos los</w:t>
      </w:r>
      <w:r w:rsidR="00FD648F">
        <w:rPr>
          <w:sz w:val="24"/>
          <w:szCs w:val="24"/>
        </w:rPr>
        <w:t xml:space="preserve"> discapacitados pobres tendrán también el derecho a una pensión igual que la de los adultos mayores.</w:t>
      </w:r>
    </w:p>
    <w:p w:rsidR="00831D3F" w:rsidRDefault="00831D3F" w:rsidP="00AA4CBE">
      <w:pPr>
        <w:jc w:val="both"/>
        <w:rPr>
          <w:sz w:val="24"/>
          <w:szCs w:val="24"/>
        </w:rPr>
      </w:pPr>
    </w:p>
    <w:p w:rsidR="00FD648F" w:rsidRDefault="00FD648F" w:rsidP="00AA4CBE">
      <w:pPr>
        <w:jc w:val="both"/>
        <w:rPr>
          <w:sz w:val="24"/>
          <w:szCs w:val="24"/>
        </w:rPr>
      </w:pPr>
      <w:r>
        <w:rPr>
          <w:sz w:val="24"/>
          <w:szCs w:val="24"/>
        </w:rPr>
        <w:t>Amigas y amigos:</w:t>
      </w:r>
    </w:p>
    <w:p w:rsidR="00FD648F" w:rsidRDefault="00FD648F" w:rsidP="00AA4CBE">
      <w:pPr>
        <w:jc w:val="both"/>
        <w:rPr>
          <w:sz w:val="24"/>
          <w:szCs w:val="24"/>
        </w:rPr>
      </w:pPr>
    </w:p>
    <w:p w:rsidR="00D7448E" w:rsidRDefault="00AA4CBE" w:rsidP="00AA4CBE">
      <w:pPr>
        <w:jc w:val="both"/>
        <w:rPr>
          <w:sz w:val="24"/>
          <w:szCs w:val="24"/>
        </w:rPr>
      </w:pPr>
      <w:r w:rsidRPr="00AA4CBE">
        <w:rPr>
          <w:sz w:val="24"/>
          <w:szCs w:val="24"/>
        </w:rPr>
        <w:t xml:space="preserve">No vamos a descartar la posibilidad de convencer a Donald </w:t>
      </w:r>
      <w:proofErr w:type="spellStart"/>
      <w:r w:rsidRPr="00AA4CBE">
        <w:rPr>
          <w:sz w:val="24"/>
          <w:szCs w:val="24"/>
        </w:rPr>
        <w:t>Trump</w:t>
      </w:r>
      <w:proofErr w:type="spellEnd"/>
      <w:r w:rsidRPr="00AA4CBE">
        <w:rPr>
          <w:sz w:val="24"/>
          <w:szCs w:val="24"/>
        </w:rPr>
        <w:t xml:space="preserve"> de su equivocada política exterior y, en particular, de su despectiva actitud contra los mexicanos. </w:t>
      </w:r>
    </w:p>
    <w:p w:rsidR="00D7448E" w:rsidRDefault="00D7448E" w:rsidP="00AA4CBE">
      <w:pPr>
        <w:jc w:val="both"/>
        <w:rPr>
          <w:sz w:val="24"/>
          <w:szCs w:val="24"/>
        </w:rPr>
      </w:pPr>
    </w:p>
    <w:p w:rsidR="00C23D82" w:rsidRDefault="00C23D82" w:rsidP="00AA4CBE">
      <w:pPr>
        <w:jc w:val="both"/>
        <w:rPr>
          <w:sz w:val="24"/>
          <w:szCs w:val="24"/>
        </w:rPr>
      </w:pPr>
      <w:r>
        <w:rPr>
          <w:sz w:val="24"/>
          <w:szCs w:val="24"/>
        </w:rPr>
        <w:t>Vamos a ser muy respetuosos del gobierno de Estados Unidos, pero vamos a exigir también respeto a los mexicanos, ni México ni su pueblo va a ser piñata de ningún gobierno extranjero.</w:t>
      </w:r>
    </w:p>
    <w:p w:rsidR="00FF6857" w:rsidRDefault="00FF6857" w:rsidP="00AA4CBE">
      <w:pPr>
        <w:jc w:val="both"/>
        <w:rPr>
          <w:sz w:val="24"/>
          <w:szCs w:val="24"/>
        </w:rPr>
      </w:pPr>
    </w:p>
    <w:p w:rsidR="00FF6857" w:rsidRDefault="00FF6857" w:rsidP="00AA4CBE">
      <w:pPr>
        <w:jc w:val="both"/>
        <w:rPr>
          <w:sz w:val="24"/>
          <w:szCs w:val="24"/>
        </w:rPr>
      </w:pPr>
    </w:p>
    <w:p w:rsidR="00FF6857" w:rsidRDefault="00FF6857" w:rsidP="00AA4CBE">
      <w:pPr>
        <w:jc w:val="both"/>
        <w:rPr>
          <w:sz w:val="24"/>
          <w:szCs w:val="24"/>
        </w:rPr>
      </w:pPr>
    </w:p>
    <w:p w:rsidR="00C23D82" w:rsidRDefault="00C23D82" w:rsidP="00AA4CBE">
      <w:pPr>
        <w:jc w:val="both"/>
        <w:rPr>
          <w:sz w:val="24"/>
          <w:szCs w:val="24"/>
        </w:rPr>
      </w:pPr>
    </w:p>
    <w:p w:rsidR="00AA4CBE" w:rsidRPr="00AA4CBE" w:rsidRDefault="00AA4CBE" w:rsidP="00AA4CBE">
      <w:pPr>
        <w:jc w:val="both"/>
        <w:rPr>
          <w:sz w:val="24"/>
          <w:szCs w:val="24"/>
        </w:rPr>
      </w:pPr>
      <w:r w:rsidRPr="00AA4CBE">
        <w:rPr>
          <w:sz w:val="24"/>
          <w:szCs w:val="24"/>
        </w:rPr>
        <w:t xml:space="preserve">Estamos dispuestos </w:t>
      </w:r>
      <w:r w:rsidR="00776AC0">
        <w:rPr>
          <w:sz w:val="24"/>
          <w:szCs w:val="24"/>
        </w:rPr>
        <w:t xml:space="preserve">en </w:t>
      </w:r>
      <w:proofErr w:type="spellStart"/>
      <w:r w:rsidR="00776AC0">
        <w:rPr>
          <w:sz w:val="24"/>
          <w:szCs w:val="24"/>
        </w:rPr>
        <w:t>harás</w:t>
      </w:r>
      <w:proofErr w:type="spellEnd"/>
      <w:r w:rsidR="00776AC0">
        <w:rPr>
          <w:sz w:val="24"/>
          <w:szCs w:val="24"/>
        </w:rPr>
        <w:t xml:space="preserve"> de una buena relación de amistad, estamos dispuestos a </w:t>
      </w:r>
      <w:r w:rsidRPr="00AA4CBE">
        <w:rPr>
          <w:sz w:val="24"/>
          <w:szCs w:val="24"/>
        </w:rPr>
        <w:t>poner sobre la mesa, en su momento, nuestro programa de desarrollo para impulsar el crecimiento, generar empleos y garantizar el bienestar y, así, enfrentar de manera conjunta las causas que originan la migración, la inseguridad y la violencia. Reiteramo</w:t>
      </w:r>
      <w:r w:rsidR="0053034A">
        <w:rPr>
          <w:sz w:val="24"/>
          <w:szCs w:val="24"/>
        </w:rPr>
        <w:t>s, que se oiga bien, que se oiga lejos,</w:t>
      </w:r>
      <w:r w:rsidRPr="00AA4CBE">
        <w:rPr>
          <w:sz w:val="24"/>
          <w:szCs w:val="24"/>
        </w:rPr>
        <w:t xml:space="preserve"> no es con muros ni con el uso de la fuerza como se resuelven los problemas sociales y los asuntos de seguridad,</w:t>
      </w:r>
      <w:r w:rsidR="00B215C8">
        <w:rPr>
          <w:sz w:val="24"/>
          <w:szCs w:val="24"/>
        </w:rPr>
        <w:t xml:space="preserve"> esos problemas se resuelven con </w:t>
      </w:r>
      <w:r w:rsidRPr="00AA4CBE">
        <w:rPr>
          <w:sz w:val="24"/>
          <w:szCs w:val="24"/>
        </w:rPr>
        <w:t>desarrollo y bienestar</w:t>
      </w:r>
      <w:r w:rsidR="00B215C8">
        <w:rPr>
          <w:sz w:val="24"/>
          <w:szCs w:val="24"/>
        </w:rPr>
        <w:t>, la paz y la tranquilidad son frutos de la justicia</w:t>
      </w:r>
      <w:r w:rsidRPr="00AA4CBE">
        <w:rPr>
          <w:sz w:val="24"/>
          <w:szCs w:val="24"/>
        </w:rPr>
        <w:t>.</w:t>
      </w:r>
    </w:p>
    <w:p w:rsidR="00831D3F" w:rsidRDefault="00831D3F" w:rsidP="00AA4CBE">
      <w:pPr>
        <w:jc w:val="both"/>
        <w:rPr>
          <w:sz w:val="24"/>
          <w:szCs w:val="24"/>
        </w:rPr>
      </w:pPr>
    </w:p>
    <w:p w:rsidR="00AA4CBE" w:rsidRDefault="00AA4CBE" w:rsidP="00AA4CBE">
      <w:pPr>
        <w:jc w:val="both"/>
        <w:rPr>
          <w:sz w:val="24"/>
          <w:szCs w:val="24"/>
        </w:rPr>
      </w:pPr>
      <w:r w:rsidRPr="00AA4CBE">
        <w:rPr>
          <w:sz w:val="24"/>
          <w:szCs w:val="24"/>
        </w:rPr>
        <w:t>También expreso, con toda claridad, que no estamos en contra del Tratado de Libre Comercio con Estados Unidos y Canadá. Sin embargo,</w:t>
      </w:r>
      <w:r w:rsidR="00E631E0">
        <w:rPr>
          <w:sz w:val="24"/>
          <w:szCs w:val="24"/>
        </w:rPr>
        <w:t xml:space="preserve"> consideramos que </w:t>
      </w:r>
      <w:r w:rsidRPr="00AA4CBE">
        <w:rPr>
          <w:sz w:val="24"/>
          <w:szCs w:val="24"/>
        </w:rPr>
        <w:t xml:space="preserve"> sería conveniente que la firma de </w:t>
      </w:r>
      <w:r w:rsidR="00E631E0">
        <w:rPr>
          <w:sz w:val="24"/>
          <w:szCs w:val="24"/>
        </w:rPr>
        <w:t>los nuevos acuerdos se realizará</w:t>
      </w:r>
      <w:r w:rsidRPr="00AA4CBE">
        <w:rPr>
          <w:sz w:val="24"/>
          <w:szCs w:val="24"/>
        </w:rPr>
        <w:t xml:space="preserve"> luego de las elecciones presidenciales del primero de julio, para </w:t>
      </w:r>
      <w:r w:rsidR="00B64EE0">
        <w:rPr>
          <w:sz w:val="24"/>
          <w:szCs w:val="24"/>
        </w:rPr>
        <w:t xml:space="preserve">que haya </w:t>
      </w:r>
      <w:r w:rsidRPr="00AA4CBE">
        <w:rPr>
          <w:sz w:val="24"/>
          <w:szCs w:val="24"/>
        </w:rPr>
        <w:t xml:space="preserve">equidad y </w:t>
      </w:r>
      <w:r w:rsidR="00B64EE0">
        <w:rPr>
          <w:sz w:val="24"/>
          <w:szCs w:val="24"/>
        </w:rPr>
        <w:t xml:space="preserve">se busquen </w:t>
      </w:r>
      <w:r w:rsidRPr="00AA4CBE">
        <w:rPr>
          <w:sz w:val="24"/>
          <w:szCs w:val="24"/>
        </w:rPr>
        <w:t xml:space="preserve">consensos, no afectar </w:t>
      </w:r>
      <w:r w:rsidR="00B64EE0">
        <w:rPr>
          <w:sz w:val="24"/>
          <w:szCs w:val="24"/>
        </w:rPr>
        <w:t xml:space="preserve">a </w:t>
      </w:r>
      <w:r w:rsidRPr="00AA4CBE">
        <w:rPr>
          <w:sz w:val="24"/>
          <w:szCs w:val="24"/>
        </w:rPr>
        <w:t>sectores productivos de México e incluir</w:t>
      </w:r>
      <w:r w:rsidR="00B64EE0">
        <w:rPr>
          <w:sz w:val="24"/>
          <w:szCs w:val="24"/>
        </w:rPr>
        <w:t xml:space="preserve"> en esos acuerdos</w:t>
      </w:r>
      <w:r w:rsidRPr="00AA4CBE">
        <w:rPr>
          <w:sz w:val="24"/>
          <w:szCs w:val="24"/>
        </w:rPr>
        <w:t xml:space="preserve"> asuntos importantes como la definición de salarios y el tema migratorio.</w:t>
      </w:r>
    </w:p>
    <w:p w:rsidR="00C23D82" w:rsidRPr="00AA4CBE" w:rsidRDefault="00C23D82" w:rsidP="00AA4CBE">
      <w:pPr>
        <w:jc w:val="both"/>
        <w:rPr>
          <w:sz w:val="24"/>
          <w:szCs w:val="24"/>
        </w:rPr>
      </w:pPr>
    </w:p>
    <w:p w:rsidR="00B64EE0" w:rsidRDefault="00AA4CBE" w:rsidP="00AA4CBE">
      <w:pPr>
        <w:jc w:val="both"/>
        <w:rPr>
          <w:sz w:val="24"/>
          <w:szCs w:val="24"/>
        </w:rPr>
      </w:pPr>
      <w:r w:rsidRPr="00AA4CBE">
        <w:rPr>
          <w:sz w:val="24"/>
          <w:szCs w:val="24"/>
        </w:rPr>
        <w:t>El nuevo gobierno democrático mantendrá siempre una actitud respetuosa hacia el gobierno de Estados Unidos, pero haremos valer nuestra autoridad soberana.</w:t>
      </w:r>
    </w:p>
    <w:p w:rsidR="0080623D" w:rsidRDefault="00AA4CBE" w:rsidP="00AA4CBE">
      <w:pPr>
        <w:jc w:val="both"/>
        <w:rPr>
          <w:sz w:val="24"/>
          <w:szCs w:val="24"/>
        </w:rPr>
      </w:pPr>
      <w:r w:rsidRPr="00AA4CBE">
        <w:rPr>
          <w:sz w:val="24"/>
          <w:szCs w:val="24"/>
        </w:rPr>
        <w:t xml:space="preserve"> </w:t>
      </w:r>
    </w:p>
    <w:p w:rsidR="00AA4CBE" w:rsidRPr="00AA4CBE" w:rsidRDefault="00AA4CBE" w:rsidP="00AA4CBE">
      <w:pPr>
        <w:jc w:val="both"/>
        <w:rPr>
          <w:sz w:val="24"/>
          <w:szCs w:val="24"/>
        </w:rPr>
      </w:pPr>
      <w:r w:rsidRPr="00AA4CBE">
        <w:rPr>
          <w:sz w:val="24"/>
          <w:szCs w:val="24"/>
        </w:rPr>
        <w:t xml:space="preserve">Defenderemos el derecho de nuestros connacionales a ganarse la vida en cualquier lugar del mundo con su trabajo honrado. Adelanto que en poco tiempo los </w:t>
      </w:r>
      <w:r w:rsidR="002F0638">
        <w:rPr>
          <w:sz w:val="24"/>
          <w:szCs w:val="24"/>
        </w:rPr>
        <w:t xml:space="preserve">50 </w:t>
      </w:r>
      <w:r w:rsidRPr="00AA4CBE">
        <w:rPr>
          <w:sz w:val="24"/>
          <w:szCs w:val="24"/>
        </w:rPr>
        <w:t xml:space="preserve">consulados de México en Estados Unidos se </w:t>
      </w:r>
      <w:r w:rsidR="002F0638">
        <w:rPr>
          <w:sz w:val="24"/>
          <w:szCs w:val="24"/>
        </w:rPr>
        <w:t>convertirán en procuraduría</w:t>
      </w:r>
      <w:r w:rsidR="005D43AD">
        <w:rPr>
          <w:sz w:val="24"/>
          <w:szCs w:val="24"/>
        </w:rPr>
        <w:t>s pa</w:t>
      </w:r>
      <w:r w:rsidR="002F0638">
        <w:rPr>
          <w:sz w:val="24"/>
          <w:szCs w:val="24"/>
        </w:rPr>
        <w:t xml:space="preserve">ra la defensa de </w:t>
      </w:r>
      <w:r w:rsidRPr="00AA4CBE">
        <w:rPr>
          <w:sz w:val="24"/>
          <w:szCs w:val="24"/>
        </w:rPr>
        <w:t>nuestros paisanos</w:t>
      </w:r>
      <w:r w:rsidR="00F4241B">
        <w:rPr>
          <w:sz w:val="24"/>
          <w:szCs w:val="24"/>
        </w:rPr>
        <w:t xml:space="preserve"> migrantes</w:t>
      </w:r>
      <w:r w:rsidRPr="00AA4CBE">
        <w:rPr>
          <w:sz w:val="24"/>
          <w:szCs w:val="24"/>
        </w:rPr>
        <w:t>; para efecto práctico, se convertirán en auténticas defensorías al servicio de los migrantes.</w:t>
      </w:r>
    </w:p>
    <w:p w:rsidR="00831D3F" w:rsidRDefault="00831D3F" w:rsidP="00AA4CBE">
      <w:pPr>
        <w:jc w:val="both"/>
        <w:rPr>
          <w:sz w:val="24"/>
          <w:szCs w:val="24"/>
        </w:rPr>
      </w:pPr>
    </w:p>
    <w:p w:rsidR="00AA4CBE" w:rsidRPr="00AA4CBE" w:rsidRDefault="00AA4CBE" w:rsidP="00AA4CBE">
      <w:pPr>
        <w:jc w:val="both"/>
        <w:rPr>
          <w:sz w:val="24"/>
          <w:szCs w:val="24"/>
        </w:rPr>
      </w:pPr>
      <w:r w:rsidRPr="00AA4CBE">
        <w:rPr>
          <w:sz w:val="24"/>
          <w:szCs w:val="24"/>
        </w:rPr>
        <w:t xml:space="preserve">Insisto: buscaremos establecer con Estados Unidos una relación bilateral fincada en la cooperación para el desarrollo y el respeto mutuo. Protegeremos a los migrantes pero, al mismo tiempo, aplicaremos una política </w:t>
      </w:r>
      <w:r w:rsidR="00AE66BB">
        <w:rPr>
          <w:sz w:val="24"/>
          <w:szCs w:val="24"/>
        </w:rPr>
        <w:t xml:space="preserve">en nuestro país </w:t>
      </w:r>
      <w:r w:rsidRPr="00AA4CBE">
        <w:rPr>
          <w:sz w:val="24"/>
          <w:szCs w:val="24"/>
        </w:rPr>
        <w:t xml:space="preserve">generadora de empleos que garantice a los mexicanos trabajo, salarios justos y bienestar en sus lugares de origen, donde están sus familiares, sus costumbres y su cultura. </w:t>
      </w:r>
    </w:p>
    <w:p w:rsidR="003A1638" w:rsidRDefault="003A1638" w:rsidP="00AA4CBE">
      <w:pPr>
        <w:jc w:val="both"/>
        <w:rPr>
          <w:sz w:val="24"/>
          <w:szCs w:val="24"/>
        </w:rPr>
      </w:pPr>
    </w:p>
    <w:p w:rsidR="00AA4CBE" w:rsidRPr="00AA4CBE" w:rsidRDefault="00AA4CBE" w:rsidP="00AA4CBE">
      <w:pPr>
        <w:jc w:val="both"/>
        <w:rPr>
          <w:sz w:val="24"/>
          <w:szCs w:val="24"/>
        </w:rPr>
      </w:pPr>
      <w:r w:rsidRPr="00AA4CBE">
        <w:rPr>
          <w:sz w:val="24"/>
          <w:szCs w:val="24"/>
        </w:rPr>
        <w:t>El sueño que me inspira y quiero hacer realidad es que México se convierta en una potencia y que sus habitantes sólo salgan de sus pueblos por gusto y no por necesidad. Entonces,</w:t>
      </w:r>
      <w:r w:rsidR="009B334A">
        <w:rPr>
          <w:sz w:val="24"/>
          <w:szCs w:val="24"/>
        </w:rPr>
        <w:t xml:space="preserve"> cuando llegue ese día, entonces, pronto, muy pronto,</w:t>
      </w:r>
      <w:r w:rsidRPr="00AA4CBE">
        <w:rPr>
          <w:sz w:val="24"/>
          <w:szCs w:val="24"/>
        </w:rPr>
        <w:t xml:space="preserve"> ninguna amenaza, ningún muro, ninguna actitud prepotente de ningún gobierno extranjero podrá impedir que podamos trabajar y ser felices en nuestra querida patria.</w:t>
      </w:r>
    </w:p>
    <w:p w:rsidR="00831D3F" w:rsidRDefault="00831D3F" w:rsidP="00AA4CBE">
      <w:pPr>
        <w:jc w:val="both"/>
        <w:rPr>
          <w:sz w:val="24"/>
          <w:szCs w:val="24"/>
        </w:rPr>
      </w:pPr>
    </w:p>
    <w:p w:rsidR="009B334A" w:rsidRDefault="009B334A" w:rsidP="00AA4CBE">
      <w:pPr>
        <w:jc w:val="both"/>
        <w:rPr>
          <w:sz w:val="24"/>
          <w:szCs w:val="24"/>
        </w:rPr>
      </w:pPr>
    </w:p>
    <w:p w:rsidR="009B334A" w:rsidRDefault="009B334A" w:rsidP="00AA4CBE">
      <w:pPr>
        <w:jc w:val="both"/>
        <w:rPr>
          <w:sz w:val="24"/>
          <w:szCs w:val="24"/>
        </w:rPr>
      </w:pPr>
    </w:p>
    <w:p w:rsidR="00AA4CBE" w:rsidRPr="00AA4CBE" w:rsidRDefault="00AA4CBE" w:rsidP="00AA4CBE">
      <w:pPr>
        <w:jc w:val="both"/>
        <w:rPr>
          <w:sz w:val="24"/>
          <w:szCs w:val="24"/>
        </w:rPr>
      </w:pPr>
      <w:r w:rsidRPr="00AA4CBE">
        <w:rPr>
          <w:sz w:val="24"/>
          <w:szCs w:val="24"/>
        </w:rPr>
        <w:t>Amigas y amigos:</w:t>
      </w:r>
    </w:p>
    <w:p w:rsidR="009B334A" w:rsidRDefault="009B334A" w:rsidP="00AA4CBE">
      <w:pPr>
        <w:jc w:val="both"/>
        <w:rPr>
          <w:sz w:val="24"/>
          <w:szCs w:val="24"/>
        </w:rPr>
      </w:pPr>
    </w:p>
    <w:p w:rsidR="00831D3F" w:rsidRDefault="00AA4CBE" w:rsidP="00AA4CBE">
      <w:pPr>
        <w:jc w:val="both"/>
        <w:rPr>
          <w:sz w:val="24"/>
          <w:szCs w:val="24"/>
        </w:rPr>
      </w:pPr>
      <w:r w:rsidRPr="00AA4CBE">
        <w:rPr>
          <w:sz w:val="24"/>
          <w:szCs w:val="24"/>
        </w:rPr>
        <w:t>Estoy confiado que la crisis nacional está por terminar y que nada podrá opacar de manera perdurable el nombre de México ni impedir que triunfe la causa de la justicia. Nuestra nación, que tanto ha sufrido, saldrá adelante, como ha pasado en otros tiempos de adversidad. La cultura y la cohesión social de nuestro pueblo nos ha permitido</w:t>
      </w:r>
      <w:r w:rsidR="00D32CF4">
        <w:rPr>
          <w:sz w:val="24"/>
          <w:szCs w:val="24"/>
        </w:rPr>
        <w:t>,</w:t>
      </w:r>
      <w:r w:rsidRPr="00AA4CBE">
        <w:rPr>
          <w:sz w:val="24"/>
          <w:szCs w:val="24"/>
        </w:rPr>
        <w:t xml:space="preserve"> </w:t>
      </w:r>
      <w:r w:rsidR="00D32CF4">
        <w:rPr>
          <w:sz w:val="24"/>
          <w:szCs w:val="24"/>
        </w:rPr>
        <w:t xml:space="preserve">no olvidemos, </w:t>
      </w:r>
      <w:r w:rsidRPr="00AA4CBE">
        <w:rPr>
          <w:sz w:val="24"/>
          <w:szCs w:val="24"/>
        </w:rPr>
        <w:t xml:space="preserve">sobrevivir y sobreponernos </w:t>
      </w:r>
      <w:r w:rsidR="00D32CF4">
        <w:rPr>
          <w:sz w:val="24"/>
          <w:szCs w:val="24"/>
        </w:rPr>
        <w:t xml:space="preserve">a todas las calamidades. México, nuestro gran país, </w:t>
      </w:r>
      <w:r w:rsidRPr="00AA4CBE">
        <w:rPr>
          <w:sz w:val="24"/>
          <w:szCs w:val="24"/>
        </w:rPr>
        <w:t xml:space="preserve">ha desafiado, a lo largo de su historia, hambrunas e inundaciones, guerras, invasiones y viles zarpazos a su territorio. </w:t>
      </w:r>
    </w:p>
    <w:p w:rsidR="00831D3F" w:rsidRDefault="00831D3F" w:rsidP="00AA4CBE">
      <w:pPr>
        <w:jc w:val="both"/>
        <w:rPr>
          <w:sz w:val="24"/>
          <w:szCs w:val="24"/>
        </w:rPr>
      </w:pPr>
    </w:p>
    <w:p w:rsidR="00AA4CBE" w:rsidRPr="00AA4CBE" w:rsidRDefault="00AA4CBE" w:rsidP="00AA4CBE">
      <w:pPr>
        <w:jc w:val="both"/>
        <w:rPr>
          <w:sz w:val="24"/>
          <w:szCs w:val="24"/>
        </w:rPr>
      </w:pPr>
      <w:r w:rsidRPr="00AA4CBE">
        <w:rPr>
          <w:sz w:val="24"/>
          <w:szCs w:val="24"/>
        </w:rPr>
        <w:t xml:space="preserve">Pero siempre </w:t>
      </w:r>
      <w:r w:rsidR="001722F1">
        <w:rPr>
          <w:sz w:val="24"/>
          <w:szCs w:val="24"/>
        </w:rPr>
        <w:t xml:space="preserve">México </w:t>
      </w:r>
      <w:r w:rsidRPr="00AA4CBE">
        <w:rPr>
          <w:sz w:val="24"/>
          <w:szCs w:val="24"/>
        </w:rPr>
        <w:t xml:space="preserve">se ha levantado y ha superado los daños de epidemias y temblores, </w:t>
      </w:r>
      <w:r w:rsidR="00D07432">
        <w:rPr>
          <w:sz w:val="24"/>
          <w:szCs w:val="24"/>
        </w:rPr>
        <w:t xml:space="preserve">ha enfrentado </w:t>
      </w:r>
      <w:r w:rsidRPr="00AA4CBE">
        <w:rPr>
          <w:sz w:val="24"/>
          <w:szCs w:val="24"/>
        </w:rPr>
        <w:t>miseria</w:t>
      </w:r>
      <w:r w:rsidR="00D07432">
        <w:rPr>
          <w:sz w:val="24"/>
          <w:szCs w:val="24"/>
        </w:rPr>
        <w:t xml:space="preserve">s públicas, malos gobernantes, </w:t>
      </w:r>
      <w:r w:rsidRPr="00AA4CBE">
        <w:rPr>
          <w:sz w:val="24"/>
          <w:szCs w:val="24"/>
        </w:rPr>
        <w:t>saqueos monumentales</w:t>
      </w:r>
      <w:r w:rsidR="00D07432">
        <w:rPr>
          <w:sz w:val="24"/>
          <w:szCs w:val="24"/>
        </w:rPr>
        <w:t>, pero l</w:t>
      </w:r>
      <w:r w:rsidRPr="00AA4CBE">
        <w:rPr>
          <w:sz w:val="24"/>
          <w:szCs w:val="24"/>
        </w:rPr>
        <w:t xml:space="preserve">a profecía de los antiguos poetas es real y verdadera:  </w:t>
      </w:r>
      <w:r w:rsidR="00D07432">
        <w:rPr>
          <w:sz w:val="24"/>
          <w:szCs w:val="24"/>
        </w:rPr>
        <w:t>M</w:t>
      </w:r>
      <w:r w:rsidRPr="00AA4CBE">
        <w:rPr>
          <w:sz w:val="24"/>
          <w:szCs w:val="24"/>
        </w:rPr>
        <w:t xml:space="preserve">ientras exista el mundo, </w:t>
      </w:r>
      <w:r w:rsidR="00D07432">
        <w:rPr>
          <w:sz w:val="24"/>
          <w:szCs w:val="24"/>
        </w:rPr>
        <w:t xml:space="preserve">decían los antiguos poetas mexicanos, mientras exista el mundo </w:t>
      </w:r>
      <w:r w:rsidRPr="00AA4CBE">
        <w:rPr>
          <w:sz w:val="24"/>
          <w:szCs w:val="24"/>
        </w:rPr>
        <w:t xml:space="preserve">nunca terminará, no acabará la fama y la gloria de nuestro México </w:t>
      </w:r>
      <w:proofErr w:type="spellStart"/>
      <w:r w:rsidRPr="00AA4CBE">
        <w:rPr>
          <w:sz w:val="24"/>
          <w:szCs w:val="24"/>
        </w:rPr>
        <w:t>Temoanchan</w:t>
      </w:r>
      <w:proofErr w:type="spellEnd"/>
      <w:r w:rsidRPr="00AA4CBE">
        <w:rPr>
          <w:sz w:val="24"/>
          <w:szCs w:val="24"/>
        </w:rPr>
        <w:t xml:space="preserve">, </w:t>
      </w:r>
      <w:proofErr w:type="spellStart"/>
      <w:r w:rsidRPr="00AA4CBE">
        <w:rPr>
          <w:sz w:val="24"/>
          <w:szCs w:val="24"/>
        </w:rPr>
        <w:t>Yokotan</w:t>
      </w:r>
      <w:proofErr w:type="spellEnd"/>
      <w:r w:rsidRPr="00AA4CBE">
        <w:rPr>
          <w:sz w:val="24"/>
          <w:szCs w:val="24"/>
        </w:rPr>
        <w:t xml:space="preserve">, </w:t>
      </w:r>
      <w:proofErr w:type="spellStart"/>
      <w:r w:rsidRPr="00AA4CBE">
        <w:rPr>
          <w:sz w:val="24"/>
          <w:szCs w:val="24"/>
        </w:rPr>
        <w:t>Potonchan</w:t>
      </w:r>
      <w:proofErr w:type="spellEnd"/>
      <w:r w:rsidRPr="00AA4CBE">
        <w:rPr>
          <w:sz w:val="24"/>
          <w:szCs w:val="24"/>
        </w:rPr>
        <w:t xml:space="preserve">, </w:t>
      </w:r>
      <w:proofErr w:type="spellStart"/>
      <w:r w:rsidRPr="00AA4CBE">
        <w:rPr>
          <w:sz w:val="24"/>
          <w:szCs w:val="24"/>
        </w:rPr>
        <w:t>Tollán</w:t>
      </w:r>
      <w:proofErr w:type="spellEnd"/>
      <w:r w:rsidRPr="00AA4CBE">
        <w:rPr>
          <w:sz w:val="24"/>
          <w:szCs w:val="24"/>
        </w:rPr>
        <w:t xml:space="preserve">, </w:t>
      </w:r>
      <w:proofErr w:type="spellStart"/>
      <w:r w:rsidRPr="00AA4CBE">
        <w:rPr>
          <w:sz w:val="24"/>
          <w:szCs w:val="24"/>
        </w:rPr>
        <w:t>Caxcan</w:t>
      </w:r>
      <w:proofErr w:type="spellEnd"/>
      <w:r w:rsidRPr="00AA4CBE">
        <w:rPr>
          <w:sz w:val="24"/>
          <w:szCs w:val="24"/>
        </w:rPr>
        <w:t xml:space="preserve">, </w:t>
      </w:r>
      <w:proofErr w:type="spellStart"/>
      <w:r w:rsidRPr="00AA4CBE">
        <w:rPr>
          <w:sz w:val="24"/>
          <w:szCs w:val="24"/>
        </w:rPr>
        <w:t>Colliman</w:t>
      </w:r>
      <w:proofErr w:type="spellEnd"/>
      <w:r w:rsidRPr="00AA4CBE">
        <w:rPr>
          <w:sz w:val="24"/>
          <w:szCs w:val="24"/>
        </w:rPr>
        <w:t>, Aztlán, de nuestro México Tenochtitlán.</w:t>
      </w:r>
    </w:p>
    <w:p w:rsidR="001722F1" w:rsidRDefault="001722F1" w:rsidP="00AA4CBE">
      <w:pPr>
        <w:jc w:val="both"/>
        <w:rPr>
          <w:sz w:val="24"/>
          <w:szCs w:val="24"/>
        </w:rPr>
      </w:pPr>
    </w:p>
    <w:p w:rsidR="00AA4CBE" w:rsidRPr="00AA4CBE" w:rsidRDefault="00AA4CBE" w:rsidP="00AA4CBE">
      <w:pPr>
        <w:jc w:val="both"/>
        <w:rPr>
          <w:sz w:val="24"/>
          <w:szCs w:val="24"/>
        </w:rPr>
      </w:pPr>
      <w:r w:rsidRPr="00AA4CBE">
        <w:rPr>
          <w:sz w:val="24"/>
          <w:szCs w:val="24"/>
        </w:rPr>
        <w:t>Amigas y amigos:</w:t>
      </w:r>
    </w:p>
    <w:p w:rsidR="00831D3F" w:rsidRDefault="00831D3F" w:rsidP="00AA4CBE">
      <w:pPr>
        <w:jc w:val="both"/>
        <w:rPr>
          <w:sz w:val="24"/>
          <w:szCs w:val="24"/>
        </w:rPr>
      </w:pPr>
    </w:p>
    <w:p w:rsidR="00831D3F" w:rsidRDefault="00AA4CBE" w:rsidP="00AA4CBE">
      <w:pPr>
        <w:jc w:val="both"/>
        <w:rPr>
          <w:sz w:val="24"/>
          <w:szCs w:val="24"/>
        </w:rPr>
      </w:pPr>
      <w:r w:rsidRPr="00AA4CBE">
        <w:rPr>
          <w:sz w:val="24"/>
          <w:szCs w:val="24"/>
        </w:rPr>
        <w:t>En tiempos de tristezas y decepción</w:t>
      </w:r>
      <w:r w:rsidR="00D07432">
        <w:rPr>
          <w:sz w:val="24"/>
          <w:szCs w:val="24"/>
        </w:rPr>
        <w:t xml:space="preserve">, estos tiempos de sufrimiento y en estos tiempos aciagos, </w:t>
      </w:r>
      <w:r w:rsidRPr="00AA4CBE">
        <w:rPr>
          <w:sz w:val="24"/>
          <w:szCs w:val="24"/>
        </w:rPr>
        <w:t>hay</w:t>
      </w:r>
      <w:r w:rsidR="00D07432">
        <w:rPr>
          <w:sz w:val="24"/>
          <w:szCs w:val="24"/>
        </w:rPr>
        <w:t xml:space="preserve"> también</w:t>
      </w:r>
      <w:r w:rsidRPr="00AA4CBE">
        <w:rPr>
          <w:sz w:val="24"/>
          <w:szCs w:val="24"/>
        </w:rPr>
        <w:t xml:space="preserve"> un</w:t>
      </w:r>
      <w:r w:rsidR="00D07432">
        <w:rPr>
          <w:sz w:val="24"/>
          <w:szCs w:val="24"/>
        </w:rPr>
        <w:t>a</w:t>
      </w:r>
      <w:r w:rsidRPr="00AA4CBE">
        <w:rPr>
          <w:sz w:val="24"/>
          <w:szCs w:val="24"/>
        </w:rPr>
        <w:t xml:space="preserve"> </w:t>
      </w:r>
      <w:r w:rsidR="00D07432">
        <w:rPr>
          <w:sz w:val="24"/>
          <w:szCs w:val="24"/>
        </w:rPr>
        <w:t xml:space="preserve">gran esperanza, un </w:t>
      </w:r>
      <w:r w:rsidRPr="00AA4CBE">
        <w:rPr>
          <w:sz w:val="24"/>
          <w:szCs w:val="24"/>
        </w:rPr>
        <w:t>ánimo que despierta</w:t>
      </w:r>
      <w:r w:rsidR="00D07432">
        <w:rPr>
          <w:sz w:val="24"/>
          <w:szCs w:val="24"/>
        </w:rPr>
        <w:t xml:space="preserve"> el entusiasmo, que despierta el </w:t>
      </w:r>
      <w:r w:rsidRPr="00AA4CBE">
        <w:rPr>
          <w:sz w:val="24"/>
          <w:szCs w:val="24"/>
        </w:rPr>
        <w:t xml:space="preserve">corazón. </w:t>
      </w:r>
    </w:p>
    <w:p w:rsidR="001722F1" w:rsidRDefault="001722F1" w:rsidP="00AA4CBE">
      <w:pPr>
        <w:jc w:val="both"/>
        <w:rPr>
          <w:sz w:val="24"/>
          <w:szCs w:val="24"/>
        </w:rPr>
      </w:pPr>
    </w:p>
    <w:p w:rsidR="00AA4CBE" w:rsidRPr="00AA4CBE" w:rsidRDefault="00D07432" w:rsidP="00AA4CBE">
      <w:pPr>
        <w:jc w:val="both"/>
        <w:rPr>
          <w:sz w:val="24"/>
          <w:szCs w:val="24"/>
        </w:rPr>
      </w:pPr>
      <w:r>
        <w:rPr>
          <w:sz w:val="24"/>
          <w:szCs w:val="24"/>
        </w:rPr>
        <w:t>Puede ser un ideal, una utopía, algo</w:t>
      </w:r>
      <w:r w:rsidR="00AA4CBE" w:rsidRPr="00AA4CBE">
        <w:rPr>
          <w:sz w:val="24"/>
          <w:szCs w:val="24"/>
        </w:rPr>
        <w:t xml:space="preserve"> inalcanzable, pero ya somos muchos,</w:t>
      </w:r>
      <w:r w:rsidR="00823D9B">
        <w:rPr>
          <w:sz w:val="24"/>
          <w:szCs w:val="24"/>
        </w:rPr>
        <w:t xml:space="preserve"> aquí ustedes que están aguantando el sol y</w:t>
      </w:r>
      <w:r w:rsidR="00AA4CBE" w:rsidRPr="00AA4CBE">
        <w:rPr>
          <w:sz w:val="24"/>
          <w:szCs w:val="24"/>
        </w:rPr>
        <w:t xml:space="preserve"> millones de mexicanas</w:t>
      </w:r>
      <w:r w:rsidR="00823D9B">
        <w:rPr>
          <w:sz w:val="24"/>
          <w:szCs w:val="24"/>
        </w:rPr>
        <w:t xml:space="preserve"> más </w:t>
      </w:r>
      <w:r w:rsidR="00AA4CBE" w:rsidRPr="00AA4CBE">
        <w:rPr>
          <w:sz w:val="24"/>
          <w:szCs w:val="24"/>
        </w:rPr>
        <w:t xml:space="preserve">quienes queremos la paz con justicia y dignidad, el desarrollo sustentable, el imperio de la legalidad, el bienestar, la vida buena. </w:t>
      </w:r>
    </w:p>
    <w:p w:rsidR="00831D3F" w:rsidRDefault="00831D3F" w:rsidP="00AA4CBE">
      <w:pPr>
        <w:jc w:val="both"/>
        <w:rPr>
          <w:sz w:val="24"/>
          <w:szCs w:val="24"/>
        </w:rPr>
      </w:pPr>
    </w:p>
    <w:p w:rsidR="00AA4CBE" w:rsidRPr="00AA4CBE" w:rsidRDefault="00AA4CBE" w:rsidP="00AA4CBE">
      <w:pPr>
        <w:jc w:val="both"/>
        <w:rPr>
          <w:sz w:val="24"/>
          <w:szCs w:val="24"/>
        </w:rPr>
      </w:pPr>
      <w:r w:rsidRPr="00AA4CBE">
        <w:rPr>
          <w:sz w:val="24"/>
          <w:szCs w:val="24"/>
        </w:rPr>
        <w:t>Hace mucho tiempo que no existía un entusiasmo como</w:t>
      </w:r>
      <w:r w:rsidR="00BA5B5A">
        <w:rPr>
          <w:sz w:val="24"/>
          <w:szCs w:val="24"/>
        </w:rPr>
        <w:t xml:space="preserve"> el que se está viviendo en la </w:t>
      </w:r>
      <w:r w:rsidRPr="00AA4CBE">
        <w:rPr>
          <w:sz w:val="24"/>
          <w:szCs w:val="24"/>
        </w:rPr>
        <w:t>actual</w:t>
      </w:r>
      <w:r w:rsidR="00BA5B5A">
        <w:rPr>
          <w:sz w:val="24"/>
          <w:szCs w:val="24"/>
        </w:rPr>
        <w:t>idad,</w:t>
      </w:r>
      <w:r w:rsidRPr="00AA4CBE">
        <w:rPr>
          <w:sz w:val="24"/>
          <w:szCs w:val="24"/>
        </w:rPr>
        <w:t xml:space="preserve"> ante la inminencia de un cambio de régimen, ante la cercanía de una transformación mayor; en muchas décadas no habíamos tenido al alcance de la mano, como ahora, la construcción o la reconstrucción de </w:t>
      </w:r>
      <w:r w:rsidR="005C5E56">
        <w:rPr>
          <w:sz w:val="24"/>
          <w:szCs w:val="24"/>
        </w:rPr>
        <w:t xml:space="preserve">nuestra </w:t>
      </w:r>
      <w:r w:rsidRPr="00AA4CBE">
        <w:rPr>
          <w:sz w:val="24"/>
          <w:szCs w:val="24"/>
        </w:rPr>
        <w:t>patria. Esa es la buena nueva. Estamos a punto de exclamar de manera colectiva, como no se había escuchado</w:t>
      </w:r>
      <w:r w:rsidR="00523B4C">
        <w:rPr>
          <w:sz w:val="24"/>
          <w:szCs w:val="24"/>
        </w:rPr>
        <w:t xml:space="preserve"> el grito,</w:t>
      </w:r>
      <w:r w:rsidRPr="00AA4CBE">
        <w:rPr>
          <w:sz w:val="24"/>
          <w:szCs w:val="24"/>
        </w:rPr>
        <w:t xml:space="preserve"> en los últimos cien años, con toda nuestra alegría, un triunfante</w:t>
      </w:r>
      <w:r w:rsidR="00D07432">
        <w:rPr>
          <w:sz w:val="24"/>
          <w:szCs w:val="24"/>
        </w:rPr>
        <w:t xml:space="preserve">: </w:t>
      </w:r>
      <w:r w:rsidRPr="00AA4CBE">
        <w:rPr>
          <w:sz w:val="24"/>
          <w:szCs w:val="24"/>
        </w:rPr>
        <w:t>¡Viva México!</w:t>
      </w:r>
      <w:r w:rsidR="00D07432">
        <w:rPr>
          <w:sz w:val="24"/>
          <w:szCs w:val="24"/>
        </w:rPr>
        <w:t xml:space="preserve">, </w:t>
      </w:r>
      <w:r w:rsidRPr="00AA4CBE">
        <w:rPr>
          <w:sz w:val="24"/>
          <w:szCs w:val="24"/>
        </w:rPr>
        <w:t>¡Viva México!</w:t>
      </w:r>
      <w:r w:rsidR="005C5E56">
        <w:rPr>
          <w:sz w:val="24"/>
          <w:szCs w:val="24"/>
        </w:rPr>
        <w:t>,</w:t>
      </w:r>
      <w:r w:rsidR="00020146">
        <w:rPr>
          <w:sz w:val="24"/>
          <w:szCs w:val="24"/>
        </w:rPr>
        <w:t xml:space="preserve"> </w:t>
      </w:r>
      <w:r w:rsidRPr="00AA4CBE">
        <w:rPr>
          <w:sz w:val="24"/>
          <w:szCs w:val="24"/>
        </w:rPr>
        <w:t>¡Viva México!</w:t>
      </w:r>
    </w:p>
    <w:p w:rsidR="00AA4CBE" w:rsidRPr="00AA4CBE" w:rsidRDefault="00AA4CBE" w:rsidP="00AA4CBE">
      <w:pPr>
        <w:jc w:val="both"/>
        <w:rPr>
          <w:sz w:val="24"/>
          <w:szCs w:val="24"/>
        </w:rPr>
      </w:pPr>
    </w:p>
    <w:p w:rsidR="004B568B" w:rsidRDefault="004B568B" w:rsidP="00523B4C">
      <w:pPr>
        <w:pStyle w:val="Texto"/>
        <w:jc w:val="center"/>
      </w:pPr>
      <w:proofErr w:type="spellStart"/>
      <w:r w:rsidRPr="003847F7">
        <w:rPr>
          <w:b/>
          <w:color w:val="C00000"/>
        </w:rPr>
        <w:t>ªªªªªªªªªªª</w:t>
      </w:r>
      <w:proofErr w:type="spellEnd"/>
    </w:p>
    <w:sectPr w:rsidR="004B568B">
      <w:headerReference w:type="even" r:id="rId8"/>
      <w:headerReference w:type="default" r:id="rId9"/>
      <w:footerReference w:type="first" r:id="rId10"/>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89F" w:rsidRDefault="00DE489F">
      <w:pPr>
        <w:rPr>
          <w:lang w:val="es-ES"/>
        </w:rPr>
      </w:pPr>
      <w:r>
        <w:rPr>
          <w:lang w:val="es-ES"/>
        </w:rPr>
        <w:separator/>
      </w:r>
    </w:p>
    <w:p w:rsidR="00DE489F" w:rsidRDefault="00DE489F">
      <w:pPr>
        <w:rPr>
          <w:lang w:val="es-ES"/>
        </w:rPr>
      </w:pPr>
    </w:p>
  </w:endnote>
  <w:endnote w:type="continuationSeparator" w:id="0">
    <w:p w:rsidR="00DE489F" w:rsidRDefault="00DE489F">
      <w:pPr>
        <w:rPr>
          <w:lang w:val="es-ES"/>
        </w:rPr>
      </w:pPr>
      <w:r>
        <w:rPr>
          <w:lang w:val="es-ES"/>
        </w:rPr>
        <w:continuationSeparator/>
      </w:r>
    </w:p>
    <w:p w:rsidR="00DE489F" w:rsidRDefault="00DE489F">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89F" w:rsidRDefault="00DE489F">
      <w:pPr>
        <w:rPr>
          <w:lang w:val="es-ES"/>
        </w:rPr>
      </w:pPr>
      <w:r>
        <w:rPr>
          <w:lang w:val="es-ES"/>
        </w:rPr>
        <w:separator/>
      </w:r>
    </w:p>
    <w:p w:rsidR="00DE489F" w:rsidRDefault="00DE489F">
      <w:pPr>
        <w:rPr>
          <w:lang w:val="es-ES"/>
        </w:rPr>
      </w:pPr>
    </w:p>
  </w:footnote>
  <w:footnote w:type="continuationSeparator" w:id="0">
    <w:p w:rsidR="00DE489F" w:rsidRDefault="00DE489F">
      <w:pPr>
        <w:rPr>
          <w:lang w:val="es-ES"/>
        </w:rPr>
      </w:pPr>
      <w:r>
        <w:rPr>
          <w:lang w:val="es-ES"/>
        </w:rPr>
        <w:continuationSeparator/>
      </w:r>
    </w:p>
    <w:p w:rsidR="00DE489F" w:rsidRDefault="00DE489F">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F038C9">
      <w:rPr>
        <w:noProof/>
        <w:lang w:val="es-ES"/>
      </w:rPr>
      <w:t>3</w:t>
    </w:r>
    <w:r>
      <w:rPr>
        <w:lang w:val="es-E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20146"/>
    <w:rsid w:val="000211B4"/>
    <w:rsid w:val="00043BAC"/>
    <w:rsid w:val="00052FAD"/>
    <w:rsid w:val="00066BF1"/>
    <w:rsid w:val="00085DE6"/>
    <w:rsid w:val="000C5E07"/>
    <w:rsid w:val="000D1793"/>
    <w:rsid w:val="000F1E1E"/>
    <w:rsid w:val="001221F7"/>
    <w:rsid w:val="00146054"/>
    <w:rsid w:val="00160FA8"/>
    <w:rsid w:val="001722F1"/>
    <w:rsid w:val="00181EBD"/>
    <w:rsid w:val="00183D52"/>
    <w:rsid w:val="001A080F"/>
    <w:rsid w:val="001B2F52"/>
    <w:rsid w:val="001C6D53"/>
    <w:rsid w:val="001D0D67"/>
    <w:rsid w:val="001D16D4"/>
    <w:rsid w:val="001D630B"/>
    <w:rsid w:val="001E654B"/>
    <w:rsid w:val="001F5A8F"/>
    <w:rsid w:val="00203DBE"/>
    <w:rsid w:val="00217BF8"/>
    <w:rsid w:val="00226C03"/>
    <w:rsid w:val="0023448F"/>
    <w:rsid w:val="00243757"/>
    <w:rsid w:val="00267146"/>
    <w:rsid w:val="002763A2"/>
    <w:rsid w:val="00281F02"/>
    <w:rsid w:val="00286F4D"/>
    <w:rsid w:val="002933DD"/>
    <w:rsid w:val="002B1E0F"/>
    <w:rsid w:val="002B7B5A"/>
    <w:rsid w:val="002C1E95"/>
    <w:rsid w:val="002D315D"/>
    <w:rsid w:val="002E79E6"/>
    <w:rsid w:val="002F0638"/>
    <w:rsid w:val="00326B0A"/>
    <w:rsid w:val="00334CF6"/>
    <w:rsid w:val="00372897"/>
    <w:rsid w:val="003742C1"/>
    <w:rsid w:val="003902E8"/>
    <w:rsid w:val="003A1638"/>
    <w:rsid w:val="003B7F3D"/>
    <w:rsid w:val="003C0668"/>
    <w:rsid w:val="003D2A55"/>
    <w:rsid w:val="0041477B"/>
    <w:rsid w:val="004464BD"/>
    <w:rsid w:val="0047289C"/>
    <w:rsid w:val="0047521A"/>
    <w:rsid w:val="004803E2"/>
    <w:rsid w:val="00493C2B"/>
    <w:rsid w:val="004B568B"/>
    <w:rsid w:val="004D206F"/>
    <w:rsid w:val="004D397A"/>
    <w:rsid w:val="004D4173"/>
    <w:rsid w:val="004D67E6"/>
    <w:rsid w:val="004D6941"/>
    <w:rsid w:val="004D7A39"/>
    <w:rsid w:val="004E3F6A"/>
    <w:rsid w:val="00501944"/>
    <w:rsid w:val="00523B1B"/>
    <w:rsid w:val="00523B4C"/>
    <w:rsid w:val="0053034A"/>
    <w:rsid w:val="005326D4"/>
    <w:rsid w:val="00546809"/>
    <w:rsid w:val="00574017"/>
    <w:rsid w:val="005843AC"/>
    <w:rsid w:val="0058619C"/>
    <w:rsid w:val="005B1750"/>
    <w:rsid w:val="005C5E56"/>
    <w:rsid w:val="005D43AD"/>
    <w:rsid w:val="005E1F07"/>
    <w:rsid w:val="005F1670"/>
    <w:rsid w:val="00610B02"/>
    <w:rsid w:val="0068662D"/>
    <w:rsid w:val="00696911"/>
    <w:rsid w:val="006A1855"/>
    <w:rsid w:val="006B7C89"/>
    <w:rsid w:val="006F5682"/>
    <w:rsid w:val="006F6237"/>
    <w:rsid w:val="0072109D"/>
    <w:rsid w:val="00721BF6"/>
    <w:rsid w:val="007223FE"/>
    <w:rsid w:val="007540C3"/>
    <w:rsid w:val="00773065"/>
    <w:rsid w:val="00776AC0"/>
    <w:rsid w:val="0078009B"/>
    <w:rsid w:val="007A7F79"/>
    <w:rsid w:val="007B2061"/>
    <w:rsid w:val="0080623D"/>
    <w:rsid w:val="00823D9B"/>
    <w:rsid w:val="008270EE"/>
    <w:rsid w:val="00831D3F"/>
    <w:rsid w:val="00833B71"/>
    <w:rsid w:val="00845558"/>
    <w:rsid w:val="00874D0A"/>
    <w:rsid w:val="008A1A52"/>
    <w:rsid w:val="008A2FFB"/>
    <w:rsid w:val="008C41F2"/>
    <w:rsid w:val="008D313E"/>
    <w:rsid w:val="008D7D3A"/>
    <w:rsid w:val="008E2EC6"/>
    <w:rsid w:val="00916A7F"/>
    <w:rsid w:val="00930647"/>
    <w:rsid w:val="009308AE"/>
    <w:rsid w:val="00931C3A"/>
    <w:rsid w:val="00932FE1"/>
    <w:rsid w:val="009457CA"/>
    <w:rsid w:val="00945D5A"/>
    <w:rsid w:val="00961542"/>
    <w:rsid w:val="00962E08"/>
    <w:rsid w:val="009830EF"/>
    <w:rsid w:val="00983DB4"/>
    <w:rsid w:val="00994417"/>
    <w:rsid w:val="009B0A09"/>
    <w:rsid w:val="009B334A"/>
    <w:rsid w:val="009C09A6"/>
    <w:rsid w:val="009C1673"/>
    <w:rsid w:val="009E522C"/>
    <w:rsid w:val="009F41B9"/>
    <w:rsid w:val="00A059EC"/>
    <w:rsid w:val="00A10522"/>
    <w:rsid w:val="00A26A4D"/>
    <w:rsid w:val="00A32AB4"/>
    <w:rsid w:val="00A345EB"/>
    <w:rsid w:val="00A466AF"/>
    <w:rsid w:val="00A471B1"/>
    <w:rsid w:val="00A47458"/>
    <w:rsid w:val="00A61F85"/>
    <w:rsid w:val="00A812FE"/>
    <w:rsid w:val="00A835C3"/>
    <w:rsid w:val="00AA4CBE"/>
    <w:rsid w:val="00AA70E7"/>
    <w:rsid w:val="00AB1C88"/>
    <w:rsid w:val="00AC468F"/>
    <w:rsid w:val="00AD4492"/>
    <w:rsid w:val="00AD590C"/>
    <w:rsid w:val="00AD6AAD"/>
    <w:rsid w:val="00AE66BB"/>
    <w:rsid w:val="00B143E2"/>
    <w:rsid w:val="00B215C8"/>
    <w:rsid w:val="00B53FA0"/>
    <w:rsid w:val="00B64EE0"/>
    <w:rsid w:val="00BA5B5A"/>
    <w:rsid w:val="00BB10F5"/>
    <w:rsid w:val="00BB7BCC"/>
    <w:rsid w:val="00BE4C01"/>
    <w:rsid w:val="00BF2821"/>
    <w:rsid w:val="00BF792D"/>
    <w:rsid w:val="00C07CAB"/>
    <w:rsid w:val="00C23D82"/>
    <w:rsid w:val="00C5334F"/>
    <w:rsid w:val="00C5688E"/>
    <w:rsid w:val="00C91D6B"/>
    <w:rsid w:val="00C95E7F"/>
    <w:rsid w:val="00C96712"/>
    <w:rsid w:val="00CB07D2"/>
    <w:rsid w:val="00CC3AEB"/>
    <w:rsid w:val="00CD7640"/>
    <w:rsid w:val="00D050FF"/>
    <w:rsid w:val="00D05C39"/>
    <w:rsid w:val="00D07432"/>
    <w:rsid w:val="00D13E81"/>
    <w:rsid w:val="00D27653"/>
    <w:rsid w:val="00D32CF4"/>
    <w:rsid w:val="00D3402D"/>
    <w:rsid w:val="00D47C52"/>
    <w:rsid w:val="00D73DA6"/>
    <w:rsid w:val="00D7448E"/>
    <w:rsid w:val="00D76952"/>
    <w:rsid w:val="00D84CF4"/>
    <w:rsid w:val="00DA0AA3"/>
    <w:rsid w:val="00DB2F12"/>
    <w:rsid w:val="00DC1831"/>
    <w:rsid w:val="00DC378C"/>
    <w:rsid w:val="00DE1D79"/>
    <w:rsid w:val="00DE489F"/>
    <w:rsid w:val="00DF2199"/>
    <w:rsid w:val="00DF5DE1"/>
    <w:rsid w:val="00E07F24"/>
    <w:rsid w:val="00E245E7"/>
    <w:rsid w:val="00E2682C"/>
    <w:rsid w:val="00E26BD4"/>
    <w:rsid w:val="00E334E2"/>
    <w:rsid w:val="00E349DE"/>
    <w:rsid w:val="00E40C4F"/>
    <w:rsid w:val="00E6142B"/>
    <w:rsid w:val="00E61653"/>
    <w:rsid w:val="00E631E0"/>
    <w:rsid w:val="00EA3FAF"/>
    <w:rsid w:val="00EE0362"/>
    <w:rsid w:val="00EE75D6"/>
    <w:rsid w:val="00F0106C"/>
    <w:rsid w:val="00F038C9"/>
    <w:rsid w:val="00F146D8"/>
    <w:rsid w:val="00F2371C"/>
    <w:rsid w:val="00F4241B"/>
    <w:rsid w:val="00F54397"/>
    <w:rsid w:val="00FC0028"/>
    <w:rsid w:val="00FD00E1"/>
    <w:rsid w:val="00FD648F"/>
    <w:rsid w:val="00FD7661"/>
    <w:rsid w:val="00FE7845"/>
    <w:rsid w:val="00FF68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541718F3-88F8-4880-A025-73B6013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9</Pages>
  <Words>3856</Words>
  <Characters>21210</Characters>
  <Application>Microsoft Office Word</Application>
  <DocSecurity>0</DocSecurity>
  <Lines>176</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25016</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2020-05-09T19:28:00Z</dcterms:created>
  <dcterms:modified xsi:type="dcterms:W3CDTF">2020-05-09T19:28:00Z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