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217E55">
        <w:rPr>
          <w:rFonts w:ascii="Cambria" w:hAnsi="Cambria"/>
          <w:b/>
          <w:color w:val="C00000"/>
          <w:sz w:val="28"/>
          <w:szCs w:val="28"/>
        </w:rPr>
        <w:t>054</w:t>
      </w:r>
    </w:p>
    <w:p w:rsidR="00EA3FAF" w:rsidRPr="00E245E7" w:rsidRDefault="00EA3FAF" w:rsidP="00EA3FAF">
      <w:pPr>
        <w:jc w:val="right"/>
        <w:rPr>
          <w:rFonts w:ascii="Cambria" w:hAnsi="Cambria"/>
          <w:b/>
          <w:color w:val="404040"/>
          <w:sz w:val="28"/>
          <w:szCs w:val="28"/>
        </w:rPr>
      </w:pPr>
    </w:p>
    <w:p w:rsidR="004D67E6" w:rsidRPr="000D1793" w:rsidRDefault="00B82665" w:rsidP="004D67E6">
      <w:pPr>
        <w:jc w:val="center"/>
        <w:rPr>
          <w:rFonts w:ascii="Cambria" w:hAnsi="Cambria"/>
          <w:b/>
          <w:color w:val="808080"/>
          <w:sz w:val="32"/>
          <w:szCs w:val="32"/>
        </w:rPr>
      </w:pPr>
      <w:r>
        <w:rPr>
          <w:b/>
          <w:color w:val="808080"/>
          <w:sz w:val="32"/>
          <w:szCs w:val="32"/>
          <w:lang w:val="es-ES"/>
        </w:rPr>
        <w:t xml:space="preserve">Rechaza AMLO que </w:t>
      </w:r>
      <w:r w:rsidR="00AF6A2C">
        <w:rPr>
          <w:b/>
          <w:color w:val="808080"/>
          <w:sz w:val="32"/>
          <w:szCs w:val="32"/>
          <w:lang w:val="es-ES"/>
        </w:rPr>
        <w:t xml:space="preserve">el </w:t>
      </w:r>
      <w:r>
        <w:rPr>
          <w:b/>
          <w:color w:val="808080"/>
          <w:sz w:val="32"/>
          <w:szCs w:val="32"/>
          <w:lang w:val="es-ES"/>
        </w:rPr>
        <w:t>nuevo aeropuerto sea concesionado después d</w:t>
      </w:r>
      <w:r w:rsidR="00754AF2">
        <w:rPr>
          <w:b/>
          <w:color w:val="808080"/>
          <w:sz w:val="32"/>
          <w:szCs w:val="32"/>
          <w:lang w:val="es-ES"/>
        </w:rPr>
        <w:t>e que se termine su construcción</w:t>
      </w:r>
    </w:p>
    <w:p w:rsidR="00754AF2" w:rsidRDefault="00754AF2" w:rsidP="00754AF2">
      <w:pPr>
        <w:jc w:val="both"/>
        <w:rPr>
          <w:rStyle w:val="Carcterdetextoennegrita"/>
          <w:sz w:val="20"/>
          <w:szCs w:val="20"/>
        </w:rPr>
      </w:pPr>
    </w:p>
    <w:p w:rsidR="0027193D" w:rsidRPr="00AF6A2C" w:rsidRDefault="00AF6A2C" w:rsidP="00AF6A2C">
      <w:pPr>
        <w:numPr>
          <w:ilvl w:val="0"/>
          <w:numId w:val="1"/>
        </w:numPr>
        <w:jc w:val="both"/>
        <w:rPr>
          <w:rStyle w:val="Carcterdetextoennegrita"/>
          <w:sz w:val="20"/>
          <w:szCs w:val="20"/>
        </w:rPr>
      </w:pPr>
      <w:r>
        <w:rPr>
          <w:rStyle w:val="Carcterdetextoennegrita"/>
          <w:sz w:val="20"/>
          <w:szCs w:val="20"/>
        </w:rPr>
        <w:t xml:space="preserve">Plantea que ya </w:t>
      </w:r>
      <w:r w:rsidRPr="00AF6A2C">
        <w:rPr>
          <w:rStyle w:val="Carcterdetextoennegrita"/>
          <w:sz w:val="20"/>
          <w:szCs w:val="20"/>
        </w:rPr>
        <w:t>se haga la licitación</w:t>
      </w:r>
      <w:r w:rsidR="002B646B">
        <w:rPr>
          <w:rStyle w:val="Carcterdetextoennegrita"/>
          <w:sz w:val="20"/>
          <w:szCs w:val="20"/>
        </w:rPr>
        <w:t xml:space="preserve"> para la construcción del nuevo aeropuerto</w:t>
      </w:r>
      <w:r>
        <w:rPr>
          <w:rStyle w:val="Carcterdetextoennegrita"/>
          <w:sz w:val="20"/>
          <w:szCs w:val="20"/>
        </w:rPr>
        <w:t xml:space="preserve">, deje de invertir </w:t>
      </w:r>
      <w:r w:rsidR="002B646B">
        <w:rPr>
          <w:rStyle w:val="Carcterdetextoennegrita"/>
          <w:sz w:val="20"/>
          <w:szCs w:val="20"/>
        </w:rPr>
        <w:t>el gobierno federal y quienes</w:t>
      </w:r>
      <w:r w:rsidRPr="00AF6A2C">
        <w:rPr>
          <w:rStyle w:val="Carcterdetextoennegrita"/>
          <w:sz w:val="20"/>
          <w:szCs w:val="20"/>
        </w:rPr>
        <w:t xml:space="preserve"> </w:t>
      </w:r>
      <w:r w:rsidR="002B646B">
        <w:rPr>
          <w:rStyle w:val="Carcterdetextoennegrita"/>
          <w:sz w:val="20"/>
          <w:szCs w:val="20"/>
        </w:rPr>
        <w:t>lo</w:t>
      </w:r>
      <w:r>
        <w:rPr>
          <w:rStyle w:val="Carcterdetextoennegrita"/>
          <w:sz w:val="20"/>
          <w:szCs w:val="20"/>
        </w:rPr>
        <w:t xml:space="preserve"> </w:t>
      </w:r>
      <w:r w:rsidR="002B646B">
        <w:rPr>
          <w:rStyle w:val="Carcterdetextoennegrita"/>
          <w:sz w:val="20"/>
          <w:szCs w:val="20"/>
        </w:rPr>
        <w:t>construyen</w:t>
      </w:r>
      <w:r w:rsidRPr="00AF6A2C">
        <w:rPr>
          <w:rStyle w:val="Carcterdetextoennegrita"/>
          <w:sz w:val="20"/>
          <w:szCs w:val="20"/>
        </w:rPr>
        <w:t xml:space="preserve"> hagan la inversión</w:t>
      </w:r>
    </w:p>
    <w:p w:rsidR="00F80283" w:rsidRDefault="00F80283" w:rsidP="006F1BC5">
      <w:pPr>
        <w:jc w:val="both"/>
        <w:rPr>
          <w:rStyle w:val="Carcterdetextoennegrita"/>
          <w:sz w:val="24"/>
          <w:szCs w:val="24"/>
        </w:rPr>
      </w:pPr>
    </w:p>
    <w:p w:rsidR="003109A3" w:rsidRPr="00F83CBD" w:rsidRDefault="00217E55" w:rsidP="00F80283">
      <w:pPr>
        <w:jc w:val="both"/>
        <w:rPr>
          <w:sz w:val="23"/>
          <w:szCs w:val="23"/>
        </w:rPr>
      </w:pPr>
      <w:r w:rsidRPr="00F83CBD">
        <w:rPr>
          <w:rStyle w:val="Carcterdetextoennegrita"/>
          <w:sz w:val="23"/>
          <w:szCs w:val="23"/>
        </w:rPr>
        <w:t>Jilotepec,</w:t>
      </w:r>
      <w:r w:rsidR="00284FB0" w:rsidRPr="00F83CBD">
        <w:rPr>
          <w:rStyle w:val="Carcterdetextoennegrita"/>
          <w:sz w:val="23"/>
          <w:szCs w:val="23"/>
        </w:rPr>
        <w:t xml:space="preserve"> Estado de México</w:t>
      </w:r>
      <w:r w:rsidR="00CC3FCA" w:rsidRPr="00F83CBD">
        <w:rPr>
          <w:rStyle w:val="Carcterdetextoennegrita"/>
          <w:sz w:val="23"/>
          <w:szCs w:val="23"/>
        </w:rPr>
        <w:t>,</w:t>
      </w:r>
      <w:r w:rsidR="00FD00E1" w:rsidRPr="00F83CBD">
        <w:rPr>
          <w:rStyle w:val="Carcterdetextoennegrita"/>
          <w:sz w:val="23"/>
          <w:szCs w:val="23"/>
        </w:rPr>
        <w:t xml:space="preserve"> </w:t>
      </w:r>
      <w:r w:rsidR="00CC3FCA" w:rsidRPr="00F83CBD">
        <w:rPr>
          <w:rStyle w:val="Carcterdetextoennegrita"/>
          <w:sz w:val="23"/>
          <w:szCs w:val="23"/>
        </w:rPr>
        <w:t>09</w:t>
      </w:r>
      <w:r w:rsidR="00FD00E1" w:rsidRPr="00F83CBD">
        <w:rPr>
          <w:rStyle w:val="Carcterdetextoennegrita"/>
          <w:sz w:val="23"/>
          <w:szCs w:val="23"/>
        </w:rPr>
        <w:t xml:space="preserve"> de </w:t>
      </w:r>
      <w:r w:rsidR="00CC3FCA" w:rsidRPr="00F83CBD">
        <w:rPr>
          <w:rStyle w:val="Carcterdetextoennegrita"/>
          <w:sz w:val="23"/>
          <w:szCs w:val="23"/>
        </w:rPr>
        <w:t xml:space="preserve">mayo </w:t>
      </w:r>
      <w:r w:rsidR="00AA4CBE" w:rsidRPr="00F83CBD">
        <w:rPr>
          <w:rStyle w:val="Carcterdetextoennegrita"/>
          <w:sz w:val="23"/>
          <w:szCs w:val="23"/>
        </w:rPr>
        <w:t>de 2018</w:t>
      </w:r>
      <w:r w:rsidR="001D630B" w:rsidRPr="00F83CBD">
        <w:rPr>
          <w:rStyle w:val="Carcterdetextoennegrita"/>
          <w:sz w:val="23"/>
          <w:szCs w:val="23"/>
        </w:rPr>
        <w:t>.-</w:t>
      </w:r>
      <w:r w:rsidR="00FD00E1" w:rsidRPr="00F83CBD">
        <w:rPr>
          <w:rStyle w:val="Carcterdetextoennegrita"/>
          <w:b w:val="0"/>
          <w:sz w:val="23"/>
          <w:szCs w:val="23"/>
        </w:rPr>
        <w:t xml:space="preserve"> </w:t>
      </w:r>
      <w:r w:rsidR="00FD00E1" w:rsidRPr="00F83CBD">
        <w:rPr>
          <w:b/>
          <w:sz w:val="23"/>
          <w:szCs w:val="23"/>
        </w:rPr>
        <w:t> </w:t>
      </w:r>
      <w:r w:rsidR="00995660" w:rsidRPr="00F83CBD">
        <w:rPr>
          <w:sz w:val="23"/>
          <w:szCs w:val="23"/>
        </w:rPr>
        <w:t xml:space="preserve"> A</w:t>
      </w:r>
      <w:r w:rsidR="00CC3FCA" w:rsidRPr="00F83CBD">
        <w:rPr>
          <w:sz w:val="23"/>
          <w:szCs w:val="23"/>
        </w:rPr>
        <w:t xml:space="preserve">ndrés Manuel López Obrador </w:t>
      </w:r>
      <w:r w:rsidR="00266FE9" w:rsidRPr="00F83CBD">
        <w:rPr>
          <w:sz w:val="23"/>
          <w:szCs w:val="23"/>
        </w:rPr>
        <w:t>rechazó que el nuevo aeropuerto de la Ciudad de México sea concesionado después de que se termine la construcción, porque como se decía antes: “n</w:t>
      </w:r>
      <w:r w:rsidR="00B82665" w:rsidRPr="00F83CBD">
        <w:rPr>
          <w:sz w:val="23"/>
          <w:szCs w:val="23"/>
        </w:rPr>
        <w:t>os arruchan, nos quitarían todo</w:t>
      </w:r>
      <w:r w:rsidR="00266FE9" w:rsidRPr="00F83CBD">
        <w:rPr>
          <w:sz w:val="23"/>
          <w:szCs w:val="23"/>
        </w:rPr>
        <w:t xml:space="preserve"> el dinero del presupuesto público”.</w:t>
      </w:r>
    </w:p>
    <w:p w:rsidR="00266FE9" w:rsidRPr="00F83CBD" w:rsidRDefault="00266FE9" w:rsidP="00F80283">
      <w:pPr>
        <w:jc w:val="both"/>
        <w:rPr>
          <w:sz w:val="23"/>
          <w:szCs w:val="23"/>
        </w:rPr>
      </w:pPr>
    </w:p>
    <w:p w:rsidR="006720D6" w:rsidRPr="00F83CBD" w:rsidRDefault="001A0979" w:rsidP="00863A12">
      <w:pPr>
        <w:jc w:val="both"/>
        <w:rPr>
          <w:sz w:val="23"/>
          <w:szCs w:val="23"/>
        </w:rPr>
      </w:pPr>
      <w:r w:rsidRPr="00F83CBD">
        <w:rPr>
          <w:sz w:val="23"/>
          <w:szCs w:val="23"/>
        </w:rPr>
        <w:t xml:space="preserve">Informó </w:t>
      </w:r>
      <w:r w:rsidR="00863A12" w:rsidRPr="00F83CBD">
        <w:rPr>
          <w:sz w:val="23"/>
          <w:szCs w:val="23"/>
        </w:rPr>
        <w:t xml:space="preserve">que ayer dijo </w:t>
      </w:r>
      <w:r w:rsidR="00C11D42" w:rsidRPr="00F83CBD">
        <w:rPr>
          <w:sz w:val="23"/>
          <w:szCs w:val="23"/>
        </w:rPr>
        <w:t>el director del Grupo Aeropo</w:t>
      </w:r>
      <w:r w:rsidR="00863A12" w:rsidRPr="00F83CBD">
        <w:rPr>
          <w:sz w:val="23"/>
          <w:szCs w:val="23"/>
        </w:rPr>
        <w:t>rt</w:t>
      </w:r>
      <w:r w:rsidR="00C11D42" w:rsidRPr="00F83CBD">
        <w:rPr>
          <w:sz w:val="23"/>
          <w:szCs w:val="23"/>
        </w:rPr>
        <w:t>u</w:t>
      </w:r>
      <w:r w:rsidR="00863A12" w:rsidRPr="00F83CBD">
        <w:rPr>
          <w:sz w:val="23"/>
          <w:szCs w:val="23"/>
        </w:rPr>
        <w:t>ario de la Ciudad de México, Federico Patiño que es viable la propuesta de dar la concesión del nuevo aeropuerto</w:t>
      </w:r>
      <w:r w:rsidRPr="00F83CBD">
        <w:rPr>
          <w:sz w:val="23"/>
          <w:szCs w:val="23"/>
        </w:rPr>
        <w:t>, pero</w:t>
      </w:r>
      <w:r w:rsidR="006720D6" w:rsidRPr="00F83CBD">
        <w:rPr>
          <w:sz w:val="23"/>
          <w:szCs w:val="23"/>
        </w:rPr>
        <w:t xml:space="preserve"> </w:t>
      </w:r>
      <w:r w:rsidRPr="00F83CBD">
        <w:rPr>
          <w:sz w:val="23"/>
          <w:szCs w:val="23"/>
        </w:rPr>
        <w:t>después de ser terminado</w:t>
      </w:r>
      <w:r w:rsidR="006720D6" w:rsidRPr="00F83CBD">
        <w:rPr>
          <w:sz w:val="23"/>
          <w:szCs w:val="23"/>
        </w:rPr>
        <w:t>, “así no tiene sentido, cómo se lo vamos a hacer con dinero del pueblo de México y después se los vamos a concesionar, ¡</w:t>
      </w:r>
      <w:r w:rsidR="00CF2C40" w:rsidRPr="00F83CBD">
        <w:rPr>
          <w:sz w:val="23"/>
          <w:szCs w:val="23"/>
        </w:rPr>
        <w:t>A</w:t>
      </w:r>
      <w:r w:rsidR="006720D6" w:rsidRPr="00F83CBD">
        <w:rPr>
          <w:sz w:val="23"/>
          <w:szCs w:val="23"/>
        </w:rPr>
        <w:t>h</w:t>
      </w:r>
      <w:r w:rsidR="00CF2C40" w:rsidRPr="00F83CBD">
        <w:rPr>
          <w:sz w:val="23"/>
          <w:szCs w:val="23"/>
        </w:rPr>
        <w:t>,</w:t>
      </w:r>
      <w:r w:rsidR="006720D6" w:rsidRPr="00F83CBD">
        <w:rPr>
          <w:sz w:val="23"/>
          <w:szCs w:val="23"/>
        </w:rPr>
        <w:t xml:space="preserve"> que vivillos!</w:t>
      </w:r>
      <w:r w:rsidR="00CA288C" w:rsidRPr="00F83CBD">
        <w:rPr>
          <w:sz w:val="23"/>
          <w:szCs w:val="23"/>
        </w:rPr>
        <w:t>”.</w:t>
      </w:r>
    </w:p>
    <w:p w:rsidR="00863A12" w:rsidRPr="00F83CBD" w:rsidRDefault="00863A12" w:rsidP="00F80283">
      <w:pPr>
        <w:jc w:val="both"/>
        <w:rPr>
          <w:sz w:val="23"/>
          <w:szCs w:val="23"/>
        </w:rPr>
      </w:pPr>
    </w:p>
    <w:p w:rsidR="00266FE9" w:rsidRPr="00F83CBD" w:rsidRDefault="00722B42" w:rsidP="00F80283">
      <w:pPr>
        <w:jc w:val="both"/>
        <w:rPr>
          <w:sz w:val="23"/>
          <w:szCs w:val="23"/>
        </w:rPr>
      </w:pPr>
      <w:r w:rsidRPr="00F83CBD">
        <w:rPr>
          <w:sz w:val="23"/>
          <w:szCs w:val="23"/>
        </w:rPr>
        <w:t>En entrevista, el candidato por la coalición “Juntos haremos historia” a la Presidencia de la República d</w:t>
      </w:r>
      <w:r w:rsidR="002B646B" w:rsidRPr="00F83CBD">
        <w:rPr>
          <w:sz w:val="23"/>
          <w:szCs w:val="23"/>
        </w:rPr>
        <w:t>etalló sus términos para la construcción del nuevo aeropuerto</w:t>
      </w:r>
      <w:r w:rsidR="00754AF2" w:rsidRPr="00F83CBD">
        <w:rPr>
          <w:sz w:val="23"/>
          <w:szCs w:val="23"/>
        </w:rPr>
        <w:t>:</w:t>
      </w:r>
      <w:r w:rsidR="002B646B" w:rsidRPr="00F83CBD">
        <w:rPr>
          <w:sz w:val="23"/>
          <w:szCs w:val="23"/>
        </w:rPr>
        <w:t xml:space="preserve"> que ya </w:t>
      </w:r>
      <w:r w:rsidR="00266FE9" w:rsidRPr="00F83CBD">
        <w:rPr>
          <w:sz w:val="23"/>
          <w:szCs w:val="23"/>
        </w:rPr>
        <w:t>se haga la licitación</w:t>
      </w:r>
      <w:r w:rsidR="002B646B" w:rsidRPr="00F83CBD">
        <w:rPr>
          <w:sz w:val="23"/>
          <w:szCs w:val="23"/>
        </w:rPr>
        <w:t xml:space="preserve">, el gobierno federal deje de invertir, quienes construyen el nuevo aeropuerto </w:t>
      </w:r>
      <w:r w:rsidR="00AF6A2C" w:rsidRPr="00F83CBD">
        <w:rPr>
          <w:sz w:val="23"/>
          <w:szCs w:val="23"/>
        </w:rPr>
        <w:t>hagan la inversión y ellos corran los riesgos,</w:t>
      </w:r>
      <w:r w:rsidR="002B646B" w:rsidRPr="00F83CBD">
        <w:rPr>
          <w:sz w:val="23"/>
          <w:szCs w:val="23"/>
        </w:rPr>
        <w:t xml:space="preserve"> además </w:t>
      </w:r>
      <w:r w:rsidR="00754AF2" w:rsidRPr="00F83CBD">
        <w:rPr>
          <w:sz w:val="23"/>
          <w:szCs w:val="23"/>
        </w:rPr>
        <w:t>que se encarguen de administrar el nuevo aeropuerto.</w:t>
      </w:r>
    </w:p>
    <w:p w:rsidR="00754AF2" w:rsidRPr="00F83CBD" w:rsidRDefault="00754AF2" w:rsidP="00F80283">
      <w:pPr>
        <w:jc w:val="both"/>
        <w:rPr>
          <w:sz w:val="23"/>
          <w:szCs w:val="23"/>
        </w:rPr>
      </w:pPr>
    </w:p>
    <w:p w:rsidR="008D3AED" w:rsidRPr="00F83CBD" w:rsidRDefault="00754AF2" w:rsidP="00F80283">
      <w:pPr>
        <w:jc w:val="both"/>
        <w:rPr>
          <w:sz w:val="23"/>
          <w:szCs w:val="23"/>
        </w:rPr>
      </w:pPr>
      <w:r w:rsidRPr="00F83CBD">
        <w:rPr>
          <w:sz w:val="23"/>
          <w:szCs w:val="23"/>
        </w:rPr>
        <w:t>“Es decir que tengan una concesión y que les vaya muy bien, Slim ha dicho de que es un buen negocio, pues adelante, que participe en la licitación, vamos a convocar a técnicos de inobjetable honestidad, de constructores expertos y que expertos independientes hagan la propuesta para la licitación y que se les pueda presentar esto como una opción como una alternativa”, dijo.</w:t>
      </w:r>
    </w:p>
    <w:p w:rsidR="008D3AED" w:rsidRPr="00F83CBD" w:rsidRDefault="008D3AED" w:rsidP="00F80283">
      <w:pPr>
        <w:jc w:val="both"/>
        <w:rPr>
          <w:sz w:val="23"/>
          <w:szCs w:val="23"/>
        </w:rPr>
      </w:pPr>
    </w:p>
    <w:p w:rsidR="00440273" w:rsidRPr="00F83CBD" w:rsidRDefault="008D3AED" w:rsidP="00F80283">
      <w:pPr>
        <w:jc w:val="both"/>
        <w:rPr>
          <w:sz w:val="23"/>
          <w:szCs w:val="23"/>
        </w:rPr>
      </w:pPr>
      <w:r w:rsidRPr="00F83CBD">
        <w:rPr>
          <w:sz w:val="23"/>
          <w:szCs w:val="23"/>
        </w:rPr>
        <w:t xml:space="preserve">Adelantó que al día siguiente de su triunfo en las elecciones del 1 de julio, irá a tratar con Enrique Peña Nieto </w:t>
      </w:r>
      <w:r w:rsidR="00440273" w:rsidRPr="00F83CBD">
        <w:rPr>
          <w:sz w:val="23"/>
          <w:szCs w:val="23"/>
        </w:rPr>
        <w:t xml:space="preserve">el tema del nuevo aeropuerto y </w:t>
      </w:r>
      <w:r w:rsidR="00215A0A" w:rsidRPr="00F83CBD">
        <w:rPr>
          <w:sz w:val="23"/>
          <w:szCs w:val="23"/>
        </w:rPr>
        <w:t xml:space="preserve">que bueno que se abrió el </w:t>
      </w:r>
      <w:r w:rsidR="00440273" w:rsidRPr="00F83CBD">
        <w:rPr>
          <w:sz w:val="23"/>
          <w:szCs w:val="23"/>
        </w:rPr>
        <w:t xml:space="preserve">tema </w:t>
      </w:r>
    </w:p>
    <w:p w:rsidR="00440273" w:rsidRPr="00F83CBD" w:rsidRDefault="00440273" w:rsidP="00F80283">
      <w:pPr>
        <w:jc w:val="both"/>
        <w:rPr>
          <w:sz w:val="23"/>
          <w:szCs w:val="23"/>
        </w:rPr>
      </w:pPr>
    </w:p>
    <w:p w:rsidR="00F83CBD" w:rsidRDefault="00F83CBD" w:rsidP="00F80283">
      <w:pPr>
        <w:jc w:val="both"/>
        <w:rPr>
          <w:sz w:val="23"/>
          <w:szCs w:val="23"/>
        </w:rPr>
      </w:pPr>
    </w:p>
    <w:p w:rsidR="00F83CBD" w:rsidRDefault="00F83CBD" w:rsidP="00F80283">
      <w:pPr>
        <w:jc w:val="both"/>
        <w:rPr>
          <w:sz w:val="23"/>
          <w:szCs w:val="23"/>
        </w:rPr>
      </w:pPr>
    </w:p>
    <w:p w:rsidR="00215A0A" w:rsidRPr="00F83CBD" w:rsidRDefault="00440273" w:rsidP="00F80283">
      <w:pPr>
        <w:jc w:val="both"/>
        <w:rPr>
          <w:sz w:val="23"/>
          <w:szCs w:val="23"/>
        </w:rPr>
      </w:pPr>
      <w:r w:rsidRPr="00F83CBD">
        <w:rPr>
          <w:sz w:val="23"/>
          <w:szCs w:val="23"/>
        </w:rPr>
        <w:lastRenderedPageBreak/>
        <w:t xml:space="preserve">Señaló que </w:t>
      </w:r>
      <w:r w:rsidR="00215A0A" w:rsidRPr="00F83CBD">
        <w:rPr>
          <w:sz w:val="23"/>
          <w:szCs w:val="23"/>
        </w:rPr>
        <w:t>no quisieron que se discutiera</w:t>
      </w:r>
      <w:r w:rsidRPr="00F83CBD">
        <w:rPr>
          <w:sz w:val="23"/>
          <w:szCs w:val="23"/>
        </w:rPr>
        <w:t xml:space="preserve"> la construcción del nuevo aeropuerto en</w:t>
      </w:r>
      <w:r w:rsidR="00215A0A" w:rsidRPr="00F83CBD">
        <w:rPr>
          <w:sz w:val="23"/>
          <w:szCs w:val="23"/>
        </w:rPr>
        <w:t xml:space="preserve"> las mesas que propuso donde participar</w:t>
      </w:r>
      <w:r w:rsidRPr="00F83CBD">
        <w:rPr>
          <w:sz w:val="23"/>
          <w:szCs w:val="23"/>
        </w:rPr>
        <w:t>ía</w:t>
      </w:r>
      <w:r w:rsidR="00215A0A" w:rsidRPr="00F83CBD">
        <w:rPr>
          <w:sz w:val="23"/>
          <w:szCs w:val="23"/>
        </w:rPr>
        <w:t>n especialistas: cinco de la iniciativa privada, cinco de los empresarios y cinco de su equipo de campaña</w:t>
      </w:r>
      <w:r w:rsidRPr="00F83CBD">
        <w:rPr>
          <w:sz w:val="23"/>
          <w:szCs w:val="23"/>
        </w:rPr>
        <w:t>, porque los de la mafia del poder regañaron al presidente del Consejo Coordinador Empresarial,</w:t>
      </w:r>
      <w:r w:rsidR="00FA7D6E" w:rsidRPr="00F83CBD">
        <w:rPr>
          <w:sz w:val="23"/>
          <w:szCs w:val="23"/>
        </w:rPr>
        <w:t xml:space="preserve"> (CCE)</w:t>
      </w:r>
      <w:r w:rsidR="00FF053C" w:rsidRPr="00F83CBD">
        <w:rPr>
          <w:sz w:val="23"/>
          <w:szCs w:val="23"/>
        </w:rPr>
        <w:t>,</w:t>
      </w:r>
      <w:r w:rsidRPr="00F83CBD">
        <w:rPr>
          <w:sz w:val="23"/>
          <w:szCs w:val="23"/>
        </w:rPr>
        <w:t xml:space="preserve"> Juan Pablo Castañón</w:t>
      </w:r>
      <w:r w:rsidR="0064526A" w:rsidRPr="00F83CBD">
        <w:rPr>
          <w:sz w:val="23"/>
          <w:szCs w:val="23"/>
        </w:rPr>
        <w:t>.</w:t>
      </w:r>
    </w:p>
    <w:p w:rsidR="0064526A" w:rsidRPr="00F83CBD" w:rsidRDefault="0064526A" w:rsidP="00F80283">
      <w:pPr>
        <w:jc w:val="both"/>
        <w:rPr>
          <w:sz w:val="23"/>
          <w:szCs w:val="23"/>
        </w:rPr>
      </w:pPr>
    </w:p>
    <w:p w:rsidR="00863A12" w:rsidRPr="00F83CBD" w:rsidRDefault="00FF053C" w:rsidP="00F80283">
      <w:pPr>
        <w:jc w:val="both"/>
        <w:rPr>
          <w:sz w:val="23"/>
          <w:szCs w:val="23"/>
        </w:rPr>
      </w:pPr>
      <w:r w:rsidRPr="00F83CBD">
        <w:rPr>
          <w:sz w:val="23"/>
          <w:szCs w:val="23"/>
        </w:rPr>
        <w:t xml:space="preserve">Después, dijo, Castañón se rajó, se hizo a un lado, pero como siguió el asunto </w:t>
      </w:r>
      <w:r w:rsidR="00863A12" w:rsidRPr="00F83CBD">
        <w:rPr>
          <w:sz w:val="23"/>
          <w:szCs w:val="23"/>
        </w:rPr>
        <w:t>salió a declarar a Carlos Slim, se mantiene el tema y ya se abrió el debate, que bueno.</w:t>
      </w:r>
    </w:p>
    <w:p w:rsidR="00863A12" w:rsidRPr="00F83CBD" w:rsidRDefault="00863A12" w:rsidP="00F80283">
      <w:pPr>
        <w:jc w:val="both"/>
        <w:rPr>
          <w:sz w:val="23"/>
          <w:szCs w:val="23"/>
        </w:rPr>
      </w:pPr>
    </w:p>
    <w:p w:rsidR="00217E55" w:rsidRPr="00F83CBD" w:rsidRDefault="00440273" w:rsidP="00F80283">
      <w:pPr>
        <w:jc w:val="both"/>
        <w:rPr>
          <w:sz w:val="23"/>
          <w:szCs w:val="23"/>
        </w:rPr>
      </w:pPr>
      <w:r w:rsidRPr="00F83CBD">
        <w:rPr>
          <w:sz w:val="23"/>
          <w:szCs w:val="23"/>
        </w:rPr>
        <w:t xml:space="preserve">Asimismo, indicó que </w:t>
      </w:r>
      <w:r w:rsidR="003109A3" w:rsidRPr="00F83CBD">
        <w:rPr>
          <w:sz w:val="23"/>
          <w:szCs w:val="23"/>
        </w:rPr>
        <w:t>tiene una alternativa</w:t>
      </w:r>
      <w:r w:rsidR="00972464" w:rsidRPr="00F83CBD">
        <w:rPr>
          <w:sz w:val="23"/>
          <w:szCs w:val="23"/>
        </w:rPr>
        <w:t xml:space="preserve"> que es la construcción de dos pistas en el aeropuerto militar de Santa Lucía</w:t>
      </w:r>
      <w:r w:rsidR="00266FE9" w:rsidRPr="00F83CBD">
        <w:rPr>
          <w:sz w:val="23"/>
          <w:szCs w:val="23"/>
        </w:rPr>
        <w:t xml:space="preserve">, con las obras de infraestructura, con la nueva terminal representaría una inversión de 70, 80 mil millones de pesos </w:t>
      </w:r>
      <w:r w:rsidR="00972464" w:rsidRPr="00F83CBD">
        <w:rPr>
          <w:sz w:val="23"/>
          <w:szCs w:val="23"/>
        </w:rPr>
        <w:t>y</w:t>
      </w:r>
      <w:r w:rsidR="003109A3" w:rsidRPr="00F83CBD">
        <w:rPr>
          <w:sz w:val="23"/>
          <w:szCs w:val="23"/>
        </w:rPr>
        <w:t xml:space="preserve"> se resolvería </w:t>
      </w:r>
      <w:r w:rsidR="00266FE9" w:rsidRPr="00F83CBD">
        <w:rPr>
          <w:sz w:val="23"/>
          <w:szCs w:val="23"/>
        </w:rPr>
        <w:t xml:space="preserve">el problema </w:t>
      </w:r>
      <w:r w:rsidR="003109A3" w:rsidRPr="00F83CBD">
        <w:rPr>
          <w:sz w:val="23"/>
          <w:szCs w:val="23"/>
        </w:rPr>
        <w:t>c</w:t>
      </w:r>
      <w:r w:rsidR="00972464" w:rsidRPr="00F83CBD">
        <w:rPr>
          <w:sz w:val="23"/>
          <w:szCs w:val="23"/>
        </w:rPr>
        <w:t xml:space="preserve">on el 25 por ciento de </w:t>
      </w:r>
      <w:r w:rsidR="003109A3" w:rsidRPr="00F83CBD">
        <w:rPr>
          <w:sz w:val="23"/>
          <w:szCs w:val="23"/>
        </w:rPr>
        <w:t xml:space="preserve">lo que estima el </w:t>
      </w:r>
      <w:r w:rsidR="00266FE9" w:rsidRPr="00F83CBD">
        <w:rPr>
          <w:sz w:val="23"/>
          <w:szCs w:val="23"/>
        </w:rPr>
        <w:t>gobierno federal.</w:t>
      </w:r>
    </w:p>
    <w:p w:rsidR="008D3AED" w:rsidRPr="00F83CBD" w:rsidRDefault="008D3AED" w:rsidP="00F80283">
      <w:pPr>
        <w:jc w:val="both"/>
        <w:rPr>
          <w:sz w:val="23"/>
          <w:szCs w:val="23"/>
        </w:rPr>
      </w:pPr>
    </w:p>
    <w:p w:rsidR="00266FE9" w:rsidRPr="00F83CBD" w:rsidRDefault="00266FE9" w:rsidP="00266FE9">
      <w:pPr>
        <w:jc w:val="both"/>
        <w:rPr>
          <w:sz w:val="23"/>
          <w:szCs w:val="23"/>
        </w:rPr>
      </w:pPr>
      <w:r w:rsidRPr="00F83CBD">
        <w:rPr>
          <w:sz w:val="23"/>
          <w:szCs w:val="23"/>
        </w:rPr>
        <w:t>Manifestó que no se tiene que gastar tanto en la construcción del aeropuerto en el Lago de Texcoco, porque hasta ahora es una inversión estimada de 300 mil millones de pesos, pero se puede consumir mucho más dinero del presupuesto, de todos los ciudadanos.</w:t>
      </w:r>
    </w:p>
    <w:p w:rsidR="00266FE9" w:rsidRPr="00F83CBD" w:rsidRDefault="00266FE9" w:rsidP="00F80283">
      <w:pPr>
        <w:jc w:val="both"/>
        <w:rPr>
          <w:sz w:val="23"/>
          <w:szCs w:val="23"/>
        </w:rPr>
      </w:pPr>
    </w:p>
    <w:p w:rsidR="00266FE9" w:rsidRPr="00F83CBD" w:rsidRDefault="00266FE9" w:rsidP="00F80283">
      <w:pPr>
        <w:jc w:val="both"/>
        <w:rPr>
          <w:sz w:val="23"/>
          <w:szCs w:val="23"/>
        </w:rPr>
      </w:pPr>
      <w:r w:rsidRPr="00F83CBD">
        <w:rPr>
          <w:sz w:val="23"/>
          <w:szCs w:val="23"/>
        </w:rPr>
        <w:t>Expresó que la inversión que se daría al aeropuerto militar de Santa Lucía es lo que llevan ejercido del presupuesto y solo se ha utilizado para el relleno del terreno, es auténticamente un barril del fondo.</w:t>
      </w:r>
    </w:p>
    <w:p w:rsidR="00266FE9" w:rsidRPr="00F83CBD" w:rsidRDefault="00266FE9" w:rsidP="00F80283">
      <w:pPr>
        <w:jc w:val="both"/>
        <w:rPr>
          <w:sz w:val="23"/>
          <w:szCs w:val="23"/>
        </w:rPr>
      </w:pPr>
    </w:p>
    <w:p w:rsidR="008D3AED" w:rsidRPr="00F83CBD" w:rsidRDefault="008D3AED" w:rsidP="008D3AED">
      <w:pPr>
        <w:jc w:val="both"/>
        <w:rPr>
          <w:sz w:val="23"/>
          <w:szCs w:val="23"/>
        </w:rPr>
      </w:pPr>
      <w:r w:rsidRPr="00F83CBD">
        <w:rPr>
          <w:sz w:val="23"/>
          <w:szCs w:val="23"/>
        </w:rPr>
        <w:t>Señaló que el terreno en el Lago de Texcoco y lo que lleven de relleno se utilicen para oficinas, edificios no muy altos, porque es un suelo gelatinoso, pero se pueden utilizar el terreno para otras actividades.</w:t>
      </w:r>
    </w:p>
    <w:p w:rsidR="008D3AED" w:rsidRPr="00F83CBD" w:rsidRDefault="008D3AED" w:rsidP="008D3AED">
      <w:pPr>
        <w:jc w:val="both"/>
        <w:rPr>
          <w:sz w:val="23"/>
          <w:szCs w:val="23"/>
        </w:rPr>
      </w:pPr>
    </w:p>
    <w:p w:rsidR="0027193D" w:rsidRPr="00F83CBD" w:rsidRDefault="00CA288C" w:rsidP="006F1BC5">
      <w:pPr>
        <w:jc w:val="both"/>
        <w:rPr>
          <w:sz w:val="23"/>
          <w:szCs w:val="23"/>
        </w:rPr>
      </w:pPr>
      <w:r w:rsidRPr="00F83CBD">
        <w:rPr>
          <w:sz w:val="23"/>
          <w:szCs w:val="23"/>
        </w:rPr>
        <w:t xml:space="preserve">Detalló que las acciones del nuevo gobierno serán: </w:t>
      </w:r>
      <w:r w:rsidR="00D44A40" w:rsidRPr="00F83CBD">
        <w:rPr>
          <w:sz w:val="23"/>
          <w:szCs w:val="23"/>
        </w:rPr>
        <w:t xml:space="preserve">rescatar la planta de fertilizantes que costó un dineral y la quieren rematar de nuevo; </w:t>
      </w:r>
      <w:r w:rsidRPr="00F83CBD">
        <w:rPr>
          <w:sz w:val="23"/>
          <w:szCs w:val="23"/>
        </w:rPr>
        <w:t>detener la licitación de todas las costas de Yucatán y de Quintana Roo que las quieren concesionar para la expropiaci</w:t>
      </w:r>
      <w:r w:rsidR="00D44A40" w:rsidRPr="00F83CBD">
        <w:rPr>
          <w:sz w:val="23"/>
          <w:szCs w:val="23"/>
        </w:rPr>
        <w:t>ón petrolera.</w:t>
      </w:r>
    </w:p>
    <w:p w:rsidR="00D44A40" w:rsidRPr="00F83CBD" w:rsidRDefault="00D44A40" w:rsidP="006F1BC5">
      <w:pPr>
        <w:jc w:val="both"/>
        <w:rPr>
          <w:sz w:val="23"/>
          <w:szCs w:val="23"/>
        </w:rPr>
      </w:pPr>
    </w:p>
    <w:p w:rsidR="00AC1CD9" w:rsidRPr="00F83CBD" w:rsidRDefault="00780531" w:rsidP="006F1BC5">
      <w:pPr>
        <w:jc w:val="both"/>
        <w:rPr>
          <w:sz w:val="23"/>
          <w:szCs w:val="23"/>
        </w:rPr>
      </w:pPr>
      <w:r w:rsidRPr="00F83CBD">
        <w:rPr>
          <w:sz w:val="23"/>
          <w:szCs w:val="23"/>
        </w:rPr>
        <w:t>Comentó que a Ricardo Anaya lo han estado inflando y no levanta, ya lo volvió a alcanzar José Antonio Meade</w:t>
      </w:r>
      <w:r w:rsidR="00A92792" w:rsidRPr="00F83CBD">
        <w:rPr>
          <w:sz w:val="23"/>
          <w:szCs w:val="23"/>
        </w:rPr>
        <w:t xml:space="preserve">, Meade empató Anaya </w:t>
      </w:r>
      <w:r w:rsidR="00AC1CD9" w:rsidRPr="00F83CBD">
        <w:rPr>
          <w:sz w:val="23"/>
          <w:szCs w:val="23"/>
        </w:rPr>
        <w:t xml:space="preserve">según </w:t>
      </w:r>
      <w:r w:rsidR="00A92792" w:rsidRPr="00F83CBD">
        <w:rPr>
          <w:sz w:val="23"/>
          <w:szCs w:val="23"/>
        </w:rPr>
        <w:t xml:space="preserve">en la última encuesta de Saba, </w:t>
      </w:r>
      <w:r w:rsidR="00AC1CD9" w:rsidRPr="00F83CBD">
        <w:rPr>
          <w:sz w:val="23"/>
          <w:szCs w:val="23"/>
        </w:rPr>
        <w:t>donde Anaya va para abajo, Meade repunta</w:t>
      </w:r>
      <w:r w:rsidR="000804D4" w:rsidRPr="00F83CBD">
        <w:rPr>
          <w:sz w:val="23"/>
          <w:szCs w:val="23"/>
        </w:rPr>
        <w:t xml:space="preserve"> y eso </w:t>
      </w:r>
      <w:r w:rsidR="00AC1CD9" w:rsidRPr="00F83CBD">
        <w:rPr>
          <w:sz w:val="23"/>
          <w:szCs w:val="23"/>
        </w:rPr>
        <w:t>lo atribuyen por el cambio de dirigencia</w:t>
      </w:r>
      <w:r w:rsidR="000804D4" w:rsidRPr="00F83CBD">
        <w:rPr>
          <w:sz w:val="23"/>
          <w:szCs w:val="23"/>
        </w:rPr>
        <w:t>, “yo sigo arriba, pobremente ya vamos arriba de 25, sin presumir”</w:t>
      </w:r>
      <w:r w:rsidR="00AC1CD9" w:rsidRPr="00F83CBD">
        <w:rPr>
          <w:sz w:val="23"/>
          <w:szCs w:val="23"/>
        </w:rPr>
        <w:t>.</w:t>
      </w:r>
    </w:p>
    <w:p w:rsidR="000804D4" w:rsidRPr="00F83CBD" w:rsidRDefault="000804D4" w:rsidP="006F1BC5">
      <w:pPr>
        <w:jc w:val="both"/>
        <w:rPr>
          <w:sz w:val="23"/>
          <w:szCs w:val="23"/>
        </w:rPr>
      </w:pPr>
    </w:p>
    <w:p w:rsidR="000804D4" w:rsidRPr="00F83CBD" w:rsidRDefault="000804D4" w:rsidP="006F1BC5">
      <w:pPr>
        <w:jc w:val="both"/>
        <w:rPr>
          <w:sz w:val="23"/>
          <w:szCs w:val="23"/>
        </w:rPr>
      </w:pPr>
      <w:r w:rsidRPr="00F83CBD">
        <w:rPr>
          <w:sz w:val="23"/>
          <w:szCs w:val="23"/>
        </w:rPr>
        <w:t xml:space="preserve">“Estamos en la 9 entrada y vamos ganando 12 a cero y el </w:t>
      </w:r>
      <w:r w:rsidR="0090047A" w:rsidRPr="00F83CBD">
        <w:rPr>
          <w:sz w:val="23"/>
          <w:szCs w:val="23"/>
        </w:rPr>
        <w:t>pitcher</w:t>
      </w:r>
      <w:r w:rsidRPr="00F83CBD">
        <w:rPr>
          <w:sz w:val="23"/>
          <w:szCs w:val="23"/>
        </w:rPr>
        <w:t xml:space="preserve"> que tenemos estamos tirando a más de 100 millas y nos toca atender, nos toca arreglar al séptimo, al octavo, al noveno bat de ellos”, dijo.</w:t>
      </w:r>
    </w:p>
    <w:p w:rsidR="000804D4" w:rsidRPr="00F83CBD" w:rsidRDefault="000804D4" w:rsidP="006F1BC5">
      <w:pPr>
        <w:jc w:val="both"/>
        <w:rPr>
          <w:sz w:val="23"/>
          <w:szCs w:val="23"/>
        </w:rPr>
      </w:pPr>
    </w:p>
    <w:p w:rsidR="000804D4" w:rsidRPr="00F83CBD" w:rsidRDefault="000804D4" w:rsidP="006F1BC5">
      <w:pPr>
        <w:jc w:val="both"/>
        <w:rPr>
          <w:sz w:val="23"/>
          <w:szCs w:val="23"/>
        </w:rPr>
      </w:pPr>
      <w:r w:rsidRPr="00F83CBD">
        <w:rPr>
          <w:sz w:val="23"/>
          <w:szCs w:val="23"/>
        </w:rPr>
        <w:lastRenderedPageBreak/>
        <w:t xml:space="preserve">A la pregunta de los reporteros sobre su opinión </w:t>
      </w:r>
      <w:r w:rsidR="0090047A" w:rsidRPr="00F83CBD">
        <w:rPr>
          <w:sz w:val="23"/>
          <w:szCs w:val="23"/>
        </w:rPr>
        <w:t>a lo que dijo Enrique Peña Nieto que la propuesta autosuficiencia alimentaria es errónea, López Obrador contestó que amor y paz, nada de pleito, nada de pleito.</w:t>
      </w:r>
    </w:p>
    <w:p w:rsidR="0090047A" w:rsidRPr="00F83CBD" w:rsidRDefault="0090047A" w:rsidP="006F1BC5">
      <w:pPr>
        <w:jc w:val="both"/>
        <w:rPr>
          <w:sz w:val="23"/>
          <w:szCs w:val="23"/>
        </w:rPr>
      </w:pPr>
    </w:p>
    <w:p w:rsidR="0090047A" w:rsidRPr="00F83CBD" w:rsidRDefault="0090047A" w:rsidP="006F1BC5">
      <w:pPr>
        <w:jc w:val="both"/>
        <w:rPr>
          <w:sz w:val="23"/>
          <w:szCs w:val="23"/>
        </w:rPr>
      </w:pPr>
      <w:r w:rsidRPr="00F83CBD">
        <w:rPr>
          <w:sz w:val="23"/>
          <w:szCs w:val="23"/>
        </w:rPr>
        <w:t>A la pregunta de los reporteros sobre lo que dijo Meade en Milenio que es el verdadero cambio, el candidato presidencial respondi</w:t>
      </w:r>
      <w:r w:rsidR="003A14F9" w:rsidRPr="00F83CBD">
        <w:rPr>
          <w:sz w:val="23"/>
          <w:szCs w:val="23"/>
        </w:rPr>
        <w:t>ó que nada y respeto, respeto, respeto.</w:t>
      </w:r>
    </w:p>
    <w:p w:rsidR="00AC1CD9" w:rsidRPr="00F83CBD" w:rsidRDefault="00AC1CD9" w:rsidP="006F1BC5">
      <w:pPr>
        <w:jc w:val="both"/>
        <w:rPr>
          <w:sz w:val="23"/>
          <w:szCs w:val="23"/>
        </w:rPr>
      </w:pPr>
    </w:p>
    <w:p w:rsidR="00C20037" w:rsidRPr="00F83CBD" w:rsidRDefault="00FA0FFF" w:rsidP="006F1BC5">
      <w:pPr>
        <w:jc w:val="both"/>
        <w:rPr>
          <w:sz w:val="23"/>
          <w:szCs w:val="23"/>
        </w:rPr>
      </w:pPr>
      <w:r w:rsidRPr="00F83CBD">
        <w:rPr>
          <w:sz w:val="23"/>
          <w:szCs w:val="23"/>
        </w:rPr>
        <w:t>En Jilotepec, Estado de México</w:t>
      </w:r>
      <w:r w:rsidR="00582033" w:rsidRPr="00F83CBD">
        <w:rPr>
          <w:sz w:val="23"/>
          <w:szCs w:val="23"/>
        </w:rPr>
        <w:t xml:space="preserve">, </w:t>
      </w:r>
      <w:r w:rsidR="005672CD" w:rsidRPr="00F83CBD">
        <w:rPr>
          <w:sz w:val="23"/>
          <w:szCs w:val="23"/>
        </w:rPr>
        <w:t xml:space="preserve">Andrés Manuel López Obrador </w:t>
      </w:r>
      <w:r w:rsidR="00B97EE8" w:rsidRPr="00F83CBD">
        <w:rPr>
          <w:sz w:val="23"/>
          <w:szCs w:val="23"/>
        </w:rPr>
        <w:t xml:space="preserve">expresó que está arriba en las encuestas, más de 20 puntos y </w:t>
      </w:r>
      <w:r w:rsidR="005672CD" w:rsidRPr="00F83CBD">
        <w:rPr>
          <w:sz w:val="23"/>
          <w:szCs w:val="23"/>
        </w:rPr>
        <w:t xml:space="preserve">pidió no confiarse, porque si </w:t>
      </w:r>
      <w:r w:rsidR="00671D2D" w:rsidRPr="00F83CBD">
        <w:rPr>
          <w:sz w:val="23"/>
          <w:szCs w:val="23"/>
        </w:rPr>
        <w:t>fuese confiado estaría como los otros candidatos en la Ciudad de México</w:t>
      </w:r>
      <w:r w:rsidR="00C20037" w:rsidRPr="00F83CBD">
        <w:rPr>
          <w:sz w:val="23"/>
          <w:szCs w:val="23"/>
        </w:rPr>
        <w:t xml:space="preserve"> dando conferencias.</w:t>
      </w:r>
    </w:p>
    <w:p w:rsidR="00C20037" w:rsidRPr="00F83CBD" w:rsidRDefault="00C20037" w:rsidP="006F1BC5">
      <w:pPr>
        <w:jc w:val="both"/>
        <w:rPr>
          <w:sz w:val="23"/>
          <w:szCs w:val="23"/>
        </w:rPr>
      </w:pPr>
    </w:p>
    <w:p w:rsidR="00671D2D" w:rsidRPr="00F83CBD" w:rsidRDefault="00C20037" w:rsidP="006F1BC5">
      <w:pPr>
        <w:jc w:val="both"/>
        <w:rPr>
          <w:sz w:val="23"/>
          <w:szCs w:val="23"/>
        </w:rPr>
      </w:pPr>
      <w:r w:rsidRPr="00F83CBD">
        <w:rPr>
          <w:sz w:val="23"/>
          <w:szCs w:val="23"/>
        </w:rPr>
        <w:t>Informó que hace cuatro actos diarios y como hoy estuvo en Jilotepec, Morelos; Tula, Hidalgo; Cadereyta</w:t>
      </w:r>
      <w:r w:rsidR="00241C2D" w:rsidRPr="00F83CBD">
        <w:rPr>
          <w:sz w:val="23"/>
          <w:szCs w:val="23"/>
        </w:rPr>
        <w:t xml:space="preserve">, Querétaro, </w:t>
      </w:r>
      <w:r w:rsidRPr="00F83CBD">
        <w:rPr>
          <w:sz w:val="23"/>
          <w:szCs w:val="23"/>
        </w:rPr>
        <w:t xml:space="preserve">y </w:t>
      </w:r>
      <w:r w:rsidR="00241C2D" w:rsidRPr="00F83CBD">
        <w:rPr>
          <w:sz w:val="23"/>
          <w:szCs w:val="23"/>
        </w:rPr>
        <w:t xml:space="preserve">más tarde visitará: </w:t>
      </w:r>
      <w:r w:rsidRPr="00F83CBD">
        <w:rPr>
          <w:sz w:val="23"/>
          <w:szCs w:val="23"/>
        </w:rPr>
        <w:t>San Juan del Río, Quer</w:t>
      </w:r>
      <w:r w:rsidR="00241C2D" w:rsidRPr="00F83CBD">
        <w:rPr>
          <w:sz w:val="23"/>
          <w:szCs w:val="23"/>
        </w:rPr>
        <w:t>étaro. El martes tendrá tres actos: Panuco, Tantoyuca y Tuxpan, Veracruz.</w:t>
      </w:r>
    </w:p>
    <w:p w:rsidR="00A86C93" w:rsidRPr="00F83CBD" w:rsidRDefault="00A86C93" w:rsidP="006F1BC5">
      <w:pPr>
        <w:jc w:val="both"/>
        <w:rPr>
          <w:sz w:val="23"/>
          <w:szCs w:val="23"/>
        </w:rPr>
      </w:pPr>
    </w:p>
    <w:p w:rsidR="00A86C93" w:rsidRPr="00F83CBD" w:rsidRDefault="00A86C93" w:rsidP="006F1BC5">
      <w:pPr>
        <w:jc w:val="both"/>
        <w:rPr>
          <w:sz w:val="23"/>
          <w:szCs w:val="23"/>
        </w:rPr>
      </w:pPr>
      <w:r w:rsidRPr="00F83CBD">
        <w:rPr>
          <w:sz w:val="23"/>
          <w:szCs w:val="23"/>
        </w:rPr>
        <w:t>“Trabaja intensamente, porque enfrenta una mafia del poder que no quiere perder el privilegio de mandar”, expuso al decir que quienes se creen que mandan en México aplican la guerra sucia, dicen que si gana MORENA, México será como Venezuela y utilizan la compra del voto.</w:t>
      </w:r>
    </w:p>
    <w:p w:rsidR="00A86C93" w:rsidRPr="00F83CBD" w:rsidRDefault="00A86C93" w:rsidP="006F1BC5">
      <w:pPr>
        <w:jc w:val="both"/>
        <w:rPr>
          <w:sz w:val="23"/>
          <w:szCs w:val="23"/>
        </w:rPr>
      </w:pPr>
    </w:p>
    <w:p w:rsidR="00BE2E16" w:rsidRPr="00F83CBD" w:rsidRDefault="00A86C93" w:rsidP="006F1BC5">
      <w:pPr>
        <w:jc w:val="both"/>
        <w:rPr>
          <w:sz w:val="23"/>
          <w:szCs w:val="23"/>
        </w:rPr>
      </w:pPr>
      <w:r w:rsidRPr="00F83CBD">
        <w:rPr>
          <w:sz w:val="23"/>
          <w:szCs w:val="23"/>
        </w:rPr>
        <w:t>Llamó a hablar con los ciudadanos para que no venda</w:t>
      </w:r>
      <w:r w:rsidR="00BE2E16" w:rsidRPr="00F83CBD">
        <w:rPr>
          <w:sz w:val="23"/>
          <w:szCs w:val="23"/>
        </w:rPr>
        <w:t>n sus votos a cambio de migajas y pidió que se vote parejo por los candidatos de la coalición “Juntos haremos historia” para ganar la Presidencia de</w:t>
      </w:r>
      <w:r w:rsidR="00284FB0" w:rsidRPr="00F83CBD">
        <w:rPr>
          <w:sz w:val="23"/>
          <w:szCs w:val="23"/>
        </w:rPr>
        <w:t xml:space="preserve"> México </w:t>
      </w:r>
      <w:r w:rsidR="00BE2E16" w:rsidRPr="00F83CBD">
        <w:rPr>
          <w:sz w:val="23"/>
          <w:szCs w:val="23"/>
        </w:rPr>
        <w:t>y la mayoría en la Cámara de Diputados y en el Senado de la República.</w:t>
      </w:r>
    </w:p>
    <w:p w:rsidR="00241C2D" w:rsidRPr="00F83CBD" w:rsidRDefault="00241C2D" w:rsidP="006F1BC5">
      <w:pPr>
        <w:jc w:val="both"/>
        <w:rPr>
          <w:sz w:val="23"/>
          <w:szCs w:val="23"/>
        </w:rPr>
      </w:pPr>
    </w:p>
    <w:p w:rsidR="00241C2D" w:rsidRPr="00F83CBD" w:rsidRDefault="00241C2D" w:rsidP="006F1BC5">
      <w:pPr>
        <w:jc w:val="both"/>
        <w:rPr>
          <w:sz w:val="23"/>
          <w:szCs w:val="23"/>
        </w:rPr>
      </w:pPr>
      <w:r w:rsidRPr="00F83CBD">
        <w:rPr>
          <w:sz w:val="23"/>
          <w:szCs w:val="23"/>
        </w:rPr>
        <w:t xml:space="preserve">El candidato de la coalición “Juntos haremos historia” </w:t>
      </w:r>
      <w:r w:rsidR="00DD78CA">
        <w:rPr>
          <w:sz w:val="23"/>
          <w:szCs w:val="23"/>
        </w:rPr>
        <w:t xml:space="preserve">mandó un abrazo y </w:t>
      </w:r>
      <w:r w:rsidRPr="00F83CBD">
        <w:rPr>
          <w:sz w:val="23"/>
          <w:szCs w:val="23"/>
        </w:rPr>
        <w:t>felicit</w:t>
      </w:r>
      <w:r w:rsidR="00185B46">
        <w:rPr>
          <w:sz w:val="23"/>
          <w:szCs w:val="23"/>
        </w:rPr>
        <w:t>ó anticipadamente a las madres</w:t>
      </w:r>
      <w:r w:rsidRPr="00F83CBD">
        <w:rPr>
          <w:sz w:val="23"/>
          <w:szCs w:val="23"/>
        </w:rPr>
        <w:t>, porque mañana se festeja su día.</w:t>
      </w:r>
    </w:p>
    <w:p w:rsidR="00241C2D" w:rsidRPr="00F83CBD" w:rsidRDefault="00241C2D" w:rsidP="006F1BC5">
      <w:pPr>
        <w:jc w:val="both"/>
        <w:rPr>
          <w:sz w:val="23"/>
          <w:szCs w:val="23"/>
        </w:rPr>
      </w:pPr>
    </w:p>
    <w:p w:rsidR="00A92792" w:rsidRPr="00F83CBD" w:rsidRDefault="005672CD" w:rsidP="006D6D51">
      <w:pPr>
        <w:jc w:val="both"/>
        <w:rPr>
          <w:sz w:val="23"/>
          <w:szCs w:val="23"/>
        </w:rPr>
      </w:pPr>
      <w:r w:rsidRPr="00F83CBD">
        <w:rPr>
          <w:sz w:val="23"/>
          <w:szCs w:val="23"/>
        </w:rPr>
        <w:t>M</w:t>
      </w:r>
      <w:r w:rsidR="00582033" w:rsidRPr="00F83CBD">
        <w:rPr>
          <w:sz w:val="23"/>
          <w:szCs w:val="23"/>
        </w:rPr>
        <w:t>anifestó su apoyo a los campesinos, productores habitantes de esta región de Peñas, de Jilotepec, porque se lleva a cabo una tala irracional de árboles y se comprometió a que después de dos días del triunfo, presentará el tema a Enrique Peña Nieto para darle solución, pero se tienen que presentar denuncias que se hagan.</w:t>
      </w:r>
      <w:r w:rsidR="006D6D51" w:rsidRPr="00F83CBD">
        <w:rPr>
          <w:sz w:val="23"/>
          <w:szCs w:val="23"/>
        </w:rPr>
        <w:t xml:space="preserve"> </w:t>
      </w:r>
    </w:p>
    <w:p w:rsidR="00F83CBD" w:rsidRDefault="00F83CBD" w:rsidP="00395E6F">
      <w:pPr>
        <w:jc w:val="both"/>
        <w:rPr>
          <w:sz w:val="23"/>
          <w:szCs w:val="23"/>
        </w:rPr>
      </w:pPr>
    </w:p>
    <w:p w:rsidR="00AF325C" w:rsidRDefault="00DD78CA" w:rsidP="00395E6F">
      <w:pPr>
        <w:jc w:val="both"/>
        <w:rPr>
          <w:sz w:val="23"/>
          <w:szCs w:val="23"/>
        </w:rPr>
      </w:pPr>
      <w:r>
        <w:rPr>
          <w:sz w:val="23"/>
          <w:szCs w:val="23"/>
        </w:rPr>
        <w:t>D</w:t>
      </w:r>
      <w:r w:rsidR="00395E6F" w:rsidRPr="00F83CBD">
        <w:rPr>
          <w:sz w:val="23"/>
          <w:szCs w:val="23"/>
        </w:rPr>
        <w:t>ijo que tiene 20 de ventajas, va requetebién,</w:t>
      </w:r>
      <w:r w:rsidR="00F83CBD" w:rsidRPr="00F83CBD">
        <w:rPr>
          <w:sz w:val="23"/>
          <w:szCs w:val="23"/>
        </w:rPr>
        <w:t xml:space="preserve"> falta muy poco, no se han podido poner de acuerdo los de la mafia del poder</w:t>
      </w:r>
      <w:r w:rsidR="00F83CBD">
        <w:rPr>
          <w:sz w:val="23"/>
          <w:szCs w:val="23"/>
        </w:rPr>
        <w:t>.</w:t>
      </w:r>
    </w:p>
    <w:p w:rsidR="00AF325C" w:rsidRDefault="00AF325C" w:rsidP="00395E6F">
      <w:pPr>
        <w:jc w:val="both"/>
        <w:rPr>
          <w:sz w:val="23"/>
          <w:szCs w:val="23"/>
        </w:rPr>
      </w:pPr>
    </w:p>
    <w:p w:rsidR="00395E6F" w:rsidRDefault="00F83CBD" w:rsidP="00395E6F">
      <w:pPr>
        <w:jc w:val="both"/>
        <w:rPr>
          <w:sz w:val="23"/>
          <w:szCs w:val="23"/>
        </w:rPr>
      </w:pPr>
      <w:r>
        <w:rPr>
          <w:sz w:val="23"/>
          <w:szCs w:val="23"/>
        </w:rPr>
        <w:t>R</w:t>
      </w:r>
      <w:r w:rsidRPr="00F83CBD">
        <w:rPr>
          <w:sz w:val="23"/>
          <w:szCs w:val="23"/>
        </w:rPr>
        <w:t>econoció que se equivocó, aunque no termina mayo, porque dijo que para abril o para mayo se iban a poner de acuerdo, se iban a unir todos en su contra, pero no se han puesto de acuerdo, “</w:t>
      </w:r>
      <w:r w:rsidR="00AF325C">
        <w:rPr>
          <w:sz w:val="23"/>
          <w:szCs w:val="23"/>
        </w:rPr>
        <w:t xml:space="preserve">aunque se unieran le ganaríamos la Presidencia de la República”, porque son dos proyectos distintos de </w:t>
      </w:r>
      <w:r w:rsidR="001B2910">
        <w:rPr>
          <w:sz w:val="23"/>
          <w:szCs w:val="23"/>
        </w:rPr>
        <w:t>nación</w:t>
      </w:r>
      <w:r w:rsidR="00AF325C">
        <w:rPr>
          <w:sz w:val="23"/>
          <w:szCs w:val="23"/>
        </w:rPr>
        <w:t>.</w:t>
      </w:r>
    </w:p>
    <w:p w:rsidR="001B2910" w:rsidRDefault="001B2910" w:rsidP="00395E6F">
      <w:pPr>
        <w:jc w:val="both"/>
        <w:rPr>
          <w:sz w:val="23"/>
          <w:szCs w:val="23"/>
        </w:rPr>
      </w:pPr>
    </w:p>
    <w:p w:rsidR="001B2910" w:rsidRDefault="001B2910" w:rsidP="00395E6F">
      <w:pPr>
        <w:jc w:val="both"/>
        <w:rPr>
          <w:sz w:val="23"/>
          <w:szCs w:val="23"/>
        </w:rPr>
      </w:pPr>
      <w:r>
        <w:rPr>
          <w:sz w:val="23"/>
          <w:szCs w:val="23"/>
        </w:rPr>
        <w:t xml:space="preserve">Describió que el de sus adversarios tienen que ver con las élites del poder económico y del poder político y </w:t>
      </w:r>
      <w:r w:rsidR="00E606A8">
        <w:rPr>
          <w:sz w:val="23"/>
          <w:szCs w:val="23"/>
        </w:rPr>
        <w:t xml:space="preserve">el </w:t>
      </w:r>
      <w:r>
        <w:rPr>
          <w:sz w:val="23"/>
          <w:szCs w:val="23"/>
        </w:rPr>
        <w:t xml:space="preserve">proyecto </w:t>
      </w:r>
      <w:r w:rsidR="00E606A8">
        <w:rPr>
          <w:sz w:val="23"/>
          <w:szCs w:val="23"/>
        </w:rPr>
        <w:t xml:space="preserve">de millones de mexicanos </w:t>
      </w:r>
      <w:r>
        <w:rPr>
          <w:sz w:val="23"/>
          <w:szCs w:val="23"/>
        </w:rPr>
        <w:t>es la transformación del país, por eso se logra la unidad de todos los partidos, no es solo MORENA, el PT, el PES, sino militantes de todos los partidos, porque solo el pueblo unido y organizado puede salvar a la nación.</w:t>
      </w:r>
    </w:p>
    <w:p w:rsidR="00E606A8" w:rsidRDefault="00E606A8" w:rsidP="00395E6F">
      <w:pPr>
        <w:jc w:val="both"/>
        <w:rPr>
          <w:sz w:val="23"/>
          <w:szCs w:val="23"/>
        </w:rPr>
      </w:pPr>
    </w:p>
    <w:p w:rsidR="000E0BBF" w:rsidRDefault="000E0BBF" w:rsidP="00395E6F">
      <w:pPr>
        <w:jc w:val="both"/>
        <w:rPr>
          <w:sz w:val="23"/>
          <w:szCs w:val="23"/>
        </w:rPr>
      </w:pPr>
      <w:r>
        <w:rPr>
          <w:sz w:val="23"/>
          <w:szCs w:val="23"/>
        </w:rPr>
        <w:t>Expresó que el pueblo está a disgusto, porque quienes se creen amos y señores de México se han dedicado a saquear al país, pero hay mucha alegría, porque la gente está esperanzada, que pronto, muy pronto se logrará la transformación de México y se arrancará de raíz el régimen de injusticias y privilegios.</w:t>
      </w:r>
    </w:p>
    <w:p w:rsidR="00E606A8" w:rsidRDefault="00E606A8" w:rsidP="00395E6F">
      <w:pPr>
        <w:jc w:val="both"/>
        <w:rPr>
          <w:sz w:val="23"/>
          <w:szCs w:val="23"/>
        </w:rPr>
      </w:pPr>
    </w:p>
    <w:p w:rsidR="001B2910" w:rsidRPr="00F83CBD" w:rsidRDefault="00A0125A" w:rsidP="00395E6F">
      <w:pPr>
        <w:jc w:val="both"/>
        <w:rPr>
          <w:sz w:val="23"/>
          <w:szCs w:val="23"/>
        </w:rPr>
      </w:pPr>
      <w:r>
        <w:rPr>
          <w:sz w:val="23"/>
          <w:szCs w:val="23"/>
        </w:rPr>
        <w:t>Alertó que los mañosos están bajando costales de dinero, much</w:t>
      </w:r>
      <w:r w:rsidR="002F2176">
        <w:rPr>
          <w:sz w:val="23"/>
          <w:szCs w:val="23"/>
        </w:rPr>
        <w:t>o dinero para comprar los votos</w:t>
      </w:r>
      <w:r w:rsidR="00657B63">
        <w:rPr>
          <w:sz w:val="23"/>
          <w:szCs w:val="23"/>
        </w:rPr>
        <w:t xml:space="preserve"> y llamó a defender los votos el próximo primero de julio</w:t>
      </w:r>
      <w:r w:rsidR="0000304D">
        <w:rPr>
          <w:sz w:val="23"/>
          <w:szCs w:val="23"/>
        </w:rPr>
        <w:t xml:space="preserve"> para ganar por gran ventaja</w:t>
      </w:r>
      <w:r w:rsidR="002F2176">
        <w:rPr>
          <w:sz w:val="23"/>
          <w:szCs w:val="23"/>
        </w:rPr>
        <w:t>.</w:t>
      </w:r>
    </w:p>
    <w:p w:rsidR="00395E6F" w:rsidRPr="00F83CBD" w:rsidRDefault="00395E6F" w:rsidP="006D6D51">
      <w:pPr>
        <w:jc w:val="both"/>
        <w:rPr>
          <w:sz w:val="23"/>
          <w:szCs w:val="23"/>
        </w:rPr>
      </w:pPr>
    </w:p>
    <w:p w:rsidR="002A0CE0" w:rsidRDefault="002A0CE0" w:rsidP="006D6D51">
      <w:pPr>
        <w:jc w:val="both"/>
        <w:rPr>
          <w:sz w:val="23"/>
          <w:szCs w:val="23"/>
        </w:rPr>
      </w:pPr>
      <w:r>
        <w:rPr>
          <w:sz w:val="23"/>
          <w:szCs w:val="23"/>
        </w:rPr>
        <w:t>Más tarde, estuvo en Cadereyta y San Juan del Río, Querétaro, donde</w:t>
      </w:r>
      <w:r w:rsidR="007362B7">
        <w:rPr>
          <w:sz w:val="23"/>
          <w:szCs w:val="23"/>
        </w:rPr>
        <w:t xml:space="preserve"> dijo que “lo quiera o no lo quiera la mafia va para fuera”</w:t>
      </w:r>
      <w:r w:rsidR="000B4950">
        <w:rPr>
          <w:sz w:val="23"/>
          <w:szCs w:val="23"/>
        </w:rPr>
        <w:t xml:space="preserve"> y se comprometió que antes del primero de diciembre, regresará como presidente electo para presentar el programa de desarrollo de la región, es decir, lo que el gobierno federal invertir en dicha zona. </w:t>
      </w:r>
    </w:p>
    <w:p w:rsidR="002A0CE0" w:rsidRDefault="002A0CE0" w:rsidP="006D6D51">
      <w:pPr>
        <w:jc w:val="both"/>
        <w:rPr>
          <w:sz w:val="23"/>
          <w:szCs w:val="23"/>
        </w:rPr>
      </w:pPr>
    </w:p>
    <w:p w:rsidR="006D6D51" w:rsidRPr="00F83CBD" w:rsidRDefault="002A0CE0" w:rsidP="006D6D51">
      <w:pPr>
        <w:jc w:val="both"/>
        <w:rPr>
          <w:sz w:val="23"/>
          <w:szCs w:val="23"/>
        </w:rPr>
      </w:pPr>
      <w:r>
        <w:rPr>
          <w:sz w:val="23"/>
          <w:szCs w:val="23"/>
        </w:rPr>
        <w:t xml:space="preserve"> </w:t>
      </w:r>
      <w:r w:rsidR="006D6D51" w:rsidRPr="00F83CBD">
        <w:rPr>
          <w:sz w:val="23"/>
          <w:szCs w:val="23"/>
        </w:rPr>
        <w:t>Este martes, Andrés Manuel López Obrador tendrá tres actos: Panuco, Tantoyuca y Tuxpan, Veracruz.</w:t>
      </w:r>
    </w:p>
    <w:p w:rsidR="006D6D51" w:rsidRPr="00F83CBD" w:rsidRDefault="006D6D51" w:rsidP="006D6D51">
      <w:pPr>
        <w:jc w:val="both"/>
        <w:rPr>
          <w:sz w:val="23"/>
          <w:szCs w:val="23"/>
        </w:rPr>
      </w:pPr>
    </w:p>
    <w:p w:rsidR="004B568B" w:rsidRPr="00F83CBD" w:rsidRDefault="004B568B" w:rsidP="004B568B">
      <w:pPr>
        <w:pStyle w:val="Texto"/>
        <w:jc w:val="center"/>
        <w:rPr>
          <w:b/>
          <w:color w:val="C00000"/>
          <w:sz w:val="23"/>
          <w:szCs w:val="23"/>
        </w:rPr>
      </w:pPr>
      <w:r w:rsidRPr="00F83CBD">
        <w:rPr>
          <w:b/>
          <w:color w:val="C00000"/>
          <w:sz w:val="23"/>
          <w:szCs w:val="23"/>
        </w:rPr>
        <w:t>ªªªªªªªªªªª</w:t>
      </w:r>
    </w:p>
    <w:p w:rsidR="004B568B" w:rsidRPr="00F83CBD" w:rsidRDefault="004B568B">
      <w:pPr>
        <w:pStyle w:val="Texto"/>
        <w:rPr>
          <w:sz w:val="23"/>
          <w:szCs w:val="23"/>
        </w:rPr>
      </w:pPr>
    </w:p>
    <w:sectPr w:rsidR="004B568B" w:rsidRPr="00F83CB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578" w:rsidRDefault="00D53578">
      <w:pPr>
        <w:rPr>
          <w:lang w:val="es-ES"/>
        </w:rPr>
      </w:pPr>
      <w:r>
        <w:rPr>
          <w:lang w:val="es-ES"/>
        </w:rPr>
        <w:separator/>
      </w:r>
    </w:p>
    <w:p w:rsidR="00D53578" w:rsidRDefault="00D53578">
      <w:pPr>
        <w:rPr>
          <w:lang w:val="es-ES"/>
        </w:rPr>
      </w:pPr>
    </w:p>
  </w:endnote>
  <w:endnote w:type="continuationSeparator" w:id="0">
    <w:p w:rsidR="00D53578" w:rsidRDefault="00D53578">
      <w:pPr>
        <w:rPr>
          <w:lang w:val="es-ES"/>
        </w:rPr>
      </w:pPr>
      <w:r>
        <w:rPr>
          <w:lang w:val="es-ES"/>
        </w:rPr>
        <w:continuationSeparator/>
      </w:r>
    </w:p>
    <w:p w:rsidR="00D53578" w:rsidRDefault="00D53578">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578" w:rsidRDefault="00D53578">
      <w:pPr>
        <w:rPr>
          <w:lang w:val="es-ES"/>
        </w:rPr>
      </w:pPr>
      <w:r>
        <w:rPr>
          <w:lang w:val="es-ES"/>
        </w:rPr>
        <w:separator/>
      </w:r>
    </w:p>
    <w:p w:rsidR="00D53578" w:rsidRDefault="00D53578">
      <w:pPr>
        <w:rPr>
          <w:lang w:val="es-ES"/>
        </w:rPr>
      </w:pPr>
    </w:p>
  </w:footnote>
  <w:footnote w:type="continuationSeparator" w:id="0">
    <w:p w:rsidR="00D53578" w:rsidRDefault="00D53578">
      <w:pPr>
        <w:rPr>
          <w:lang w:val="es-ES"/>
        </w:rPr>
      </w:pPr>
      <w:r>
        <w:rPr>
          <w:lang w:val="es-ES"/>
        </w:rPr>
        <w:continuationSeparator/>
      </w:r>
    </w:p>
    <w:p w:rsidR="00D53578" w:rsidRDefault="00D53578">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0B4950">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304D"/>
    <w:rsid w:val="00010D91"/>
    <w:rsid w:val="00013ACF"/>
    <w:rsid w:val="000211B4"/>
    <w:rsid w:val="00043BAC"/>
    <w:rsid w:val="00052FAD"/>
    <w:rsid w:val="00066BF1"/>
    <w:rsid w:val="00070187"/>
    <w:rsid w:val="000804D4"/>
    <w:rsid w:val="00085DE6"/>
    <w:rsid w:val="000B4950"/>
    <w:rsid w:val="000D1793"/>
    <w:rsid w:val="000E0BBF"/>
    <w:rsid w:val="001221F7"/>
    <w:rsid w:val="001429AF"/>
    <w:rsid w:val="00183D52"/>
    <w:rsid w:val="00185B46"/>
    <w:rsid w:val="0019034E"/>
    <w:rsid w:val="001A0979"/>
    <w:rsid w:val="001B2910"/>
    <w:rsid w:val="001C6D53"/>
    <w:rsid w:val="001D16D4"/>
    <w:rsid w:val="001D630B"/>
    <w:rsid w:val="001F5A8F"/>
    <w:rsid w:val="002063F7"/>
    <w:rsid w:val="00215A0A"/>
    <w:rsid w:val="00217BF8"/>
    <w:rsid w:val="00217E55"/>
    <w:rsid w:val="0023448F"/>
    <w:rsid w:val="00241C2D"/>
    <w:rsid w:val="00243757"/>
    <w:rsid w:val="00246B48"/>
    <w:rsid w:val="00266FE9"/>
    <w:rsid w:val="0027193D"/>
    <w:rsid w:val="00284FB0"/>
    <w:rsid w:val="002933DD"/>
    <w:rsid w:val="002A0CE0"/>
    <w:rsid w:val="002B646B"/>
    <w:rsid w:val="002C1E95"/>
    <w:rsid w:val="002C5A82"/>
    <w:rsid w:val="002E3C64"/>
    <w:rsid w:val="002F2176"/>
    <w:rsid w:val="002F4FBC"/>
    <w:rsid w:val="003109A3"/>
    <w:rsid w:val="003172F8"/>
    <w:rsid w:val="00370289"/>
    <w:rsid w:val="00372897"/>
    <w:rsid w:val="003742C1"/>
    <w:rsid w:val="00385FF5"/>
    <w:rsid w:val="00395E6F"/>
    <w:rsid w:val="003A14F9"/>
    <w:rsid w:val="003A1638"/>
    <w:rsid w:val="003B7F3D"/>
    <w:rsid w:val="003D2A55"/>
    <w:rsid w:val="004153E5"/>
    <w:rsid w:val="00440273"/>
    <w:rsid w:val="0047289C"/>
    <w:rsid w:val="0047521A"/>
    <w:rsid w:val="004803E2"/>
    <w:rsid w:val="00493C2B"/>
    <w:rsid w:val="004B2EAC"/>
    <w:rsid w:val="004B3B94"/>
    <w:rsid w:val="004B568B"/>
    <w:rsid w:val="004D206F"/>
    <w:rsid w:val="004D67E6"/>
    <w:rsid w:val="004F3586"/>
    <w:rsid w:val="00523B1B"/>
    <w:rsid w:val="005326D4"/>
    <w:rsid w:val="00546809"/>
    <w:rsid w:val="005672CD"/>
    <w:rsid w:val="00573D61"/>
    <w:rsid w:val="00582033"/>
    <w:rsid w:val="005A7643"/>
    <w:rsid w:val="005F10DC"/>
    <w:rsid w:val="006037B2"/>
    <w:rsid w:val="0064526A"/>
    <w:rsid w:val="00657B63"/>
    <w:rsid w:val="00671D2D"/>
    <w:rsid w:val="006720D6"/>
    <w:rsid w:val="00696911"/>
    <w:rsid w:val="006D6D51"/>
    <w:rsid w:val="006F1BC5"/>
    <w:rsid w:val="006F5682"/>
    <w:rsid w:val="00721BF6"/>
    <w:rsid w:val="00722B42"/>
    <w:rsid w:val="007362B7"/>
    <w:rsid w:val="00747D12"/>
    <w:rsid w:val="0075361D"/>
    <w:rsid w:val="00754AF2"/>
    <w:rsid w:val="00773065"/>
    <w:rsid w:val="0078009B"/>
    <w:rsid w:val="00780531"/>
    <w:rsid w:val="00782CD5"/>
    <w:rsid w:val="007A7F79"/>
    <w:rsid w:val="007D2FB3"/>
    <w:rsid w:val="0080623D"/>
    <w:rsid w:val="008147ED"/>
    <w:rsid w:val="00831D3F"/>
    <w:rsid w:val="00833B71"/>
    <w:rsid w:val="00863A12"/>
    <w:rsid w:val="008A2FFB"/>
    <w:rsid w:val="008C41F2"/>
    <w:rsid w:val="008D313E"/>
    <w:rsid w:val="008D3AED"/>
    <w:rsid w:val="008E2EC6"/>
    <w:rsid w:val="0090047A"/>
    <w:rsid w:val="009152D6"/>
    <w:rsid w:val="00921B22"/>
    <w:rsid w:val="00931C3A"/>
    <w:rsid w:val="00932FE1"/>
    <w:rsid w:val="00934D35"/>
    <w:rsid w:val="00945D5A"/>
    <w:rsid w:val="00961542"/>
    <w:rsid w:val="00962E08"/>
    <w:rsid w:val="00972464"/>
    <w:rsid w:val="009830EF"/>
    <w:rsid w:val="00995660"/>
    <w:rsid w:val="009C09A6"/>
    <w:rsid w:val="009C1673"/>
    <w:rsid w:val="009E522C"/>
    <w:rsid w:val="009F41B9"/>
    <w:rsid w:val="00A0125A"/>
    <w:rsid w:val="00A059EC"/>
    <w:rsid w:val="00A26A4D"/>
    <w:rsid w:val="00A27EB4"/>
    <w:rsid w:val="00A345EB"/>
    <w:rsid w:val="00A61F85"/>
    <w:rsid w:val="00A812FE"/>
    <w:rsid w:val="00A86C93"/>
    <w:rsid w:val="00A92792"/>
    <w:rsid w:val="00AA4CBE"/>
    <w:rsid w:val="00AA70E7"/>
    <w:rsid w:val="00AB1C88"/>
    <w:rsid w:val="00AC1CD9"/>
    <w:rsid w:val="00AF325C"/>
    <w:rsid w:val="00AF6A2C"/>
    <w:rsid w:val="00B143E2"/>
    <w:rsid w:val="00B729C2"/>
    <w:rsid w:val="00B82665"/>
    <w:rsid w:val="00B84FF1"/>
    <w:rsid w:val="00B97EE8"/>
    <w:rsid w:val="00BB7BCC"/>
    <w:rsid w:val="00BE2E16"/>
    <w:rsid w:val="00BE4C01"/>
    <w:rsid w:val="00C07CAB"/>
    <w:rsid w:val="00C11D42"/>
    <w:rsid w:val="00C20037"/>
    <w:rsid w:val="00C5334F"/>
    <w:rsid w:val="00C5688E"/>
    <w:rsid w:val="00C6683A"/>
    <w:rsid w:val="00C96712"/>
    <w:rsid w:val="00CA288C"/>
    <w:rsid w:val="00CB07D2"/>
    <w:rsid w:val="00CC3FCA"/>
    <w:rsid w:val="00CD7640"/>
    <w:rsid w:val="00CF2C40"/>
    <w:rsid w:val="00D050FF"/>
    <w:rsid w:val="00D05C39"/>
    <w:rsid w:val="00D371D2"/>
    <w:rsid w:val="00D44A40"/>
    <w:rsid w:val="00D44B64"/>
    <w:rsid w:val="00D53578"/>
    <w:rsid w:val="00D84CF4"/>
    <w:rsid w:val="00DA0AA3"/>
    <w:rsid w:val="00DC1831"/>
    <w:rsid w:val="00DC378C"/>
    <w:rsid w:val="00DD78CA"/>
    <w:rsid w:val="00DE0FBF"/>
    <w:rsid w:val="00DE1D79"/>
    <w:rsid w:val="00DF2199"/>
    <w:rsid w:val="00DF2FEA"/>
    <w:rsid w:val="00E245E7"/>
    <w:rsid w:val="00E2682C"/>
    <w:rsid w:val="00E53C0B"/>
    <w:rsid w:val="00E606A8"/>
    <w:rsid w:val="00E710E3"/>
    <w:rsid w:val="00E91FA9"/>
    <w:rsid w:val="00EA3FAF"/>
    <w:rsid w:val="00EC4DAA"/>
    <w:rsid w:val="00ED63E5"/>
    <w:rsid w:val="00EE0362"/>
    <w:rsid w:val="00EE75D6"/>
    <w:rsid w:val="00EF3F09"/>
    <w:rsid w:val="00F0106C"/>
    <w:rsid w:val="00F15284"/>
    <w:rsid w:val="00F2371C"/>
    <w:rsid w:val="00F80283"/>
    <w:rsid w:val="00F83CBD"/>
    <w:rsid w:val="00FA0FFF"/>
    <w:rsid w:val="00FA7D6E"/>
    <w:rsid w:val="00FB71F5"/>
    <w:rsid w:val="00FC0028"/>
    <w:rsid w:val="00FD00E1"/>
    <w:rsid w:val="00FE7845"/>
    <w:rsid w:val="00FF0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D6C01D3-2F6A-4CA5-86CF-5D024E6F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1214</Words>
  <Characters>6680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7879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