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E41AF">
        <w:rPr>
          <w:rFonts w:ascii="Cambria" w:hAnsi="Cambria"/>
          <w:b/>
          <w:color w:val="C00000"/>
          <w:sz w:val="28"/>
          <w:szCs w:val="28"/>
        </w:rPr>
        <w:t>028</w:t>
      </w:r>
    </w:p>
    <w:p w:rsidR="00EA3FAF" w:rsidRPr="00E245E7" w:rsidRDefault="00EA3FAF" w:rsidP="00EA3FAF">
      <w:pPr>
        <w:jc w:val="right"/>
        <w:rPr>
          <w:rFonts w:ascii="Cambria" w:hAnsi="Cambria"/>
          <w:b/>
          <w:color w:val="404040"/>
          <w:sz w:val="28"/>
          <w:szCs w:val="28"/>
        </w:rPr>
      </w:pPr>
    </w:p>
    <w:p w:rsidR="004D67E6" w:rsidRPr="000D1793" w:rsidRDefault="00A44447" w:rsidP="00A44447">
      <w:pPr>
        <w:jc w:val="center"/>
        <w:rPr>
          <w:rFonts w:ascii="Cambria" w:hAnsi="Cambria"/>
          <w:b/>
          <w:color w:val="808080"/>
          <w:sz w:val="32"/>
          <w:szCs w:val="32"/>
        </w:rPr>
      </w:pPr>
      <w:r>
        <w:rPr>
          <w:b/>
          <w:color w:val="808080"/>
          <w:sz w:val="32"/>
          <w:szCs w:val="32"/>
          <w:lang w:val="es-ES"/>
        </w:rPr>
        <w:t>Está bien que le quiten el fuero al presidente, porque no puede haber fueros, ni privilegios, expresa AMLO</w:t>
      </w:r>
    </w:p>
    <w:p w:rsidR="0027193D" w:rsidRDefault="0027193D" w:rsidP="0027193D">
      <w:pPr>
        <w:jc w:val="both"/>
        <w:rPr>
          <w:rStyle w:val="Carcterdetextoennegrita"/>
          <w:sz w:val="24"/>
          <w:szCs w:val="24"/>
        </w:rPr>
      </w:pPr>
    </w:p>
    <w:p w:rsidR="00163CD7" w:rsidRPr="00163CD7" w:rsidRDefault="00A44447" w:rsidP="00163CD7">
      <w:pPr>
        <w:numPr>
          <w:ilvl w:val="0"/>
          <w:numId w:val="1"/>
        </w:numPr>
        <w:rPr>
          <w:rStyle w:val="Carcterdetextoennegrita"/>
          <w:sz w:val="20"/>
          <w:szCs w:val="20"/>
        </w:rPr>
      </w:pPr>
      <w:r w:rsidRPr="00E11EE6">
        <w:rPr>
          <w:rStyle w:val="Carcterdetextoennegrita"/>
          <w:sz w:val="20"/>
          <w:szCs w:val="20"/>
        </w:rPr>
        <w:t>A la pregunta sobre cómo se prepara para el debate, López Obrador respondió que todos los días habla en las plazas</w:t>
      </w:r>
    </w:p>
    <w:p w:rsidR="00F80283" w:rsidRDefault="00F80283" w:rsidP="006F1BC5">
      <w:pPr>
        <w:jc w:val="both"/>
        <w:rPr>
          <w:rStyle w:val="Carcterdetextoennegrita"/>
          <w:sz w:val="24"/>
          <w:szCs w:val="24"/>
        </w:rPr>
      </w:pPr>
    </w:p>
    <w:p w:rsidR="00DB59EE" w:rsidRPr="008F00A6" w:rsidRDefault="000436CD" w:rsidP="00F80283">
      <w:pPr>
        <w:jc w:val="both"/>
        <w:rPr>
          <w:sz w:val="23"/>
          <w:szCs w:val="23"/>
        </w:rPr>
      </w:pPr>
      <w:r w:rsidRPr="008F00A6">
        <w:rPr>
          <w:rStyle w:val="Carcterdetextoennegrita"/>
          <w:sz w:val="23"/>
          <w:szCs w:val="23"/>
        </w:rPr>
        <w:t>Guasave, Sinaloa, 19</w:t>
      </w:r>
      <w:r w:rsidR="00FD00E1" w:rsidRPr="008F00A6">
        <w:rPr>
          <w:rStyle w:val="Carcterdetextoennegrita"/>
          <w:sz w:val="23"/>
          <w:szCs w:val="23"/>
        </w:rPr>
        <w:t xml:space="preserve"> de </w:t>
      </w:r>
      <w:r w:rsidR="00AA4CBE" w:rsidRPr="008F00A6">
        <w:rPr>
          <w:rStyle w:val="Carcterdetextoennegrita"/>
          <w:sz w:val="23"/>
          <w:szCs w:val="23"/>
        </w:rPr>
        <w:t>abril de 2018</w:t>
      </w:r>
      <w:r w:rsidR="001D630B" w:rsidRPr="008F00A6">
        <w:rPr>
          <w:rStyle w:val="Carcterdetextoennegrita"/>
          <w:sz w:val="23"/>
          <w:szCs w:val="23"/>
        </w:rPr>
        <w:t>.-</w:t>
      </w:r>
      <w:r w:rsidR="00FD00E1" w:rsidRPr="008F00A6">
        <w:rPr>
          <w:rStyle w:val="Carcterdetextoennegrita"/>
          <w:b w:val="0"/>
          <w:sz w:val="23"/>
          <w:szCs w:val="23"/>
        </w:rPr>
        <w:t xml:space="preserve"> </w:t>
      </w:r>
      <w:r w:rsidR="00FD00E1" w:rsidRPr="008F00A6">
        <w:rPr>
          <w:b/>
          <w:sz w:val="23"/>
          <w:szCs w:val="23"/>
        </w:rPr>
        <w:t> </w:t>
      </w:r>
      <w:r w:rsidR="00995660" w:rsidRPr="008F00A6">
        <w:rPr>
          <w:sz w:val="23"/>
          <w:szCs w:val="23"/>
        </w:rPr>
        <w:t xml:space="preserve"> A</w:t>
      </w:r>
      <w:r w:rsidR="00DB59EE" w:rsidRPr="008F00A6">
        <w:rPr>
          <w:sz w:val="23"/>
          <w:szCs w:val="23"/>
        </w:rPr>
        <w:t>ndrés Manuel López Obrador expresó que está muy bien que el pleno de la Cámara de Diputados haya aprobado la reforma para quitar el fuero al presidente, “porque no debe de haber fueros ni privilegios y si no lo eliminan ellos, lo vamos a eliminar nosotros”.</w:t>
      </w:r>
    </w:p>
    <w:p w:rsidR="00DB59EE" w:rsidRPr="008F00A6" w:rsidRDefault="00DB59EE" w:rsidP="00F80283">
      <w:pPr>
        <w:jc w:val="both"/>
        <w:rPr>
          <w:sz w:val="23"/>
          <w:szCs w:val="23"/>
        </w:rPr>
      </w:pPr>
    </w:p>
    <w:p w:rsidR="00B8792B" w:rsidRPr="008F00A6" w:rsidRDefault="00D578AD" w:rsidP="00F80283">
      <w:pPr>
        <w:jc w:val="both"/>
        <w:rPr>
          <w:sz w:val="23"/>
          <w:szCs w:val="23"/>
        </w:rPr>
      </w:pPr>
      <w:r w:rsidRPr="008F00A6">
        <w:rPr>
          <w:sz w:val="23"/>
          <w:szCs w:val="23"/>
        </w:rPr>
        <w:t>A la pregunta de los reporteros si está listo para el debate</w:t>
      </w:r>
      <w:r w:rsidR="00B8792B" w:rsidRPr="008F00A6">
        <w:rPr>
          <w:sz w:val="23"/>
          <w:szCs w:val="23"/>
        </w:rPr>
        <w:t xml:space="preserve"> y si le dieron a conocer el formato,</w:t>
      </w:r>
      <w:r w:rsidRPr="008F00A6">
        <w:rPr>
          <w:sz w:val="23"/>
          <w:szCs w:val="23"/>
        </w:rPr>
        <w:t xml:space="preserve"> el candidato por la coalición “Juntos haremos historia”</w:t>
      </w:r>
      <w:r w:rsidR="00B8792B" w:rsidRPr="008F00A6">
        <w:rPr>
          <w:sz w:val="23"/>
          <w:szCs w:val="23"/>
        </w:rPr>
        <w:t xml:space="preserve"> para la Presidencia de la República que sí, ya hoy viene en la prensa lo que se acordó y negó que vaya a ir al ensayo del debate</w:t>
      </w:r>
      <w:r w:rsidR="006C515F" w:rsidRPr="008F00A6">
        <w:rPr>
          <w:sz w:val="23"/>
          <w:szCs w:val="23"/>
        </w:rPr>
        <w:t>.</w:t>
      </w:r>
    </w:p>
    <w:p w:rsidR="00D578AD" w:rsidRPr="008F00A6" w:rsidRDefault="00D578AD" w:rsidP="00F80283">
      <w:pPr>
        <w:jc w:val="both"/>
        <w:rPr>
          <w:sz w:val="23"/>
          <w:szCs w:val="23"/>
        </w:rPr>
      </w:pPr>
    </w:p>
    <w:p w:rsidR="00B8792B" w:rsidRPr="008F00A6" w:rsidRDefault="00F316E5" w:rsidP="00F80283">
      <w:pPr>
        <w:jc w:val="both"/>
        <w:rPr>
          <w:sz w:val="23"/>
          <w:szCs w:val="23"/>
        </w:rPr>
      </w:pPr>
      <w:r w:rsidRPr="008F00A6">
        <w:rPr>
          <w:sz w:val="23"/>
          <w:szCs w:val="23"/>
        </w:rPr>
        <w:t>En entrevista y a la pregunta s</w:t>
      </w:r>
      <w:r w:rsidR="00B8792B" w:rsidRPr="008F00A6">
        <w:rPr>
          <w:sz w:val="23"/>
          <w:szCs w:val="23"/>
        </w:rPr>
        <w:t xml:space="preserve">obre cómo se prepara para el debate, López Obrador respondió que </w:t>
      </w:r>
      <w:r w:rsidR="006C515F" w:rsidRPr="008F00A6">
        <w:rPr>
          <w:sz w:val="23"/>
          <w:szCs w:val="23"/>
        </w:rPr>
        <w:t>todos los días habla en las plazas.</w:t>
      </w:r>
    </w:p>
    <w:p w:rsidR="006C515F" w:rsidRPr="008F00A6" w:rsidRDefault="006C515F" w:rsidP="00F80283">
      <w:pPr>
        <w:jc w:val="both"/>
        <w:rPr>
          <w:sz w:val="23"/>
          <w:szCs w:val="23"/>
        </w:rPr>
      </w:pPr>
    </w:p>
    <w:p w:rsidR="006C515F" w:rsidRPr="008F00A6" w:rsidRDefault="006C515F" w:rsidP="00F80283">
      <w:pPr>
        <w:jc w:val="both"/>
        <w:rPr>
          <w:sz w:val="23"/>
          <w:szCs w:val="23"/>
        </w:rPr>
      </w:pPr>
      <w:r w:rsidRPr="008F00A6">
        <w:rPr>
          <w:sz w:val="23"/>
          <w:szCs w:val="23"/>
        </w:rPr>
        <w:t xml:space="preserve">A la pregunta de los reporteros sobre seguro que sus adversarios le van a echar montón como usted dice, el candidato a la Presidencia de México, comentó que </w:t>
      </w:r>
      <w:r w:rsidR="00F57782" w:rsidRPr="008F00A6">
        <w:rPr>
          <w:sz w:val="23"/>
          <w:szCs w:val="23"/>
        </w:rPr>
        <w:t>“yo habló aquí en las plazas públicas, no hablo de corrido, pero sí voy a explicar lo que estamos haciendo”.</w:t>
      </w:r>
    </w:p>
    <w:p w:rsidR="00F57782" w:rsidRPr="008F00A6" w:rsidRDefault="00F57782" w:rsidP="00F80283">
      <w:pPr>
        <w:jc w:val="both"/>
        <w:rPr>
          <w:sz w:val="23"/>
          <w:szCs w:val="23"/>
        </w:rPr>
      </w:pPr>
    </w:p>
    <w:p w:rsidR="00F57782" w:rsidRPr="008F00A6" w:rsidRDefault="00F57782" w:rsidP="00F80283">
      <w:pPr>
        <w:jc w:val="both"/>
        <w:rPr>
          <w:sz w:val="23"/>
          <w:szCs w:val="23"/>
        </w:rPr>
      </w:pPr>
      <w:r w:rsidRPr="008F00A6">
        <w:rPr>
          <w:sz w:val="23"/>
          <w:szCs w:val="23"/>
        </w:rPr>
        <w:t>Sobre si cree que en los debates vayan a variar las preferencias electorales, el candidato de la coalición “Juntos haremos historia” dijo que no, porque “yo no me voy a pelear, es amor y paz, así es como me están aconsejando mis asesores de los pueblos”.</w:t>
      </w:r>
    </w:p>
    <w:p w:rsidR="00F57782" w:rsidRPr="008F00A6" w:rsidRDefault="00F57782" w:rsidP="00F80283">
      <w:pPr>
        <w:jc w:val="both"/>
        <w:rPr>
          <w:sz w:val="23"/>
          <w:szCs w:val="23"/>
        </w:rPr>
      </w:pPr>
    </w:p>
    <w:p w:rsidR="00F316E5" w:rsidRPr="008F00A6" w:rsidRDefault="00F57782" w:rsidP="00F80283">
      <w:pPr>
        <w:jc w:val="both"/>
        <w:rPr>
          <w:sz w:val="23"/>
          <w:szCs w:val="23"/>
        </w:rPr>
      </w:pPr>
      <w:r w:rsidRPr="008F00A6">
        <w:rPr>
          <w:sz w:val="23"/>
          <w:szCs w:val="23"/>
        </w:rPr>
        <w:t xml:space="preserve">Informó que en el acto de Guasave le pidieron </w:t>
      </w:r>
      <w:r w:rsidR="005771FA" w:rsidRPr="008F00A6">
        <w:rPr>
          <w:sz w:val="23"/>
          <w:szCs w:val="23"/>
        </w:rPr>
        <w:t xml:space="preserve">que no se vaya a pelear, </w:t>
      </w:r>
      <w:r w:rsidR="00F316E5" w:rsidRPr="008F00A6">
        <w:rPr>
          <w:sz w:val="23"/>
          <w:szCs w:val="23"/>
        </w:rPr>
        <w:t xml:space="preserve">no se caliente, y no va a engancharse, </w:t>
      </w:r>
      <w:r w:rsidR="005C1C7F" w:rsidRPr="008F00A6">
        <w:rPr>
          <w:sz w:val="23"/>
          <w:szCs w:val="23"/>
        </w:rPr>
        <w:t>“</w:t>
      </w:r>
      <w:r w:rsidR="00F316E5" w:rsidRPr="008F00A6">
        <w:rPr>
          <w:sz w:val="23"/>
          <w:szCs w:val="23"/>
        </w:rPr>
        <w:t>aunque me insulten, los voy a tratar con mucho respeto</w:t>
      </w:r>
      <w:r w:rsidR="005C1C7F" w:rsidRPr="008F00A6">
        <w:rPr>
          <w:sz w:val="23"/>
          <w:szCs w:val="23"/>
        </w:rPr>
        <w:t>”</w:t>
      </w:r>
      <w:r w:rsidR="00F316E5" w:rsidRPr="008F00A6">
        <w:rPr>
          <w:sz w:val="23"/>
          <w:szCs w:val="23"/>
        </w:rPr>
        <w:t>.</w:t>
      </w:r>
    </w:p>
    <w:p w:rsidR="00F316E5" w:rsidRPr="008F00A6" w:rsidRDefault="00F316E5" w:rsidP="00F80283">
      <w:pPr>
        <w:jc w:val="both"/>
        <w:rPr>
          <w:sz w:val="23"/>
          <w:szCs w:val="23"/>
        </w:rPr>
      </w:pPr>
    </w:p>
    <w:p w:rsidR="008F00A6" w:rsidRDefault="008F00A6" w:rsidP="00F80283">
      <w:pPr>
        <w:jc w:val="both"/>
        <w:rPr>
          <w:sz w:val="23"/>
          <w:szCs w:val="23"/>
        </w:rPr>
      </w:pPr>
    </w:p>
    <w:p w:rsidR="00F316E5" w:rsidRPr="008F00A6" w:rsidRDefault="00F316E5" w:rsidP="00F80283">
      <w:pPr>
        <w:jc w:val="both"/>
        <w:rPr>
          <w:sz w:val="23"/>
          <w:szCs w:val="23"/>
        </w:rPr>
      </w:pPr>
      <w:r w:rsidRPr="008F00A6">
        <w:rPr>
          <w:sz w:val="23"/>
          <w:szCs w:val="23"/>
        </w:rPr>
        <w:lastRenderedPageBreak/>
        <w:t xml:space="preserve">A la </w:t>
      </w:r>
      <w:r w:rsidR="005C1C7F" w:rsidRPr="008F00A6">
        <w:rPr>
          <w:sz w:val="23"/>
          <w:szCs w:val="23"/>
        </w:rPr>
        <w:t>pregunta de los reporteros si va a contestar las acusaciones de sus adversarios, si las dejará pasar, López Obrado</w:t>
      </w:r>
      <w:r w:rsidR="00775783" w:rsidRPr="008F00A6">
        <w:rPr>
          <w:sz w:val="23"/>
          <w:szCs w:val="23"/>
        </w:rPr>
        <w:t xml:space="preserve">r respondió que no sabe todavía, “yo voy a hacer las propuestas que venimos haciendo </w:t>
      </w:r>
      <w:r w:rsidR="000E2EEC" w:rsidRPr="008F00A6">
        <w:rPr>
          <w:sz w:val="23"/>
          <w:szCs w:val="23"/>
        </w:rPr>
        <w:t xml:space="preserve">para resolver los problemas del país, que eso es la gente </w:t>
      </w:r>
      <w:r w:rsidR="00397500" w:rsidRPr="008F00A6">
        <w:rPr>
          <w:sz w:val="23"/>
          <w:szCs w:val="23"/>
        </w:rPr>
        <w:t>que le importa, le interesa”.</w:t>
      </w:r>
    </w:p>
    <w:p w:rsidR="00397500" w:rsidRPr="008F00A6" w:rsidRDefault="00397500" w:rsidP="00F80283">
      <w:pPr>
        <w:jc w:val="both"/>
        <w:rPr>
          <w:sz w:val="23"/>
          <w:szCs w:val="23"/>
        </w:rPr>
      </w:pPr>
    </w:p>
    <w:p w:rsidR="00CC58B9" w:rsidRPr="008F00A6" w:rsidRDefault="008F00A6" w:rsidP="00F80283">
      <w:pPr>
        <w:jc w:val="both"/>
        <w:rPr>
          <w:sz w:val="23"/>
          <w:szCs w:val="23"/>
        </w:rPr>
      </w:pPr>
      <w:r>
        <w:rPr>
          <w:sz w:val="23"/>
          <w:szCs w:val="23"/>
        </w:rPr>
        <w:t xml:space="preserve">Acerca de </w:t>
      </w:r>
      <w:r w:rsidR="00CC58B9" w:rsidRPr="008F00A6">
        <w:rPr>
          <w:sz w:val="23"/>
          <w:szCs w:val="23"/>
        </w:rPr>
        <w:t xml:space="preserve">la pregunta de los reporteros sobre López Obrador que se vio hace 6 años al 2018, cuál será la diferencia en este debate y este debate sirve o no sirve para quien votará el primero de julio, el candidato presidencial respondió </w:t>
      </w:r>
      <w:r w:rsidR="009E397B" w:rsidRPr="008F00A6">
        <w:rPr>
          <w:sz w:val="23"/>
          <w:szCs w:val="23"/>
        </w:rPr>
        <w:t xml:space="preserve">que sí </w:t>
      </w:r>
      <w:r w:rsidR="00CC58B9" w:rsidRPr="008F00A6">
        <w:rPr>
          <w:sz w:val="23"/>
          <w:szCs w:val="23"/>
        </w:rPr>
        <w:t>es bueno para que se conozcan las propuestas, pero, no es para presumir, está más de 20 puntos arriba.</w:t>
      </w:r>
    </w:p>
    <w:p w:rsidR="00CC58B9" w:rsidRPr="008F00A6" w:rsidRDefault="00CC58B9" w:rsidP="00F80283">
      <w:pPr>
        <w:jc w:val="both"/>
        <w:rPr>
          <w:sz w:val="23"/>
          <w:szCs w:val="23"/>
        </w:rPr>
      </w:pPr>
    </w:p>
    <w:p w:rsidR="0095523B" w:rsidRPr="008F00A6" w:rsidRDefault="009E397B" w:rsidP="00F80283">
      <w:pPr>
        <w:jc w:val="both"/>
        <w:rPr>
          <w:sz w:val="23"/>
          <w:szCs w:val="23"/>
        </w:rPr>
      </w:pPr>
      <w:r w:rsidRPr="008F00A6">
        <w:rPr>
          <w:sz w:val="23"/>
          <w:szCs w:val="23"/>
        </w:rPr>
        <w:t xml:space="preserve">Ofreció disculpas para que no se piense </w:t>
      </w:r>
      <w:r w:rsidR="0095523B" w:rsidRPr="008F00A6">
        <w:rPr>
          <w:sz w:val="23"/>
          <w:szCs w:val="23"/>
        </w:rPr>
        <w:t>que está tirando aceite, pero la verdad, la verdad está arriba y es normal que lo ataquen un día sí y el otro también.</w:t>
      </w:r>
    </w:p>
    <w:p w:rsidR="0095523B" w:rsidRPr="008F00A6" w:rsidRDefault="0095523B" w:rsidP="00F80283">
      <w:pPr>
        <w:jc w:val="both"/>
        <w:rPr>
          <w:sz w:val="23"/>
          <w:szCs w:val="23"/>
        </w:rPr>
      </w:pPr>
    </w:p>
    <w:p w:rsidR="0011732D" w:rsidRPr="008F00A6" w:rsidRDefault="0095523B" w:rsidP="00F80283">
      <w:pPr>
        <w:jc w:val="both"/>
        <w:rPr>
          <w:sz w:val="23"/>
          <w:szCs w:val="23"/>
        </w:rPr>
      </w:pPr>
      <w:r w:rsidRPr="008F00A6">
        <w:rPr>
          <w:sz w:val="23"/>
          <w:szCs w:val="23"/>
        </w:rPr>
        <w:t>A la pregunta de los reporteros sobre que dice el subcomandante Marcos dice que no lo van a dejar ganar, dice que los poderes económicos no van a dejar que gane, López Obrador señaló que no sabe, porque la gente quiere que haya</w:t>
      </w:r>
      <w:r w:rsidR="0011732D" w:rsidRPr="008F00A6">
        <w:rPr>
          <w:sz w:val="23"/>
          <w:szCs w:val="23"/>
        </w:rPr>
        <w:t xml:space="preserve"> un cambio ya que está harta de la corrupción.</w:t>
      </w:r>
    </w:p>
    <w:p w:rsidR="0011732D" w:rsidRPr="008F00A6" w:rsidRDefault="0011732D" w:rsidP="00F80283">
      <w:pPr>
        <w:jc w:val="both"/>
        <w:rPr>
          <w:sz w:val="23"/>
          <w:szCs w:val="23"/>
        </w:rPr>
      </w:pPr>
    </w:p>
    <w:p w:rsidR="00F57782" w:rsidRPr="008F00A6" w:rsidRDefault="0011732D" w:rsidP="00F80283">
      <w:pPr>
        <w:jc w:val="both"/>
        <w:rPr>
          <w:sz w:val="23"/>
          <w:szCs w:val="23"/>
        </w:rPr>
      </w:pPr>
      <w:r w:rsidRPr="008F00A6">
        <w:rPr>
          <w:sz w:val="23"/>
          <w:szCs w:val="23"/>
        </w:rPr>
        <w:t>Sobre la pregunta que cuál es la diferencia de los otros años para que digas que habrá o no</w:t>
      </w:r>
      <w:r w:rsidR="0095523B" w:rsidRPr="008F00A6">
        <w:rPr>
          <w:sz w:val="23"/>
          <w:szCs w:val="23"/>
        </w:rPr>
        <w:t xml:space="preserve"> </w:t>
      </w:r>
      <w:r w:rsidRPr="008F00A6">
        <w:rPr>
          <w:sz w:val="23"/>
          <w:szCs w:val="23"/>
        </w:rPr>
        <w:t>fraude, el aspirante a gobernar México abundó que ahora a difer</w:t>
      </w:r>
      <w:r w:rsidR="0051168D" w:rsidRPr="008F00A6">
        <w:rPr>
          <w:sz w:val="23"/>
          <w:szCs w:val="23"/>
        </w:rPr>
        <w:t xml:space="preserve">encia de las otras elecciones, </w:t>
      </w:r>
      <w:r w:rsidRPr="008F00A6">
        <w:rPr>
          <w:sz w:val="23"/>
          <w:szCs w:val="23"/>
        </w:rPr>
        <w:t>está mucho mejor, requetebién, más de 20 puntos arriba, esto no sucedió en el 2006, ni en el 2012.</w:t>
      </w:r>
    </w:p>
    <w:p w:rsidR="0011732D" w:rsidRPr="008F00A6" w:rsidRDefault="0011732D" w:rsidP="00F80283">
      <w:pPr>
        <w:jc w:val="both"/>
        <w:rPr>
          <w:sz w:val="23"/>
          <w:szCs w:val="23"/>
        </w:rPr>
      </w:pPr>
    </w:p>
    <w:p w:rsidR="0028527D" w:rsidRPr="008F00A6" w:rsidRDefault="0011732D" w:rsidP="00F80283">
      <w:pPr>
        <w:jc w:val="both"/>
        <w:rPr>
          <w:sz w:val="23"/>
          <w:szCs w:val="23"/>
        </w:rPr>
      </w:pPr>
      <w:r w:rsidRPr="008F00A6">
        <w:rPr>
          <w:sz w:val="23"/>
          <w:szCs w:val="23"/>
        </w:rPr>
        <w:t>“</w:t>
      </w:r>
      <w:r w:rsidR="0051168D" w:rsidRPr="008F00A6">
        <w:rPr>
          <w:sz w:val="23"/>
          <w:szCs w:val="23"/>
        </w:rPr>
        <w:t>Entonces estamos muy bien y además están divididos los de la mafia del poder, no tienen un candidato, hace seis años ya se habían puesto a estas alturas para apoyar a (Enrique) Peña, todos hasta (Vicente) Fox apoyaba a Peña, todos cerraron filas</w:t>
      </w:r>
      <w:r w:rsidR="0028527D" w:rsidRPr="008F00A6">
        <w:rPr>
          <w:sz w:val="23"/>
          <w:szCs w:val="23"/>
        </w:rPr>
        <w:t>”, mencionó.</w:t>
      </w:r>
    </w:p>
    <w:p w:rsidR="0028527D" w:rsidRPr="008F00A6" w:rsidRDefault="0028527D" w:rsidP="00F80283">
      <w:pPr>
        <w:jc w:val="both"/>
        <w:rPr>
          <w:sz w:val="23"/>
          <w:szCs w:val="23"/>
        </w:rPr>
      </w:pPr>
    </w:p>
    <w:p w:rsidR="0011732D" w:rsidRPr="008F00A6" w:rsidRDefault="0028527D" w:rsidP="00F80283">
      <w:pPr>
        <w:jc w:val="both"/>
        <w:rPr>
          <w:sz w:val="23"/>
          <w:szCs w:val="23"/>
        </w:rPr>
      </w:pPr>
      <w:r w:rsidRPr="008F00A6">
        <w:rPr>
          <w:sz w:val="23"/>
          <w:szCs w:val="23"/>
        </w:rPr>
        <w:t xml:space="preserve">Sin embargo, sostuvo que </w:t>
      </w:r>
      <w:r w:rsidR="0051168D" w:rsidRPr="008F00A6">
        <w:rPr>
          <w:sz w:val="23"/>
          <w:szCs w:val="23"/>
        </w:rPr>
        <w:t xml:space="preserve">ahora se andan todavía peleando el segundo lugar, no terminan todavía de ponerse de acuerdo </w:t>
      </w:r>
      <w:r w:rsidRPr="008F00A6">
        <w:rPr>
          <w:sz w:val="23"/>
          <w:szCs w:val="23"/>
        </w:rPr>
        <w:t>a quié</w:t>
      </w:r>
      <w:r w:rsidR="0051168D" w:rsidRPr="008F00A6">
        <w:rPr>
          <w:sz w:val="23"/>
          <w:szCs w:val="23"/>
        </w:rPr>
        <w:t xml:space="preserve">n van a apoyar </w:t>
      </w:r>
      <w:r w:rsidRPr="008F00A6">
        <w:rPr>
          <w:sz w:val="23"/>
          <w:szCs w:val="23"/>
        </w:rPr>
        <w:t xml:space="preserve">los de </w:t>
      </w:r>
      <w:r w:rsidR="0051168D" w:rsidRPr="008F00A6">
        <w:rPr>
          <w:sz w:val="23"/>
          <w:szCs w:val="23"/>
        </w:rPr>
        <w:t>la mafia del poder</w:t>
      </w:r>
      <w:r w:rsidRPr="008F00A6">
        <w:rPr>
          <w:sz w:val="23"/>
          <w:szCs w:val="23"/>
        </w:rPr>
        <w:t>, tienen a varios, pero no hay uno.</w:t>
      </w:r>
    </w:p>
    <w:p w:rsidR="0051168D" w:rsidRPr="008F00A6" w:rsidRDefault="0051168D" w:rsidP="00F80283">
      <w:pPr>
        <w:jc w:val="both"/>
        <w:rPr>
          <w:sz w:val="23"/>
          <w:szCs w:val="23"/>
        </w:rPr>
      </w:pPr>
    </w:p>
    <w:p w:rsidR="0028527D" w:rsidRPr="008F00A6" w:rsidRDefault="0028527D" w:rsidP="00F80283">
      <w:pPr>
        <w:jc w:val="both"/>
        <w:rPr>
          <w:sz w:val="23"/>
          <w:szCs w:val="23"/>
        </w:rPr>
      </w:pPr>
      <w:r w:rsidRPr="008F00A6">
        <w:rPr>
          <w:sz w:val="23"/>
          <w:szCs w:val="23"/>
        </w:rPr>
        <w:t xml:space="preserve">A la pregunta de los reporteros sobre que Anaya pide el apoyo como es el único que te puede vencer, López Obrador </w:t>
      </w:r>
      <w:r w:rsidR="00471344" w:rsidRPr="008F00A6">
        <w:rPr>
          <w:sz w:val="23"/>
          <w:szCs w:val="23"/>
        </w:rPr>
        <w:t xml:space="preserve">manifestó que </w:t>
      </w:r>
      <w:r w:rsidR="00DB59EE" w:rsidRPr="008F00A6">
        <w:rPr>
          <w:sz w:val="23"/>
          <w:szCs w:val="23"/>
        </w:rPr>
        <w:t>Meade dice lo mismo también hace su luchita.</w:t>
      </w:r>
    </w:p>
    <w:p w:rsidR="00163CD7" w:rsidRPr="008F00A6" w:rsidRDefault="00163CD7" w:rsidP="00F80283">
      <w:pPr>
        <w:jc w:val="both"/>
        <w:rPr>
          <w:sz w:val="23"/>
          <w:szCs w:val="23"/>
        </w:rPr>
      </w:pPr>
    </w:p>
    <w:p w:rsidR="0095523B" w:rsidRPr="008F00A6" w:rsidRDefault="001A0939" w:rsidP="00F80283">
      <w:pPr>
        <w:jc w:val="both"/>
        <w:rPr>
          <w:sz w:val="23"/>
          <w:szCs w:val="23"/>
        </w:rPr>
      </w:pPr>
      <w:r w:rsidRPr="008F00A6">
        <w:rPr>
          <w:sz w:val="23"/>
          <w:szCs w:val="23"/>
        </w:rPr>
        <w:t>Sobre que Meade revive lo de que es un peligro para México, Andrés Manuel López Obrador consideró que ya n</w:t>
      </w:r>
      <w:r w:rsidR="00F2507E" w:rsidRPr="008F00A6">
        <w:rPr>
          <w:sz w:val="23"/>
          <w:szCs w:val="23"/>
        </w:rPr>
        <w:t xml:space="preserve">o les funciona, están mal asesorados, no les sirven los asesores de México y </w:t>
      </w:r>
      <w:r w:rsidR="00F66995" w:rsidRPr="008F00A6">
        <w:rPr>
          <w:sz w:val="23"/>
          <w:szCs w:val="23"/>
        </w:rPr>
        <w:t>d</w:t>
      </w:r>
      <w:r w:rsidR="00F2507E" w:rsidRPr="008F00A6">
        <w:rPr>
          <w:sz w:val="23"/>
          <w:szCs w:val="23"/>
        </w:rPr>
        <w:t>el extranjero</w:t>
      </w:r>
      <w:r w:rsidR="00F66995" w:rsidRPr="008F00A6">
        <w:rPr>
          <w:sz w:val="23"/>
          <w:szCs w:val="23"/>
        </w:rPr>
        <w:t>, les cobran mucho, pero no son buenos.</w:t>
      </w:r>
    </w:p>
    <w:p w:rsidR="00F66995" w:rsidRPr="008F00A6" w:rsidRDefault="00F66995" w:rsidP="00F80283">
      <w:pPr>
        <w:jc w:val="both"/>
        <w:rPr>
          <w:sz w:val="23"/>
          <w:szCs w:val="23"/>
        </w:rPr>
      </w:pPr>
    </w:p>
    <w:p w:rsidR="00F66995" w:rsidRPr="008F00A6" w:rsidRDefault="00F66995" w:rsidP="00F80283">
      <w:pPr>
        <w:jc w:val="both"/>
        <w:rPr>
          <w:sz w:val="23"/>
          <w:szCs w:val="23"/>
        </w:rPr>
      </w:pPr>
      <w:r w:rsidRPr="008F00A6">
        <w:rPr>
          <w:sz w:val="23"/>
          <w:szCs w:val="23"/>
        </w:rPr>
        <w:lastRenderedPageBreak/>
        <w:t>“Yo les he recomendado</w:t>
      </w:r>
      <w:r w:rsidR="00FB79F7" w:rsidRPr="008F00A6">
        <w:rPr>
          <w:sz w:val="23"/>
          <w:szCs w:val="23"/>
        </w:rPr>
        <w:t xml:space="preserve"> y no </w:t>
      </w:r>
      <w:r w:rsidRPr="008F00A6">
        <w:rPr>
          <w:sz w:val="23"/>
          <w:szCs w:val="23"/>
        </w:rPr>
        <w:t xml:space="preserve">me hacen caso, </w:t>
      </w:r>
      <w:r w:rsidR="00FB79F7" w:rsidRPr="008F00A6">
        <w:rPr>
          <w:sz w:val="23"/>
          <w:szCs w:val="23"/>
        </w:rPr>
        <w:t xml:space="preserve">pero todavía pueden cambiar de estrategia que visiten todos los distritos, son 300 distritos </w:t>
      </w:r>
      <w:r w:rsidR="00E16F67" w:rsidRPr="008F00A6">
        <w:rPr>
          <w:sz w:val="23"/>
          <w:szCs w:val="23"/>
        </w:rPr>
        <w:t xml:space="preserve">electorales federales, que los visiten y que hagan actos así y se informen de lo que está pasando, que recojan los sentimientos de la gente y que </w:t>
      </w:r>
      <w:r w:rsidR="004B7215" w:rsidRPr="008F00A6">
        <w:rPr>
          <w:sz w:val="23"/>
          <w:szCs w:val="23"/>
        </w:rPr>
        <w:t>le propongan a la gente lo que van a hacer, si ganan o triunfan”, recomendó.</w:t>
      </w:r>
    </w:p>
    <w:p w:rsidR="004B7215" w:rsidRPr="008F00A6" w:rsidRDefault="004B7215" w:rsidP="00F80283">
      <w:pPr>
        <w:jc w:val="both"/>
        <w:rPr>
          <w:sz w:val="23"/>
          <w:szCs w:val="23"/>
        </w:rPr>
      </w:pPr>
    </w:p>
    <w:p w:rsidR="004B7215" w:rsidRPr="008F00A6" w:rsidRDefault="004B7215" w:rsidP="00F80283">
      <w:pPr>
        <w:jc w:val="both"/>
        <w:rPr>
          <w:sz w:val="23"/>
          <w:szCs w:val="23"/>
        </w:rPr>
      </w:pPr>
      <w:r w:rsidRPr="008F00A6">
        <w:rPr>
          <w:sz w:val="23"/>
          <w:szCs w:val="23"/>
        </w:rPr>
        <w:t>Agregó que eso es mejor que lo que les recomiendan sus asesores</w:t>
      </w:r>
      <w:r w:rsidR="00A110EC" w:rsidRPr="008F00A6">
        <w:rPr>
          <w:sz w:val="23"/>
          <w:szCs w:val="23"/>
        </w:rPr>
        <w:t>, la verdad no les ayudan, nada más le est</w:t>
      </w:r>
      <w:r w:rsidR="00E11EE6" w:rsidRPr="008F00A6">
        <w:rPr>
          <w:sz w:val="23"/>
          <w:szCs w:val="23"/>
        </w:rPr>
        <w:t>á sacando dinero, mucho dinero, porque esos asesores no cobran en México.</w:t>
      </w:r>
    </w:p>
    <w:p w:rsidR="00B8792B" w:rsidRPr="008F00A6" w:rsidRDefault="00B8792B" w:rsidP="00F80283">
      <w:pPr>
        <w:jc w:val="both"/>
        <w:rPr>
          <w:sz w:val="23"/>
          <w:szCs w:val="23"/>
        </w:rPr>
      </w:pPr>
    </w:p>
    <w:p w:rsidR="00E11EE6" w:rsidRPr="008F00A6" w:rsidRDefault="00E11EE6" w:rsidP="00E11EE6">
      <w:pPr>
        <w:jc w:val="both"/>
        <w:rPr>
          <w:sz w:val="23"/>
          <w:szCs w:val="23"/>
        </w:rPr>
      </w:pPr>
      <w:r w:rsidRPr="008F00A6">
        <w:rPr>
          <w:sz w:val="23"/>
          <w:szCs w:val="23"/>
        </w:rPr>
        <w:t>Anunció que se reunirá el día 8 de mayo con familiares de las víctimas de la violencia.</w:t>
      </w:r>
    </w:p>
    <w:p w:rsidR="00E11EE6" w:rsidRPr="008F00A6" w:rsidRDefault="00E11EE6" w:rsidP="00F80283">
      <w:pPr>
        <w:jc w:val="both"/>
        <w:rPr>
          <w:sz w:val="23"/>
          <w:szCs w:val="23"/>
        </w:rPr>
      </w:pPr>
    </w:p>
    <w:p w:rsidR="000436CD" w:rsidRPr="008F00A6" w:rsidRDefault="006C515F" w:rsidP="00F80283">
      <w:pPr>
        <w:jc w:val="both"/>
        <w:rPr>
          <w:sz w:val="23"/>
          <w:szCs w:val="23"/>
        </w:rPr>
      </w:pPr>
      <w:r w:rsidRPr="008F00A6">
        <w:rPr>
          <w:sz w:val="23"/>
          <w:szCs w:val="23"/>
        </w:rPr>
        <w:t xml:space="preserve">En otro tema, </w:t>
      </w:r>
      <w:r w:rsidR="000436CD" w:rsidRPr="008F00A6">
        <w:rPr>
          <w:sz w:val="23"/>
          <w:szCs w:val="23"/>
        </w:rPr>
        <w:t>López Obrador insistió que se tiene que transparentar todo lo relacionado con la construcción del nuevo aeropuerto, dar a conocer todos los contratos, quiénes son los que han recibido esos contratos, en qué significa para el erario público, qué compromisos se están haciendo de disponer de presupuesto público, a cuántos años, que no vaya a ser una especie de Fobaproa.</w:t>
      </w:r>
    </w:p>
    <w:p w:rsidR="000436CD" w:rsidRPr="008F00A6" w:rsidRDefault="000436CD" w:rsidP="00F80283">
      <w:pPr>
        <w:jc w:val="both"/>
        <w:rPr>
          <w:sz w:val="23"/>
          <w:szCs w:val="23"/>
        </w:rPr>
      </w:pPr>
    </w:p>
    <w:p w:rsidR="000436CD" w:rsidRPr="008F00A6" w:rsidRDefault="00C82415" w:rsidP="00F80283">
      <w:pPr>
        <w:jc w:val="both"/>
        <w:rPr>
          <w:sz w:val="23"/>
          <w:szCs w:val="23"/>
        </w:rPr>
      </w:pPr>
      <w:r w:rsidRPr="008F00A6">
        <w:rPr>
          <w:sz w:val="23"/>
          <w:szCs w:val="23"/>
        </w:rPr>
        <w:t xml:space="preserve">Aseguró que </w:t>
      </w:r>
      <w:r w:rsidR="00D578AD" w:rsidRPr="008F00A6">
        <w:rPr>
          <w:sz w:val="23"/>
          <w:szCs w:val="23"/>
        </w:rPr>
        <w:t xml:space="preserve">revisará </w:t>
      </w:r>
      <w:r w:rsidRPr="008F00A6">
        <w:rPr>
          <w:sz w:val="23"/>
          <w:szCs w:val="23"/>
        </w:rPr>
        <w:t>todo y que no haya corrupción en nada,</w:t>
      </w:r>
      <w:r w:rsidR="00D578AD" w:rsidRPr="008F00A6">
        <w:rPr>
          <w:sz w:val="23"/>
          <w:szCs w:val="23"/>
        </w:rPr>
        <w:t xml:space="preserve"> absolutamente, se terminará la corrupción.</w:t>
      </w:r>
    </w:p>
    <w:p w:rsidR="00846935" w:rsidRPr="008F00A6" w:rsidRDefault="00846935" w:rsidP="00F80283">
      <w:pPr>
        <w:jc w:val="both"/>
        <w:rPr>
          <w:sz w:val="23"/>
          <w:szCs w:val="23"/>
        </w:rPr>
      </w:pPr>
    </w:p>
    <w:p w:rsidR="00846935" w:rsidRPr="008F00A6" w:rsidRDefault="00846935" w:rsidP="00F80283">
      <w:pPr>
        <w:jc w:val="both"/>
        <w:rPr>
          <w:sz w:val="23"/>
          <w:szCs w:val="23"/>
        </w:rPr>
      </w:pPr>
      <w:r w:rsidRPr="008F00A6">
        <w:rPr>
          <w:sz w:val="23"/>
          <w:szCs w:val="23"/>
        </w:rPr>
        <w:t xml:space="preserve">Indicó que ahora es distinto, porque ahora gana en los estados del norte: </w:t>
      </w:r>
      <w:r w:rsidR="002B2A0C" w:rsidRPr="008F00A6">
        <w:rPr>
          <w:sz w:val="23"/>
          <w:szCs w:val="23"/>
        </w:rPr>
        <w:t xml:space="preserve">Baja California, Baja California Sur, </w:t>
      </w:r>
      <w:r w:rsidR="00A44447" w:rsidRPr="008F00A6">
        <w:rPr>
          <w:sz w:val="23"/>
          <w:szCs w:val="23"/>
        </w:rPr>
        <w:t xml:space="preserve">Sonora, </w:t>
      </w:r>
      <w:r w:rsidR="002E5483" w:rsidRPr="008F00A6">
        <w:rPr>
          <w:sz w:val="23"/>
          <w:szCs w:val="23"/>
        </w:rPr>
        <w:t>Chihuahua, Nayarit, Sinaloa, es un fenómeno y pidió a los productores a tener confianza, porque se fijará precios de garantía a los productos del campo, habrá trabajo y bienestar.</w:t>
      </w:r>
    </w:p>
    <w:p w:rsidR="006A78F1" w:rsidRPr="008F00A6" w:rsidRDefault="006A78F1" w:rsidP="00F80283">
      <w:pPr>
        <w:jc w:val="both"/>
        <w:rPr>
          <w:sz w:val="23"/>
          <w:szCs w:val="23"/>
        </w:rPr>
      </w:pPr>
    </w:p>
    <w:p w:rsidR="006A78F1" w:rsidRPr="008F00A6" w:rsidRDefault="006A78F1" w:rsidP="00F80283">
      <w:pPr>
        <w:jc w:val="both"/>
        <w:rPr>
          <w:sz w:val="23"/>
          <w:szCs w:val="23"/>
        </w:rPr>
      </w:pPr>
      <w:r w:rsidRPr="008F00A6">
        <w:rPr>
          <w:sz w:val="23"/>
          <w:szCs w:val="23"/>
        </w:rPr>
        <w:t>Señaló que los de la mafia del poder financia la guerra sucia en su contra, pero no es ninguna novedad, ni tampoco debe de ser motivo de preocupación, porque la verdad, la verdad, son muy limitados y lo que hacen con eso es ayudarlo, “antes no se sabía tanto de nosotros, ahora se sabe mucho más, nos hace propaganda”</w:t>
      </w:r>
      <w:r w:rsidR="00386771" w:rsidRPr="008F00A6">
        <w:rPr>
          <w:sz w:val="23"/>
          <w:szCs w:val="23"/>
        </w:rPr>
        <w:t>, “me tienen en la punta de la lengua, todo es Andrés Manuel, todo es Andrés Manuel”.</w:t>
      </w:r>
    </w:p>
    <w:p w:rsidR="0027193D" w:rsidRPr="008F00A6" w:rsidRDefault="0027193D" w:rsidP="006F1BC5">
      <w:pPr>
        <w:jc w:val="both"/>
        <w:rPr>
          <w:sz w:val="23"/>
          <w:szCs w:val="23"/>
        </w:rPr>
      </w:pPr>
    </w:p>
    <w:p w:rsidR="00163CD7" w:rsidRPr="008F00A6" w:rsidRDefault="006C515F" w:rsidP="000436CD">
      <w:pPr>
        <w:jc w:val="both"/>
        <w:rPr>
          <w:sz w:val="23"/>
          <w:szCs w:val="23"/>
        </w:rPr>
      </w:pPr>
      <w:r w:rsidRPr="008F00A6">
        <w:rPr>
          <w:sz w:val="23"/>
          <w:szCs w:val="23"/>
        </w:rPr>
        <w:t>En el mitin en Guasave</w:t>
      </w:r>
      <w:r w:rsidR="00163CD7" w:rsidRPr="008F00A6">
        <w:rPr>
          <w:sz w:val="23"/>
          <w:szCs w:val="23"/>
        </w:rPr>
        <w:t xml:space="preserve"> y Guamúchil</w:t>
      </w:r>
      <w:r w:rsidRPr="008F00A6">
        <w:rPr>
          <w:sz w:val="23"/>
          <w:szCs w:val="23"/>
        </w:rPr>
        <w:t>, Sinaloa</w:t>
      </w:r>
      <w:r w:rsidR="006A78F1" w:rsidRPr="008F00A6">
        <w:rPr>
          <w:sz w:val="23"/>
          <w:szCs w:val="23"/>
        </w:rPr>
        <w:t>, Andr</w:t>
      </w:r>
      <w:r w:rsidR="00163CD7" w:rsidRPr="008F00A6">
        <w:rPr>
          <w:sz w:val="23"/>
          <w:szCs w:val="23"/>
        </w:rPr>
        <w:t>és Manuel López Obrador llamó a los sinaloenses a votar parejo por los candidatos que integran la coalición “Juntos haremos historia” es decir para el Senado de la República: Rubé</w:t>
      </w:r>
      <w:r w:rsidR="000436CD" w:rsidRPr="008F00A6">
        <w:rPr>
          <w:sz w:val="23"/>
          <w:szCs w:val="23"/>
        </w:rPr>
        <w:t>n R</w:t>
      </w:r>
      <w:r w:rsidR="00163CD7" w:rsidRPr="008F00A6">
        <w:rPr>
          <w:sz w:val="23"/>
          <w:szCs w:val="23"/>
        </w:rPr>
        <w:t xml:space="preserve">ocha e </w:t>
      </w:r>
      <w:r w:rsidR="000436CD" w:rsidRPr="008F00A6">
        <w:rPr>
          <w:sz w:val="23"/>
          <w:szCs w:val="23"/>
        </w:rPr>
        <w:t>Imelda Castro</w:t>
      </w:r>
      <w:r w:rsidR="00163CD7" w:rsidRPr="008F00A6">
        <w:rPr>
          <w:sz w:val="23"/>
          <w:szCs w:val="23"/>
        </w:rPr>
        <w:t>, y para la Cámara de Diputados,</w:t>
      </w:r>
      <w:r w:rsidR="000436CD" w:rsidRPr="008F00A6">
        <w:rPr>
          <w:sz w:val="23"/>
          <w:szCs w:val="23"/>
        </w:rPr>
        <w:t xml:space="preserve"> Casimiro Zamora</w:t>
      </w:r>
      <w:r w:rsidR="00FD3C4A" w:rsidRPr="008F00A6">
        <w:rPr>
          <w:sz w:val="23"/>
          <w:szCs w:val="23"/>
        </w:rPr>
        <w:t>.</w:t>
      </w:r>
      <w:r w:rsidR="000436CD" w:rsidRPr="008F00A6">
        <w:rPr>
          <w:sz w:val="23"/>
          <w:szCs w:val="23"/>
        </w:rPr>
        <w:t xml:space="preserve"> </w:t>
      </w:r>
    </w:p>
    <w:p w:rsidR="00163CD7" w:rsidRPr="008F00A6" w:rsidRDefault="00163CD7" w:rsidP="000436CD">
      <w:pPr>
        <w:jc w:val="both"/>
        <w:rPr>
          <w:sz w:val="23"/>
          <w:szCs w:val="23"/>
        </w:rPr>
      </w:pPr>
    </w:p>
    <w:p w:rsidR="00FD3C4A" w:rsidRPr="008F00A6" w:rsidRDefault="00163CD7" w:rsidP="000436CD">
      <w:pPr>
        <w:jc w:val="both"/>
        <w:rPr>
          <w:sz w:val="23"/>
          <w:szCs w:val="23"/>
        </w:rPr>
      </w:pPr>
      <w:r w:rsidRPr="008F00A6">
        <w:rPr>
          <w:sz w:val="23"/>
          <w:szCs w:val="23"/>
        </w:rPr>
        <w:t xml:space="preserve">Alertó que la </w:t>
      </w:r>
      <w:r w:rsidR="000436CD" w:rsidRPr="008F00A6">
        <w:rPr>
          <w:sz w:val="23"/>
          <w:szCs w:val="23"/>
        </w:rPr>
        <w:t xml:space="preserve">mafia </w:t>
      </w:r>
      <w:r w:rsidRPr="008F00A6">
        <w:rPr>
          <w:sz w:val="23"/>
          <w:szCs w:val="23"/>
        </w:rPr>
        <w:t>del poder piensa a</w:t>
      </w:r>
      <w:r w:rsidR="000436CD" w:rsidRPr="008F00A6">
        <w:rPr>
          <w:sz w:val="23"/>
          <w:szCs w:val="23"/>
        </w:rPr>
        <w:t>tri</w:t>
      </w:r>
      <w:r w:rsidRPr="008F00A6">
        <w:rPr>
          <w:sz w:val="23"/>
          <w:szCs w:val="23"/>
        </w:rPr>
        <w:t>ncherarse en el C</w:t>
      </w:r>
      <w:r w:rsidR="000436CD" w:rsidRPr="008F00A6">
        <w:rPr>
          <w:sz w:val="23"/>
          <w:szCs w:val="23"/>
        </w:rPr>
        <w:t>ongreso</w:t>
      </w:r>
      <w:r w:rsidRPr="008F00A6">
        <w:rPr>
          <w:sz w:val="23"/>
          <w:szCs w:val="23"/>
        </w:rPr>
        <w:t xml:space="preserve">, desde </w:t>
      </w:r>
      <w:r w:rsidR="000436CD" w:rsidRPr="008F00A6">
        <w:rPr>
          <w:sz w:val="23"/>
          <w:szCs w:val="23"/>
        </w:rPr>
        <w:t xml:space="preserve">ahí </w:t>
      </w:r>
      <w:r w:rsidRPr="008F00A6">
        <w:rPr>
          <w:sz w:val="23"/>
          <w:szCs w:val="23"/>
        </w:rPr>
        <w:t xml:space="preserve">obstaculizarán el trabajo de la transformación y por eso se necesita la </w:t>
      </w:r>
      <w:r w:rsidR="000436CD" w:rsidRPr="008F00A6">
        <w:rPr>
          <w:sz w:val="23"/>
          <w:szCs w:val="23"/>
        </w:rPr>
        <w:t xml:space="preserve">mayoría en </w:t>
      </w:r>
      <w:r w:rsidRPr="008F00A6">
        <w:rPr>
          <w:sz w:val="23"/>
          <w:szCs w:val="23"/>
        </w:rPr>
        <w:t>la C</w:t>
      </w:r>
      <w:r w:rsidR="000436CD" w:rsidRPr="008F00A6">
        <w:rPr>
          <w:sz w:val="23"/>
          <w:szCs w:val="23"/>
        </w:rPr>
        <w:t>ámara de diputados</w:t>
      </w:r>
      <w:r w:rsidRPr="008F00A6">
        <w:rPr>
          <w:sz w:val="23"/>
          <w:szCs w:val="23"/>
        </w:rPr>
        <w:t xml:space="preserve"> y el Senado de la República, </w:t>
      </w:r>
      <w:r w:rsidR="00FD3C4A" w:rsidRPr="008F00A6">
        <w:rPr>
          <w:sz w:val="23"/>
          <w:szCs w:val="23"/>
        </w:rPr>
        <w:t>porque actualmente la</w:t>
      </w:r>
      <w:r w:rsidR="000436CD" w:rsidRPr="008F00A6">
        <w:rPr>
          <w:sz w:val="23"/>
          <w:szCs w:val="23"/>
        </w:rPr>
        <w:t xml:space="preserve"> maf</w:t>
      </w:r>
      <w:r w:rsidR="00FD3C4A" w:rsidRPr="008F00A6">
        <w:rPr>
          <w:sz w:val="23"/>
          <w:szCs w:val="23"/>
        </w:rPr>
        <w:t>ia del poder tiene control del C</w:t>
      </w:r>
      <w:r w:rsidR="000436CD" w:rsidRPr="008F00A6">
        <w:rPr>
          <w:sz w:val="23"/>
          <w:szCs w:val="23"/>
        </w:rPr>
        <w:t>ongreso</w:t>
      </w:r>
      <w:r w:rsidR="00FD3C4A" w:rsidRPr="008F00A6">
        <w:rPr>
          <w:sz w:val="23"/>
          <w:szCs w:val="23"/>
        </w:rPr>
        <w:t>.</w:t>
      </w:r>
    </w:p>
    <w:p w:rsidR="00FD3C4A" w:rsidRPr="008F00A6" w:rsidRDefault="00FD3C4A" w:rsidP="000436CD">
      <w:pPr>
        <w:jc w:val="both"/>
        <w:rPr>
          <w:sz w:val="23"/>
          <w:szCs w:val="23"/>
        </w:rPr>
      </w:pPr>
    </w:p>
    <w:p w:rsidR="000436CD" w:rsidRPr="008F00A6" w:rsidRDefault="00FD3C4A" w:rsidP="000436CD">
      <w:pPr>
        <w:jc w:val="both"/>
        <w:rPr>
          <w:sz w:val="23"/>
          <w:szCs w:val="23"/>
        </w:rPr>
      </w:pPr>
      <w:r w:rsidRPr="008F00A6">
        <w:rPr>
          <w:sz w:val="23"/>
          <w:szCs w:val="23"/>
        </w:rPr>
        <w:t xml:space="preserve">López Obrador dijo que en México se producirán los alimentos básicos y </w:t>
      </w:r>
      <w:r w:rsidR="000436CD" w:rsidRPr="008F00A6">
        <w:rPr>
          <w:sz w:val="23"/>
          <w:szCs w:val="23"/>
        </w:rPr>
        <w:t xml:space="preserve">Sinaloa </w:t>
      </w:r>
      <w:r w:rsidRPr="008F00A6">
        <w:rPr>
          <w:sz w:val="23"/>
          <w:szCs w:val="23"/>
        </w:rPr>
        <w:t xml:space="preserve">será </w:t>
      </w:r>
      <w:r w:rsidR="000436CD" w:rsidRPr="008F00A6">
        <w:rPr>
          <w:sz w:val="23"/>
          <w:szCs w:val="23"/>
        </w:rPr>
        <w:t>el granero del país</w:t>
      </w:r>
      <w:r w:rsidRPr="008F00A6">
        <w:rPr>
          <w:sz w:val="23"/>
          <w:szCs w:val="23"/>
        </w:rPr>
        <w:t>. Adelantó que p</w:t>
      </w:r>
      <w:r w:rsidR="000436CD" w:rsidRPr="008F00A6">
        <w:rPr>
          <w:sz w:val="23"/>
          <w:szCs w:val="23"/>
        </w:rPr>
        <w:t>edirá a</w:t>
      </w:r>
      <w:r w:rsidRPr="008F00A6">
        <w:rPr>
          <w:sz w:val="23"/>
          <w:szCs w:val="23"/>
        </w:rPr>
        <w:t>l pr</w:t>
      </w:r>
      <w:r w:rsidR="00C266BC" w:rsidRPr="008F00A6">
        <w:rPr>
          <w:sz w:val="23"/>
          <w:szCs w:val="23"/>
        </w:rPr>
        <w:t xml:space="preserve">óximo secretario de Agricultura, </w:t>
      </w:r>
      <w:r w:rsidRPr="008F00A6">
        <w:rPr>
          <w:sz w:val="23"/>
          <w:szCs w:val="23"/>
        </w:rPr>
        <w:t>Ví</w:t>
      </w:r>
      <w:r w:rsidR="000436CD" w:rsidRPr="008F00A6">
        <w:rPr>
          <w:sz w:val="23"/>
          <w:szCs w:val="23"/>
        </w:rPr>
        <w:t>ctor Villalobos</w:t>
      </w:r>
      <w:r w:rsidRPr="008F00A6">
        <w:rPr>
          <w:sz w:val="23"/>
          <w:szCs w:val="23"/>
        </w:rPr>
        <w:t xml:space="preserve"> que visite </w:t>
      </w:r>
      <w:r w:rsidR="000436CD" w:rsidRPr="008F00A6">
        <w:rPr>
          <w:sz w:val="23"/>
          <w:szCs w:val="23"/>
        </w:rPr>
        <w:t>Guasave para hablar con los produc</w:t>
      </w:r>
      <w:r w:rsidRPr="008F00A6">
        <w:rPr>
          <w:sz w:val="23"/>
          <w:szCs w:val="23"/>
        </w:rPr>
        <w:t>t</w:t>
      </w:r>
      <w:r w:rsidR="000436CD" w:rsidRPr="008F00A6">
        <w:rPr>
          <w:sz w:val="23"/>
          <w:szCs w:val="23"/>
        </w:rPr>
        <w:t>ores</w:t>
      </w:r>
      <w:r w:rsidRPr="008F00A6">
        <w:rPr>
          <w:sz w:val="23"/>
          <w:szCs w:val="23"/>
        </w:rPr>
        <w:t xml:space="preserve"> y saber qué hacer, llevar a cabo </w:t>
      </w:r>
      <w:r w:rsidR="000436CD" w:rsidRPr="008F00A6">
        <w:rPr>
          <w:sz w:val="23"/>
          <w:szCs w:val="23"/>
        </w:rPr>
        <w:t xml:space="preserve">los programas </w:t>
      </w:r>
      <w:r w:rsidR="00C266BC" w:rsidRPr="008F00A6">
        <w:rPr>
          <w:sz w:val="23"/>
          <w:szCs w:val="23"/>
        </w:rPr>
        <w:t xml:space="preserve">de apoyo al campo, el subsidio a </w:t>
      </w:r>
      <w:r w:rsidR="000436CD" w:rsidRPr="008F00A6">
        <w:rPr>
          <w:sz w:val="23"/>
          <w:szCs w:val="23"/>
        </w:rPr>
        <w:t>los produc</w:t>
      </w:r>
      <w:r w:rsidRPr="008F00A6">
        <w:rPr>
          <w:sz w:val="23"/>
          <w:szCs w:val="23"/>
        </w:rPr>
        <w:t>tores.</w:t>
      </w:r>
    </w:p>
    <w:p w:rsidR="000436CD" w:rsidRPr="008F00A6" w:rsidRDefault="000436CD" w:rsidP="006F1BC5">
      <w:pPr>
        <w:jc w:val="both"/>
        <w:rPr>
          <w:sz w:val="23"/>
          <w:szCs w:val="23"/>
        </w:rPr>
      </w:pPr>
    </w:p>
    <w:p w:rsidR="000436CD" w:rsidRPr="008F00A6" w:rsidRDefault="000436CD" w:rsidP="000436CD">
      <w:pPr>
        <w:jc w:val="both"/>
        <w:rPr>
          <w:sz w:val="23"/>
          <w:szCs w:val="23"/>
        </w:rPr>
      </w:pPr>
      <w:r w:rsidRPr="008F00A6">
        <w:rPr>
          <w:sz w:val="23"/>
          <w:szCs w:val="23"/>
        </w:rPr>
        <w:t>A 70 días para iniciar la transformación de México, López Obrador expresó que millones de mexicanos van a llevar a cabo la cuarta transforma</w:t>
      </w:r>
      <w:r w:rsidR="00C266BC" w:rsidRPr="008F00A6">
        <w:rPr>
          <w:sz w:val="23"/>
          <w:szCs w:val="23"/>
        </w:rPr>
        <w:t>c</w:t>
      </w:r>
      <w:r w:rsidRPr="008F00A6">
        <w:rPr>
          <w:sz w:val="23"/>
          <w:szCs w:val="23"/>
        </w:rPr>
        <w:t>ión de la vida de México</w:t>
      </w:r>
      <w:r w:rsidR="00617B5B" w:rsidRPr="008F00A6">
        <w:rPr>
          <w:sz w:val="23"/>
          <w:szCs w:val="23"/>
        </w:rPr>
        <w:t xml:space="preserve"> y dijo que tiene </w:t>
      </w:r>
      <w:r w:rsidRPr="008F00A6">
        <w:rPr>
          <w:sz w:val="23"/>
          <w:szCs w:val="23"/>
        </w:rPr>
        <w:t xml:space="preserve">3 principios en su cabeza y </w:t>
      </w:r>
      <w:r w:rsidR="00617B5B" w:rsidRPr="008F00A6">
        <w:rPr>
          <w:sz w:val="23"/>
          <w:szCs w:val="23"/>
        </w:rPr>
        <w:t>su corazón:</w:t>
      </w:r>
      <w:r w:rsidRPr="008F00A6">
        <w:rPr>
          <w:sz w:val="23"/>
          <w:szCs w:val="23"/>
        </w:rPr>
        <w:t xml:space="preserve"> no mentir, no robar, </w:t>
      </w:r>
      <w:r w:rsidR="00617B5B" w:rsidRPr="008F00A6">
        <w:rPr>
          <w:sz w:val="23"/>
          <w:szCs w:val="23"/>
        </w:rPr>
        <w:t xml:space="preserve">y </w:t>
      </w:r>
      <w:r w:rsidRPr="008F00A6">
        <w:rPr>
          <w:sz w:val="23"/>
          <w:szCs w:val="23"/>
        </w:rPr>
        <w:t>no traicionar al pueblo.</w:t>
      </w:r>
    </w:p>
    <w:p w:rsidR="000436CD" w:rsidRPr="008F00A6" w:rsidRDefault="000436CD" w:rsidP="000436CD">
      <w:pPr>
        <w:jc w:val="both"/>
        <w:rPr>
          <w:sz w:val="23"/>
          <w:szCs w:val="23"/>
        </w:rPr>
      </w:pPr>
    </w:p>
    <w:p w:rsidR="00617B5B" w:rsidRPr="008F00A6" w:rsidRDefault="00617B5B" w:rsidP="000436CD">
      <w:pPr>
        <w:jc w:val="both"/>
        <w:rPr>
          <w:sz w:val="23"/>
          <w:szCs w:val="23"/>
        </w:rPr>
      </w:pPr>
      <w:r w:rsidRPr="008F00A6">
        <w:rPr>
          <w:sz w:val="23"/>
          <w:szCs w:val="23"/>
        </w:rPr>
        <w:t>Desde Guamúchil, tierra que vio nacer a Pedro Infante, el candidato a la Presidencia de México pidió a los ciudadanos que n</w:t>
      </w:r>
      <w:r w:rsidR="000436CD" w:rsidRPr="008F00A6">
        <w:rPr>
          <w:sz w:val="23"/>
          <w:szCs w:val="23"/>
        </w:rPr>
        <w:t xml:space="preserve">o se preocupen, </w:t>
      </w:r>
      <w:r w:rsidRPr="008F00A6">
        <w:rPr>
          <w:sz w:val="23"/>
          <w:szCs w:val="23"/>
        </w:rPr>
        <w:t>porque no se va a marear, porque “</w:t>
      </w:r>
      <w:r w:rsidR="000436CD" w:rsidRPr="008F00A6">
        <w:rPr>
          <w:sz w:val="23"/>
          <w:szCs w:val="23"/>
        </w:rPr>
        <w:t>estoy bien anclado en la tierra, no voy a levitar, no me v</w:t>
      </w:r>
      <w:r w:rsidRPr="008F00A6">
        <w:rPr>
          <w:sz w:val="23"/>
          <w:szCs w:val="23"/>
        </w:rPr>
        <w:t>o</w:t>
      </w:r>
      <w:r w:rsidR="000436CD" w:rsidRPr="008F00A6">
        <w:rPr>
          <w:sz w:val="23"/>
          <w:szCs w:val="23"/>
        </w:rPr>
        <w:t>y a mar</w:t>
      </w:r>
      <w:r w:rsidRPr="008F00A6">
        <w:rPr>
          <w:sz w:val="23"/>
          <w:szCs w:val="23"/>
        </w:rPr>
        <w:t xml:space="preserve">ear, voy a seguir como siempre, </w:t>
      </w:r>
      <w:r w:rsidR="000436CD" w:rsidRPr="008F00A6">
        <w:rPr>
          <w:sz w:val="23"/>
          <w:szCs w:val="23"/>
        </w:rPr>
        <w:t>y a estar siempre a la altura de ustedes, voy a cumplir todos los compromisos</w:t>
      </w:r>
      <w:r w:rsidRPr="008F00A6">
        <w:rPr>
          <w:sz w:val="23"/>
          <w:szCs w:val="23"/>
        </w:rPr>
        <w:t>”.</w:t>
      </w:r>
    </w:p>
    <w:p w:rsidR="006C515F" w:rsidRPr="008F00A6" w:rsidRDefault="006C515F" w:rsidP="000436CD">
      <w:pPr>
        <w:jc w:val="both"/>
        <w:rPr>
          <w:sz w:val="23"/>
          <w:szCs w:val="23"/>
        </w:rPr>
      </w:pPr>
    </w:p>
    <w:p w:rsidR="006C515F" w:rsidRPr="008F00A6" w:rsidRDefault="00617B5B" w:rsidP="006C515F">
      <w:pPr>
        <w:jc w:val="both"/>
        <w:rPr>
          <w:sz w:val="23"/>
          <w:szCs w:val="23"/>
        </w:rPr>
      </w:pPr>
      <w:r w:rsidRPr="008F00A6">
        <w:rPr>
          <w:sz w:val="23"/>
          <w:szCs w:val="23"/>
        </w:rPr>
        <w:t>En otro tema, aseguró que e</w:t>
      </w:r>
      <w:r w:rsidR="006C515F" w:rsidRPr="008F00A6">
        <w:rPr>
          <w:sz w:val="23"/>
          <w:szCs w:val="23"/>
        </w:rPr>
        <w:t>l próximo presid</w:t>
      </w:r>
      <w:r w:rsidRPr="008F00A6">
        <w:rPr>
          <w:sz w:val="23"/>
          <w:szCs w:val="23"/>
        </w:rPr>
        <w:t>e</w:t>
      </w:r>
      <w:r w:rsidR="006C515F" w:rsidRPr="008F00A6">
        <w:rPr>
          <w:sz w:val="23"/>
          <w:szCs w:val="23"/>
        </w:rPr>
        <w:t xml:space="preserve">nte no dará la orden de reprimir al pueblo de México, la paz </w:t>
      </w:r>
      <w:r w:rsidRPr="008F00A6">
        <w:rPr>
          <w:sz w:val="23"/>
          <w:szCs w:val="23"/>
        </w:rPr>
        <w:t>se conseguirá a partir del trabajo y del bienestar</w:t>
      </w:r>
      <w:r w:rsidR="006C515F" w:rsidRPr="008F00A6">
        <w:rPr>
          <w:sz w:val="23"/>
          <w:szCs w:val="23"/>
        </w:rPr>
        <w:t xml:space="preserve">, </w:t>
      </w:r>
      <w:r w:rsidRPr="008F00A6">
        <w:rPr>
          <w:sz w:val="23"/>
          <w:szCs w:val="23"/>
        </w:rPr>
        <w:t>“</w:t>
      </w:r>
      <w:r w:rsidR="006C515F" w:rsidRPr="008F00A6">
        <w:rPr>
          <w:sz w:val="23"/>
          <w:szCs w:val="23"/>
        </w:rPr>
        <w:t>abrazos, no balazos</w:t>
      </w:r>
      <w:r w:rsidRPr="008F00A6">
        <w:rPr>
          <w:sz w:val="23"/>
          <w:szCs w:val="23"/>
        </w:rPr>
        <w:t>”</w:t>
      </w:r>
      <w:r w:rsidR="006C515F" w:rsidRPr="008F00A6">
        <w:rPr>
          <w:sz w:val="23"/>
          <w:szCs w:val="23"/>
        </w:rPr>
        <w:t>, cambiar</w:t>
      </w:r>
      <w:r w:rsidRPr="008F00A6">
        <w:rPr>
          <w:sz w:val="23"/>
          <w:szCs w:val="23"/>
        </w:rPr>
        <w:t>á</w:t>
      </w:r>
      <w:r w:rsidR="006C515F" w:rsidRPr="008F00A6">
        <w:rPr>
          <w:sz w:val="23"/>
          <w:szCs w:val="23"/>
        </w:rPr>
        <w:t xml:space="preserve"> la estrategia</w:t>
      </w:r>
      <w:r w:rsidRPr="008F00A6">
        <w:rPr>
          <w:sz w:val="23"/>
          <w:szCs w:val="23"/>
        </w:rPr>
        <w:t xml:space="preserve"> de combate a la delincuencia.</w:t>
      </w:r>
      <w:r w:rsidR="006C515F" w:rsidRPr="008F00A6">
        <w:rPr>
          <w:sz w:val="23"/>
          <w:szCs w:val="23"/>
        </w:rPr>
        <w:t xml:space="preserve"> </w:t>
      </w:r>
    </w:p>
    <w:p w:rsidR="006C515F" w:rsidRPr="008F00A6" w:rsidRDefault="006C515F" w:rsidP="006C515F">
      <w:pPr>
        <w:jc w:val="both"/>
        <w:rPr>
          <w:sz w:val="23"/>
          <w:szCs w:val="23"/>
        </w:rPr>
      </w:pPr>
    </w:p>
    <w:p w:rsidR="00617B5B" w:rsidRPr="008F00A6" w:rsidRDefault="00617B5B" w:rsidP="00617B5B">
      <w:pPr>
        <w:jc w:val="both"/>
        <w:rPr>
          <w:sz w:val="23"/>
          <w:szCs w:val="23"/>
        </w:rPr>
      </w:pPr>
      <w:r w:rsidRPr="008F00A6">
        <w:rPr>
          <w:sz w:val="23"/>
          <w:szCs w:val="23"/>
        </w:rPr>
        <w:t xml:space="preserve">Se comprometió a regresar el béisbol a Guasave y </w:t>
      </w:r>
      <w:r w:rsidR="006C515F" w:rsidRPr="008F00A6">
        <w:rPr>
          <w:sz w:val="23"/>
          <w:szCs w:val="23"/>
        </w:rPr>
        <w:t>pidió</w:t>
      </w:r>
      <w:r w:rsidRPr="008F00A6">
        <w:rPr>
          <w:sz w:val="23"/>
          <w:szCs w:val="23"/>
        </w:rPr>
        <w:t xml:space="preserve"> que se hable con</w:t>
      </w:r>
      <w:r w:rsidR="006C515F" w:rsidRPr="008F00A6">
        <w:rPr>
          <w:sz w:val="23"/>
          <w:szCs w:val="23"/>
        </w:rPr>
        <w:t xml:space="preserve"> algunos empresarios</w:t>
      </w:r>
      <w:r w:rsidRPr="008F00A6">
        <w:rPr>
          <w:sz w:val="23"/>
          <w:szCs w:val="23"/>
        </w:rPr>
        <w:t xml:space="preserve"> sobre el tema, habrá </w:t>
      </w:r>
      <w:r w:rsidR="006C515F" w:rsidRPr="008F00A6">
        <w:rPr>
          <w:sz w:val="23"/>
          <w:szCs w:val="23"/>
        </w:rPr>
        <w:t xml:space="preserve">apoyo del </w:t>
      </w:r>
      <w:r w:rsidRPr="008F00A6">
        <w:rPr>
          <w:sz w:val="23"/>
          <w:szCs w:val="23"/>
        </w:rPr>
        <w:t xml:space="preserve">nuevo </w:t>
      </w:r>
      <w:r w:rsidR="006C515F" w:rsidRPr="008F00A6">
        <w:rPr>
          <w:sz w:val="23"/>
          <w:szCs w:val="23"/>
        </w:rPr>
        <w:t>go</w:t>
      </w:r>
      <w:r w:rsidRPr="008F00A6">
        <w:rPr>
          <w:sz w:val="23"/>
          <w:szCs w:val="23"/>
        </w:rPr>
        <w:t xml:space="preserve">bierno </w:t>
      </w:r>
      <w:r w:rsidR="006C515F" w:rsidRPr="008F00A6">
        <w:rPr>
          <w:sz w:val="23"/>
          <w:szCs w:val="23"/>
        </w:rPr>
        <w:t>federal</w:t>
      </w:r>
      <w:r w:rsidRPr="008F00A6">
        <w:rPr>
          <w:sz w:val="23"/>
          <w:szCs w:val="23"/>
        </w:rPr>
        <w:t xml:space="preserve"> y se conversará con </w:t>
      </w:r>
      <w:r w:rsidR="006C515F" w:rsidRPr="008F00A6">
        <w:rPr>
          <w:sz w:val="23"/>
          <w:szCs w:val="23"/>
        </w:rPr>
        <w:t xml:space="preserve">los de la liga del </w:t>
      </w:r>
      <w:r w:rsidRPr="008F00A6">
        <w:rPr>
          <w:sz w:val="23"/>
          <w:szCs w:val="23"/>
        </w:rPr>
        <w:t xml:space="preserve">Pacífico para que contemplen a </w:t>
      </w:r>
      <w:r w:rsidR="006C515F" w:rsidRPr="008F00A6">
        <w:rPr>
          <w:sz w:val="23"/>
          <w:szCs w:val="23"/>
        </w:rPr>
        <w:t>Guasave como un</w:t>
      </w:r>
      <w:r w:rsidR="008F00A6" w:rsidRPr="008F00A6">
        <w:rPr>
          <w:sz w:val="23"/>
          <w:szCs w:val="23"/>
        </w:rPr>
        <w:t>a</w:t>
      </w:r>
      <w:r w:rsidR="006C515F" w:rsidRPr="008F00A6">
        <w:rPr>
          <w:sz w:val="23"/>
          <w:szCs w:val="23"/>
        </w:rPr>
        <w:t xml:space="preserve"> nueva plaza</w:t>
      </w:r>
      <w:r w:rsidRPr="008F00A6">
        <w:rPr>
          <w:sz w:val="23"/>
          <w:szCs w:val="23"/>
        </w:rPr>
        <w:t xml:space="preserve">, se tiene que resolver esto </w:t>
      </w:r>
      <w:r w:rsidR="006C515F" w:rsidRPr="008F00A6">
        <w:rPr>
          <w:sz w:val="23"/>
          <w:szCs w:val="23"/>
        </w:rPr>
        <w:t>para que ya en la próxima t</w:t>
      </w:r>
      <w:r w:rsidRPr="008F00A6">
        <w:rPr>
          <w:sz w:val="23"/>
          <w:szCs w:val="23"/>
        </w:rPr>
        <w:t>e</w:t>
      </w:r>
      <w:r w:rsidR="006C515F" w:rsidRPr="008F00A6">
        <w:rPr>
          <w:sz w:val="23"/>
          <w:szCs w:val="23"/>
        </w:rPr>
        <w:t>mp</w:t>
      </w:r>
      <w:r w:rsidRPr="008F00A6">
        <w:rPr>
          <w:sz w:val="23"/>
          <w:szCs w:val="23"/>
        </w:rPr>
        <w:t>ora</w:t>
      </w:r>
      <w:r w:rsidR="006C515F" w:rsidRPr="008F00A6">
        <w:rPr>
          <w:sz w:val="23"/>
          <w:szCs w:val="23"/>
        </w:rPr>
        <w:t>da se tenga el equipo</w:t>
      </w:r>
      <w:r w:rsidRPr="008F00A6">
        <w:rPr>
          <w:sz w:val="23"/>
          <w:szCs w:val="23"/>
        </w:rPr>
        <w:t xml:space="preserve"> de béisbol en este municipio.</w:t>
      </w:r>
    </w:p>
    <w:p w:rsidR="008F00A6" w:rsidRPr="008F00A6" w:rsidRDefault="008F00A6" w:rsidP="00617B5B">
      <w:pPr>
        <w:jc w:val="both"/>
        <w:rPr>
          <w:sz w:val="23"/>
          <w:szCs w:val="23"/>
        </w:rPr>
      </w:pPr>
    </w:p>
    <w:p w:rsidR="001A0C47" w:rsidRDefault="008F00A6" w:rsidP="008F00A6">
      <w:pPr>
        <w:jc w:val="both"/>
        <w:rPr>
          <w:b/>
          <w:sz w:val="23"/>
          <w:szCs w:val="23"/>
        </w:rPr>
      </w:pPr>
      <w:r w:rsidRPr="008F00A6">
        <w:rPr>
          <w:b/>
          <w:sz w:val="23"/>
          <w:szCs w:val="23"/>
        </w:rPr>
        <w:t xml:space="preserve">Para mañana, Andrés Manuel López Obrador estará a las 16:00 horas en Milpa Alta (Explanada delegacional) y a las 18:00 horas en Xochimilco (Plaza Central, Avenida, 16 de septiembre, esquina Vicente Guerrero). </w:t>
      </w:r>
    </w:p>
    <w:p w:rsidR="001A0C47" w:rsidRDefault="001A0C47" w:rsidP="008F00A6">
      <w:pPr>
        <w:jc w:val="both"/>
        <w:rPr>
          <w:b/>
          <w:sz w:val="23"/>
          <w:szCs w:val="23"/>
        </w:rPr>
      </w:pPr>
    </w:p>
    <w:p w:rsidR="004B568B" w:rsidRPr="001A0C47" w:rsidRDefault="004B568B" w:rsidP="001A0C47">
      <w:pPr>
        <w:jc w:val="center"/>
        <w:rPr>
          <w:b/>
          <w:color w:val="C00000"/>
          <w:sz w:val="23"/>
          <w:szCs w:val="23"/>
        </w:rPr>
      </w:pPr>
      <w:r w:rsidRPr="008F00A6">
        <w:rPr>
          <w:b/>
          <w:color w:val="C00000"/>
          <w:sz w:val="23"/>
          <w:szCs w:val="23"/>
        </w:rPr>
        <w:t>ªªªªªªªªªªª</w:t>
      </w:r>
    </w:p>
    <w:sectPr w:rsidR="004B568B" w:rsidRPr="001A0C47">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5A9" w:rsidRDefault="007A25A9">
      <w:pPr>
        <w:rPr>
          <w:lang w:val="es-ES"/>
        </w:rPr>
      </w:pPr>
      <w:r>
        <w:rPr>
          <w:lang w:val="es-ES"/>
        </w:rPr>
        <w:separator/>
      </w:r>
    </w:p>
    <w:p w:rsidR="007A25A9" w:rsidRDefault="007A25A9">
      <w:pPr>
        <w:rPr>
          <w:lang w:val="es-ES"/>
        </w:rPr>
      </w:pPr>
    </w:p>
  </w:endnote>
  <w:endnote w:type="continuationSeparator" w:id="0">
    <w:p w:rsidR="007A25A9" w:rsidRDefault="007A25A9">
      <w:pPr>
        <w:rPr>
          <w:lang w:val="es-ES"/>
        </w:rPr>
      </w:pPr>
      <w:r>
        <w:rPr>
          <w:lang w:val="es-ES"/>
        </w:rPr>
        <w:continuationSeparator/>
      </w:r>
    </w:p>
    <w:p w:rsidR="007A25A9" w:rsidRDefault="007A25A9">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5A9" w:rsidRDefault="007A25A9">
      <w:pPr>
        <w:rPr>
          <w:lang w:val="es-ES"/>
        </w:rPr>
      </w:pPr>
      <w:r>
        <w:rPr>
          <w:lang w:val="es-ES"/>
        </w:rPr>
        <w:separator/>
      </w:r>
    </w:p>
    <w:p w:rsidR="007A25A9" w:rsidRDefault="007A25A9">
      <w:pPr>
        <w:rPr>
          <w:lang w:val="es-ES"/>
        </w:rPr>
      </w:pPr>
    </w:p>
  </w:footnote>
  <w:footnote w:type="continuationSeparator" w:id="0">
    <w:p w:rsidR="007A25A9" w:rsidRDefault="007A25A9">
      <w:pPr>
        <w:rPr>
          <w:lang w:val="es-ES"/>
        </w:rPr>
      </w:pPr>
      <w:r>
        <w:rPr>
          <w:lang w:val="es-ES"/>
        </w:rPr>
        <w:continuationSeparator/>
      </w:r>
    </w:p>
    <w:p w:rsidR="007A25A9" w:rsidRDefault="007A25A9">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A0C47">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6CD"/>
    <w:rsid w:val="00043BAC"/>
    <w:rsid w:val="00052FAD"/>
    <w:rsid w:val="00066BF1"/>
    <w:rsid w:val="00070187"/>
    <w:rsid w:val="00085DE6"/>
    <w:rsid w:val="000D1793"/>
    <w:rsid w:val="000E2EEC"/>
    <w:rsid w:val="0011732D"/>
    <w:rsid w:val="001221F7"/>
    <w:rsid w:val="00163CD7"/>
    <w:rsid w:val="00183D52"/>
    <w:rsid w:val="0019034E"/>
    <w:rsid w:val="001A0939"/>
    <w:rsid w:val="001A0C47"/>
    <w:rsid w:val="001A706A"/>
    <w:rsid w:val="001C6D53"/>
    <w:rsid w:val="001D16D4"/>
    <w:rsid w:val="001D630B"/>
    <w:rsid w:val="001E4473"/>
    <w:rsid w:val="001F5A8F"/>
    <w:rsid w:val="00217BF8"/>
    <w:rsid w:val="0023448F"/>
    <w:rsid w:val="00243757"/>
    <w:rsid w:val="00246B48"/>
    <w:rsid w:val="0027193D"/>
    <w:rsid w:val="0028527D"/>
    <w:rsid w:val="002933DD"/>
    <w:rsid w:val="002B2A0C"/>
    <w:rsid w:val="002C1E95"/>
    <w:rsid w:val="002C5A82"/>
    <w:rsid w:val="002E5483"/>
    <w:rsid w:val="002F4FBC"/>
    <w:rsid w:val="003172F8"/>
    <w:rsid w:val="00370289"/>
    <w:rsid w:val="00372897"/>
    <w:rsid w:val="003742C1"/>
    <w:rsid w:val="00385FF5"/>
    <w:rsid w:val="00386771"/>
    <w:rsid w:val="00397500"/>
    <w:rsid w:val="003A1638"/>
    <w:rsid w:val="003B7F3D"/>
    <w:rsid w:val="003D2A55"/>
    <w:rsid w:val="00471344"/>
    <w:rsid w:val="0047289C"/>
    <w:rsid w:val="0047521A"/>
    <w:rsid w:val="004803E2"/>
    <w:rsid w:val="00493C2B"/>
    <w:rsid w:val="004B2EAC"/>
    <w:rsid w:val="004B3B94"/>
    <w:rsid w:val="004B568B"/>
    <w:rsid w:val="004B7215"/>
    <w:rsid w:val="004D206F"/>
    <w:rsid w:val="004D67E6"/>
    <w:rsid w:val="0051168D"/>
    <w:rsid w:val="00523B1B"/>
    <w:rsid w:val="005326D4"/>
    <w:rsid w:val="00546809"/>
    <w:rsid w:val="00573D61"/>
    <w:rsid w:val="005771FA"/>
    <w:rsid w:val="005A7643"/>
    <w:rsid w:val="005C1C7F"/>
    <w:rsid w:val="005E41AF"/>
    <w:rsid w:val="00617B5B"/>
    <w:rsid w:val="00696911"/>
    <w:rsid w:val="006A78F1"/>
    <w:rsid w:val="006C515F"/>
    <w:rsid w:val="006F1BC5"/>
    <w:rsid w:val="006F5682"/>
    <w:rsid w:val="00707AE7"/>
    <w:rsid w:val="00721BF6"/>
    <w:rsid w:val="00747D12"/>
    <w:rsid w:val="0075361D"/>
    <w:rsid w:val="00773065"/>
    <w:rsid w:val="00775783"/>
    <w:rsid w:val="0078009B"/>
    <w:rsid w:val="007A25A9"/>
    <w:rsid w:val="007A7F79"/>
    <w:rsid w:val="007D2FB3"/>
    <w:rsid w:val="0080623D"/>
    <w:rsid w:val="008147ED"/>
    <w:rsid w:val="00831D3F"/>
    <w:rsid w:val="00833B71"/>
    <w:rsid w:val="00846935"/>
    <w:rsid w:val="008A2FFB"/>
    <w:rsid w:val="008C41F2"/>
    <w:rsid w:val="008D313E"/>
    <w:rsid w:val="008E2EC6"/>
    <w:rsid w:val="008F00A6"/>
    <w:rsid w:val="00931C3A"/>
    <w:rsid w:val="00932FE1"/>
    <w:rsid w:val="00934D35"/>
    <w:rsid w:val="00945D5A"/>
    <w:rsid w:val="0095523B"/>
    <w:rsid w:val="00961542"/>
    <w:rsid w:val="00962E08"/>
    <w:rsid w:val="009830EF"/>
    <w:rsid w:val="00995660"/>
    <w:rsid w:val="009C09A6"/>
    <w:rsid w:val="009C1673"/>
    <w:rsid w:val="009E397B"/>
    <w:rsid w:val="009E522C"/>
    <w:rsid w:val="009F41B9"/>
    <w:rsid w:val="00A059EC"/>
    <w:rsid w:val="00A110EC"/>
    <w:rsid w:val="00A26A4D"/>
    <w:rsid w:val="00A345EB"/>
    <w:rsid w:val="00A44447"/>
    <w:rsid w:val="00A61F85"/>
    <w:rsid w:val="00A812FE"/>
    <w:rsid w:val="00AA4CBE"/>
    <w:rsid w:val="00AA70E7"/>
    <w:rsid w:val="00AB1C88"/>
    <w:rsid w:val="00B143E2"/>
    <w:rsid w:val="00B8792B"/>
    <w:rsid w:val="00BB7BCC"/>
    <w:rsid w:val="00BE4C01"/>
    <w:rsid w:val="00C07CAB"/>
    <w:rsid w:val="00C266BC"/>
    <w:rsid w:val="00C5334F"/>
    <w:rsid w:val="00C5688E"/>
    <w:rsid w:val="00C6683A"/>
    <w:rsid w:val="00C82415"/>
    <w:rsid w:val="00C96712"/>
    <w:rsid w:val="00CB07D2"/>
    <w:rsid w:val="00CC58B9"/>
    <w:rsid w:val="00CD7640"/>
    <w:rsid w:val="00D050FF"/>
    <w:rsid w:val="00D05C39"/>
    <w:rsid w:val="00D371D2"/>
    <w:rsid w:val="00D44B64"/>
    <w:rsid w:val="00D578AD"/>
    <w:rsid w:val="00D84CF4"/>
    <w:rsid w:val="00DA0AA3"/>
    <w:rsid w:val="00DB59EE"/>
    <w:rsid w:val="00DC1831"/>
    <w:rsid w:val="00DC378C"/>
    <w:rsid w:val="00DE0FBF"/>
    <w:rsid w:val="00DE1D79"/>
    <w:rsid w:val="00DF2199"/>
    <w:rsid w:val="00E11EE6"/>
    <w:rsid w:val="00E16F67"/>
    <w:rsid w:val="00E245E7"/>
    <w:rsid w:val="00E2682C"/>
    <w:rsid w:val="00E472E8"/>
    <w:rsid w:val="00E53C0B"/>
    <w:rsid w:val="00E710E3"/>
    <w:rsid w:val="00EA3FAF"/>
    <w:rsid w:val="00EC4DAA"/>
    <w:rsid w:val="00EE0362"/>
    <w:rsid w:val="00EE75D6"/>
    <w:rsid w:val="00F0106C"/>
    <w:rsid w:val="00F15284"/>
    <w:rsid w:val="00F2371C"/>
    <w:rsid w:val="00F2507E"/>
    <w:rsid w:val="00F30C37"/>
    <w:rsid w:val="00F316E5"/>
    <w:rsid w:val="00F57782"/>
    <w:rsid w:val="00F66995"/>
    <w:rsid w:val="00F80283"/>
    <w:rsid w:val="00FB79F7"/>
    <w:rsid w:val="00FC0028"/>
    <w:rsid w:val="00FD00E1"/>
    <w:rsid w:val="00FD0FDE"/>
    <w:rsid w:val="00FD3C4A"/>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C4E0B07-1AE0-4939-A1BC-E91B3ED3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1258</Words>
  <Characters>6922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8164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