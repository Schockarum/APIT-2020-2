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1A02F8">
        <w:rPr>
          <w:rFonts w:ascii="Cambria" w:hAnsi="Cambria"/>
          <w:b/>
          <w:color w:val="C00000"/>
          <w:sz w:val="28"/>
          <w:szCs w:val="28"/>
        </w:rPr>
        <w:t>099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0D1793" w:rsidRDefault="00E14A97" w:rsidP="004D67E6">
      <w:pPr>
        <w:jc w:val="center"/>
        <w:rPr>
          <w:rFonts w:ascii="Cambria" w:hAnsi="Cambria"/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  <w:lang w:val="es-ES"/>
        </w:rPr>
        <w:t xml:space="preserve">Expresa AMLO que es </w:t>
      </w:r>
      <w:r w:rsidR="00246042">
        <w:rPr>
          <w:b/>
          <w:color w:val="808080"/>
          <w:sz w:val="32"/>
          <w:szCs w:val="32"/>
          <w:lang w:val="es-ES"/>
        </w:rPr>
        <w:t xml:space="preserve">falsa nota  </w:t>
      </w:r>
      <w:r w:rsidR="00C213F8">
        <w:rPr>
          <w:b/>
          <w:color w:val="808080"/>
          <w:sz w:val="32"/>
          <w:szCs w:val="32"/>
          <w:lang w:val="es-ES"/>
        </w:rPr>
        <w:t xml:space="preserve">de </w:t>
      </w:r>
      <w:r w:rsidR="00246042">
        <w:rPr>
          <w:b/>
          <w:color w:val="808080"/>
          <w:sz w:val="32"/>
          <w:szCs w:val="32"/>
          <w:lang w:val="es-ES"/>
        </w:rPr>
        <w:t xml:space="preserve">Reforma sobre pago de 58 </w:t>
      </w:r>
      <w:proofErr w:type="spellStart"/>
      <w:r w:rsidR="00246042">
        <w:rPr>
          <w:b/>
          <w:color w:val="808080"/>
          <w:sz w:val="32"/>
          <w:szCs w:val="32"/>
          <w:lang w:val="es-ES"/>
        </w:rPr>
        <w:t>mdp</w:t>
      </w:r>
      <w:proofErr w:type="spellEnd"/>
      <w:r w:rsidR="00246042">
        <w:rPr>
          <w:b/>
          <w:color w:val="808080"/>
          <w:sz w:val="32"/>
          <w:szCs w:val="32"/>
          <w:lang w:val="es-ES"/>
        </w:rPr>
        <w:t xml:space="preserve"> para impresión de Regeneración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27193D" w:rsidRPr="00F80283" w:rsidRDefault="00246042" w:rsidP="00246042">
      <w:pPr>
        <w:numPr>
          <w:ilvl w:val="0"/>
          <w:numId w:val="1"/>
        </w:numPr>
        <w:jc w:val="both"/>
        <w:rPr>
          <w:rStyle w:val="Carcterdetextoennegrita"/>
          <w:sz w:val="22"/>
          <w:szCs w:val="22"/>
        </w:rPr>
      </w:pPr>
      <w:r>
        <w:rPr>
          <w:rStyle w:val="Carcterdetextoennegrita"/>
          <w:sz w:val="20"/>
          <w:szCs w:val="20"/>
        </w:rPr>
        <w:t>Indica</w:t>
      </w:r>
      <w:r w:rsidRPr="00246042">
        <w:rPr>
          <w:rStyle w:val="Carcterdetextoennegrita"/>
          <w:sz w:val="20"/>
          <w:szCs w:val="20"/>
        </w:rPr>
        <w:t xml:space="preserve"> que le enviará la copia de la factura al periódico y del cheque al periódico de circulación nacional, que no es de 58 millones, sino de 58 mil pesos.</w:t>
      </w:r>
    </w:p>
    <w:p w:rsidR="00F80283" w:rsidRDefault="00F80283" w:rsidP="006F1BC5">
      <w:pPr>
        <w:jc w:val="both"/>
        <w:rPr>
          <w:rStyle w:val="Carcterdetextoennegrita"/>
          <w:sz w:val="24"/>
          <w:szCs w:val="24"/>
        </w:rPr>
      </w:pPr>
    </w:p>
    <w:p w:rsidR="00E14A97" w:rsidRDefault="005F4C0D" w:rsidP="0015699F">
      <w:pPr>
        <w:jc w:val="both"/>
        <w:rPr>
          <w:sz w:val="24"/>
          <w:szCs w:val="24"/>
        </w:rPr>
      </w:pPr>
      <w:r>
        <w:rPr>
          <w:rStyle w:val="Carcterdetextoennegrita"/>
          <w:sz w:val="24"/>
          <w:szCs w:val="24"/>
        </w:rPr>
        <w:t>Durango</w:t>
      </w:r>
      <w:r w:rsidR="00AA4CBE" w:rsidRPr="0027193D">
        <w:rPr>
          <w:rStyle w:val="Carcterdetextoennegrita"/>
          <w:sz w:val="24"/>
          <w:szCs w:val="24"/>
        </w:rPr>
        <w:t xml:space="preserve">, </w:t>
      </w:r>
      <w:r>
        <w:rPr>
          <w:rStyle w:val="Carcterdetextoennegrita"/>
          <w:sz w:val="24"/>
          <w:szCs w:val="24"/>
        </w:rPr>
        <w:t>Durango</w:t>
      </w:r>
      <w:r w:rsidR="00FD00E1" w:rsidRPr="0027193D">
        <w:rPr>
          <w:rStyle w:val="Carcterdetextoennegrita"/>
          <w:sz w:val="24"/>
          <w:szCs w:val="24"/>
        </w:rPr>
        <w:t xml:space="preserve">, </w:t>
      </w:r>
      <w:r>
        <w:rPr>
          <w:rStyle w:val="Carcterdetextoennegrita"/>
          <w:sz w:val="24"/>
          <w:szCs w:val="24"/>
        </w:rPr>
        <w:t>2</w:t>
      </w:r>
      <w:r w:rsidR="00AA4CBE" w:rsidRPr="0027193D">
        <w:rPr>
          <w:rStyle w:val="Carcterdetextoennegrita"/>
          <w:sz w:val="24"/>
          <w:szCs w:val="24"/>
        </w:rPr>
        <w:t>1</w:t>
      </w:r>
      <w:r w:rsidR="00FD00E1" w:rsidRPr="0027193D">
        <w:rPr>
          <w:rStyle w:val="Carcterdetextoennegrita"/>
          <w:sz w:val="24"/>
          <w:szCs w:val="24"/>
        </w:rPr>
        <w:t xml:space="preserve"> de </w:t>
      </w:r>
      <w:r>
        <w:rPr>
          <w:rStyle w:val="Carcterdetextoennegrita"/>
          <w:sz w:val="24"/>
          <w:szCs w:val="24"/>
        </w:rPr>
        <w:t xml:space="preserve">junio </w:t>
      </w:r>
      <w:r w:rsidR="00AA4CBE" w:rsidRPr="0027193D">
        <w:rPr>
          <w:rStyle w:val="Carcterdetextoennegrita"/>
          <w:sz w:val="24"/>
          <w:szCs w:val="24"/>
        </w:rPr>
        <w:t>de 2018</w:t>
      </w:r>
      <w:r w:rsidR="001D630B" w:rsidRPr="0027193D">
        <w:rPr>
          <w:rStyle w:val="Carcterdetextoennegrita"/>
          <w:sz w:val="24"/>
          <w:szCs w:val="24"/>
        </w:rPr>
        <w:t>.-</w:t>
      </w:r>
      <w:r w:rsidR="00FD00E1" w:rsidRPr="0027193D">
        <w:rPr>
          <w:rStyle w:val="Carcterdetextoennegrita"/>
          <w:b w:val="0"/>
          <w:sz w:val="24"/>
          <w:szCs w:val="24"/>
        </w:rPr>
        <w:t xml:space="preserve"> </w:t>
      </w:r>
      <w:r w:rsidR="00FD00E1" w:rsidRPr="0027193D">
        <w:rPr>
          <w:b/>
          <w:sz w:val="24"/>
          <w:szCs w:val="24"/>
        </w:rPr>
        <w:t> </w:t>
      </w:r>
      <w:r>
        <w:rPr>
          <w:sz w:val="24"/>
          <w:szCs w:val="24"/>
        </w:rPr>
        <w:t xml:space="preserve"> A</w:t>
      </w:r>
      <w:r w:rsidR="00717CD6">
        <w:rPr>
          <w:sz w:val="24"/>
          <w:szCs w:val="24"/>
        </w:rPr>
        <w:t xml:space="preserve">ndrés Manuel López Obrador </w:t>
      </w:r>
      <w:r w:rsidR="0015699F">
        <w:rPr>
          <w:sz w:val="24"/>
          <w:szCs w:val="24"/>
        </w:rPr>
        <w:t>expresó que e</w:t>
      </w:r>
      <w:r w:rsidR="0015699F" w:rsidRPr="0015699F">
        <w:rPr>
          <w:sz w:val="24"/>
          <w:szCs w:val="24"/>
        </w:rPr>
        <w:t>s falsa la nota principal del</w:t>
      </w:r>
      <w:r w:rsidR="00E14A97">
        <w:rPr>
          <w:sz w:val="24"/>
          <w:szCs w:val="24"/>
        </w:rPr>
        <w:t xml:space="preserve"> periódico Reforma del día </w:t>
      </w:r>
      <w:r w:rsidR="00A9274B">
        <w:rPr>
          <w:sz w:val="24"/>
          <w:szCs w:val="24"/>
        </w:rPr>
        <w:t xml:space="preserve">de hoy, sobre un </w:t>
      </w:r>
      <w:r w:rsidR="00E14A97" w:rsidRPr="00E14A97">
        <w:rPr>
          <w:sz w:val="24"/>
          <w:szCs w:val="24"/>
        </w:rPr>
        <w:t xml:space="preserve">pago </w:t>
      </w:r>
      <w:r w:rsidR="00A9274B">
        <w:rPr>
          <w:sz w:val="24"/>
          <w:szCs w:val="24"/>
        </w:rPr>
        <w:t xml:space="preserve">de 58 millones de pesos por </w:t>
      </w:r>
      <w:r w:rsidR="00E14A97" w:rsidRPr="00E14A97">
        <w:rPr>
          <w:sz w:val="24"/>
          <w:szCs w:val="24"/>
        </w:rPr>
        <w:t>impresión de 20 mil ejemplares del periódico Regeneración</w:t>
      </w:r>
      <w:r w:rsidR="00A9274B">
        <w:rPr>
          <w:sz w:val="24"/>
          <w:szCs w:val="24"/>
        </w:rPr>
        <w:t>.</w:t>
      </w:r>
    </w:p>
    <w:p w:rsidR="00E14A97" w:rsidRDefault="00E14A97" w:rsidP="0015699F">
      <w:pPr>
        <w:jc w:val="both"/>
        <w:rPr>
          <w:sz w:val="24"/>
          <w:szCs w:val="24"/>
        </w:rPr>
      </w:pPr>
    </w:p>
    <w:p w:rsidR="0015699F" w:rsidRPr="0015699F" w:rsidRDefault="00EA7F3A" w:rsidP="0015699F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15699F" w:rsidRPr="0015699F">
        <w:rPr>
          <w:sz w:val="24"/>
          <w:szCs w:val="24"/>
        </w:rPr>
        <w:t>Ojalá mañana lo reconozcan en el mismo espacio y con igual número de palabras</w:t>
      </w:r>
      <w:r>
        <w:rPr>
          <w:sz w:val="24"/>
          <w:szCs w:val="24"/>
        </w:rPr>
        <w:t>”</w:t>
      </w:r>
      <w:r w:rsidR="00A9274B">
        <w:rPr>
          <w:sz w:val="24"/>
          <w:szCs w:val="24"/>
        </w:rPr>
        <w:t>, consideró</w:t>
      </w:r>
      <w:r w:rsidR="0015699F" w:rsidRPr="0015699F">
        <w:rPr>
          <w:sz w:val="24"/>
          <w:szCs w:val="24"/>
        </w:rPr>
        <w:t xml:space="preserve">. </w:t>
      </w:r>
    </w:p>
    <w:p w:rsidR="0015699F" w:rsidRPr="0015699F" w:rsidRDefault="0015699F" w:rsidP="0015699F">
      <w:pPr>
        <w:jc w:val="both"/>
        <w:rPr>
          <w:sz w:val="24"/>
          <w:szCs w:val="24"/>
        </w:rPr>
      </w:pPr>
    </w:p>
    <w:p w:rsidR="0015699F" w:rsidRPr="0015699F" w:rsidRDefault="00EA7F3A" w:rsidP="001569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su cuenta de Facebook, el candidato por la coalición “Juntos haremos historia” a la Presidencia de México indicó que le enviará </w:t>
      </w:r>
      <w:r w:rsidR="0015699F" w:rsidRPr="0015699F">
        <w:rPr>
          <w:sz w:val="24"/>
          <w:szCs w:val="24"/>
        </w:rPr>
        <w:t xml:space="preserve">la copia de la factura </w:t>
      </w:r>
      <w:r w:rsidR="00A9274B">
        <w:rPr>
          <w:sz w:val="24"/>
          <w:szCs w:val="24"/>
        </w:rPr>
        <w:t xml:space="preserve">al periódico </w:t>
      </w:r>
      <w:r w:rsidR="0015699F" w:rsidRPr="0015699F">
        <w:rPr>
          <w:sz w:val="24"/>
          <w:szCs w:val="24"/>
        </w:rPr>
        <w:t xml:space="preserve">y </w:t>
      </w:r>
      <w:r w:rsidR="00A9274B">
        <w:rPr>
          <w:sz w:val="24"/>
          <w:szCs w:val="24"/>
        </w:rPr>
        <w:t>d</w:t>
      </w:r>
      <w:r w:rsidR="0015699F" w:rsidRPr="0015699F">
        <w:rPr>
          <w:sz w:val="24"/>
          <w:szCs w:val="24"/>
        </w:rPr>
        <w:t>el cheque</w:t>
      </w:r>
      <w:r w:rsidR="00A9274B">
        <w:rPr>
          <w:sz w:val="24"/>
          <w:szCs w:val="24"/>
        </w:rPr>
        <w:t xml:space="preserve"> al periódico de circulación nacional</w:t>
      </w:r>
      <w:r w:rsidR="0015699F" w:rsidRPr="0015699F">
        <w:rPr>
          <w:sz w:val="24"/>
          <w:szCs w:val="24"/>
        </w:rPr>
        <w:t>, que no es de 58 millones</w:t>
      </w:r>
      <w:r w:rsidR="00A9274B">
        <w:rPr>
          <w:sz w:val="24"/>
          <w:szCs w:val="24"/>
        </w:rPr>
        <w:t>,</w:t>
      </w:r>
      <w:r w:rsidR="0015699F" w:rsidRPr="0015699F">
        <w:rPr>
          <w:sz w:val="24"/>
          <w:szCs w:val="24"/>
        </w:rPr>
        <w:t xml:space="preserve"> sino de 58 mil pesos.</w:t>
      </w:r>
    </w:p>
    <w:p w:rsidR="00EA7F3A" w:rsidRDefault="00EA7F3A" w:rsidP="0015699F">
      <w:pPr>
        <w:jc w:val="both"/>
        <w:rPr>
          <w:sz w:val="24"/>
          <w:szCs w:val="24"/>
        </w:rPr>
      </w:pPr>
    </w:p>
    <w:p w:rsidR="00E14A97" w:rsidRDefault="00E14A97" w:rsidP="0015699F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15699F" w:rsidRPr="0015699F">
        <w:rPr>
          <w:sz w:val="24"/>
          <w:szCs w:val="24"/>
        </w:rPr>
        <w:t>La factura que les filtró Hacienda es apócrifa. Un periódico verdaderamente independiente, aunque sea conservador, está obligado a decir la verdad</w:t>
      </w:r>
      <w:r>
        <w:rPr>
          <w:sz w:val="24"/>
          <w:szCs w:val="24"/>
        </w:rPr>
        <w:t>”, señaló</w:t>
      </w:r>
      <w:r w:rsidR="0015699F" w:rsidRPr="0015699F">
        <w:rPr>
          <w:sz w:val="24"/>
          <w:szCs w:val="24"/>
        </w:rPr>
        <w:t>.</w:t>
      </w:r>
    </w:p>
    <w:p w:rsidR="0015699F" w:rsidRPr="0015699F" w:rsidRDefault="0015699F" w:rsidP="0015699F">
      <w:pPr>
        <w:jc w:val="both"/>
        <w:rPr>
          <w:sz w:val="24"/>
          <w:szCs w:val="24"/>
        </w:rPr>
      </w:pPr>
      <w:r w:rsidRPr="0015699F">
        <w:rPr>
          <w:sz w:val="24"/>
          <w:szCs w:val="24"/>
        </w:rPr>
        <w:t xml:space="preserve"> </w:t>
      </w:r>
    </w:p>
    <w:p w:rsidR="0015699F" w:rsidRPr="0015699F" w:rsidRDefault="00E14A97" w:rsidP="001569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Indicó que entiende </w:t>
      </w:r>
      <w:r w:rsidR="0015699F" w:rsidRPr="0015699F">
        <w:rPr>
          <w:sz w:val="24"/>
          <w:szCs w:val="24"/>
        </w:rPr>
        <w:t>que están enojados, de mal humor, corajudos, porque su cand</w:t>
      </w:r>
      <w:r>
        <w:rPr>
          <w:sz w:val="24"/>
          <w:szCs w:val="24"/>
        </w:rPr>
        <w:t>idato Anaya no levantó y “reitero</w:t>
      </w:r>
      <w:r w:rsidR="0015699F" w:rsidRPr="0015699F">
        <w:rPr>
          <w:sz w:val="24"/>
          <w:szCs w:val="24"/>
        </w:rPr>
        <w:t xml:space="preserve"> que el uso de la réplica no implica autoritarismo ni intolerancia, sino libre debate y democracia</w:t>
      </w:r>
      <w:r>
        <w:rPr>
          <w:sz w:val="24"/>
          <w:szCs w:val="24"/>
        </w:rPr>
        <w:t>”</w:t>
      </w:r>
      <w:r w:rsidR="0015699F" w:rsidRPr="0015699F">
        <w:rPr>
          <w:sz w:val="24"/>
          <w:szCs w:val="24"/>
        </w:rPr>
        <w:t>.</w:t>
      </w:r>
    </w:p>
    <w:p w:rsidR="0015699F" w:rsidRPr="0015699F" w:rsidRDefault="0015699F" w:rsidP="0015699F">
      <w:pPr>
        <w:jc w:val="both"/>
        <w:rPr>
          <w:sz w:val="24"/>
          <w:szCs w:val="24"/>
        </w:rPr>
      </w:pPr>
    </w:p>
    <w:p w:rsidR="0015699F" w:rsidRDefault="00E14A97" w:rsidP="0015699F">
      <w:pPr>
        <w:jc w:val="both"/>
        <w:rPr>
          <w:sz w:val="24"/>
          <w:szCs w:val="24"/>
        </w:rPr>
      </w:pPr>
      <w:r>
        <w:rPr>
          <w:sz w:val="24"/>
          <w:szCs w:val="24"/>
        </w:rPr>
        <w:t>Mencionó que cerró</w:t>
      </w:r>
      <w:r w:rsidR="0015699F" w:rsidRPr="0015699F">
        <w:rPr>
          <w:sz w:val="24"/>
          <w:szCs w:val="24"/>
        </w:rPr>
        <w:t xml:space="preserve"> campaña en Durango y </w:t>
      </w:r>
      <w:r>
        <w:rPr>
          <w:sz w:val="24"/>
          <w:szCs w:val="24"/>
        </w:rPr>
        <w:t xml:space="preserve">va en camino a Zacatecas </w:t>
      </w:r>
      <w:r w:rsidR="0015699F" w:rsidRPr="0015699F">
        <w:rPr>
          <w:sz w:val="24"/>
          <w:szCs w:val="24"/>
        </w:rPr>
        <w:t>vamos en camino a Zacatecas.</w:t>
      </w:r>
    </w:p>
    <w:p w:rsidR="0015699F" w:rsidRDefault="0015699F" w:rsidP="00F80283">
      <w:pPr>
        <w:jc w:val="both"/>
        <w:rPr>
          <w:sz w:val="24"/>
          <w:szCs w:val="24"/>
        </w:rPr>
      </w:pPr>
    </w:p>
    <w:p w:rsidR="00717CD6" w:rsidRDefault="00A9274B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Previamente, en entrevista, López Obrador comentó que pediría</w:t>
      </w:r>
      <w:r w:rsidR="00717CD6">
        <w:rPr>
          <w:sz w:val="24"/>
          <w:szCs w:val="24"/>
        </w:rPr>
        <w:t xml:space="preserve"> un informe a los dirigentes de MORENA en Tabasco y a los encargados de finanzas sobre supuesto un pago para la impresió</w:t>
      </w:r>
      <w:r w:rsidR="002A1145">
        <w:rPr>
          <w:sz w:val="24"/>
          <w:szCs w:val="24"/>
        </w:rPr>
        <w:t>n</w:t>
      </w:r>
      <w:r w:rsidR="00717CD6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 </w:t>
      </w:r>
      <w:r w:rsidR="008361B9">
        <w:rPr>
          <w:sz w:val="24"/>
          <w:szCs w:val="24"/>
        </w:rPr>
        <w:t>ejemplares del periódico Regeneración</w:t>
      </w:r>
      <w:r>
        <w:rPr>
          <w:sz w:val="24"/>
          <w:szCs w:val="24"/>
        </w:rPr>
        <w:t>.</w:t>
      </w:r>
    </w:p>
    <w:p w:rsidR="00A9274B" w:rsidRDefault="00A9274B" w:rsidP="00F80283">
      <w:pPr>
        <w:jc w:val="both"/>
        <w:rPr>
          <w:sz w:val="24"/>
          <w:szCs w:val="24"/>
        </w:rPr>
      </w:pPr>
    </w:p>
    <w:p w:rsidR="00A9274B" w:rsidRDefault="00A9274B" w:rsidP="00F80283">
      <w:pPr>
        <w:jc w:val="both"/>
        <w:rPr>
          <w:sz w:val="24"/>
          <w:szCs w:val="24"/>
        </w:rPr>
      </w:pPr>
    </w:p>
    <w:p w:rsidR="00717CD6" w:rsidRDefault="00717CD6" w:rsidP="00F80283">
      <w:pPr>
        <w:jc w:val="both"/>
        <w:rPr>
          <w:sz w:val="24"/>
          <w:szCs w:val="24"/>
        </w:rPr>
      </w:pPr>
    </w:p>
    <w:p w:rsidR="005F4C0D" w:rsidRDefault="008361B9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Manifestó que se le hac</w:t>
      </w:r>
      <w:r w:rsidR="00A9274B">
        <w:rPr>
          <w:sz w:val="24"/>
          <w:szCs w:val="24"/>
        </w:rPr>
        <w:t xml:space="preserve">ía </w:t>
      </w:r>
      <w:r>
        <w:rPr>
          <w:sz w:val="24"/>
          <w:szCs w:val="24"/>
        </w:rPr>
        <w:t xml:space="preserve">una exageración y adelantó que </w:t>
      </w:r>
      <w:r w:rsidR="005F4C0D">
        <w:rPr>
          <w:sz w:val="24"/>
          <w:szCs w:val="24"/>
        </w:rPr>
        <w:t>si no es cierto, de manera muy respetuosa le pedirá al periódi</w:t>
      </w:r>
      <w:r>
        <w:rPr>
          <w:sz w:val="24"/>
          <w:szCs w:val="24"/>
        </w:rPr>
        <w:t>co Reforma que</w:t>
      </w:r>
      <w:r w:rsidR="00717CD6">
        <w:rPr>
          <w:sz w:val="24"/>
          <w:szCs w:val="24"/>
        </w:rPr>
        <w:t xml:space="preserve"> en el mismo espacio, es decir, </w:t>
      </w:r>
      <w:r w:rsidR="00A9274B">
        <w:rPr>
          <w:sz w:val="24"/>
          <w:szCs w:val="24"/>
        </w:rPr>
        <w:t xml:space="preserve">en 8 columnas </w:t>
      </w:r>
      <w:r w:rsidR="00717CD6">
        <w:rPr>
          <w:sz w:val="24"/>
          <w:szCs w:val="24"/>
        </w:rPr>
        <w:t>como dieron a conocer la información</w:t>
      </w:r>
      <w:r>
        <w:rPr>
          <w:sz w:val="24"/>
          <w:szCs w:val="24"/>
        </w:rPr>
        <w:t>,</w:t>
      </w:r>
      <w:r w:rsidR="00717CD6">
        <w:rPr>
          <w:sz w:val="24"/>
          <w:szCs w:val="24"/>
        </w:rPr>
        <w:t xml:space="preserve"> rectifiquen y ofrezcan una disculpa.</w:t>
      </w:r>
    </w:p>
    <w:p w:rsidR="00717CD6" w:rsidRDefault="00717CD6" w:rsidP="00F80283">
      <w:pPr>
        <w:jc w:val="both"/>
        <w:rPr>
          <w:sz w:val="24"/>
          <w:szCs w:val="24"/>
        </w:rPr>
      </w:pPr>
    </w:p>
    <w:p w:rsidR="00F80283" w:rsidRDefault="00A1426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El candidato de la coalición “Juntos haremos historia” por la Presidencia de México ex</w:t>
      </w:r>
      <w:r w:rsidR="00717CD6">
        <w:rPr>
          <w:sz w:val="24"/>
          <w:szCs w:val="24"/>
        </w:rPr>
        <w:t xml:space="preserve">puso que </w:t>
      </w:r>
      <w:r w:rsidR="008361B9">
        <w:rPr>
          <w:sz w:val="24"/>
          <w:szCs w:val="24"/>
        </w:rPr>
        <w:t>“</w:t>
      </w:r>
      <w:r>
        <w:rPr>
          <w:sz w:val="24"/>
          <w:szCs w:val="24"/>
        </w:rPr>
        <w:t>voy a pedir ahora la investigación al interior de MORENA y si no es cierto, le voy a pedir respetuosamente al periódico Reforma que ofrezca una disculpa</w:t>
      </w:r>
      <w:r w:rsidR="00A9274B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A14261" w:rsidRDefault="00A14261" w:rsidP="00F80283">
      <w:pPr>
        <w:jc w:val="both"/>
        <w:rPr>
          <w:sz w:val="24"/>
          <w:szCs w:val="24"/>
        </w:rPr>
      </w:pPr>
    </w:p>
    <w:p w:rsidR="00A14261" w:rsidRDefault="00A1426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 pregunta de los reporteros sobre en el tema de gastos de campaña cómo van, </w:t>
      </w:r>
      <w:r w:rsidR="0065694B">
        <w:rPr>
          <w:sz w:val="24"/>
          <w:szCs w:val="24"/>
        </w:rPr>
        <w:t xml:space="preserve">el candidato a la Presidencia </w:t>
      </w:r>
      <w:r w:rsidR="00A9274B">
        <w:rPr>
          <w:sz w:val="24"/>
          <w:szCs w:val="24"/>
        </w:rPr>
        <w:t xml:space="preserve">de México dijo que va bien, </w:t>
      </w:r>
      <w:r w:rsidR="0065694B">
        <w:rPr>
          <w:sz w:val="24"/>
          <w:szCs w:val="24"/>
        </w:rPr>
        <w:t xml:space="preserve">“nosotros no malversamos fondos, nosotros tenemos como norma de conducta a honestidad, </w:t>
      </w:r>
      <w:r w:rsidR="00B76C48">
        <w:rPr>
          <w:sz w:val="24"/>
          <w:szCs w:val="24"/>
        </w:rPr>
        <w:t>por eso m</w:t>
      </w:r>
      <w:r w:rsidR="0065694B">
        <w:rPr>
          <w:sz w:val="24"/>
          <w:szCs w:val="24"/>
        </w:rPr>
        <w:t xml:space="preserve">e llamó mucho </w:t>
      </w:r>
      <w:r w:rsidR="00B76C48">
        <w:rPr>
          <w:sz w:val="24"/>
          <w:szCs w:val="24"/>
        </w:rPr>
        <w:t>la atención lo del Reforma de hoy, lo vamos a aclarar”.</w:t>
      </w:r>
    </w:p>
    <w:p w:rsidR="00B76C48" w:rsidRDefault="00B76C48" w:rsidP="00F80283">
      <w:pPr>
        <w:jc w:val="both"/>
        <w:rPr>
          <w:sz w:val="24"/>
          <w:szCs w:val="24"/>
        </w:rPr>
      </w:pPr>
    </w:p>
    <w:p w:rsidR="00B76C48" w:rsidRDefault="00B76C48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cuál es el proceso para imprimir el periódico Regeneración, López Obrador </w:t>
      </w:r>
      <w:r w:rsidR="005C4810">
        <w:rPr>
          <w:sz w:val="24"/>
          <w:szCs w:val="24"/>
        </w:rPr>
        <w:t>detalló que es un proceso que se lleva a cabo con imprentas que hacen ese trabajo y se les paga, pero que sean 58 millones de pesos para Tabasco nada m</w:t>
      </w:r>
      <w:r w:rsidR="001E1CF4">
        <w:rPr>
          <w:sz w:val="24"/>
          <w:szCs w:val="24"/>
        </w:rPr>
        <w:t>ás y no recordó que se haya eso echo, porque no hay dinero para eso.</w:t>
      </w:r>
    </w:p>
    <w:p w:rsidR="001E1CF4" w:rsidRDefault="001E1CF4" w:rsidP="00F80283">
      <w:pPr>
        <w:jc w:val="both"/>
        <w:rPr>
          <w:sz w:val="24"/>
          <w:szCs w:val="24"/>
        </w:rPr>
      </w:pPr>
    </w:p>
    <w:p w:rsidR="001E1CF4" w:rsidRDefault="001E1CF4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“No alcanza, por eso me llama la atención, de todas maneras estoy pidiendo que se investigue y si se demuestra </w:t>
      </w:r>
      <w:r w:rsidR="00AC7563">
        <w:rPr>
          <w:sz w:val="24"/>
          <w:szCs w:val="24"/>
        </w:rPr>
        <w:t>de que no es cierto, pues el periódico Reforma yo estoy seguro que se van a reconocer que se equivocaron”, dijo.</w:t>
      </w:r>
    </w:p>
    <w:p w:rsidR="00AC7563" w:rsidRDefault="00AC7563" w:rsidP="00F80283">
      <w:pPr>
        <w:jc w:val="both"/>
        <w:rPr>
          <w:sz w:val="24"/>
          <w:szCs w:val="24"/>
        </w:rPr>
      </w:pPr>
    </w:p>
    <w:p w:rsidR="00672205" w:rsidRDefault="00077E1B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´Comentó que los ataques que se están enfilando hacia él, tienen que ver con el nerviosismo, la desesperación, porque están muy arriba y en el caso del periód</w:t>
      </w:r>
      <w:r w:rsidR="00672205">
        <w:rPr>
          <w:sz w:val="24"/>
          <w:szCs w:val="24"/>
        </w:rPr>
        <w:t xml:space="preserve">ico Reforma lo entiende, ya que es un diario que siempre </w:t>
      </w:r>
      <w:proofErr w:type="spellStart"/>
      <w:r w:rsidR="00672205">
        <w:rPr>
          <w:sz w:val="24"/>
          <w:szCs w:val="24"/>
        </w:rPr>
        <w:t>a</w:t>
      </w:r>
      <w:proofErr w:type="spellEnd"/>
      <w:r w:rsidR="00672205">
        <w:rPr>
          <w:sz w:val="24"/>
          <w:szCs w:val="24"/>
        </w:rPr>
        <w:t xml:space="preserve"> apoyado al conservadurismo al PAN, al PRIAN.</w:t>
      </w:r>
    </w:p>
    <w:p w:rsidR="00672205" w:rsidRDefault="00672205" w:rsidP="00F80283">
      <w:pPr>
        <w:jc w:val="both"/>
        <w:rPr>
          <w:sz w:val="24"/>
          <w:szCs w:val="24"/>
        </w:rPr>
      </w:pPr>
    </w:p>
    <w:p w:rsidR="00672205" w:rsidRDefault="00672205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“Entonces andan muy enojados, porque no les funcionó su estrategia, el periódico Reforma apoyó mucho a Anaya, entonces qué culpa tengo yo que Anaya no haya levantado, no es culpa mía, </w:t>
      </w:r>
      <w:r w:rsidR="00FB4DD6">
        <w:rPr>
          <w:sz w:val="24"/>
          <w:szCs w:val="24"/>
        </w:rPr>
        <w:t xml:space="preserve">además en la democracia es el pueblo el que decide, ellos tienen un pensamiento conservador, pero nosotros tenemos un pensamiento liberal, </w:t>
      </w:r>
      <w:r w:rsidR="00DA3E9C">
        <w:rPr>
          <w:sz w:val="24"/>
          <w:szCs w:val="24"/>
        </w:rPr>
        <w:t>y son los ciudadanos los que van a decidir”, dijo.</w:t>
      </w:r>
    </w:p>
    <w:p w:rsidR="00DA3E9C" w:rsidRDefault="00DA3E9C" w:rsidP="00F80283">
      <w:pPr>
        <w:jc w:val="both"/>
        <w:rPr>
          <w:sz w:val="24"/>
          <w:szCs w:val="24"/>
        </w:rPr>
      </w:pPr>
    </w:p>
    <w:p w:rsidR="00246042" w:rsidRDefault="00246042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En otro tema, López Obrador dijo que estará un elenco de primerísima en el cierre de campaña del 27 de junio.</w:t>
      </w:r>
    </w:p>
    <w:p w:rsidR="00246042" w:rsidRDefault="00246042" w:rsidP="00F80283">
      <w:pPr>
        <w:jc w:val="both"/>
        <w:rPr>
          <w:sz w:val="24"/>
          <w:szCs w:val="24"/>
        </w:rPr>
      </w:pPr>
    </w:p>
    <w:p w:rsidR="007E75A2" w:rsidRDefault="00DA3E9C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la pregunta de los reporteros sobre si ayer le ofreció a Cuauhtémoc Cárdenas la dirección de Petróleos Mexicanos, López Obrador respondió que no, no es cierto, se reunió con el ingeniero, platicó, pero Cuauhtémoc Cárdenas no está buscando cargos.</w:t>
      </w:r>
    </w:p>
    <w:p w:rsidR="007E75A2" w:rsidRDefault="007E75A2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Comentó que la gente está muy contenta, est</w:t>
      </w:r>
      <w:r w:rsidR="00E52595">
        <w:rPr>
          <w:sz w:val="24"/>
          <w:szCs w:val="24"/>
        </w:rPr>
        <w:t xml:space="preserve">á </w:t>
      </w:r>
      <w:r>
        <w:rPr>
          <w:sz w:val="24"/>
          <w:szCs w:val="24"/>
        </w:rPr>
        <w:t xml:space="preserve">feliz, </w:t>
      </w:r>
      <w:r w:rsidR="00E52595">
        <w:rPr>
          <w:sz w:val="24"/>
          <w:szCs w:val="24"/>
        </w:rPr>
        <w:t>hay mucha alegría, los que anda de mal humor son sus adversarios, la prensa fifí, algunos gobernadores andan corajudos, pero ya se les quitará.</w:t>
      </w:r>
    </w:p>
    <w:p w:rsidR="00E52595" w:rsidRDefault="00E52595" w:rsidP="00F80283">
      <w:pPr>
        <w:jc w:val="both"/>
        <w:rPr>
          <w:sz w:val="24"/>
          <w:szCs w:val="24"/>
        </w:rPr>
      </w:pPr>
    </w:p>
    <w:p w:rsidR="00E52595" w:rsidRDefault="00E52595" w:rsidP="00E525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 pregunta de los reporteros sobre si estará garantizada la seguridad el primero de julio, el candidato presidencial dijo que sí, no funcionará el fraude e hizo un llamado para que los gobernadores saquen las manos el proceso, en el caso de ayer fue </w:t>
      </w:r>
      <w:r w:rsidRPr="00E52595">
        <w:rPr>
          <w:sz w:val="24"/>
          <w:szCs w:val="24"/>
        </w:rPr>
        <w:t xml:space="preserve">Omar </w:t>
      </w:r>
      <w:proofErr w:type="spellStart"/>
      <w:r w:rsidRPr="00E52595">
        <w:rPr>
          <w:sz w:val="24"/>
          <w:szCs w:val="24"/>
        </w:rPr>
        <w:t>Fayad</w:t>
      </w:r>
      <w:proofErr w:type="spellEnd"/>
      <w:r>
        <w:rPr>
          <w:sz w:val="24"/>
          <w:szCs w:val="24"/>
        </w:rPr>
        <w:t>, mandatario hidalguense.</w:t>
      </w:r>
    </w:p>
    <w:p w:rsidR="00E52595" w:rsidRDefault="00E52595" w:rsidP="00E52595">
      <w:pPr>
        <w:jc w:val="both"/>
        <w:rPr>
          <w:sz w:val="24"/>
          <w:szCs w:val="24"/>
        </w:rPr>
      </w:pPr>
    </w:p>
    <w:p w:rsidR="00E52595" w:rsidRDefault="00E52595" w:rsidP="00E525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Indicó que el gobernador de Hidalgo es como Miguel Ángel </w:t>
      </w:r>
      <w:proofErr w:type="spellStart"/>
      <w:r>
        <w:rPr>
          <w:sz w:val="24"/>
          <w:szCs w:val="24"/>
        </w:rPr>
        <w:t>Yunes</w:t>
      </w:r>
      <w:proofErr w:type="spellEnd"/>
      <w:r>
        <w:rPr>
          <w:sz w:val="24"/>
          <w:szCs w:val="24"/>
        </w:rPr>
        <w:t xml:space="preserve">, gobernador de Veracruz y añadió que </w:t>
      </w:r>
      <w:proofErr w:type="spellStart"/>
      <w:r>
        <w:rPr>
          <w:sz w:val="24"/>
          <w:szCs w:val="24"/>
        </w:rPr>
        <w:t>Fayad</w:t>
      </w:r>
      <w:proofErr w:type="spellEnd"/>
      <w:r>
        <w:rPr>
          <w:sz w:val="24"/>
          <w:szCs w:val="24"/>
        </w:rPr>
        <w:t xml:space="preserve"> mandó a los jóvenes a provocar en el cierre de campaña de la entidad.</w:t>
      </w:r>
    </w:p>
    <w:p w:rsidR="00E52595" w:rsidRDefault="00E52595" w:rsidP="00E52595">
      <w:pPr>
        <w:jc w:val="both"/>
        <w:rPr>
          <w:sz w:val="24"/>
          <w:szCs w:val="24"/>
        </w:rPr>
      </w:pPr>
    </w:p>
    <w:p w:rsidR="00E52595" w:rsidRDefault="00E52595" w:rsidP="00E525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Reconoció que los jóvenes </w:t>
      </w:r>
      <w:r w:rsidR="00350850">
        <w:rPr>
          <w:sz w:val="24"/>
          <w:szCs w:val="24"/>
        </w:rPr>
        <w:t xml:space="preserve">se portaron bien, fueron a protestar como son los jóvenes, fuerte y </w:t>
      </w:r>
      <w:r w:rsidR="00E91DD2">
        <w:rPr>
          <w:sz w:val="24"/>
          <w:szCs w:val="24"/>
        </w:rPr>
        <w:t xml:space="preserve">ya </w:t>
      </w:r>
      <w:r w:rsidR="00350850">
        <w:rPr>
          <w:sz w:val="24"/>
          <w:szCs w:val="24"/>
        </w:rPr>
        <w:t xml:space="preserve">cuando </w:t>
      </w:r>
      <w:r w:rsidR="00E91DD2">
        <w:rPr>
          <w:sz w:val="24"/>
          <w:szCs w:val="24"/>
        </w:rPr>
        <w:t>se dieron cuenta de que no se cayó en ninguna provocación, les dijo que se salieran, ellos mismos le hicieron caso, porque no es gente mala, los jóvenes son muy limpios.</w:t>
      </w:r>
    </w:p>
    <w:p w:rsidR="00E91DD2" w:rsidRDefault="00E91DD2" w:rsidP="00E52595">
      <w:pPr>
        <w:jc w:val="both"/>
        <w:rPr>
          <w:sz w:val="24"/>
          <w:szCs w:val="24"/>
        </w:rPr>
      </w:pPr>
    </w:p>
    <w:p w:rsidR="00E91DD2" w:rsidRDefault="00E91DD2" w:rsidP="00E52595">
      <w:pPr>
        <w:jc w:val="both"/>
        <w:rPr>
          <w:sz w:val="24"/>
          <w:szCs w:val="24"/>
        </w:rPr>
      </w:pPr>
      <w:r>
        <w:rPr>
          <w:sz w:val="24"/>
          <w:szCs w:val="24"/>
        </w:rPr>
        <w:t>Adelantó que si hay fraude en las elecciones en Puebla, en Veracruz, en otras partes se procederá legalmente, aunque gane la Presidencia, no es que ganó la Presidencia y ya confórmate, ya quédate callado, no.</w:t>
      </w:r>
    </w:p>
    <w:p w:rsidR="00E91DD2" w:rsidRDefault="00E91DD2" w:rsidP="00E52595">
      <w:pPr>
        <w:jc w:val="both"/>
        <w:rPr>
          <w:sz w:val="24"/>
          <w:szCs w:val="24"/>
        </w:rPr>
      </w:pPr>
    </w:p>
    <w:p w:rsidR="00E91DD2" w:rsidRDefault="00E91DD2" w:rsidP="00E525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“Vamos a ganar la Presidencia y si ganamos gubernaturas las vamos a defender y </w:t>
      </w:r>
      <w:r w:rsidR="00161814">
        <w:rPr>
          <w:sz w:val="24"/>
          <w:szCs w:val="24"/>
        </w:rPr>
        <w:t>vamos a denunciar si hay fraude, la elección tiene que ser limpia y libre”, dijo.</w:t>
      </w:r>
    </w:p>
    <w:p w:rsidR="00E00B32" w:rsidRDefault="00E00B32" w:rsidP="00E52595">
      <w:pPr>
        <w:jc w:val="both"/>
        <w:rPr>
          <w:sz w:val="24"/>
          <w:szCs w:val="24"/>
        </w:rPr>
      </w:pPr>
    </w:p>
    <w:p w:rsidR="00E00B32" w:rsidRDefault="00E00B32" w:rsidP="00E52595">
      <w:pPr>
        <w:jc w:val="both"/>
        <w:rPr>
          <w:sz w:val="24"/>
          <w:szCs w:val="24"/>
        </w:rPr>
      </w:pPr>
      <w:r>
        <w:rPr>
          <w:sz w:val="24"/>
          <w:szCs w:val="24"/>
        </w:rPr>
        <w:t>Sobre qué le preocupa a nivel nacional para las próximas elecciones, el candidato a la Presidencia dijo que los gobernadores.</w:t>
      </w:r>
    </w:p>
    <w:p w:rsidR="00161814" w:rsidRDefault="00161814" w:rsidP="00E52595">
      <w:pPr>
        <w:jc w:val="both"/>
        <w:rPr>
          <w:sz w:val="24"/>
          <w:szCs w:val="24"/>
        </w:rPr>
      </w:pPr>
    </w:p>
    <w:p w:rsidR="00E52595" w:rsidRDefault="00161814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 pregunta de los reporteros que </w:t>
      </w:r>
      <w:r w:rsidR="00E00B32">
        <w:rPr>
          <w:sz w:val="24"/>
          <w:szCs w:val="24"/>
        </w:rPr>
        <w:t xml:space="preserve">si ya está el Zócalo para el primero de julio, López Obrador expuso que </w:t>
      </w:r>
      <w:r w:rsidR="00FA6CAA">
        <w:rPr>
          <w:sz w:val="24"/>
          <w:szCs w:val="24"/>
        </w:rPr>
        <w:t>todavía no se habla, no cree que se lo vayan a negar para ir el primero de julio a celebrar en el Zócalo.</w:t>
      </w:r>
    </w:p>
    <w:p w:rsidR="00AD559F" w:rsidRDefault="00AD559F" w:rsidP="00F80283">
      <w:pPr>
        <w:jc w:val="both"/>
        <w:rPr>
          <w:sz w:val="24"/>
          <w:szCs w:val="24"/>
        </w:rPr>
      </w:pPr>
    </w:p>
    <w:p w:rsidR="00AD559F" w:rsidRDefault="00AD559F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la supuesta llamada de Ricardo Monreal con el gobernador de Chiapas, Manuel Velasco, el candidato a la Presidencia de México dijo que es lo mismo, es el nerviosismo que </w:t>
      </w:r>
      <w:r w:rsidR="003458D1">
        <w:rPr>
          <w:sz w:val="24"/>
          <w:szCs w:val="24"/>
        </w:rPr>
        <w:t>traen, es la alianza, coalici</w:t>
      </w:r>
      <w:r w:rsidR="00A865E8">
        <w:rPr>
          <w:sz w:val="24"/>
          <w:szCs w:val="24"/>
        </w:rPr>
        <w:t xml:space="preserve">ón, frente, esa mescolanza que no les funciona </w:t>
      </w:r>
      <w:r w:rsidR="00F0571B">
        <w:rPr>
          <w:sz w:val="24"/>
          <w:szCs w:val="24"/>
        </w:rPr>
        <w:t xml:space="preserve">y ahora están </w:t>
      </w:r>
      <w:r w:rsidR="0055415A">
        <w:rPr>
          <w:sz w:val="24"/>
          <w:szCs w:val="24"/>
        </w:rPr>
        <w:t>queriéndole</w:t>
      </w:r>
      <w:r w:rsidR="00F0571B">
        <w:rPr>
          <w:sz w:val="24"/>
          <w:szCs w:val="24"/>
        </w:rPr>
        <w:t xml:space="preserve"> </w:t>
      </w:r>
      <w:r w:rsidR="0055415A">
        <w:rPr>
          <w:sz w:val="24"/>
          <w:szCs w:val="24"/>
        </w:rPr>
        <w:t>echar</w:t>
      </w:r>
      <w:r w:rsidR="00F0571B">
        <w:rPr>
          <w:sz w:val="24"/>
          <w:szCs w:val="24"/>
        </w:rPr>
        <w:t xml:space="preserve"> la culpa de todos.</w:t>
      </w:r>
    </w:p>
    <w:p w:rsidR="00F0571B" w:rsidRDefault="00F0571B" w:rsidP="00F80283">
      <w:pPr>
        <w:jc w:val="both"/>
        <w:rPr>
          <w:sz w:val="24"/>
          <w:szCs w:val="24"/>
        </w:rPr>
      </w:pPr>
    </w:p>
    <w:p w:rsidR="00F0571B" w:rsidRDefault="00F0571B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Dijo a los representantes de los medios de comunicación verán más tarde a Ricardo Monreal, porque le corresponde la coordinación de</w:t>
      </w:r>
      <w:r w:rsidR="006E4075">
        <w:rPr>
          <w:sz w:val="24"/>
          <w:szCs w:val="24"/>
        </w:rPr>
        <w:t xml:space="preserve"> Zacatecas y Aguascalientes.</w:t>
      </w:r>
    </w:p>
    <w:p w:rsidR="006E4075" w:rsidRDefault="006E4075" w:rsidP="00F80283">
      <w:pPr>
        <w:jc w:val="both"/>
        <w:rPr>
          <w:sz w:val="24"/>
          <w:szCs w:val="24"/>
        </w:rPr>
      </w:pPr>
    </w:p>
    <w:p w:rsidR="00E52595" w:rsidRDefault="006E4075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 pregunta de los reporteros </w:t>
      </w:r>
      <w:r w:rsidR="0055415A">
        <w:rPr>
          <w:sz w:val="24"/>
          <w:szCs w:val="24"/>
        </w:rPr>
        <w:t>sobre si descartar una alianza de facto con Manuel Velasco,</w:t>
      </w:r>
      <w:r w:rsidR="00AC0A76">
        <w:rPr>
          <w:sz w:val="24"/>
          <w:szCs w:val="24"/>
        </w:rPr>
        <w:t xml:space="preserve"> se dicen que con </w:t>
      </w:r>
      <w:r w:rsidR="00AD58F5">
        <w:rPr>
          <w:sz w:val="24"/>
          <w:szCs w:val="24"/>
        </w:rPr>
        <w:t xml:space="preserve">son </w:t>
      </w:r>
      <w:r w:rsidR="00AC0A76">
        <w:rPr>
          <w:sz w:val="24"/>
          <w:szCs w:val="24"/>
        </w:rPr>
        <w:t>cercanos</w:t>
      </w:r>
      <w:r w:rsidR="0055415A">
        <w:rPr>
          <w:sz w:val="24"/>
          <w:szCs w:val="24"/>
        </w:rPr>
        <w:t xml:space="preserve"> López Obrador </w:t>
      </w:r>
      <w:r w:rsidR="00AC0A76">
        <w:rPr>
          <w:sz w:val="24"/>
          <w:szCs w:val="24"/>
        </w:rPr>
        <w:t>recordó que conoció a Fernando Coello, abuelo del gobernador de Chiapas,</w:t>
      </w:r>
      <w:r w:rsidR="00AD58F5">
        <w:rPr>
          <w:sz w:val="24"/>
          <w:szCs w:val="24"/>
        </w:rPr>
        <w:t xml:space="preserve"> desde hace muchos años y cuando fue jefe de Gobierno de la Ciudad de México, Manuel era un adolescente y acompañaba a su abuelo. </w:t>
      </w:r>
    </w:p>
    <w:p w:rsidR="00AD58F5" w:rsidRDefault="00AD58F5" w:rsidP="00F80283">
      <w:pPr>
        <w:jc w:val="both"/>
        <w:rPr>
          <w:sz w:val="24"/>
          <w:szCs w:val="24"/>
        </w:rPr>
      </w:pPr>
    </w:p>
    <w:p w:rsidR="00AD58F5" w:rsidRDefault="00376D19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Asimismo, dijo, que conoció al abuelo paterno de Manuel Velasco, al doctor </w:t>
      </w:r>
      <w:r w:rsidR="00246042">
        <w:rPr>
          <w:sz w:val="24"/>
          <w:szCs w:val="24"/>
        </w:rPr>
        <w:t>Velasco Suárez, entonces sí lo conoce, pero de ahí a que exista un acuerdo, un pacto.</w:t>
      </w:r>
    </w:p>
    <w:p w:rsidR="00246042" w:rsidRDefault="00246042" w:rsidP="00F80283">
      <w:pPr>
        <w:jc w:val="both"/>
        <w:rPr>
          <w:sz w:val="24"/>
          <w:szCs w:val="24"/>
        </w:rPr>
      </w:pPr>
    </w:p>
    <w:p w:rsidR="00672205" w:rsidRDefault="00246042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 pregunta de los reporteros sobre su opinión </w:t>
      </w:r>
      <w:r w:rsidR="00DF5C8E">
        <w:rPr>
          <w:sz w:val="24"/>
          <w:szCs w:val="24"/>
        </w:rPr>
        <w:t xml:space="preserve">de la privatización del agua, el candidato a la Presidencia de México manifestó que es un acuerdo, </w:t>
      </w:r>
      <w:r w:rsidR="009F5349">
        <w:rPr>
          <w:sz w:val="24"/>
          <w:szCs w:val="24"/>
        </w:rPr>
        <w:t xml:space="preserve">no es una ley, </w:t>
      </w:r>
      <w:r w:rsidR="00DF5C8E">
        <w:rPr>
          <w:sz w:val="24"/>
          <w:szCs w:val="24"/>
        </w:rPr>
        <w:t xml:space="preserve">ni siquiera </w:t>
      </w:r>
      <w:r w:rsidR="009F5349">
        <w:rPr>
          <w:sz w:val="24"/>
          <w:szCs w:val="24"/>
        </w:rPr>
        <w:t>enviará una iniciativa para reforma de ley, es un acuerdo para anular el acuerdo que acaban de autorizar.</w:t>
      </w:r>
    </w:p>
    <w:p w:rsidR="009F5349" w:rsidRDefault="009F5349" w:rsidP="00F80283">
      <w:pPr>
        <w:jc w:val="both"/>
        <w:rPr>
          <w:sz w:val="24"/>
          <w:szCs w:val="24"/>
        </w:rPr>
      </w:pPr>
    </w:p>
    <w:p w:rsidR="00AC7563" w:rsidRDefault="009F5349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quienes lo comparan con Donald </w:t>
      </w:r>
      <w:proofErr w:type="spellStart"/>
      <w:r>
        <w:rPr>
          <w:sz w:val="24"/>
          <w:szCs w:val="24"/>
        </w:rPr>
        <w:t>Trump</w:t>
      </w:r>
      <w:proofErr w:type="spellEnd"/>
      <w:r>
        <w:rPr>
          <w:sz w:val="24"/>
          <w:szCs w:val="24"/>
        </w:rPr>
        <w:t xml:space="preserve">, López Obrador indicó que </w:t>
      </w:r>
      <w:r w:rsidR="00E03104">
        <w:rPr>
          <w:sz w:val="24"/>
          <w:szCs w:val="24"/>
        </w:rPr>
        <w:t>están en su derecho.</w:t>
      </w:r>
    </w:p>
    <w:p w:rsidR="00E03104" w:rsidRDefault="00E03104" w:rsidP="00F80283">
      <w:pPr>
        <w:jc w:val="both"/>
        <w:rPr>
          <w:sz w:val="24"/>
          <w:szCs w:val="24"/>
        </w:rPr>
      </w:pPr>
    </w:p>
    <w:p w:rsidR="00E03104" w:rsidRPr="0027193D" w:rsidRDefault="00E03104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Por la tarde, Andrés Manuel López Obrador estará en Zacatecas y Aguascalientes. Para mañana visitará Ciudad Victoria, Tamaulipas; Saltillo, Coahuila y Monterrey, Nuevo León.</w:t>
      </w: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4B568B" w:rsidRPr="0027193D" w:rsidRDefault="004B568B" w:rsidP="004B568B">
      <w:pPr>
        <w:pStyle w:val="Texto"/>
        <w:jc w:val="center"/>
        <w:rPr>
          <w:b/>
          <w:color w:val="C00000"/>
          <w:sz w:val="24"/>
          <w:szCs w:val="24"/>
        </w:rPr>
      </w:pPr>
      <w:proofErr w:type="spellStart"/>
      <w:r w:rsidRPr="0027193D">
        <w:rPr>
          <w:b/>
          <w:color w:val="C00000"/>
          <w:sz w:val="24"/>
          <w:szCs w:val="24"/>
        </w:rPr>
        <w:t>ªªªªªªªªªªª</w:t>
      </w:r>
      <w:proofErr w:type="spellEnd"/>
    </w:p>
    <w:p w:rsidR="004B568B" w:rsidRPr="0027193D" w:rsidRDefault="004B568B">
      <w:pPr>
        <w:pStyle w:val="Texto"/>
        <w:rPr>
          <w:sz w:val="24"/>
          <w:szCs w:val="24"/>
        </w:rPr>
      </w:pPr>
    </w:p>
    <w:sectPr w:rsidR="004B568B" w:rsidRPr="0027193D">
      <w:headerReference w:type="even" r:id="rId9"/>
      <w:headerReference w:type="default" r:id="rId10"/>
      <w:footerReference w:type="first" r:id="rId11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907" w:rsidRDefault="007B0907">
      <w:pPr>
        <w:rPr>
          <w:lang w:val="es-ES"/>
        </w:rPr>
      </w:pPr>
      <w:r>
        <w:rPr>
          <w:lang w:val="es-ES"/>
        </w:rPr>
        <w:separator/>
      </w:r>
    </w:p>
    <w:p w:rsidR="007B0907" w:rsidRDefault="007B0907">
      <w:pPr>
        <w:rPr>
          <w:lang w:val="es-ES"/>
        </w:rPr>
      </w:pPr>
    </w:p>
  </w:endnote>
  <w:endnote w:type="continuationSeparator" w:id="0">
    <w:p w:rsidR="007B0907" w:rsidRDefault="007B0907">
      <w:pPr>
        <w:rPr>
          <w:lang w:val="es-ES"/>
        </w:rPr>
      </w:pPr>
      <w:r>
        <w:rPr>
          <w:lang w:val="es-ES"/>
        </w:rPr>
        <w:continuationSeparator/>
      </w:r>
    </w:p>
    <w:p w:rsidR="007B0907" w:rsidRDefault="007B0907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907" w:rsidRDefault="007B0907">
      <w:pPr>
        <w:rPr>
          <w:lang w:val="es-ES"/>
        </w:rPr>
      </w:pPr>
      <w:r>
        <w:rPr>
          <w:lang w:val="es-ES"/>
        </w:rPr>
        <w:separator/>
      </w:r>
    </w:p>
    <w:p w:rsidR="007B0907" w:rsidRDefault="007B0907">
      <w:pPr>
        <w:rPr>
          <w:lang w:val="es-ES"/>
        </w:rPr>
      </w:pPr>
    </w:p>
  </w:footnote>
  <w:footnote w:type="continuationSeparator" w:id="0">
    <w:p w:rsidR="007B0907" w:rsidRDefault="007B0907">
      <w:pPr>
        <w:rPr>
          <w:lang w:val="es-ES"/>
        </w:rPr>
      </w:pPr>
      <w:r>
        <w:rPr>
          <w:lang w:val="es-ES"/>
        </w:rPr>
        <w:continuationSeparator/>
      </w:r>
    </w:p>
    <w:p w:rsidR="007B0907" w:rsidRDefault="007B0907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1C20A9">
      <w:rPr>
        <w:noProof/>
        <w:lang w:val="es-ES"/>
      </w:rPr>
      <w:t>4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10D91"/>
    <w:rsid w:val="00013ACF"/>
    <w:rsid w:val="000211B4"/>
    <w:rsid w:val="00043BAC"/>
    <w:rsid w:val="00052FAD"/>
    <w:rsid w:val="00066BF1"/>
    <w:rsid w:val="00070187"/>
    <w:rsid w:val="00077E1B"/>
    <w:rsid w:val="00085DE6"/>
    <w:rsid w:val="000A312A"/>
    <w:rsid w:val="000D1793"/>
    <w:rsid w:val="000F59A7"/>
    <w:rsid w:val="001221F7"/>
    <w:rsid w:val="0015699F"/>
    <w:rsid w:val="00161814"/>
    <w:rsid w:val="00183D52"/>
    <w:rsid w:val="0019034E"/>
    <w:rsid w:val="001A02F8"/>
    <w:rsid w:val="001C20A9"/>
    <w:rsid w:val="001C6D53"/>
    <w:rsid w:val="001D16D4"/>
    <w:rsid w:val="001D630B"/>
    <w:rsid w:val="001E1CF4"/>
    <w:rsid w:val="001F5A8F"/>
    <w:rsid w:val="002112DA"/>
    <w:rsid w:val="00217BF8"/>
    <w:rsid w:val="0023448F"/>
    <w:rsid w:val="00243757"/>
    <w:rsid w:val="00246042"/>
    <w:rsid w:val="00246B48"/>
    <w:rsid w:val="0027193D"/>
    <w:rsid w:val="002933DD"/>
    <w:rsid w:val="002A1145"/>
    <w:rsid w:val="002C1E95"/>
    <w:rsid w:val="002C5A82"/>
    <w:rsid w:val="002F4FBC"/>
    <w:rsid w:val="003172F8"/>
    <w:rsid w:val="00326047"/>
    <w:rsid w:val="003458D1"/>
    <w:rsid w:val="00350850"/>
    <w:rsid w:val="00370289"/>
    <w:rsid w:val="00372897"/>
    <w:rsid w:val="003742C1"/>
    <w:rsid w:val="00376D19"/>
    <w:rsid w:val="00385FF5"/>
    <w:rsid w:val="003A1638"/>
    <w:rsid w:val="003B7F3D"/>
    <w:rsid w:val="003D2A55"/>
    <w:rsid w:val="003D56D8"/>
    <w:rsid w:val="0047289C"/>
    <w:rsid w:val="0047521A"/>
    <w:rsid w:val="004803E2"/>
    <w:rsid w:val="00493C2B"/>
    <w:rsid w:val="004B2EAC"/>
    <w:rsid w:val="004B3B94"/>
    <w:rsid w:val="004B568B"/>
    <w:rsid w:val="004D206F"/>
    <w:rsid w:val="004D67E6"/>
    <w:rsid w:val="00523B1B"/>
    <w:rsid w:val="005326D4"/>
    <w:rsid w:val="00535CA8"/>
    <w:rsid w:val="00546809"/>
    <w:rsid w:val="00552F1A"/>
    <w:rsid w:val="0055415A"/>
    <w:rsid w:val="00573D61"/>
    <w:rsid w:val="005A7643"/>
    <w:rsid w:val="005C4810"/>
    <w:rsid w:val="005F4C0D"/>
    <w:rsid w:val="0065694B"/>
    <w:rsid w:val="00672205"/>
    <w:rsid w:val="00696911"/>
    <w:rsid w:val="006E4075"/>
    <w:rsid w:val="006F1BC5"/>
    <w:rsid w:val="006F5682"/>
    <w:rsid w:val="00717CD6"/>
    <w:rsid w:val="00721BF6"/>
    <w:rsid w:val="007334FE"/>
    <w:rsid w:val="00747D12"/>
    <w:rsid w:val="0075361D"/>
    <w:rsid w:val="00773065"/>
    <w:rsid w:val="0078009B"/>
    <w:rsid w:val="007A7F79"/>
    <w:rsid w:val="007B0907"/>
    <w:rsid w:val="007D2FB3"/>
    <w:rsid w:val="007E75A2"/>
    <w:rsid w:val="0080623D"/>
    <w:rsid w:val="008147ED"/>
    <w:rsid w:val="00831D3F"/>
    <w:rsid w:val="00833B71"/>
    <w:rsid w:val="008361B9"/>
    <w:rsid w:val="008A2FFB"/>
    <w:rsid w:val="008C41F2"/>
    <w:rsid w:val="008D313E"/>
    <w:rsid w:val="008E2EC6"/>
    <w:rsid w:val="00931C3A"/>
    <w:rsid w:val="00932FE1"/>
    <w:rsid w:val="00934D35"/>
    <w:rsid w:val="00945D5A"/>
    <w:rsid w:val="00961542"/>
    <w:rsid w:val="00962E08"/>
    <w:rsid w:val="009830EF"/>
    <w:rsid w:val="00995660"/>
    <w:rsid w:val="009C09A6"/>
    <w:rsid w:val="009C1673"/>
    <w:rsid w:val="009C56C7"/>
    <w:rsid w:val="009E522C"/>
    <w:rsid w:val="009F41B9"/>
    <w:rsid w:val="009F5349"/>
    <w:rsid w:val="00A059EC"/>
    <w:rsid w:val="00A14261"/>
    <w:rsid w:val="00A268C3"/>
    <w:rsid w:val="00A26A4D"/>
    <w:rsid w:val="00A345EB"/>
    <w:rsid w:val="00A61F85"/>
    <w:rsid w:val="00A812FE"/>
    <w:rsid w:val="00A865E8"/>
    <w:rsid w:val="00A9274B"/>
    <w:rsid w:val="00AA4CBE"/>
    <w:rsid w:val="00AA70E7"/>
    <w:rsid w:val="00AB1C88"/>
    <w:rsid w:val="00AC0A76"/>
    <w:rsid w:val="00AC7563"/>
    <w:rsid w:val="00AD559F"/>
    <w:rsid w:val="00AD58F5"/>
    <w:rsid w:val="00B143E2"/>
    <w:rsid w:val="00B76C48"/>
    <w:rsid w:val="00BB7BCC"/>
    <w:rsid w:val="00BE4C01"/>
    <w:rsid w:val="00C07CAB"/>
    <w:rsid w:val="00C213F8"/>
    <w:rsid w:val="00C5334F"/>
    <w:rsid w:val="00C5688E"/>
    <w:rsid w:val="00C6683A"/>
    <w:rsid w:val="00C96712"/>
    <w:rsid w:val="00CB07D2"/>
    <w:rsid w:val="00CD7640"/>
    <w:rsid w:val="00CF7463"/>
    <w:rsid w:val="00D050FF"/>
    <w:rsid w:val="00D05C39"/>
    <w:rsid w:val="00D371D2"/>
    <w:rsid w:val="00D44B64"/>
    <w:rsid w:val="00D84CF4"/>
    <w:rsid w:val="00DA0AA3"/>
    <w:rsid w:val="00DA3E9C"/>
    <w:rsid w:val="00DC1831"/>
    <w:rsid w:val="00DC378C"/>
    <w:rsid w:val="00DD5FA2"/>
    <w:rsid w:val="00DE0FBF"/>
    <w:rsid w:val="00DE1D79"/>
    <w:rsid w:val="00DF2199"/>
    <w:rsid w:val="00DF5C8E"/>
    <w:rsid w:val="00E00B32"/>
    <w:rsid w:val="00E03104"/>
    <w:rsid w:val="00E14A97"/>
    <w:rsid w:val="00E245E7"/>
    <w:rsid w:val="00E2682C"/>
    <w:rsid w:val="00E52595"/>
    <w:rsid w:val="00E53C0B"/>
    <w:rsid w:val="00E710E3"/>
    <w:rsid w:val="00E91DD2"/>
    <w:rsid w:val="00EA3FAF"/>
    <w:rsid w:val="00EA7F3A"/>
    <w:rsid w:val="00EC4DAA"/>
    <w:rsid w:val="00EE0362"/>
    <w:rsid w:val="00EE75D6"/>
    <w:rsid w:val="00F0106C"/>
    <w:rsid w:val="00F0571B"/>
    <w:rsid w:val="00F15284"/>
    <w:rsid w:val="00F2371C"/>
    <w:rsid w:val="00F7269D"/>
    <w:rsid w:val="00F80283"/>
    <w:rsid w:val="00FA6CAA"/>
    <w:rsid w:val="00FB4DD6"/>
    <w:rsid w:val="00FC0028"/>
    <w:rsid w:val="00FD00E1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78A3EE57-899A-4F7A-997B-E76E3D8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3</Pages>
  <Words>1109</Words>
  <Characters>6102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7197</CharactersWithSpaces>
  <SharedDoc>false</SharedDoc>
  <HLinks>
    <vt:vector size="12" baseType="variant"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2020-05-09T19:35:00Z</dcterms:created>
  <dcterms:modified xsi:type="dcterms:W3CDTF">2020-05-09T19:35:00Z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