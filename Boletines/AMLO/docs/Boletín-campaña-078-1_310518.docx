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E03E50">
        <w:rPr>
          <w:rFonts w:ascii="Cambria" w:hAnsi="Cambria"/>
          <w:b/>
          <w:color w:val="C00000"/>
          <w:sz w:val="28"/>
          <w:szCs w:val="28"/>
        </w:rPr>
        <w:t>078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0A27DA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s-ES"/>
        </w:rPr>
        <w:t>Recomienda AMLO a Peña que se entreviste con Trump sobre el cobro de aranceles al acero y aluminio mexicano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B552C2" w:rsidRDefault="00B552C2" w:rsidP="00B552C2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>
        <w:rPr>
          <w:rStyle w:val="Carcterdetextoennegrita"/>
          <w:sz w:val="20"/>
          <w:szCs w:val="20"/>
        </w:rPr>
        <w:t xml:space="preserve">Opina que </w:t>
      </w:r>
      <w:r w:rsidRPr="00B552C2">
        <w:rPr>
          <w:rStyle w:val="Carcterdetextoennegrita"/>
          <w:sz w:val="20"/>
          <w:szCs w:val="20"/>
        </w:rPr>
        <w:t>el gobierno de México debe de responder con firmeza y al mismo tiempo no caer en l</w:t>
      </w:r>
      <w:r>
        <w:rPr>
          <w:rStyle w:val="Carcterdetextoennegrita"/>
          <w:sz w:val="20"/>
          <w:szCs w:val="20"/>
        </w:rPr>
        <w:t>a trampa de la guerra comercial</w:t>
      </w:r>
    </w:p>
    <w:p w:rsidR="0027193D" w:rsidRPr="002A304D" w:rsidRDefault="005722F6" w:rsidP="002A304D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2A304D">
        <w:rPr>
          <w:rStyle w:val="Carcterdetextoennegrita"/>
          <w:sz w:val="20"/>
          <w:szCs w:val="20"/>
        </w:rPr>
        <w:t>Andrés Manuel López Obrador adelanta que sí triunfa solicitará, en lo</w:t>
      </w:r>
      <w:r w:rsidR="00761EB5" w:rsidRPr="002A304D">
        <w:rPr>
          <w:rStyle w:val="Carcterdetextoennegrita"/>
          <w:sz w:val="20"/>
          <w:szCs w:val="20"/>
        </w:rPr>
        <w:t>s primeros días, una entrevista</w:t>
      </w:r>
    </w:p>
    <w:p w:rsidR="002A304D" w:rsidRPr="002A304D" w:rsidRDefault="002A304D" w:rsidP="002A304D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2A304D">
        <w:rPr>
          <w:rStyle w:val="Carcterdetextoennegrita"/>
          <w:sz w:val="20"/>
          <w:szCs w:val="20"/>
        </w:rPr>
        <w:t>El candidato presidencial por la coalición “Juntos haremos historia” que si los empresarios quieren criticar que lo hagan, no hay ningún problema.</w:t>
      </w:r>
    </w:p>
    <w:p w:rsidR="00F80283" w:rsidRPr="00B552C2" w:rsidRDefault="00F80283" w:rsidP="00B552C2">
      <w:pPr>
        <w:ind w:left="720"/>
        <w:jc w:val="both"/>
        <w:rPr>
          <w:rStyle w:val="Carcterdetextoennegrita"/>
          <w:sz w:val="20"/>
          <w:szCs w:val="20"/>
        </w:rPr>
      </w:pPr>
    </w:p>
    <w:p w:rsidR="00FA3B82" w:rsidRPr="00FB2760" w:rsidRDefault="00E03E50" w:rsidP="00F80283">
      <w:pPr>
        <w:jc w:val="both"/>
        <w:rPr>
          <w:sz w:val="23"/>
          <w:szCs w:val="23"/>
        </w:rPr>
      </w:pPr>
      <w:r w:rsidRPr="00FB2760">
        <w:rPr>
          <w:rStyle w:val="Carcterdetextoennegrita"/>
          <w:sz w:val="23"/>
          <w:szCs w:val="23"/>
        </w:rPr>
        <w:t>Uriangato, Guanajuato</w:t>
      </w:r>
      <w:r w:rsidR="00FD00E1" w:rsidRPr="00FB2760">
        <w:rPr>
          <w:rStyle w:val="Carcterdetextoennegrita"/>
          <w:sz w:val="23"/>
          <w:szCs w:val="23"/>
        </w:rPr>
        <w:t xml:space="preserve">, </w:t>
      </w:r>
      <w:r w:rsidRPr="00FB2760">
        <w:rPr>
          <w:rStyle w:val="Carcterdetextoennegrita"/>
          <w:sz w:val="23"/>
          <w:szCs w:val="23"/>
        </w:rPr>
        <w:t>3</w:t>
      </w:r>
      <w:r w:rsidR="00AA4CBE" w:rsidRPr="00FB2760">
        <w:rPr>
          <w:rStyle w:val="Carcterdetextoennegrita"/>
          <w:sz w:val="23"/>
          <w:szCs w:val="23"/>
        </w:rPr>
        <w:t>1</w:t>
      </w:r>
      <w:r w:rsidR="00FD00E1" w:rsidRPr="00FB2760">
        <w:rPr>
          <w:rStyle w:val="Carcterdetextoennegrita"/>
          <w:sz w:val="23"/>
          <w:szCs w:val="23"/>
        </w:rPr>
        <w:t xml:space="preserve"> de </w:t>
      </w:r>
      <w:r w:rsidRPr="00FB2760">
        <w:rPr>
          <w:rStyle w:val="Carcterdetextoennegrita"/>
          <w:sz w:val="23"/>
          <w:szCs w:val="23"/>
        </w:rPr>
        <w:t xml:space="preserve">mayo </w:t>
      </w:r>
      <w:r w:rsidR="00AA4CBE" w:rsidRPr="00FB2760">
        <w:rPr>
          <w:rStyle w:val="Carcterdetextoennegrita"/>
          <w:sz w:val="23"/>
          <w:szCs w:val="23"/>
        </w:rPr>
        <w:t>de 2018</w:t>
      </w:r>
      <w:r w:rsidR="001D630B" w:rsidRPr="00FB2760">
        <w:rPr>
          <w:rStyle w:val="Carcterdetextoennegrita"/>
          <w:sz w:val="23"/>
          <w:szCs w:val="23"/>
        </w:rPr>
        <w:t>.-</w:t>
      </w:r>
      <w:r w:rsidR="00FD00E1" w:rsidRPr="00FB2760">
        <w:rPr>
          <w:rStyle w:val="Carcterdetextoennegrita"/>
          <w:b w:val="0"/>
          <w:sz w:val="23"/>
          <w:szCs w:val="23"/>
        </w:rPr>
        <w:t xml:space="preserve"> </w:t>
      </w:r>
      <w:r w:rsidR="00FD00E1" w:rsidRPr="00FB2760">
        <w:rPr>
          <w:b/>
          <w:sz w:val="23"/>
          <w:szCs w:val="23"/>
        </w:rPr>
        <w:t> </w:t>
      </w:r>
      <w:r w:rsidR="00995660" w:rsidRPr="00FB2760">
        <w:rPr>
          <w:sz w:val="23"/>
          <w:szCs w:val="23"/>
        </w:rPr>
        <w:t xml:space="preserve"> A</w:t>
      </w:r>
      <w:r w:rsidRPr="00FB2760">
        <w:rPr>
          <w:sz w:val="23"/>
          <w:szCs w:val="23"/>
        </w:rPr>
        <w:t xml:space="preserve">ndrés Manuel López Obrador </w:t>
      </w:r>
      <w:r w:rsidR="00D1096D" w:rsidRPr="00FB2760">
        <w:rPr>
          <w:sz w:val="23"/>
          <w:szCs w:val="23"/>
        </w:rPr>
        <w:t>recomendó</w:t>
      </w:r>
      <w:r w:rsidR="00FA3B82" w:rsidRPr="00FB2760">
        <w:rPr>
          <w:sz w:val="23"/>
          <w:szCs w:val="23"/>
        </w:rPr>
        <w:t xml:space="preserve"> a Enrique Peña Nieto que busque una </w:t>
      </w:r>
      <w:r w:rsidR="00D1096D" w:rsidRPr="00FB2760">
        <w:rPr>
          <w:sz w:val="23"/>
          <w:szCs w:val="23"/>
        </w:rPr>
        <w:t>entrevista con el presidente Donald Trump por la intención del go</w:t>
      </w:r>
      <w:r w:rsidR="000A27DA" w:rsidRPr="00FB2760">
        <w:rPr>
          <w:sz w:val="23"/>
          <w:szCs w:val="23"/>
        </w:rPr>
        <w:t>bierno de Estados Unidos de cob</w:t>
      </w:r>
      <w:r w:rsidR="00D1096D" w:rsidRPr="00FB2760">
        <w:rPr>
          <w:sz w:val="23"/>
          <w:szCs w:val="23"/>
        </w:rPr>
        <w:t xml:space="preserve">rar </w:t>
      </w:r>
      <w:r w:rsidR="000A27DA" w:rsidRPr="00FB2760">
        <w:rPr>
          <w:sz w:val="23"/>
          <w:szCs w:val="23"/>
        </w:rPr>
        <w:t xml:space="preserve">aranceles </w:t>
      </w:r>
      <w:r w:rsidR="00D1096D" w:rsidRPr="00FB2760">
        <w:rPr>
          <w:sz w:val="23"/>
          <w:szCs w:val="23"/>
        </w:rPr>
        <w:t>al acero y el aluminio que produce México.</w:t>
      </w:r>
    </w:p>
    <w:p w:rsidR="00D1096D" w:rsidRPr="00FB2760" w:rsidRDefault="00D1096D" w:rsidP="00F80283">
      <w:pPr>
        <w:jc w:val="both"/>
        <w:rPr>
          <w:sz w:val="23"/>
          <w:szCs w:val="23"/>
        </w:rPr>
      </w:pPr>
    </w:p>
    <w:p w:rsidR="00D1096D" w:rsidRPr="00FB2760" w:rsidRDefault="00784E37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“Que puedan hablar de manera directa”, porque no ha estado Peña en la Casa Blanca, eso nunca se había visto, ha habido otras ocasiones y es muy notorio que no se ha podido dar una entrevista de jefes de Estado</w:t>
      </w:r>
      <w:r w:rsidR="00184AEB" w:rsidRPr="00FB2760">
        <w:rPr>
          <w:sz w:val="23"/>
          <w:szCs w:val="23"/>
        </w:rPr>
        <w:t>, manifestó</w:t>
      </w:r>
      <w:r w:rsidRPr="00FB2760">
        <w:rPr>
          <w:sz w:val="23"/>
          <w:szCs w:val="23"/>
        </w:rPr>
        <w:t>.</w:t>
      </w:r>
    </w:p>
    <w:p w:rsidR="00784E37" w:rsidRPr="00FB2760" w:rsidRDefault="00784E37" w:rsidP="00F80283">
      <w:pPr>
        <w:jc w:val="both"/>
        <w:rPr>
          <w:sz w:val="23"/>
          <w:szCs w:val="23"/>
        </w:rPr>
      </w:pPr>
    </w:p>
    <w:p w:rsidR="00FA3B82" w:rsidRPr="00FB2760" w:rsidRDefault="00784E37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Consideró que es el momento para que Peña Nieto pida una entrevista con Donald Trump</w:t>
      </w:r>
      <w:r w:rsidR="00193195" w:rsidRPr="00FB2760">
        <w:rPr>
          <w:sz w:val="23"/>
          <w:szCs w:val="23"/>
        </w:rPr>
        <w:t xml:space="preserve">, pero eso no significa </w:t>
      </w:r>
      <w:r w:rsidR="00184AEB" w:rsidRPr="00FB2760">
        <w:rPr>
          <w:sz w:val="23"/>
          <w:szCs w:val="23"/>
        </w:rPr>
        <w:t>que se actuará sin decoro, es decir, todos los mexicanos estaría</w:t>
      </w:r>
      <w:r w:rsidR="00682D35" w:rsidRPr="00FB2760">
        <w:rPr>
          <w:sz w:val="23"/>
          <w:szCs w:val="23"/>
        </w:rPr>
        <w:t>n</w:t>
      </w:r>
      <w:r w:rsidR="00184AEB" w:rsidRPr="00FB2760">
        <w:rPr>
          <w:sz w:val="23"/>
          <w:szCs w:val="23"/>
        </w:rPr>
        <w:t xml:space="preserve"> de acuerdo que se hiciera </w:t>
      </w:r>
      <w:r w:rsidR="00682D35" w:rsidRPr="00FB2760">
        <w:rPr>
          <w:sz w:val="23"/>
          <w:szCs w:val="23"/>
        </w:rPr>
        <w:t>este encuentro para plantear de manera directa el tema de los aranceles y que no sea a través de intermediarios.</w:t>
      </w:r>
    </w:p>
    <w:p w:rsidR="00682D35" w:rsidRPr="00FB2760" w:rsidRDefault="00682D35" w:rsidP="00F80283">
      <w:pPr>
        <w:jc w:val="both"/>
        <w:rPr>
          <w:sz w:val="23"/>
          <w:szCs w:val="23"/>
        </w:rPr>
      </w:pPr>
    </w:p>
    <w:p w:rsidR="00924BC5" w:rsidRPr="00FB2760" w:rsidRDefault="00682D35" w:rsidP="00924BC5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“Porque se está demostrando que el equipo que está negociando no es eficaz, o sea, no son buenos diplomáticos” dijo</w:t>
      </w:r>
      <w:r w:rsidR="00A20E8C" w:rsidRPr="00FB2760">
        <w:rPr>
          <w:sz w:val="23"/>
          <w:szCs w:val="23"/>
        </w:rPr>
        <w:t xml:space="preserve"> al </w:t>
      </w:r>
      <w:r w:rsidR="00924BC5" w:rsidRPr="00FB2760">
        <w:rPr>
          <w:sz w:val="23"/>
          <w:szCs w:val="23"/>
        </w:rPr>
        <w:t xml:space="preserve">adelantar que sí triunfa solicitará, en los primeros días, una entrevista. </w:t>
      </w:r>
    </w:p>
    <w:p w:rsidR="00924BC5" w:rsidRPr="00FB2760" w:rsidRDefault="00924BC5" w:rsidP="00F80283">
      <w:pPr>
        <w:jc w:val="both"/>
        <w:rPr>
          <w:sz w:val="23"/>
          <w:szCs w:val="23"/>
        </w:rPr>
      </w:pPr>
    </w:p>
    <w:p w:rsidR="00682D35" w:rsidRPr="00FB2760" w:rsidRDefault="00924BC5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D</w:t>
      </w:r>
      <w:r w:rsidR="00A20E8C" w:rsidRPr="00FB2760">
        <w:rPr>
          <w:sz w:val="23"/>
          <w:szCs w:val="23"/>
        </w:rPr>
        <w:t>eseó que ojalá</w:t>
      </w:r>
      <w:r w:rsidR="00FF6456" w:rsidRPr="00FB2760">
        <w:rPr>
          <w:sz w:val="23"/>
          <w:szCs w:val="23"/>
        </w:rPr>
        <w:t xml:space="preserve"> y ahora</w:t>
      </w:r>
      <w:r w:rsidR="00A20E8C" w:rsidRPr="00FB2760">
        <w:rPr>
          <w:sz w:val="23"/>
          <w:szCs w:val="23"/>
        </w:rPr>
        <w:t xml:space="preserve"> Peña Nieto</w:t>
      </w:r>
      <w:r w:rsidR="00FF6456" w:rsidRPr="00FB2760">
        <w:rPr>
          <w:sz w:val="23"/>
          <w:szCs w:val="23"/>
        </w:rPr>
        <w:t xml:space="preserve"> </w:t>
      </w:r>
      <w:r w:rsidR="00A20E8C" w:rsidRPr="00FB2760">
        <w:rPr>
          <w:sz w:val="23"/>
          <w:szCs w:val="23"/>
        </w:rPr>
        <w:t>solicite la entrevi</w:t>
      </w:r>
      <w:r w:rsidR="00B11B73" w:rsidRPr="00FB2760">
        <w:rPr>
          <w:sz w:val="23"/>
          <w:szCs w:val="23"/>
        </w:rPr>
        <w:t>sta para que no</w:t>
      </w:r>
      <w:r w:rsidR="00686ED9" w:rsidRPr="00FB2760">
        <w:rPr>
          <w:sz w:val="23"/>
          <w:szCs w:val="23"/>
        </w:rPr>
        <w:t xml:space="preserve"> se agrave, ni se </w:t>
      </w:r>
      <w:r w:rsidR="00FF6456" w:rsidRPr="00FB2760">
        <w:rPr>
          <w:sz w:val="23"/>
          <w:szCs w:val="23"/>
        </w:rPr>
        <w:t xml:space="preserve">deteriore </w:t>
      </w:r>
      <w:r w:rsidR="00686ED9" w:rsidRPr="00FB2760">
        <w:rPr>
          <w:sz w:val="23"/>
          <w:szCs w:val="23"/>
        </w:rPr>
        <w:t>la relación con Estados Unidos</w:t>
      </w:r>
      <w:r w:rsidR="00682D35" w:rsidRPr="00FB2760">
        <w:rPr>
          <w:sz w:val="23"/>
          <w:szCs w:val="23"/>
        </w:rPr>
        <w:t>.</w:t>
      </w:r>
    </w:p>
    <w:p w:rsidR="00686ED9" w:rsidRPr="00FB2760" w:rsidRDefault="00686ED9" w:rsidP="00F80283">
      <w:pPr>
        <w:jc w:val="both"/>
        <w:rPr>
          <w:sz w:val="23"/>
          <w:szCs w:val="23"/>
        </w:rPr>
      </w:pPr>
    </w:p>
    <w:p w:rsidR="007D66C5" w:rsidRPr="00FB2760" w:rsidRDefault="00686ED9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“Necesitamos mantener una relació</w:t>
      </w:r>
      <w:r w:rsidR="00924BC5" w:rsidRPr="00FB2760">
        <w:rPr>
          <w:sz w:val="23"/>
          <w:szCs w:val="23"/>
        </w:rPr>
        <w:t>n de amistad con Estados Unidos, una relación de respeto mutuo y de cooperación, entonces sí caemos en la trampa del contestar agravio por agravio</w:t>
      </w:r>
      <w:r w:rsidR="007D66C5" w:rsidRPr="00FB2760">
        <w:rPr>
          <w:sz w:val="23"/>
          <w:szCs w:val="23"/>
        </w:rPr>
        <w:t xml:space="preserve">, el diente por diente, </w:t>
      </w:r>
      <w:r w:rsidR="00B11B73" w:rsidRPr="00FB2760">
        <w:rPr>
          <w:sz w:val="23"/>
          <w:szCs w:val="23"/>
        </w:rPr>
        <w:t xml:space="preserve">ojo por ojo, pues nos vamos a </w:t>
      </w:r>
      <w:r w:rsidR="007D66C5" w:rsidRPr="00FB2760">
        <w:rPr>
          <w:sz w:val="23"/>
          <w:szCs w:val="23"/>
        </w:rPr>
        <w:t>quedar chimuelos o tuertos, es mejor la diplomacia”, mencionó.</w:t>
      </w:r>
    </w:p>
    <w:p w:rsidR="00682D35" w:rsidRPr="00FB2760" w:rsidRDefault="007D66C5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lastRenderedPageBreak/>
        <w:t>Indicó que la política se inventó para evitar la confrontaci</w:t>
      </w:r>
      <w:r w:rsidR="00462C9A" w:rsidRPr="00FB2760">
        <w:rPr>
          <w:sz w:val="23"/>
          <w:szCs w:val="23"/>
        </w:rPr>
        <w:t xml:space="preserve">ón, “entonces hay que buscar ese encuentro para </w:t>
      </w:r>
      <w:r w:rsidR="000470AA" w:rsidRPr="00FB2760">
        <w:rPr>
          <w:sz w:val="23"/>
          <w:szCs w:val="23"/>
        </w:rPr>
        <w:t>hacer entrar en razón al presidente Donald Trump”</w:t>
      </w:r>
      <w:r w:rsidR="00761EB5" w:rsidRPr="00FB2760">
        <w:rPr>
          <w:sz w:val="23"/>
          <w:szCs w:val="23"/>
        </w:rPr>
        <w:t>.</w:t>
      </w:r>
    </w:p>
    <w:p w:rsidR="00682D35" w:rsidRPr="00FB2760" w:rsidRDefault="00682D35" w:rsidP="00F80283">
      <w:pPr>
        <w:jc w:val="both"/>
        <w:rPr>
          <w:sz w:val="23"/>
          <w:szCs w:val="23"/>
        </w:rPr>
      </w:pPr>
    </w:p>
    <w:p w:rsidR="00E03E50" w:rsidRPr="00FB2760" w:rsidRDefault="00FA3B82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Previamente, </w:t>
      </w:r>
      <w:r w:rsidR="00E03E50" w:rsidRPr="00FB2760">
        <w:rPr>
          <w:sz w:val="23"/>
          <w:szCs w:val="23"/>
        </w:rPr>
        <w:t>expresó que</w:t>
      </w:r>
      <w:r w:rsidRPr="00FB2760">
        <w:rPr>
          <w:sz w:val="23"/>
          <w:szCs w:val="23"/>
        </w:rPr>
        <w:t xml:space="preserve"> el gobierno federal tiene que dar una </w:t>
      </w:r>
      <w:r w:rsidR="00E03E50" w:rsidRPr="00FB2760">
        <w:rPr>
          <w:sz w:val="23"/>
          <w:szCs w:val="23"/>
        </w:rPr>
        <w:t>respuesta firme a la decisión del gobierno de Estados Unidos de cobrar un arancel, un impuesto al acero y al aluminio que se produce en México,</w:t>
      </w:r>
      <w:r w:rsidR="009B367B" w:rsidRPr="00FB2760">
        <w:rPr>
          <w:sz w:val="23"/>
          <w:szCs w:val="23"/>
        </w:rPr>
        <w:t xml:space="preserve"> pero </w:t>
      </w:r>
      <w:r w:rsidR="002A456C" w:rsidRPr="00FB2760">
        <w:rPr>
          <w:sz w:val="23"/>
          <w:szCs w:val="23"/>
        </w:rPr>
        <w:t xml:space="preserve">no </w:t>
      </w:r>
      <w:r w:rsidR="009B367B" w:rsidRPr="00FB2760">
        <w:rPr>
          <w:sz w:val="23"/>
          <w:szCs w:val="23"/>
        </w:rPr>
        <w:t xml:space="preserve">debe de haber ruptura y no se tiene que </w:t>
      </w:r>
      <w:r w:rsidR="00E03E50" w:rsidRPr="00FB2760">
        <w:rPr>
          <w:sz w:val="23"/>
          <w:szCs w:val="23"/>
        </w:rPr>
        <w:t>caer en la guerra comercial.</w:t>
      </w:r>
    </w:p>
    <w:p w:rsidR="00E03E50" w:rsidRPr="00FB2760" w:rsidRDefault="00E03E50" w:rsidP="00F80283">
      <w:pPr>
        <w:jc w:val="both"/>
        <w:rPr>
          <w:sz w:val="23"/>
          <w:szCs w:val="23"/>
        </w:rPr>
      </w:pPr>
    </w:p>
    <w:p w:rsidR="009B367B" w:rsidRPr="00FB2760" w:rsidRDefault="009B367B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Comentó que </w:t>
      </w:r>
      <w:r w:rsidR="002A456C" w:rsidRPr="00FB2760">
        <w:rPr>
          <w:sz w:val="23"/>
          <w:szCs w:val="23"/>
        </w:rPr>
        <w:t xml:space="preserve">a México no le irá bien, porque la economía </w:t>
      </w:r>
      <w:r w:rsidR="006A53A2" w:rsidRPr="00FB2760">
        <w:rPr>
          <w:sz w:val="23"/>
          <w:szCs w:val="23"/>
        </w:rPr>
        <w:t xml:space="preserve">mexicana </w:t>
      </w:r>
      <w:r w:rsidR="002A456C" w:rsidRPr="00FB2760">
        <w:rPr>
          <w:sz w:val="23"/>
          <w:szCs w:val="23"/>
        </w:rPr>
        <w:t xml:space="preserve">es muy dependiente del exterior </w:t>
      </w:r>
      <w:r w:rsidR="006A53A2" w:rsidRPr="00FB2760">
        <w:rPr>
          <w:sz w:val="23"/>
          <w:szCs w:val="23"/>
        </w:rPr>
        <w:t xml:space="preserve">y de la economía estadounidense por muchas razones, entonces sin dejar de responder con dignidad, se tiene que buscar el acuerdo, la negociación, tiene que haber más democracia, más diálogo, </w:t>
      </w:r>
      <w:r w:rsidR="00FA3B82" w:rsidRPr="00FB2760">
        <w:rPr>
          <w:sz w:val="23"/>
          <w:szCs w:val="23"/>
        </w:rPr>
        <w:t>hay que insistir con Donald Trump</w:t>
      </w:r>
      <w:r w:rsidR="002A456C" w:rsidRPr="00FB2760">
        <w:rPr>
          <w:sz w:val="23"/>
          <w:szCs w:val="23"/>
        </w:rPr>
        <w:t xml:space="preserve"> </w:t>
      </w:r>
    </w:p>
    <w:p w:rsidR="00A536A5" w:rsidRPr="00FB2760" w:rsidRDefault="00A536A5" w:rsidP="00F80283">
      <w:pPr>
        <w:jc w:val="both"/>
        <w:rPr>
          <w:sz w:val="23"/>
          <w:szCs w:val="23"/>
        </w:rPr>
      </w:pPr>
    </w:p>
    <w:p w:rsidR="00E03E50" w:rsidRPr="00FB2760" w:rsidRDefault="009B367B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 </w:t>
      </w:r>
      <w:r w:rsidR="00E03E50" w:rsidRPr="00FB2760">
        <w:rPr>
          <w:sz w:val="23"/>
          <w:szCs w:val="23"/>
        </w:rPr>
        <w:t>“Porque no nos convendría, hay que buscar la manera de arreglarnos con el gobierno de Donald Trump, aún con toda</w:t>
      </w:r>
      <w:r w:rsidR="00F06963" w:rsidRPr="00FB2760">
        <w:rPr>
          <w:sz w:val="23"/>
          <w:szCs w:val="23"/>
        </w:rPr>
        <w:t>s</w:t>
      </w:r>
      <w:r w:rsidR="00E03E50" w:rsidRPr="00FB2760">
        <w:rPr>
          <w:sz w:val="23"/>
          <w:szCs w:val="23"/>
        </w:rPr>
        <w:t xml:space="preserve"> sus actitudes de falta de respeto hacia los socios comerci</w:t>
      </w:r>
      <w:r w:rsidR="00DC7A03" w:rsidRPr="00FB2760">
        <w:rPr>
          <w:sz w:val="23"/>
          <w:szCs w:val="23"/>
        </w:rPr>
        <w:t xml:space="preserve">ales de Estados Unidos, debe de buscarse el acuerdo, la negociación, no apostar a la ruptura, no apostar </w:t>
      </w:r>
      <w:r w:rsidR="009629DD" w:rsidRPr="00FB2760">
        <w:rPr>
          <w:sz w:val="23"/>
          <w:szCs w:val="23"/>
        </w:rPr>
        <w:t xml:space="preserve">a la </w:t>
      </w:r>
      <w:r w:rsidR="00DC7A03" w:rsidRPr="00FB2760">
        <w:rPr>
          <w:sz w:val="23"/>
          <w:szCs w:val="23"/>
        </w:rPr>
        <w:t>guerra comercial</w:t>
      </w:r>
      <w:r w:rsidR="009629DD" w:rsidRPr="00FB2760">
        <w:rPr>
          <w:sz w:val="23"/>
          <w:szCs w:val="23"/>
        </w:rPr>
        <w:t>, porque no es ese el camino</w:t>
      </w:r>
      <w:r w:rsidR="00DC7A03" w:rsidRPr="00FB2760">
        <w:rPr>
          <w:sz w:val="23"/>
          <w:szCs w:val="23"/>
        </w:rPr>
        <w:t>”</w:t>
      </w:r>
      <w:r w:rsidR="00FA3B82" w:rsidRPr="00FB2760">
        <w:rPr>
          <w:sz w:val="23"/>
          <w:szCs w:val="23"/>
        </w:rPr>
        <w:t>, insisti</w:t>
      </w:r>
      <w:r w:rsidR="00DC7A03" w:rsidRPr="00FB2760">
        <w:rPr>
          <w:sz w:val="23"/>
          <w:szCs w:val="23"/>
        </w:rPr>
        <w:t>ó.</w:t>
      </w:r>
    </w:p>
    <w:p w:rsidR="00DC7A03" w:rsidRPr="00FB2760" w:rsidRDefault="00DC7A03" w:rsidP="00F80283">
      <w:pPr>
        <w:jc w:val="both"/>
        <w:rPr>
          <w:sz w:val="23"/>
          <w:szCs w:val="23"/>
        </w:rPr>
      </w:pPr>
    </w:p>
    <w:p w:rsidR="00CB47C5" w:rsidRPr="00FB2760" w:rsidRDefault="006F70DF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En entrevista, el candidato de la coalición “Juntos haremos historia” a la Presidencia de la República </w:t>
      </w:r>
      <w:r w:rsidR="009629DD" w:rsidRPr="00FB2760">
        <w:rPr>
          <w:sz w:val="23"/>
          <w:szCs w:val="23"/>
        </w:rPr>
        <w:t xml:space="preserve">señaló que es una buena elección </w:t>
      </w:r>
      <w:r w:rsidR="00195B14" w:rsidRPr="00FB2760">
        <w:rPr>
          <w:sz w:val="23"/>
          <w:szCs w:val="23"/>
        </w:rPr>
        <w:t xml:space="preserve">para que se entienda que debe de diversificarse la política comercial y que por lo mismo </w:t>
      </w:r>
      <w:r w:rsidR="00CB47C5" w:rsidRPr="00FB2760">
        <w:rPr>
          <w:sz w:val="23"/>
          <w:szCs w:val="23"/>
        </w:rPr>
        <w:t>tenemos que fortalecer nuestro mercado interno, para no estar dependiendo del exterior.</w:t>
      </w:r>
    </w:p>
    <w:p w:rsidR="00CB47C5" w:rsidRPr="00FB2760" w:rsidRDefault="00CB47C5" w:rsidP="00F80283">
      <w:pPr>
        <w:jc w:val="both"/>
        <w:rPr>
          <w:sz w:val="23"/>
          <w:szCs w:val="23"/>
        </w:rPr>
      </w:pPr>
    </w:p>
    <w:p w:rsidR="00CB47C5" w:rsidRPr="00FB2760" w:rsidRDefault="003077D8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“Ser autónomos, independientes, aportar más a el mercado interno y diversificar nuestras relaciones comerciales, sin dejar de atender </w:t>
      </w:r>
      <w:r w:rsidR="00A35A9F" w:rsidRPr="00FB2760">
        <w:rPr>
          <w:sz w:val="23"/>
          <w:szCs w:val="23"/>
        </w:rPr>
        <w:t>por su importancia la economía de Estados Unidos y de Canadá, tenemos que pensar más en lo nuestro, en México, tenemos que pensar más en fortalecer la economía nacional, en el mercado interno”, dijo.</w:t>
      </w:r>
    </w:p>
    <w:p w:rsidR="00A35A9F" w:rsidRPr="00FB2760" w:rsidRDefault="00A35A9F" w:rsidP="00F80283">
      <w:pPr>
        <w:jc w:val="both"/>
        <w:rPr>
          <w:sz w:val="23"/>
          <w:szCs w:val="23"/>
        </w:rPr>
      </w:pPr>
    </w:p>
    <w:p w:rsidR="00395406" w:rsidRPr="00FB2760" w:rsidRDefault="00AF046D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López Obrador manifestó que no hay un plan, desde hace mucho tiempo, para fomentar la industria nacional, ni para impulsar al sector p</w:t>
      </w:r>
      <w:r w:rsidR="00395406" w:rsidRPr="00FB2760">
        <w:rPr>
          <w:sz w:val="23"/>
          <w:szCs w:val="23"/>
        </w:rPr>
        <w:t>rimario, no hay política industrial desde hace 30 años.</w:t>
      </w:r>
    </w:p>
    <w:p w:rsidR="00395406" w:rsidRPr="00FB2760" w:rsidRDefault="00395406" w:rsidP="00F80283">
      <w:pPr>
        <w:jc w:val="both"/>
        <w:rPr>
          <w:sz w:val="23"/>
          <w:szCs w:val="23"/>
        </w:rPr>
      </w:pPr>
    </w:p>
    <w:p w:rsidR="009B367B" w:rsidRPr="00FB2760" w:rsidRDefault="009B367B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“Entonces, por eso todas estas medidas nos ponen en una situación de debilidad, de indefensión, entonces tiene que cambiar poco a poco, no puede haber así un gran viraje, pero sí tenemos que voltear el rumbo, cambiar de rumbo e ir apoyando y fortaleciendo más el mercado interno para depender cada vez menos de los países extranjeros”, planteó.</w:t>
      </w:r>
    </w:p>
    <w:p w:rsidR="002A304D" w:rsidRPr="00FB2760" w:rsidRDefault="002A304D" w:rsidP="00F80283">
      <w:pPr>
        <w:jc w:val="both"/>
        <w:rPr>
          <w:sz w:val="23"/>
          <w:szCs w:val="23"/>
        </w:rPr>
      </w:pPr>
    </w:p>
    <w:p w:rsidR="00DC7A03" w:rsidRPr="00FB2760" w:rsidRDefault="00761EB5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lastRenderedPageBreak/>
        <w:t xml:space="preserve">A la pregunta de los reporteros sobre que hay </w:t>
      </w:r>
      <w:r w:rsidR="00C32EE8" w:rsidRPr="00FB2760">
        <w:rPr>
          <w:sz w:val="23"/>
          <w:szCs w:val="23"/>
        </w:rPr>
        <w:t>más cúpulas empresariales que tiran línea a sus trabajadores, López Obrador respondió que están en su derecho</w:t>
      </w:r>
      <w:r w:rsidR="00BD0534" w:rsidRPr="00FB2760">
        <w:rPr>
          <w:sz w:val="23"/>
          <w:szCs w:val="23"/>
        </w:rPr>
        <w:t>, porque es respetuoso del derecho a disentir, que si los empresarios quieren criticar que lo hagan, no hay ningún problema.</w:t>
      </w:r>
    </w:p>
    <w:p w:rsidR="00BD0534" w:rsidRPr="00FB2760" w:rsidRDefault="00BD0534" w:rsidP="00F80283">
      <w:pPr>
        <w:jc w:val="both"/>
        <w:rPr>
          <w:sz w:val="23"/>
          <w:szCs w:val="23"/>
        </w:rPr>
      </w:pPr>
    </w:p>
    <w:p w:rsidR="00BD0534" w:rsidRPr="00FB2760" w:rsidRDefault="00BD0534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“Es </w:t>
      </w:r>
      <w:r w:rsidR="00631104" w:rsidRPr="00FB2760">
        <w:rPr>
          <w:sz w:val="23"/>
          <w:szCs w:val="23"/>
        </w:rPr>
        <w:t>su derecho, es el derecho a disentir, nosotros estamos luchando para que haya una democracia</w:t>
      </w:r>
      <w:r w:rsidR="00E32B63" w:rsidRPr="00FB2760">
        <w:rPr>
          <w:sz w:val="23"/>
          <w:szCs w:val="23"/>
        </w:rPr>
        <w:t xml:space="preserve"> auté</w:t>
      </w:r>
      <w:r w:rsidR="00631104" w:rsidRPr="00FB2760">
        <w:rPr>
          <w:sz w:val="23"/>
          <w:szCs w:val="23"/>
        </w:rPr>
        <w:t xml:space="preserve">ntica, </w:t>
      </w:r>
      <w:r w:rsidR="009F1B3D" w:rsidRPr="00FB2760">
        <w:rPr>
          <w:sz w:val="23"/>
          <w:szCs w:val="23"/>
        </w:rPr>
        <w:t xml:space="preserve">no estamos apostando a una dictadura, queremos que haya democracia y esto significa que no puede haber pensamiento único, sí ellos </w:t>
      </w:r>
      <w:r w:rsidR="001454A5" w:rsidRPr="00FB2760">
        <w:rPr>
          <w:sz w:val="23"/>
          <w:szCs w:val="23"/>
        </w:rPr>
        <w:t>piensan distinto, pues están en su derecho de manifestarlo, como también nosotros”, dijo.</w:t>
      </w:r>
    </w:p>
    <w:p w:rsidR="001454A5" w:rsidRPr="00FB2760" w:rsidRDefault="001454A5" w:rsidP="00F80283">
      <w:pPr>
        <w:jc w:val="both"/>
        <w:rPr>
          <w:sz w:val="23"/>
          <w:szCs w:val="23"/>
        </w:rPr>
      </w:pPr>
    </w:p>
    <w:p w:rsidR="001454A5" w:rsidRPr="00FB2760" w:rsidRDefault="001454A5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Ofreció disculpas, porque tiene que decir lo que piensa, qué opina de la situación del país y ha dicho, ha escrito que el problema de México tiene que ver con la corrupción y la impunidad, que existe una mafia de poder y se integra por políticos corruptos y traficantes de influencias.</w:t>
      </w:r>
    </w:p>
    <w:p w:rsidR="001454A5" w:rsidRPr="00FB2760" w:rsidRDefault="001454A5" w:rsidP="00F80283">
      <w:pPr>
        <w:jc w:val="both"/>
        <w:rPr>
          <w:sz w:val="23"/>
          <w:szCs w:val="23"/>
        </w:rPr>
      </w:pPr>
    </w:p>
    <w:p w:rsidR="00EB5CF7" w:rsidRPr="00FB2760" w:rsidRDefault="00B86C84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“Eso que pienso lo puedo probar, es más </w:t>
      </w:r>
      <w:r w:rsidR="00983AED" w:rsidRPr="00FB2760">
        <w:rPr>
          <w:sz w:val="23"/>
          <w:szCs w:val="23"/>
        </w:rPr>
        <w:t>he escrito libros de eso y nunca, nunca me han replicado, nunca me han contestado diciendo que es mentira lo que sostengo. Enton</w:t>
      </w:r>
      <w:r w:rsidR="00D81EA8" w:rsidRPr="00FB2760">
        <w:rPr>
          <w:sz w:val="23"/>
          <w:szCs w:val="23"/>
        </w:rPr>
        <w:t xml:space="preserve">ces, pues estamos en libertad todos los mexicanos, que bueno que hay diálogo, </w:t>
      </w:r>
      <w:r w:rsidR="004F3F37" w:rsidRPr="00FB2760">
        <w:rPr>
          <w:sz w:val="23"/>
          <w:szCs w:val="23"/>
        </w:rPr>
        <w:t xml:space="preserve">que hay debate, que hay critica, que bien, eso ayuda mucho a purificar la vida pública </w:t>
      </w:r>
      <w:r w:rsidR="00EB5CF7" w:rsidRPr="00FB2760">
        <w:rPr>
          <w:sz w:val="23"/>
          <w:szCs w:val="23"/>
        </w:rPr>
        <w:t>de México”, insistió.</w:t>
      </w:r>
    </w:p>
    <w:p w:rsidR="00D558DD" w:rsidRPr="00FB2760" w:rsidRDefault="00D558DD" w:rsidP="00F80283">
      <w:pPr>
        <w:jc w:val="both"/>
        <w:rPr>
          <w:sz w:val="23"/>
          <w:szCs w:val="23"/>
        </w:rPr>
      </w:pPr>
    </w:p>
    <w:p w:rsidR="009825CF" w:rsidRPr="00FB2760" w:rsidRDefault="00D558DD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A la pregunta de los reporteros sobre cuál sería el mensaje que le daría a los empresarios, el candidato presidencial respondió que se apoyarán con créditos </w:t>
      </w:r>
      <w:r w:rsidR="009825CF" w:rsidRPr="00FB2760">
        <w:rPr>
          <w:sz w:val="23"/>
          <w:szCs w:val="23"/>
        </w:rPr>
        <w:t>sin intereses a los que tienen talleres, comercios, producción de textiles y calzado, porque el propósito es que la ropa y el calzado que usen se produzca en México, genera empleos para los mexicanos.</w:t>
      </w:r>
    </w:p>
    <w:p w:rsidR="009825CF" w:rsidRPr="00FB2760" w:rsidRDefault="009825CF" w:rsidP="00F80283">
      <w:pPr>
        <w:jc w:val="both"/>
        <w:rPr>
          <w:sz w:val="23"/>
          <w:szCs w:val="23"/>
        </w:rPr>
      </w:pPr>
    </w:p>
    <w:p w:rsidR="009825CF" w:rsidRPr="00FB2760" w:rsidRDefault="009825CF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Anunció que después del primero de julio se reunirá con empresarios y comerciantes de México para darles a conocer el plan para atender a los jóvenes, así como la política </w:t>
      </w:r>
      <w:r w:rsidR="00205296" w:rsidRPr="00FB2760">
        <w:rPr>
          <w:sz w:val="23"/>
          <w:szCs w:val="23"/>
        </w:rPr>
        <w:t>que se llevará a cabo para impulsar las empresas.</w:t>
      </w:r>
    </w:p>
    <w:p w:rsidR="00205296" w:rsidRPr="00FB2760" w:rsidRDefault="00205296" w:rsidP="00F80283">
      <w:pPr>
        <w:jc w:val="both"/>
        <w:rPr>
          <w:sz w:val="23"/>
          <w:szCs w:val="23"/>
        </w:rPr>
      </w:pPr>
    </w:p>
    <w:p w:rsidR="00205296" w:rsidRPr="00FB2760" w:rsidRDefault="00205296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A la pregunta de los reporteros que si no ve un boicot de ciertos empresarios como del Grupo México, López Obrador respondió que ojalá y cambien de parecer, rectifiquen, porque no le conviene a México que se den estos escenarios de confrontación.</w:t>
      </w:r>
    </w:p>
    <w:p w:rsidR="00205296" w:rsidRPr="00FB2760" w:rsidRDefault="00205296" w:rsidP="00F80283">
      <w:pPr>
        <w:jc w:val="both"/>
        <w:rPr>
          <w:sz w:val="23"/>
          <w:szCs w:val="23"/>
        </w:rPr>
      </w:pPr>
    </w:p>
    <w:p w:rsidR="00205296" w:rsidRPr="00FB2760" w:rsidRDefault="00205296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“Yo que </w:t>
      </w:r>
      <w:r w:rsidR="002970E1" w:rsidRPr="00FB2760">
        <w:rPr>
          <w:sz w:val="23"/>
          <w:szCs w:val="23"/>
        </w:rPr>
        <w:t xml:space="preserve">creo que el pueblo de </w:t>
      </w:r>
      <w:r w:rsidRPr="00FB2760">
        <w:rPr>
          <w:sz w:val="23"/>
          <w:szCs w:val="23"/>
        </w:rPr>
        <w:t>México ya decidi</w:t>
      </w:r>
      <w:r w:rsidR="00246A25" w:rsidRPr="00FB2760">
        <w:rPr>
          <w:sz w:val="23"/>
          <w:szCs w:val="23"/>
        </w:rPr>
        <w:t xml:space="preserve">ó y que los empresarios que no son solo los de mero arriba, incluso ni todos los </w:t>
      </w:r>
      <w:r w:rsidR="00FB6A22" w:rsidRPr="00FB2760">
        <w:rPr>
          <w:sz w:val="23"/>
          <w:szCs w:val="23"/>
        </w:rPr>
        <w:t xml:space="preserve">de </w:t>
      </w:r>
      <w:r w:rsidR="00246A25" w:rsidRPr="00FB2760">
        <w:rPr>
          <w:sz w:val="23"/>
          <w:szCs w:val="23"/>
        </w:rPr>
        <w:t xml:space="preserve">mero arriba, son algunos que se apasionan mucho y que son los que han estado apoyando al PRIAN, </w:t>
      </w:r>
      <w:r w:rsidR="00FB6A22" w:rsidRPr="00FB2760">
        <w:rPr>
          <w:sz w:val="23"/>
          <w:szCs w:val="23"/>
        </w:rPr>
        <w:t>y ahora como le está yendo mal al PRIAN</w:t>
      </w:r>
      <w:r w:rsidR="00AA757A" w:rsidRPr="00FB2760">
        <w:rPr>
          <w:sz w:val="23"/>
          <w:szCs w:val="23"/>
        </w:rPr>
        <w:t xml:space="preserve">, se desesperan, se alebrestan, pero yo creo que ya se van a </w:t>
      </w:r>
      <w:r w:rsidR="00244C52" w:rsidRPr="00FB2760">
        <w:rPr>
          <w:sz w:val="23"/>
          <w:szCs w:val="23"/>
        </w:rPr>
        <w:t>tranquilizar, poco a poco”, sostuvo.</w:t>
      </w:r>
    </w:p>
    <w:p w:rsidR="00244C52" w:rsidRPr="00FB2760" w:rsidRDefault="00244C52" w:rsidP="00F80283">
      <w:pPr>
        <w:jc w:val="both"/>
        <w:rPr>
          <w:sz w:val="23"/>
          <w:szCs w:val="23"/>
        </w:rPr>
      </w:pPr>
    </w:p>
    <w:p w:rsidR="00244C52" w:rsidRPr="00FB2760" w:rsidRDefault="00244C52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A la pregunta de los reporteros sobre la declaración de Enrique Peña que es muy duro ser presidente, López Obrador comentó que respeta mucho la opinión de Peña y agregó que no es fácil, pero sí hay convicciones y principios, se </w:t>
      </w:r>
      <w:r w:rsidR="007603AA" w:rsidRPr="00FB2760">
        <w:rPr>
          <w:sz w:val="23"/>
          <w:szCs w:val="23"/>
        </w:rPr>
        <w:t>puede salir adelante.</w:t>
      </w:r>
    </w:p>
    <w:p w:rsidR="009825CF" w:rsidRPr="00FB2760" w:rsidRDefault="009825CF" w:rsidP="00F80283">
      <w:pPr>
        <w:jc w:val="both"/>
        <w:rPr>
          <w:sz w:val="23"/>
          <w:szCs w:val="23"/>
        </w:rPr>
      </w:pPr>
    </w:p>
    <w:p w:rsidR="002A304D" w:rsidRPr="00FB2760" w:rsidRDefault="007603AA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En otro tema, el candidato a la Presidencia de México aseguró que está arriba en Guanajuato y el candidato al gobierno del estado está pa</w:t>
      </w:r>
      <w:r w:rsidR="002A304D" w:rsidRPr="00FB2760">
        <w:rPr>
          <w:sz w:val="23"/>
          <w:szCs w:val="23"/>
        </w:rPr>
        <w:t>ra arriba, el del PAN en picada.</w:t>
      </w:r>
    </w:p>
    <w:p w:rsidR="00040140" w:rsidRPr="00FB2760" w:rsidRDefault="002A304D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 </w:t>
      </w:r>
    </w:p>
    <w:p w:rsidR="00A35BA3" w:rsidRPr="00FB2760" w:rsidRDefault="00147BC0" w:rsidP="00A35BA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En </w:t>
      </w:r>
      <w:r w:rsidR="00D558DD" w:rsidRPr="00FB2760">
        <w:rPr>
          <w:sz w:val="23"/>
          <w:szCs w:val="23"/>
        </w:rPr>
        <w:t>Puruándiro</w:t>
      </w:r>
      <w:r w:rsidR="0050516F" w:rsidRPr="00FB2760">
        <w:rPr>
          <w:sz w:val="23"/>
          <w:szCs w:val="23"/>
        </w:rPr>
        <w:t xml:space="preserve">, </w:t>
      </w:r>
      <w:r w:rsidRPr="00FB2760">
        <w:rPr>
          <w:sz w:val="23"/>
          <w:szCs w:val="23"/>
        </w:rPr>
        <w:t xml:space="preserve">Andrés Manuel López Obrador </w:t>
      </w:r>
      <w:r w:rsidR="00A35BA3" w:rsidRPr="00FB2760">
        <w:rPr>
          <w:sz w:val="23"/>
          <w:szCs w:val="23"/>
        </w:rPr>
        <w:t xml:space="preserve">opinó que el gobierno de México debe de </w:t>
      </w:r>
      <w:r w:rsidR="00212A82" w:rsidRPr="00FB2760">
        <w:rPr>
          <w:sz w:val="23"/>
          <w:szCs w:val="23"/>
        </w:rPr>
        <w:t>responder con firmeza y al mismo tiempo no caer en la trampa de la guerra comercial, no meterse a una guerra comercial, porque desgraciadamente está muy endeble la economía mexicana.</w:t>
      </w:r>
    </w:p>
    <w:p w:rsidR="0002310A" w:rsidRPr="00FB2760" w:rsidRDefault="0002310A" w:rsidP="00A35BA3">
      <w:pPr>
        <w:jc w:val="both"/>
        <w:rPr>
          <w:sz w:val="23"/>
          <w:szCs w:val="23"/>
        </w:rPr>
      </w:pPr>
    </w:p>
    <w:p w:rsidR="00212A82" w:rsidRPr="00FB2760" w:rsidRDefault="00212A82" w:rsidP="00A35BA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“Porque </w:t>
      </w:r>
      <w:r w:rsidR="0002310A" w:rsidRPr="00FB2760">
        <w:rPr>
          <w:sz w:val="23"/>
          <w:szCs w:val="23"/>
        </w:rPr>
        <w:t xml:space="preserve">estos políticos irresponsables dejaron de apoyar nuestras actividades productivas y tenemos </w:t>
      </w:r>
      <w:r w:rsidR="00236CF6" w:rsidRPr="00FB2760">
        <w:rPr>
          <w:sz w:val="23"/>
          <w:szCs w:val="23"/>
        </w:rPr>
        <w:t>mucha dependencia del extranjero, tenemos por eso que actuar con firmeza, pero al mismo tiempo mantener las relaciones de comercio con Estados Unidos y p</w:t>
      </w:r>
      <w:r w:rsidR="00FA48D2" w:rsidRPr="00FB2760">
        <w:rPr>
          <w:sz w:val="23"/>
          <w:szCs w:val="23"/>
        </w:rPr>
        <w:t xml:space="preserve">ara esto es importante </w:t>
      </w:r>
      <w:r w:rsidR="00F3599E" w:rsidRPr="00FB2760">
        <w:rPr>
          <w:sz w:val="23"/>
          <w:szCs w:val="23"/>
        </w:rPr>
        <w:t xml:space="preserve">el diálogo, que no haya ruptura, que no haya guerra comercial, que se busque una salida </w:t>
      </w:r>
      <w:r w:rsidR="00B42B92" w:rsidRPr="00FB2760">
        <w:rPr>
          <w:sz w:val="23"/>
          <w:szCs w:val="23"/>
        </w:rPr>
        <w:t>digna</w:t>
      </w:r>
      <w:r w:rsidR="00F3599E" w:rsidRPr="00FB2760">
        <w:rPr>
          <w:sz w:val="23"/>
          <w:szCs w:val="23"/>
        </w:rPr>
        <w:t>”, mencionó.</w:t>
      </w:r>
    </w:p>
    <w:p w:rsidR="00F3599E" w:rsidRPr="00FB2760" w:rsidRDefault="00F3599E" w:rsidP="00A35BA3">
      <w:pPr>
        <w:jc w:val="both"/>
        <w:rPr>
          <w:sz w:val="23"/>
          <w:szCs w:val="23"/>
        </w:rPr>
      </w:pPr>
    </w:p>
    <w:p w:rsidR="00B42B92" w:rsidRPr="00FB2760" w:rsidRDefault="00B42B92" w:rsidP="00A35BA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Enfatizó que sea una salida que beneficie a M</w:t>
      </w:r>
      <w:r w:rsidR="007B57A4" w:rsidRPr="00FB2760">
        <w:rPr>
          <w:sz w:val="23"/>
          <w:szCs w:val="23"/>
        </w:rPr>
        <w:t xml:space="preserve">éxico y Estados Unidos, se tiene que hacer entrar en razón a Trump, </w:t>
      </w:r>
      <w:r w:rsidR="00FA48D2" w:rsidRPr="00FB2760">
        <w:rPr>
          <w:sz w:val="23"/>
          <w:szCs w:val="23"/>
        </w:rPr>
        <w:t xml:space="preserve">es necesaria la comunicación, la </w:t>
      </w:r>
      <w:r w:rsidR="00F765F2" w:rsidRPr="00FB2760">
        <w:rPr>
          <w:sz w:val="23"/>
          <w:szCs w:val="23"/>
        </w:rPr>
        <w:t xml:space="preserve">cooperación para el desarrollo entre EU y México, poco a poco se piense en reconvertir la economía nacional, porque no ha funcionado </w:t>
      </w:r>
      <w:r w:rsidR="00F35F79" w:rsidRPr="00FB2760">
        <w:rPr>
          <w:sz w:val="23"/>
          <w:szCs w:val="23"/>
        </w:rPr>
        <w:t>el que se esté apostando solo a la relación comercial con Estados Unidos.</w:t>
      </w:r>
    </w:p>
    <w:p w:rsidR="00F35F79" w:rsidRPr="00FB2760" w:rsidRDefault="00F35F79" w:rsidP="00A35BA3">
      <w:pPr>
        <w:jc w:val="both"/>
        <w:rPr>
          <w:sz w:val="23"/>
          <w:szCs w:val="23"/>
        </w:rPr>
      </w:pPr>
    </w:p>
    <w:p w:rsidR="00F35F79" w:rsidRPr="00FB2760" w:rsidRDefault="00F35F79" w:rsidP="00A35BA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“No se pu</w:t>
      </w:r>
      <w:r w:rsidR="00B440DA">
        <w:rPr>
          <w:sz w:val="23"/>
          <w:szCs w:val="23"/>
        </w:rPr>
        <w:t>e</w:t>
      </w:r>
      <w:r w:rsidRPr="00FB2760">
        <w:rPr>
          <w:sz w:val="23"/>
          <w:szCs w:val="23"/>
        </w:rPr>
        <w:t xml:space="preserve">de poner </w:t>
      </w:r>
      <w:r w:rsidR="00FB2760" w:rsidRPr="00FB2760">
        <w:rPr>
          <w:sz w:val="23"/>
          <w:szCs w:val="23"/>
        </w:rPr>
        <w:t xml:space="preserve">todos </w:t>
      </w:r>
      <w:r w:rsidRPr="00FB2760">
        <w:rPr>
          <w:sz w:val="23"/>
          <w:szCs w:val="23"/>
        </w:rPr>
        <w:t xml:space="preserve">los huevos en una sola canasta, </w:t>
      </w:r>
      <w:r w:rsidR="00FB2760" w:rsidRPr="00FB2760">
        <w:rPr>
          <w:sz w:val="23"/>
          <w:szCs w:val="23"/>
        </w:rPr>
        <w:t>se tiene que diversificar la relación comercial, que no dependamos de todo de un solo país para nuestras relaciones económicas y relaciones comerciales”, dijo</w:t>
      </w:r>
    </w:p>
    <w:p w:rsidR="00A35BA3" w:rsidRPr="00FB2760" w:rsidRDefault="00A35BA3" w:rsidP="00147BC0">
      <w:pPr>
        <w:jc w:val="both"/>
        <w:rPr>
          <w:sz w:val="23"/>
          <w:szCs w:val="23"/>
        </w:rPr>
      </w:pPr>
    </w:p>
    <w:p w:rsidR="00147BC0" w:rsidRPr="00FB2760" w:rsidRDefault="00A35BA3" w:rsidP="00147BC0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Previamente, informó </w:t>
      </w:r>
      <w:r w:rsidR="00147BC0" w:rsidRPr="00FB2760">
        <w:rPr>
          <w:sz w:val="23"/>
          <w:szCs w:val="23"/>
        </w:rPr>
        <w:t xml:space="preserve">que Donald Trump pondrá aranceles al acero y al aluminio que se </w:t>
      </w:r>
      <w:r w:rsidR="00047A84" w:rsidRPr="00FB2760">
        <w:rPr>
          <w:sz w:val="23"/>
          <w:szCs w:val="23"/>
        </w:rPr>
        <w:t xml:space="preserve">produce y </w:t>
      </w:r>
      <w:r w:rsidR="00147BC0" w:rsidRPr="00FB2760">
        <w:rPr>
          <w:sz w:val="23"/>
          <w:szCs w:val="23"/>
        </w:rPr>
        <w:t>exporta a Estados Unidos, quiere cobrar un impuesto del 50 por ciento.</w:t>
      </w:r>
    </w:p>
    <w:p w:rsidR="00147BC0" w:rsidRPr="00FB2760" w:rsidRDefault="00147BC0" w:rsidP="00F80283">
      <w:pPr>
        <w:jc w:val="both"/>
        <w:rPr>
          <w:sz w:val="23"/>
          <w:szCs w:val="23"/>
        </w:rPr>
      </w:pPr>
    </w:p>
    <w:p w:rsidR="00147BC0" w:rsidRDefault="00147BC0" w:rsidP="00147BC0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Anunció que se apoyará a los que producen en México, a los que hacen la ropa, el zapato, tendrán créditos a la palabra, intereses, porque el propósito es que ya no sigan invadiendo al país de mercancías del extranjero, porque significa menos empleos, más pobreza, más inseguridad y violencia.</w:t>
      </w:r>
    </w:p>
    <w:p w:rsidR="00A3765F" w:rsidRDefault="00A3765F" w:rsidP="00147BC0">
      <w:pPr>
        <w:jc w:val="both"/>
        <w:rPr>
          <w:sz w:val="23"/>
          <w:szCs w:val="23"/>
        </w:rPr>
      </w:pPr>
    </w:p>
    <w:p w:rsidR="00A3765F" w:rsidRPr="00FB2760" w:rsidRDefault="00A3765F" w:rsidP="00147BC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Dio su apoyo a los productores </w:t>
      </w:r>
      <w:r w:rsidR="00FB40D6">
        <w:rPr>
          <w:sz w:val="23"/>
          <w:szCs w:val="23"/>
        </w:rPr>
        <w:t xml:space="preserve">y los comerciantes </w:t>
      </w:r>
      <w:r>
        <w:rPr>
          <w:sz w:val="23"/>
          <w:szCs w:val="23"/>
        </w:rPr>
        <w:t>de calzado y de ropa de Guanajuato</w:t>
      </w:r>
      <w:r w:rsidR="00FB40D6">
        <w:rPr>
          <w:sz w:val="23"/>
          <w:szCs w:val="23"/>
        </w:rPr>
        <w:t>.</w:t>
      </w:r>
    </w:p>
    <w:p w:rsidR="00147BC0" w:rsidRPr="00FB2760" w:rsidRDefault="00147BC0" w:rsidP="00147BC0">
      <w:pPr>
        <w:jc w:val="both"/>
        <w:rPr>
          <w:sz w:val="23"/>
          <w:szCs w:val="23"/>
        </w:rPr>
      </w:pPr>
    </w:p>
    <w:p w:rsidR="00A3765F" w:rsidRDefault="00147BC0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C</w:t>
      </w:r>
      <w:r w:rsidR="0050516F" w:rsidRPr="00FB2760">
        <w:rPr>
          <w:sz w:val="23"/>
          <w:szCs w:val="23"/>
        </w:rPr>
        <w:t>omentó que es muy seguro el triunfo del primero de julio y puso de ejemplo que en una encuesta en el periódico Reforma tiene 56 puntos de ventaja, significa 2 a 1 del segundo lugar.</w:t>
      </w:r>
    </w:p>
    <w:p w:rsidR="00574E9F" w:rsidRDefault="00574E9F" w:rsidP="00F80283">
      <w:pPr>
        <w:jc w:val="both"/>
        <w:rPr>
          <w:sz w:val="23"/>
          <w:szCs w:val="23"/>
        </w:rPr>
      </w:pPr>
    </w:p>
    <w:p w:rsidR="0050516F" w:rsidRPr="00FB2760" w:rsidRDefault="0050516F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“Aunque se unieran todos, ya no podrían, desde luego no tenemos por qué actuar con arrogancia, tenemos que ser humildes, el poder es humildad, el poder solo tiene sentido y se convierte en virtud cuando se pone al servicio de los demás”, dijo.</w:t>
      </w:r>
    </w:p>
    <w:p w:rsidR="0050516F" w:rsidRPr="00FB2760" w:rsidRDefault="0050516F" w:rsidP="00F80283">
      <w:pPr>
        <w:jc w:val="both"/>
        <w:rPr>
          <w:sz w:val="23"/>
          <w:szCs w:val="23"/>
        </w:rPr>
      </w:pPr>
    </w:p>
    <w:p w:rsidR="00915C64" w:rsidRPr="00FB2760" w:rsidRDefault="000B6306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Coment</w:t>
      </w:r>
      <w:r w:rsidR="00915C64" w:rsidRPr="00FB2760">
        <w:rPr>
          <w:sz w:val="23"/>
          <w:szCs w:val="23"/>
        </w:rPr>
        <w:t>ó qu</w:t>
      </w:r>
      <w:r w:rsidRPr="00FB2760">
        <w:rPr>
          <w:sz w:val="23"/>
          <w:szCs w:val="23"/>
        </w:rPr>
        <w:t>e hay una polémica con algunos hombres negocios que no quieren el cambio</w:t>
      </w:r>
      <w:r w:rsidR="00915C64" w:rsidRPr="00FB2760">
        <w:rPr>
          <w:sz w:val="23"/>
          <w:szCs w:val="23"/>
        </w:rPr>
        <w:t>, porque a ellos le ha ido muy bien, se comprende, pero el pueblo de México sí quiere el campo.</w:t>
      </w:r>
    </w:p>
    <w:p w:rsidR="00915C64" w:rsidRPr="00FB2760" w:rsidRDefault="00915C64" w:rsidP="00F80283">
      <w:pPr>
        <w:jc w:val="both"/>
        <w:rPr>
          <w:sz w:val="23"/>
          <w:szCs w:val="23"/>
        </w:rPr>
      </w:pPr>
    </w:p>
    <w:p w:rsidR="009271C5" w:rsidRPr="00FB2760" w:rsidRDefault="00915C64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Señaló que Germán Larrea, dueño del Grupo México mandó una carta a sus trabajadores para que tengan cuidado y no se vayan a equivocar votando por el populismo, si siquiera saben qué es eso, es como “un chupacabras</w:t>
      </w:r>
      <w:r w:rsidR="009271C5" w:rsidRPr="00FB2760">
        <w:rPr>
          <w:sz w:val="23"/>
          <w:szCs w:val="23"/>
        </w:rPr>
        <w:t>” para asustar y meter miedo.</w:t>
      </w:r>
    </w:p>
    <w:p w:rsidR="009271C5" w:rsidRPr="00FB2760" w:rsidRDefault="009271C5" w:rsidP="00F80283">
      <w:pPr>
        <w:jc w:val="both"/>
        <w:rPr>
          <w:sz w:val="23"/>
          <w:szCs w:val="23"/>
        </w:rPr>
      </w:pPr>
    </w:p>
    <w:p w:rsidR="000B6306" w:rsidRPr="00FB2760" w:rsidRDefault="009271C5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“E</w:t>
      </w:r>
      <w:r w:rsidR="00593E79" w:rsidRPr="00FB2760">
        <w:rPr>
          <w:sz w:val="23"/>
          <w:szCs w:val="23"/>
        </w:rPr>
        <w:t xml:space="preserve">se señor no quiere el cambio, ayer o hace dos días le conteste y lo hago de manera respetuosa, porque yo no odio a nadie, yo lo que quiero es que vivamos en una sociedad mejor y que podamos </w:t>
      </w:r>
      <w:r w:rsidR="00984DE7" w:rsidRPr="00FB2760">
        <w:rPr>
          <w:sz w:val="23"/>
          <w:szCs w:val="23"/>
        </w:rPr>
        <w:t>dejarle de herencia a nuestros hijos, a nuestros nietos</w:t>
      </w:r>
      <w:r w:rsidR="009B0838" w:rsidRPr="00FB2760">
        <w:rPr>
          <w:sz w:val="23"/>
          <w:szCs w:val="23"/>
        </w:rPr>
        <w:t>,</w:t>
      </w:r>
      <w:r w:rsidR="00984DE7" w:rsidRPr="00FB2760">
        <w:rPr>
          <w:sz w:val="23"/>
          <w:szCs w:val="23"/>
        </w:rPr>
        <w:t xml:space="preserve"> un país </w:t>
      </w:r>
      <w:r w:rsidR="009B0838" w:rsidRPr="00FB2760">
        <w:rPr>
          <w:sz w:val="23"/>
          <w:szCs w:val="23"/>
        </w:rPr>
        <w:t>próspero</w:t>
      </w:r>
      <w:r w:rsidR="00984DE7" w:rsidRPr="00FB2760">
        <w:rPr>
          <w:sz w:val="23"/>
          <w:szCs w:val="23"/>
        </w:rPr>
        <w:t xml:space="preserve"> </w:t>
      </w:r>
      <w:r w:rsidR="009B0838" w:rsidRPr="00FB2760">
        <w:rPr>
          <w:sz w:val="23"/>
          <w:szCs w:val="23"/>
        </w:rPr>
        <w:t>y donde se pueda vivir con seguridad, con paz social”, expresó.</w:t>
      </w:r>
    </w:p>
    <w:p w:rsidR="009B0838" w:rsidRPr="00FB2760" w:rsidRDefault="009B0838" w:rsidP="00F80283">
      <w:pPr>
        <w:jc w:val="both"/>
        <w:rPr>
          <w:sz w:val="23"/>
          <w:szCs w:val="23"/>
        </w:rPr>
      </w:pPr>
    </w:p>
    <w:p w:rsidR="009B0838" w:rsidRPr="00FB2760" w:rsidRDefault="009B0838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Recordó que antes de Carlos Salinas, Germán Larrea no aparecía en la lista de los hombres más ricos del mundo, pero llega Salinas </w:t>
      </w:r>
      <w:r w:rsidR="00A5431A" w:rsidRPr="00FB2760">
        <w:rPr>
          <w:sz w:val="23"/>
          <w:szCs w:val="23"/>
        </w:rPr>
        <w:t>entreg</w:t>
      </w:r>
      <w:r w:rsidR="002550F3" w:rsidRPr="00FB2760">
        <w:rPr>
          <w:sz w:val="23"/>
          <w:szCs w:val="23"/>
        </w:rPr>
        <w:t>ó</w:t>
      </w:r>
      <w:r w:rsidR="00A5431A" w:rsidRPr="00FB2760">
        <w:rPr>
          <w:sz w:val="23"/>
          <w:szCs w:val="23"/>
        </w:rPr>
        <w:t xml:space="preserve"> los bienes de la nación a sus allegados y le</w:t>
      </w:r>
      <w:r w:rsidR="00EF3726" w:rsidRPr="00FB2760">
        <w:rPr>
          <w:sz w:val="23"/>
          <w:szCs w:val="23"/>
        </w:rPr>
        <w:t xml:space="preserve"> da la mina de Cananea a Larrea, es una de las minas más ricas con más historia de desdicha, porque en 1906 se asesinó </w:t>
      </w:r>
      <w:r w:rsidR="00143FFD" w:rsidRPr="00FB2760">
        <w:rPr>
          <w:sz w:val="23"/>
          <w:szCs w:val="23"/>
        </w:rPr>
        <w:t>a trabajadores mineros.</w:t>
      </w:r>
    </w:p>
    <w:p w:rsidR="00143FFD" w:rsidRPr="00FB2760" w:rsidRDefault="00143FFD" w:rsidP="00F80283">
      <w:pPr>
        <w:jc w:val="both"/>
        <w:rPr>
          <w:sz w:val="23"/>
          <w:szCs w:val="23"/>
        </w:rPr>
      </w:pPr>
    </w:p>
    <w:p w:rsidR="00143FFD" w:rsidRPr="00FB2760" w:rsidRDefault="00143FFD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La mina valía, añadió, </w:t>
      </w:r>
      <w:r w:rsidR="00B52652" w:rsidRPr="00FB2760">
        <w:rPr>
          <w:sz w:val="23"/>
          <w:szCs w:val="23"/>
        </w:rPr>
        <w:t xml:space="preserve">2 mil millones de dólares, Salinas le vendió la mina </w:t>
      </w:r>
      <w:r w:rsidR="008C53A6" w:rsidRPr="00FB2760">
        <w:rPr>
          <w:sz w:val="23"/>
          <w:szCs w:val="23"/>
        </w:rPr>
        <w:t xml:space="preserve">en 400 millones de dólares, a plazos a Larrea, </w:t>
      </w:r>
      <w:r w:rsidR="006E0BFF" w:rsidRPr="00FB2760">
        <w:rPr>
          <w:sz w:val="23"/>
          <w:szCs w:val="23"/>
        </w:rPr>
        <w:t xml:space="preserve">se la vendió al 20 por ciento de su valor, </w:t>
      </w:r>
      <w:r w:rsidR="008C53A6" w:rsidRPr="00FB2760">
        <w:rPr>
          <w:sz w:val="23"/>
          <w:szCs w:val="23"/>
        </w:rPr>
        <w:t>y en Guanajuato</w:t>
      </w:r>
      <w:r w:rsidR="00963B81" w:rsidRPr="00FB2760">
        <w:rPr>
          <w:sz w:val="23"/>
          <w:szCs w:val="23"/>
        </w:rPr>
        <w:t>,</w:t>
      </w:r>
      <w:r w:rsidR="008C53A6" w:rsidRPr="00FB2760">
        <w:rPr>
          <w:sz w:val="23"/>
          <w:szCs w:val="23"/>
        </w:rPr>
        <w:t xml:space="preserve"> hace poco, el dueño de Grupo México recibió la concesión </w:t>
      </w:r>
      <w:r w:rsidR="00963B81" w:rsidRPr="00FB2760">
        <w:rPr>
          <w:sz w:val="23"/>
          <w:szCs w:val="23"/>
        </w:rPr>
        <w:t>de una carretera de un libramiento que se hizo en Silao, Guanajuato.</w:t>
      </w:r>
    </w:p>
    <w:p w:rsidR="00963B81" w:rsidRPr="00FB2760" w:rsidRDefault="00963B81" w:rsidP="00F80283">
      <w:pPr>
        <w:jc w:val="both"/>
        <w:rPr>
          <w:sz w:val="23"/>
          <w:szCs w:val="23"/>
        </w:rPr>
      </w:pPr>
    </w:p>
    <w:p w:rsidR="00963B81" w:rsidRPr="00FB2760" w:rsidRDefault="00963B81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Manifestó que la obra se hizo con dinero del pueblo de Guanajuato, con dinero del presupuesto, y el gobernador de Guanajuato, Miguel Márquez Márquez le dio la concesión a Germán Larrea para que cobre por transitar en esta carrera, ese es el problema que se tiene en México: la corrupción, porque unos cuantos se aprovechan del presupuesto.</w:t>
      </w:r>
    </w:p>
    <w:p w:rsidR="009B0838" w:rsidRPr="00FB2760" w:rsidRDefault="009B0838" w:rsidP="00F80283">
      <w:pPr>
        <w:jc w:val="both"/>
        <w:rPr>
          <w:sz w:val="23"/>
          <w:szCs w:val="23"/>
        </w:rPr>
      </w:pPr>
    </w:p>
    <w:p w:rsidR="000B6306" w:rsidRPr="00FB2760" w:rsidRDefault="003452AB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Comentó que </w:t>
      </w:r>
      <w:r w:rsidR="00B40623" w:rsidRPr="00FB2760">
        <w:rPr>
          <w:sz w:val="23"/>
          <w:szCs w:val="23"/>
        </w:rPr>
        <w:t>ahora lo critican mucho primero decía que era como Hugo Chávez, que se iba a quedar 14 o 18 años en la Presidencia, que se iba a reelegir, como no les funcionó eso, ahora dicen que está malísimo, ya le dio un infarto y no tarda en darle otro.</w:t>
      </w:r>
    </w:p>
    <w:p w:rsidR="00B40623" w:rsidRPr="00FB2760" w:rsidRDefault="00B40623" w:rsidP="00F80283">
      <w:pPr>
        <w:jc w:val="both"/>
        <w:rPr>
          <w:sz w:val="23"/>
          <w:szCs w:val="23"/>
        </w:rPr>
      </w:pPr>
    </w:p>
    <w:p w:rsidR="00A3765F" w:rsidRDefault="00B40623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“Estoy al cien, que ya estoy enfermo, chocheando, viejo, pues sí, ellos se ven jóvenes, porque se planchan, yo estoy al natural”, señaló.</w:t>
      </w:r>
    </w:p>
    <w:p w:rsidR="00FB40D6" w:rsidRDefault="00FB40D6" w:rsidP="00F80283">
      <w:pPr>
        <w:jc w:val="both"/>
        <w:rPr>
          <w:sz w:val="23"/>
          <w:szCs w:val="23"/>
        </w:rPr>
      </w:pPr>
    </w:p>
    <w:p w:rsidR="0050516F" w:rsidRPr="00FB2760" w:rsidRDefault="003452AB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En otro tema, e</w:t>
      </w:r>
      <w:r w:rsidR="0050516F" w:rsidRPr="00FB2760">
        <w:rPr>
          <w:sz w:val="23"/>
          <w:szCs w:val="23"/>
        </w:rPr>
        <w:t xml:space="preserve">xpresó que se tiene la dicha enorme de </w:t>
      </w:r>
      <w:r w:rsidR="00D17F3D" w:rsidRPr="00FB2760">
        <w:rPr>
          <w:sz w:val="23"/>
          <w:szCs w:val="23"/>
        </w:rPr>
        <w:t xml:space="preserve">lograr la cuarta transformación, porque no ha funcionado la alternancia y la prueba ha sido </w:t>
      </w:r>
      <w:r w:rsidR="00AE7494" w:rsidRPr="00FB2760">
        <w:rPr>
          <w:sz w:val="23"/>
          <w:szCs w:val="23"/>
        </w:rPr>
        <w:t>Guanajuato, cómo ha está la entidad</w:t>
      </w:r>
      <w:r w:rsidR="007E3CE8" w:rsidRPr="00FB2760">
        <w:rPr>
          <w:sz w:val="23"/>
          <w:szCs w:val="23"/>
        </w:rPr>
        <w:t>,</w:t>
      </w:r>
      <w:r w:rsidR="00AE7494" w:rsidRPr="00FB2760">
        <w:rPr>
          <w:sz w:val="23"/>
          <w:szCs w:val="23"/>
        </w:rPr>
        <w:t xml:space="preserve"> después de muchos años de predominio del PAN, no está</w:t>
      </w:r>
      <w:r w:rsidR="007E3CE8" w:rsidRPr="00FB2760">
        <w:rPr>
          <w:sz w:val="23"/>
          <w:szCs w:val="23"/>
        </w:rPr>
        <w:t>n</w:t>
      </w:r>
      <w:r w:rsidR="00AE7494" w:rsidRPr="00FB2760">
        <w:rPr>
          <w:sz w:val="23"/>
          <w:szCs w:val="23"/>
        </w:rPr>
        <w:t xml:space="preserve"> bien las cosas, hay mucha pobreza y por eso se desató la inseguridad y </w:t>
      </w:r>
      <w:r w:rsidR="00AC0337" w:rsidRPr="00FB2760">
        <w:rPr>
          <w:sz w:val="23"/>
          <w:szCs w:val="23"/>
        </w:rPr>
        <w:t xml:space="preserve">la </w:t>
      </w:r>
      <w:r w:rsidR="00AE7494" w:rsidRPr="00FB2760">
        <w:rPr>
          <w:sz w:val="23"/>
          <w:szCs w:val="23"/>
        </w:rPr>
        <w:t>violencia en la entidad.</w:t>
      </w:r>
    </w:p>
    <w:p w:rsidR="00AE7494" w:rsidRPr="00FB2760" w:rsidRDefault="00AE7494" w:rsidP="00F80283">
      <w:pPr>
        <w:jc w:val="both"/>
        <w:rPr>
          <w:sz w:val="23"/>
          <w:szCs w:val="23"/>
        </w:rPr>
      </w:pPr>
    </w:p>
    <w:p w:rsidR="00AC0337" w:rsidRPr="00FB2760" w:rsidRDefault="00AE7494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“Nunca </w:t>
      </w:r>
      <w:r w:rsidR="007E3CE8" w:rsidRPr="00FB2760">
        <w:rPr>
          <w:sz w:val="23"/>
          <w:szCs w:val="23"/>
        </w:rPr>
        <w:t>había habido tanta insegu</w:t>
      </w:r>
      <w:r w:rsidR="00AC0337" w:rsidRPr="00FB2760">
        <w:rPr>
          <w:sz w:val="23"/>
          <w:szCs w:val="23"/>
        </w:rPr>
        <w:t>ridad y violencia en Guanajuato, porque los gobernantes del PAN se han dedicado a saquear, a robar igual como lo hacían los del PRI, lo mismo, qué cambio puede ser que sigan con las mismas conductas deshonestas, que lleguen a los cargos con el único propósito de hacerse grandes con la riqueza mal habida”, expresó.</w:t>
      </w:r>
    </w:p>
    <w:p w:rsidR="0097110A" w:rsidRPr="00FB2760" w:rsidRDefault="0097110A" w:rsidP="00F80283">
      <w:pPr>
        <w:jc w:val="both"/>
        <w:rPr>
          <w:sz w:val="23"/>
          <w:szCs w:val="23"/>
        </w:rPr>
      </w:pPr>
    </w:p>
    <w:p w:rsidR="00AC0337" w:rsidRPr="00FB2760" w:rsidRDefault="00AC0337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>Propuso que se tiene cambiar la actual situación del país y comenzar la cuarta transformación del país</w:t>
      </w:r>
      <w:r w:rsidR="00B14957" w:rsidRPr="00FB2760">
        <w:rPr>
          <w:sz w:val="23"/>
          <w:szCs w:val="23"/>
        </w:rPr>
        <w:t>, se terminará con la corrupción, se acabarán con los privilegios de los altos funcionarios públicos</w:t>
      </w:r>
      <w:r w:rsidRPr="00FB2760">
        <w:rPr>
          <w:sz w:val="23"/>
          <w:szCs w:val="23"/>
        </w:rPr>
        <w:t>.</w:t>
      </w:r>
    </w:p>
    <w:p w:rsidR="0050516F" w:rsidRDefault="00AC0337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 </w:t>
      </w:r>
    </w:p>
    <w:p w:rsidR="00CC1015" w:rsidRDefault="00CC1015" w:rsidP="00F80283">
      <w:pPr>
        <w:jc w:val="both"/>
        <w:rPr>
          <w:sz w:val="23"/>
          <w:szCs w:val="23"/>
        </w:rPr>
      </w:pPr>
      <w:r>
        <w:rPr>
          <w:sz w:val="23"/>
          <w:szCs w:val="23"/>
        </w:rPr>
        <w:t>Pidió voto parejo por los candidatos de la coalición “Juntos haremos historia”, a cuidar los votos, no vender sus votos a cambio de migajas.</w:t>
      </w:r>
    </w:p>
    <w:p w:rsidR="00CC1015" w:rsidRDefault="00CC1015" w:rsidP="00F80283">
      <w:pPr>
        <w:jc w:val="both"/>
        <w:rPr>
          <w:sz w:val="23"/>
          <w:szCs w:val="23"/>
        </w:rPr>
      </w:pPr>
    </w:p>
    <w:p w:rsidR="003B7A14" w:rsidRDefault="003B7A14" w:rsidP="00F80283">
      <w:pPr>
        <w:jc w:val="both"/>
        <w:rPr>
          <w:sz w:val="23"/>
          <w:szCs w:val="23"/>
        </w:rPr>
      </w:pPr>
      <w:r>
        <w:rPr>
          <w:sz w:val="23"/>
          <w:szCs w:val="23"/>
        </w:rPr>
        <w:t>Se comprometió a regresar como presidente electo para presentar el programa de desarrollo para el pueblo de Guanajuato.</w:t>
      </w:r>
    </w:p>
    <w:p w:rsidR="003B7A14" w:rsidRPr="00FB2760" w:rsidRDefault="003B7A14" w:rsidP="00F80283">
      <w:pPr>
        <w:jc w:val="both"/>
        <w:rPr>
          <w:sz w:val="23"/>
          <w:szCs w:val="23"/>
        </w:rPr>
      </w:pPr>
    </w:p>
    <w:p w:rsidR="00EB5CF7" w:rsidRPr="00FB2760" w:rsidRDefault="0050516F" w:rsidP="00F80283">
      <w:pPr>
        <w:jc w:val="both"/>
        <w:rPr>
          <w:sz w:val="23"/>
          <w:szCs w:val="23"/>
        </w:rPr>
      </w:pPr>
      <w:r w:rsidRPr="00FB2760">
        <w:rPr>
          <w:sz w:val="23"/>
          <w:szCs w:val="23"/>
        </w:rPr>
        <w:t xml:space="preserve">Por </w:t>
      </w:r>
      <w:r w:rsidR="00205296" w:rsidRPr="00FB2760">
        <w:rPr>
          <w:sz w:val="23"/>
          <w:szCs w:val="23"/>
        </w:rPr>
        <w:t xml:space="preserve">la tarde </w:t>
      </w:r>
      <w:r w:rsidRPr="00FB2760">
        <w:rPr>
          <w:sz w:val="23"/>
          <w:szCs w:val="23"/>
        </w:rPr>
        <w:t>estuvo en Zacapu y</w:t>
      </w:r>
      <w:r w:rsidR="00205296" w:rsidRPr="00FB2760">
        <w:rPr>
          <w:sz w:val="23"/>
          <w:szCs w:val="23"/>
        </w:rPr>
        <w:t xml:space="preserve"> Pátzcuaro, Michoacán. Mañana estará en Valle de Santiago y Guanajuato, Guanajuato, así como en Jesús María, Aguascalientes.</w:t>
      </w:r>
    </w:p>
    <w:p w:rsidR="00F80283" w:rsidRPr="00FB2760" w:rsidRDefault="00F80283" w:rsidP="00F80283">
      <w:pPr>
        <w:jc w:val="both"/>
        <w:rPr>
          <w:sz w:val="23"/>
          <w:szCs w:val="23"/>
        </w:rPr>
      </w:pPr>
    </w:p>
    <w:p w:rsidR="00F80283" w:rsidRPr="00FB2760" w:rsidRDefault="00F80283" w:rsidP="00F80283">
      <w:pPr>
        <w:jc w:val="both"/>
        <w:rPr>
          <w:sz w:val="23"/>
          <w:szCs w:val="23"/>
        </w:rPr>
      </w:pPr>
    </w:p>
    <w:p w:rsidR="0027193D" w:rsidRPr="00FB2760" w:rsidRDefault="0027193D" w:rsidP="006F1BC5">
      <w:pPr>
        <w:jc w:val="both"/>
        <w:rPr>
          <w:sz w:val="23"/>
          <w:szCs w:val="23"/>
        </w:rPr>
      </w:pPr>
    </w:p>
    <w:p w:rsidR="0027193D" w:rsidRPr="00FB2760" w:rsidRDefault="0027193D" w:rsidP="006F1BC5">
      <w:pPr>
        <w:jc w:val="both"/>
        <w:rPr>
          <w:sz w:val="23"/>
          <w:szCs w:val="23"/>
        </w:rPr>
      </w:pPr>
    </w:p>
    <w:p w:rsidR="004B568B" w:rsidRPr="00FB2760" w:rsidRDefault="004B568B" w:rsidP="004B568B">
      <w:pPr>
        <w:pStyle w:val="Texto"/>
        <w:jc w:val="center"/>
        <w:rPr>
          <w:b/>
          <w:color w:val="C00000"/>
          <w:sz w:val="23"/>
          <w:szCs w:val="23"/>
        </w:rPr>
      </w:pPr>
      <w:r w:rsidRPr="00FB2760">
        <w:rPr>
          <w:b/>
          <w:color w:val="C00000"/>
          <w:sz w:val="23"/>
          <w:szCs w:val="23"/>
        </w:rPr>
        <w:t>ªªªªªªªªªªª</w:t>
      </w:r>
    </w:p>
    <w:p w:rsidR="004B568B" w:rsidRPr="00FB2760" w:rsidRDefault="004B568B">
      <w:pPr>
        <w:pStyle w:val="Texto"/>
        <w:rPr>
          <w:sz w:val="23"/>
          <w:szCs w:val="23"/>
        </w:rPr>
      </w:pPr>
    </w:p>
    <w:sectPr w:rsidR="004B568B" w:rsidRPr="00FB2760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1E1" w:rsidRDefault="00AB01E1">
      <w:pPr>
        <w:rPr>
          <w:lang w:val="es-ES"/>
        </w:rPr>
      </w:pPr>
      <w:r>
        <w:rPr>
          <w:lang w:val="es-ES"/>
        </w:rPr>
        <w:separator/>
      </w:r>
    </w:p>
    <w:p w:rsidR="00AB01E1" w:rsidRDefault="00AB01E1">
      <w:pPr>
        <w:rPr>
          <w:lang w:val="es-ES"/>
        </w:rPr>
      </w:pPr>
    </w:p>
  </w:endnote>
  <w:endnote w:type="continuationSeparator" w:id="0">
    <w:p w:rsidR="00AB01E1" w:rsidRDefault="00AB01E1">
      <w:pPr>
        <w:rPr>
          <w:lang w:val="es-ES"/>
        </w:rPr>
      </w:pPr>
      <w:r>
        <w:rPr>
          <w:lang w:val="es-ES"/>
        </w:rPr>
        <w:continuationSeparator/>
      </w:r>
    </w:p>
    <w:p w:rsidR="00AB01E1" w:rsidRDefault="00AB01E1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1E1" w:rsidRDefault="00AB01E1">
      <w:pPr>
        <w:rPr>
          <w:lang w:val="es-ES"/>
        </w:rPr>
      </w:pPr>
      <w:r>
        <w:rPr>
          <w:lang w:val="es-ES"/>
        </w:rPr>
        <w:separator/>
      </w:r>
    </w:p>
    <w:p w:rsidR="00AB01E1" w:rsidRDefault="00AB01E1">
      <w:pPr>
        <w:rPr>
          <w:lang w:val="es-ES"/>
        </w:rPr>
      </w:pPr>
    </w:p>
  </w:footnote>
  <w:footnote w:type="continuationSeparator" w:id="0">
    <w:p w:rsidR="00AB01E1" w:rsidRDefault="00AB01E1">
      <w:pPr>
        <w:rPr>
          <w:lang w:val="es-ES"/>
        </w:rPr>
      </w:pPr>
      <w:r>
        <w:rPr>
          <w:lang w:val="es-ES"/>
        </w:rPr>
        <w:continuationSeparator/>
      </w:r>
    </w:p>
    <w:p w:rsidR="00AB01E1" w:rsidRDefault="00AB01E1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574E9F">
      <w:rPr>
        <w:noProof/>
        <w:lang w:val="es-ES"/>
      </w:rPr>
      <w:t>6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2310A"/>
    <w:rsid w:val="00040140"/>
    <w:rsid w:val="00043BAC"/>
    <w:rsid w:val="000470AA"/>
    <w:rsid w:val="00047A84"/>
    <w:rsid w:val="00052FAD"/>
    <w:rsid w:val="00066BF1"/>
    <w:rsid w:val="00070187"/>
    <w:rsid w:val="00085DE6"/>
    <w:rsid w:val="000A27DA"/>
    <w:rsid w:val="000B6306"/>
    <w:rsid w:val="000C20C6"/>
    <w:rsid w:val="000D1793"/>
    <w:rsid w:val="000D3016"/>
    <w:rsid w:val="001221F7"/>
    <w:rsid w:val="00127A42"/>
    <w:rsid w:val="001362B6"/>
    <w:rsid w:val="00143FFD"/>
    <w:rsid w:val="001454A5"/>
    <w:rsid w:val="00147BC0"/>
    <w:rsid w:val="00183D52"/>
    <w:rsid w:val="00184AEB"/>
    <w:rsid w:val="0019034E"/>
    <w:rsid w:val="00193195"/>
    <w:rsid w:val="00195B14"/>
    <w:rsid w:val="001C6D53"/>
    <w:rsid w:val="001D16D4"/>
    <w:rsid w:val="001D630B"/>
    <w:rsid w:val="001F5A8F"/>
    <w:rsid w:val="00205296"/>
    <w:rsid w:val="00212A82"/>
    <w:rsid w:val="00217BF8"/>
    <w:rsid w:val="00222F95"/>
    <w:rsid w:val="0022759F"/>
    <w:rsid w:val="0023448F"/>
    <w:rsid w:val="00236AFB"/>
    <w:rsid w:val="00236CF6"/>
    <w:rsid w:val="00243757"/>
    <w:rsid w:val="00244C52"/>
    <w:rsid w:val="00246A25"/>
    <w:rsid w:val="00246B48"/>
    <w:rsid w:val="002550F3"/>
    <w:rsid w:val="00264652"/>
    <w:rsid w:val="0027193D"/>
    <w:rsid w:val="002933DD"/>
    <w:rsid w:val="002970E1"/>
    <w:rsid w:val="002A304D"/>
    <w:rsid w:val="002A456C"/>
    <w:rsid w:val="002C1E95"/>
    <w:rsid w:val="002C42BB"/>
    <w:rsid w:val="002C5A82"/>
    <w:rsid w:val="002F4FBC"/>
    <w:rsid w:val="003077D8"/>
    <w:rsid w:val="003172F8"/>
    <w:rsid w:val="003452AB"/>
    <w:rsid w:val="00370289"/>
    <w:rsid w:val="00372897"/>
    <w:rsid w:val="003742C1"/>
    <w:rsid w:val="00385FF5"/>
    <w:rsid w:val="00395267"/>
    <w:rsid w:val="00395406"/>
    <w:rsid w:val="003A1638"/>
    <w:rsid w:val="003B7A14"/>
    <w:rsid w:val="003B7F3D"/>
    <w:rsid w:val="003D2A55"/>
    <w:rsid w:val="00462C9A"/>
    <w:rsid w:val="0047289C"/>
    <w:rsid w:val="0047521A"/>
    <w:rsid w:val="004803E2"/>
    <w:rsid w:val="00493C2B"/>
    <w:rsid w:val="004B2EAC"/>
    <w:rsid w:val="004B3B94"/>
    <w:rsid w:val="004B568B"/>
    <w:rsid w:val="004D206F"/>
    <w:rsid w:val="004D67E6"/>
    <w:rsid w:val="004F3F37"/>
    <w:rsid w:val="0050516F"/>
    <w:rsid w:val="00523B1B"/>
    <w:rsid w:val="005326D4"/>
    <w:rsid w:val="00546809"/>
    <w:rsid w:val="005722F6"/>
    <w:rsid w:val="00573D61"/>
    <w:rsid w:val="00574E9F"/>
    <w:rsid w:val="00593E79"/>
    <w:rsid w:val="005A7643"/>
    <w:rsid w:val="00631104"/>
    <w:rsid w:val="00682D35"/>
    <w:rsid w:val="00686ED9"/>
    <w:rsid w:val="00696911"/>
    <w:rsid w:val="006A53A2"/>
    <w:rsid w:val="006D3C2E"/>
    <w:rsid w:val="006D5C2F"/>
    <w:rsid w:val="006E0BFF"/>
    <w:rsid w:val="006F1BC5"/>
    <w:rsid w:val="006F264F"/>
    <w:rsid w:val="006F5682"/>
    <w:rsid w:val="006F70DF"/>
    <w:rsid w:val="00710790"/>
    <w:rsid w:val="00721BF6"/>
    <w:rsid w:val="00747D12"/>
    <w:rsid w:val="0075361D"/>
    <w:rsid w:val="007603AA"/>
    <w:rsid w:val="00761EB5"/>
    <w:rsid w:val="00773065"/>
    <w:rsid w:val="0078009B"/>
    <w:rsid w:val="00784E37"/>
    <w:rsid w:val="007A7F79"/>
    <w:rsid w:val="007B57A4"/>
    <w:rsid w:val="007D2FB3"/>
    <w:rsid w:val="007D66C5"/>
    <w:rsid w:val="007E3CE8"/>
    <w:rsid w:val="007F66DF"/>
    <w:rsid w:val="0080623D"/>
    <w:rsid w:val="008147ED"/>
    <w:rsid w:val="008150EF"/>
    <w:rsid w:val="00831D3F"/>
    <w:rsid w:val="00833B71"/>
    <w:rsid w:val="0088528F"/>
    <w:rsid w:val="008A2FFB"/>
    <w:rsid w:val="008B4F36"/>
    <w:rsid w:val="008C41F2"/>
    <w:rsid w:val="008C53A6"/>
    <w:rsid w:val="008C7052"/>
    <w:rsid w:val="008C7CDD"/>
    <w:rsid w:val="008D313E"/>
    <w:rsid w:val="008E2EC6"/>
    <w:rsid w:val="00915C64"/>
    <w:rsid w:val="00924BC5"/>
    <w:rsid w:val="009271C5"/>
    <w:rsid w:val="00931C3A"/>
    <w:rsid w:val="00932FE1"/>
    <w:rsid w:val="00934D35"/>
    <w:rsid w:val="00945D5A"/>
    <w:rsid w:val="00961542"/>
    <w:rsid w:val="009629DD"/>
    <w:rsid w:val="00962E08"/>
    <w:rsid w:val="00963B81"/>
    <w:rsid w:val="0097110A"/>
    <w:rsid w:val="009825CF"/>
    <w:rsid w:val="009830EF"/>
    <w:rsid w:val="00983AED"/>
    <w:rsid w:val="00984DE7"/>
    <w:rsid w:val="00995660"/>
    <w:rsid w:val="009B0838"/>
    <w:rsid w:val="009B367B"/>
    <w:rsid w:val="009C09A6"/>
    <w:rsid w:val="009C1673"/>
    <w:rsid w:val="009D51AF"/>
    <w:rsid w:val="009E522C"/>
    <w:rsid w:val="009F1B3D"/>
    <w:rsid w:val="009F41B9"/>
    <w:rsid w:val="00A059EC"/>
    <w:rsid w:val="00A20E8C"/>
    <w:rsid w:val="00A26A4D"/>
    <w:rsid w:val="00A345EB"/>
    <w:rsid w:val="00A35A9F"/>
    <w:rsid w:val="00A35BA3"/>
    <w:rsid w:val="00A3765F"/>
    <w:rsid w:val="00A536A5"/>
    <w:rsid w:val="00A5431A"/>
    <w:rsid w:val="00A61F85"/>
    <w:rsid w:val="00A812FE"/>
    <w:rsid w:val="00AA4CBE"/>
    <w:rsid w:val="00AA70E7"/>
    <w:rsid w:val="00AA757A"/>
    <w:rsid w:val="00AB01E1"/>
    <w:rsid w:val="00AB1C88"/>
    <w:rsid w:val="00AC0337"/>
    <w:rsid w:val="00AE7494"/>
    <w:rsid w:val="00AF046D"/>
    <w:rsid w:val="00B0190B"/>
    <w:rsid w:val="00B11B73"/>
    <w:rsid w:val="00B143E2"/>
    <w:rsid w:val="00B14957"/>
    <w:rsid w:val="00B40623"/>
    <w:rsid w:val="00B42B92"/>
    <w:rsid w:val="00B440DA"/>
    <w:rsid w:val="00B52652"/>
    <w:rsid w:val="00B552C2"/>
    <w:rsid w:val="00B86C84"/>
    <w:rsid w:val="00BB7BCC"/>
    <w:rsid w:val="00BC4939"/>
    <w:rsid w:val="00BD0534"/>
    <w:rsid w:val="00BE4C01"/>
    <w:rsid w:val="00BF5538"/>
    <w:rsid w:val="00C07CAB"/>
    <w:rsid w:val="00C32EE8"/>
    <w:rsid w:val="00C5334F"/>
    <w:rsid w:val="00C5688E"/>
    <w:rsid w:val="00C6683A"/>
    <w:rsid w:val="00C96712"/>
    <w:rsid w:val="00CB07D2"/>
    <w:rsid w:val="00CB47C5"/>
    <w:rsid w:val="00CB5F1C"/>
    <w:rsid w:val="00CC1015"/>
    <w:rsid w:val="00CD560E"/>
    <w:rsid w:val="00CD7640"/>
    <w:rsid w:val="00D050FF"/>
    <w:rsid w:val="00D05C39"/>
    <w:rsid w:val="00D1096D"/>
    <w:rsid w:val="00D170FF"/>
    <w:rsid w:val="00D17F3D"/>
    <w:rsid w:val="00D371D2"/>
    <w:rsid w:val="00D44B64"/>
    <w:rsid w:val="00D558DD"/>
    <w:rsid w:val="00D81EA8"/>
    <w:rsid w:val="00D84CF4"/>
    <w:rsid w:val="00DA0AA3"/>
    <w:rsid w:val="00DC1831"/>
    <w:rsid w:val="00DC378C"/>
    <w:rsid w:val="00DC7A03"/>
    <w:rsid w:val="00DE0FBF"/>
    <w:rsid w:val="00DE1D79"/>
    <w:rsid w:val="00DE3927"/>
    <w:rsid w:val="00DF2199"/>
    <w:rsid w:val="00E03C0F"/>
    <w:rsid w:val="00E03E50"/>
    <w:rsid w:val="00E245E7"/>
    <w:rsid w:val="00E2682C"/>
    <w:rsid w:val="00E32B63"/>
    <w:rsid w:val="00E53C0B"/>
    <w:rsid w:val="00E710E3"/>
    <w:rsid w:val="00EA3FAF"/>
    <w:rsid w:val="00EB5CF7"/>
    <w:rsid w:val="00EC4DAA"/>
    <w:rsid w:val="00EE0362"/>
    <w:rsid w:val="00EE75D6"/>
    <w:rsid w:val="00EF3726"/>
    <w:rsid w:val="00F0106C"/>
    <w:rsid w:val="00F06963"/>
    <w:rsid w:val="00F15284"/>
    <w:rsid w:val="00F2371C"/>
    <w:rsid w:val="00F3599E"/>
    <w:rsid w:val="00F35F79"/>
    <w:rsid w:val="00F701EA"/>
    <w:rsid w:val="00F718B1"/>
    <w:rsid w:val="00F765F2"/>
    <w:rsid w:val="00F80283"/>
    <w:rsid w:val="00F9322B"/>
    <w:rsid w:val="00FA3B82"/>
    <w:rsid w:val="00FA48D2"/>
    <w:rsid w:val="00FB2760"/>
    <w:rsid w:val="00FB40D6"/>
    <w:rsid w:val="00FB6A22"/>
    <w:rsid w:val="00FC0028"/>
    <w:rsid w:val="00FD00E1"/>
    <w:rsid w:val="00FE7845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13F2EF25-8B66-4DFA-9039-E9E55F16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1979</Words>
  <Characters>10889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12843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2020-05-09T19:33:00Z</dcterms:created>
  <dcterms:modified xsi:type="dcterms:W3CDTF">2020-05-09T19:33:00Z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