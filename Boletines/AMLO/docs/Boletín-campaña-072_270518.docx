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B943AF">
        <w:rPr>
          <w:rFonts w:ascii="Cambria" w:hAnsi="Cambria"/>
          <w:b/>
          <w:color w:val="C00000"/>
          <w:sz w:val="28"/>
          <w:szCs w:val="28"/>
        </w:rPr>
        <w:t>072</w:t>
      </w:r>
    </w:p>
    <w:p w:rsidR="00EA3FAF" w:rsidRPr="00E245E7" w:rsidRDefault="00EA3FAF" w:rsidP="00EA3FAF">
      <w:pPr>
        <w:jc w:val="right"/>
        <w:rPr>
          <w:rFonts w:ascii="Cambria" w:hAnsi="Cambria"/>
          <w:b/>
          <w:color w:val="404040"/>
          <w:sz w:val="28"/>
          <w:szCs w:val="28"/>
        </w:rPr>
      </w:pPr>
    </w:p>
    <w:p w:rsidR="004D67E6" w:rsidRPr="00B1697F" w:rsidRDefault="00CE4AD7" w:rsidP="00B1697F">
      <w:pPr>
        <w:jc w:val="center"/>
        <w:rPr>
          <w:b/>
          <w:color w:val="808080"/>
          <w:sz w:val="32"/>
          <w:szCs w:val="32"/>
          <w:lang w:val="es-ES"/>
        </w:rPr>
      </w:pPr>
      <w:r w:rsidRPr="00CE4AD7">
        <w:rPr>
          <w:b/>
          <w:color w:val="808080"/>
          <w:sz w:val="32"/>
          <w:szCs w:val="32"/>
          <w:lang w:val="es-ES"/>
        </w:rPr>
        <w:t>Asegura AMLO: “estoy al 100 “, “voy a llegar a 2024 y vamos a dejar las bases de un México nuevo”</w:t>
      </w:r>
    </w:p>
    <w:p w:rsidR="0027193D" w:rsidRDefault="0027193D" w:rsidP="0027193D">
      <w:pPr>
        <w:jc w:val="both"/>
        <w:rPr>
          <w:rStyle w:val="Carcterdetextoennegrita"/>
          <w:sz w:val="24"/>
          <w:szCs w:val="24"/>
        </w:rPr>
      </w:pPr>
    </w:p>
    <w:p w:rsidR="0027193D" w:rsidRDefault="005B4F4F" w:rsidP="00B1697F">
      <w:pPr>
        <w:numPr>
          <w:ilvl w:val="0"/>
          <w:numId w:val="1"/>
        </w:numPr>
        <w:jc w:val="both"/>
        <w:rPr>
          <w:rStyle w:val="Carcterdetextoennegrita"/>
          <w:sz w:val="20"/>
          <w:szCs w:val="20"/>
        </w:rPr>
      </w:pPr>
      <w:r>
        <w:rPr>
          <w:rStyle w:val="Carcterdetextoennegrita"/>
          <w:sz w:val="20"/>
          <w:szCs w:val="20"/>
        </w:rPr>
        <w:t>E</w:t>
      </w:r>
      <w:r w:rsidR="00B1697F">
        <w:rPr>
          <w:rStyle w:val="Carcterdetextoennegrita"/>
          <w:sz w:val="20"/>
          <w:szCs w:val="20"/>
        </w:rPr>
        <w:t>xpresa</w:t>
      </w:r>
      <w:r w:rsidR="00B1697F" w:rsidRPr="00B1697F">
        <w:rPr>
          <w:rStyle w:val="Carcterdetextoennegrita"/>
          <w:sz w:val="20"/>
          <w:szCs w:val="20"/>
        </w:rPr>
        <w:t xml:space="preserve"> que se someterá a la revocación del mandato y está seguro que terminará el sexenio, serán seis años nada más</w:t>
      </w:r>
    </w:p>
    <w:p w:rsidR="003E0052" w:rsidRDefault="00B1697F" w:rsidP="003E0052">
      <w:pPr>
        <w:numPr>
          <w:ilvl w:val="0"/>
          <w:numId w:val="1"/>
        </w:numPr>
        <w:jc w:val="both"/>
        <w:rPr>
          <w:rStyle w:val="Carcterdetextoennegrita"/>
          <w:sz w:val="20"/>
          <w:szCs w:val="20"/>
        </w:rPr>
      </w:pPr>
      <w:r w:rsidRPr="00B1697F">
        <w:rPr>
          <w:rStyle w:val="Carcterdetextoennegrita"/>
          <w:sz w:val="20"/>
          <w:szCs w:val="20"/>
        </w:rPr>
        <w:t>Cuitláhuac está más de 10 puntos a</w:t>
      </w:r>
      <w:r>
        <w:rPr>
          <w:rStyle w:val="Carcterdetextoennegrita"/>
          <w:sz w:val="20"/>
          <w:szCs w:val="20"/>
        </w:rPr>
        <w:t>rriba del hijo de Yunes”, señala Andrés Manuel López Obrador</w:t>
      </w:r>
    </w:p>
    <w:p w:rsidR="0003278F" w:rsidRDefault="0003278F" w:rsidP="003E0052">
      <w:pPr>
        <w:numPr>
          <w:ilvl w:val="0"/>
          <w:numId w:val="1"/>
        </w:numPr>
        <w:jc w:val="both"/>
        <w:rPr>
          <w:rStyle w:val="Carcterdetextoennegrita"/>
          <w:sz w:val="20"/>
          <w:szCs w:val="20"/>
        </w:rPr>
      </w:pPr>
      <w:r w:rsidRPr="003E0052">
        <w:rPr>
          <w:rStyle w:val="Carcterdetextoennegrita"/>
          <w:sz w:val="20"/>
          <w:szCs w:val="20"/>
        </w:rPr>
        <w:t xml:space="preserve">En Minatitlán, anuncia </w:t>
      </w:r>
      <w:r w:rsidRPr="003E0052">
        <w:rPr>
          <w:rStyle w:val="Carcterdetextoennegrita"/>
          <w:sz w:val="20"/>
          <w:szCs w:val="20"/>
          <w:lang w:val="es-MX"/>
        </w:rPr>
        <w:t xml:space="preserve">que </w:t>
      </w:r>
      <w:r w:rsidRPr="003E0052">
        <w:rPr>
          <w:rStyle w:val="Carcterdetextoennegrita"/>
          <w:sz w:val="20"/>
          <w:szCs w:val="20"/>
        </w:rPr>
        <w:t xml:space="preserve">habrá democracia sindical, se a cabo el cacicazgo en el manejo del sindicato petrolero, llegó a su </w:t>
      </w:r>
      <w:r w:rsidR="003E0052">
        <w:rPr>
          <w:rStyle w:val="Carcterdetextoennegrita"/>
          <w:sz w:val="20"/>
          <w:szCs w:val="20"/>
        </w:rPr>
        <w:t>fin</w:t>
      </w:r>
    </w:p>
    <w:p w:rsidR="003E0052" w:rsidRPr="003E0052" w:rsidRDefault="003E0052" w:rsidP="003E0052">
      <w:pPr>
        <w:numPr>
          <w:ilvl w:val="0"/>
          <w:numId w:val="1"/>
        </w:numPr>
        <w:jc w:val="both"/>
        <w:rPr>
          <w:rStyle w:val="Carcterdetextoennegrita"/>
          <w:sz w:val="20"/>
          <w:szCs w:val="20"/>
        </w:rPr>
      </w:pPr>
      <w:r w:rsidRPr="003E0052">
        <w:rPr>
          <w:rStyle w:val="Carcterdetextoennegrita"/>
          <w:sz w:val="20"/>
          <w:szCs w:val="20"/>
        </w:rPr>
        <w:t>Beatriz Gutiérrez comentó que para la verdad transformación se tiene que pensar y actuar diferente, y por ello propuso poner f</w:t>
      </w:r>
      <w:r>
        <w:rPr>
          <w:rStyle w:val="Carcterdetextoennegrita"/>
          <w:sz w:val="20"/>
          <w:szCs w:val="20"/>
        </w:rPr>
        <w:t>in a la idea de la primera dama</w:t>
      </w:r>
    </w:p>
    <w:p w:rsidR="00F80283" w:rsidRDefault="00F80283" w:rsidP="006F1BC5">
      <w:pPr>
        <w:jc w:val="both"/>
        <w:rPr>
          <w:rStyle w:val="Carcterdetextoennegrita"/>
          <w:sz w:val="24"/>
          <w:szCs w:val="24"/>
        </w:rPr>
      </w:pPr>
    </w:p>
    <w:p w:rsidR="00BE3B2C" w:rsidRPr="00F56F42" w:rsidRDefault="0033721C" w:rsidP="00BE3B2C">
      <w:pPr>
        <w:jc w:val="both"/>
        <w:rPr>
          <w:sz w:val="24"/>
          <w:szCs w:val="24"/>
        </w:rPr>
      </w:pPr>
      <w:r w:rsidRPr="00F56F42">
        <w:rPr>
          <w:rStyle w:val="Carcterdetextoennegrita"/>
          <w:sz w:val="24"/>
          <w:szCs w:val="24"/>
        </w:rPr>
        <w:t>Cosoleacaque</w:t>
      </w:r>
      <w:r w:rsidR="00B943AF" w:rsidRPr="00F56F42">
        <w:rPr>
          <w:rStyle w:val="Carcterdetextoennegrita"/>
          <w:sz w:val="24"/>
          <w:szCs w:val="24"/>
        </w:rPr>
        <w:t>, Veracruz</w:t>
      </w:r>
      <w:r w:rsidR="00AA4CBE" w:rsidRPr="00F56F42">
        <w:rPr>
          <w:rStyle w:val="Carcterdetextoennegrita"/>
          <w:sz w:val="24"/>
          <w:szCs w:val="24"/>
        </w:rPr>
        <w:t xml:space="preserve">, </w:t>
      </w:r>
      <w:r w:rsidR="00B943AF" w:rsidRPr="00F56F42">
        <w:rPr>
          <w:rStyle w:val="Carcterdetextoennegrita"/>
          <w:sz w:val="24"/>
          <w:szCs w:val="24"/>
        </w:rPr>
        <w:t>27</w:t>
      </w:r>
      <w:r w:rsidR="00FD00E1" w:rsidRPr="00F56F42">
        <w:rPr>
          <w:rStyle w:val="Carcterdetextoennegrita"/>
          <w:sz w:val="24"/>
          <w:szCs w:val="24"/>
        </w:rPr>
        <w:t xml:space="preserve"> de </w:t>
      </w:r>
      <w:r w:rsidR="00B943AF" w:rsidRPr="00F56F42">
        <w:rPr>
          <w:rStyle w:val="Carcterdetextoennegrita"/>
          <w:sz w:val="24"/>
          <w:szCs w:val="24"/>
        </w:rPr>
        <w:t xml:space="preserve">mayo </w:t>
      </w:r>
      <w:r w:rsidR="00AA4CBE" w:rsidRPr="00F56F42">
        <w:rPr>
          <w:rStyle w:val="Carcterdetextoennegrita"/>
          <w:sz w:val="24"/>
          <w:szCs w:val="24"/>
        </w:rPr>
        <w:t>de 2018</w:t>
      </w:r>
      <w:r w:rsidR="001D630B" w:rsidRPr="00F56F42">
        <w:rPr>
          <w:rStyle w:val="Carcterdetextoennegrita"/>
          <w:sz w:val="24"/>
          <w:szCs w:val="24"/>
        </w:rPr>
        <w:t>.-</w:t>
      </w:r>
      <w:r w:rsidR="00FD00E1" w:rsidRPr="00F56F42">
        <w:rPr>
          <w:rStyle w:val="Carcterdetextoennegrita"/>
          <w:b w:val="0"/>
          <w:sz w:val="24"/>
          <w:szCs w:val="24"/>
        </w:rPr>
        <w:t xml:space="preserve"> </w:t>
      </w:r>
      <w:r w:rsidR="00FD00E1" w:rsidRPr="00F56F42">
        <w:rPr>
          <w:b/>
          <w:sz w:val="24"/>
          <w:szCs w:val="24"/>
        </w:rPr>
        <w:t> </w:t>
      </w:r>
      <w:r w:rsidR="00BE3B2C" w:rsidRPr="00F56F42">
        <w:rPr>
          <w:sz w:val="24"/>
          <w:szCs w:val="24"/>
        </w:rPr>
        <w:t>A</w:t>
      </w:r>
      <w:r w:rsidR="00752926" w:rsidRPr="00F56F42">
        <w:rPr>
          <w:sz w:val="24"/>
          <w:szCs w:val="24"/>
        </w:rPr>
        <w:t>ndrés Manuel</w:t>
      </w:r>
      <w:r w:rsidR="005B4F4F" w:rsidRPr="00F56F42">
        <w:rPr>
          <w:sz w:val="24"/>
          <w:szCs w:val="24"/>
        </w:rPr>
        <w:t xml:space="preserve"> López Obrador</w:t>
      </w:r>
      <w:r w:rsidR="00580F14" w:rsidRPr="00F56F42">
        <w:rPr>
          <w:sz w:val="24"/>
          <w:szCs w:val="24"/>
        </w:rPr>
        <w:t xml:space="preserve"> </w:t>
      </w:r>
      <w:r w:rsidR="008147DD" w:rsidRPr="00F56F42">
        <w:rPr>
          <w:sz w:val="24"/>
          <w:szCs w:val="24"/>
        </w:rPr>
        <w:t xml:space="preserve">aseguró: “estoy </w:t>
      </w:r>
      <w:r w:rsidR="00BE3B2C" w:rsidRPr="00F56F42">
        <w:rPr>
          <w:sz w:val="24"/>
          <w:szCs w:val="24"/>
        </w:rPr>
        <w:t>al 100 y estoy todav</w:t>
      </w:r>
      <w:r w:rsidR="008147DD" w:rsidRPr="00F56F42">
        <w:rPr>
          <w:sz w:val="24"/>
          <w:szCs w:val="24"/>
        </w:rPr>
        <w:t>ía macaneando, bateando arriba de 3</w:t>
      </w:r>
      <w:r w:rsidR="00BE3B2C" w:rsidRPr="00F56F42">
        <w:rPr>
          <w:sz w:val="24"/>
          <w:szCs w:val="24"/>
        </w:rPr>
        <w:t>00, voy a llega</w:t>
      </w:r>
      <w:r w:rsidR="00B1697F" w:rsidRPr="00F56F42">
        <w:rPr>
          <w:sz w:val="24"/>
          <w:szCs w:val="24"/>
        </w:rPr>
        <w:t>r</w:t>
      </w:r>
      <w:r w:rsidR="00BE3B2C" w:rsidRPr="00F56F42">
        <w:rPr>
          <w:sz w:val="24"/>
          <w:szCs w:val="24"/>
        </w:rPr>
        <w:t xml:space="preserve"> a 2024 y </w:t>
      </w:r>
      <w:r w:rsidR="00B1697F" w:rsidRPr="00F56F42">
        <w:rPr>
          <w:sz w:val="24"/>
          <w:szCs w:val="24"/>
        </w:rPr>
        <w:t xml:space="preserve">vamos a dejar </w:t>
      </w:r>
      <w:r w:rsidR="00BE3B2C" w:rsidRPr="00F56F42">
        <w:rPr>
          <w:sz w:val="24"/>
          <w:szCs w:val="24"/>
        </w:rPr>
        <w:t xml:space="preserve">las bases de </w:t>
      </w:r>
      <w:r w:rsidR="00B1697F" w:rsidRPr="00F56F42">
        <w:rPr>
          <w:sz w:val="24"/>
          <w:szCs w:val="24"/>
        </w:rPr>
        <w:t xml:space="preserve">un México nuevo, de una </w:t>
      </w:r>
      <w:r w:rsidR="00BE3B2C" w:rsidRPr="00F56F42">
        <w:rPr>
          <w:sz w:val="24"/>
          <w:szCs w:val="24"/>
        </w:rPr>
        <w:t>patria nueva</w:t>
      </w:r>
      <w:r w:rsidR="008147DD" w:rsidRPr="00F56F42">
        <w:rPr>
          <w:sz w:val="24"/>
          <w:szCs w:val="24"/>
        </w:rPr>
        <w:t xml:space="preserve">, </w:t>
      </w:r>
      <w:r w:rsidR="00B1697F" w:rsidRPr="00F56F42">
        <w:rPr>
          <w:sz w:val="24"/>
          <w:szCs w:val="24"/>
        </w:rPr>
        <w:t xml:space="preserve">entre todos, </w:t>
      </w:r>
      <w:r w:rsidR="008147DD" w:rsidRPr="00F56F42">
        <w:rPr>
          <w:sz w:val="24"/>
          <w:szCs w:val="24"/>
        </w:rPr>
        <w:t>v</w:t>
      </w:r>
      <w:r w:rsidR="00BE3B2C" w:rsidRPr="00F56F42">
        <w:rPr>
          <w:sz w:val="24"/>
          <w:szCs w:val="24"/>
        </w:rPr>
        <w:t xml:space="preserve">amos a </w:t>
      </w:r>
      <w:r w:rsidR="008147DD" w:rsidRPr="00F56F42">
        <w:rPr>
          <w:sz w:val="24"/>
          <w:szCs w:val="24"/>
        </w:rPr>
        <w:t>a</w:t>
      </w:r>
      <w:r w:rsidR="00B1697F" w:rsidRPr="00F56F42">
        <w:rPr>
          <w:sz w:val="24"/>
          <w:szCs w:val="24"/>
        </w:rPr>
        <w:t>cabar con est</w:t>
      </w:r>
      <w:r w:rsidR="00BE3B2C" w:rsidRPr="00F56F42">
        <w:rPr>
          <w:sz w:val="24"/>
          <w:szCs w:val="24"/>
        </w:rPr>
        <w:t>a pesadilla</w:t>
      </w:r>
      <w:r w:rsidR="00B1697F" w:rsidRPr="00F56F42">
        <w:rPr>
          <w:sz w:val="24"/>
          <w:szCs w:val="24"/>
        </w:rPr>
        <w:t>”</w:t>
      </w:r>
      <w:r w:rsidR="00BE3B2C" w:rsidRPr="00F56F42">
        <w:rPr>
          <w:sz w:val="24"/>
          <w:szCs w:val="24"/>
        </w:rPr>
        <w:t xml:space="preserve"> y </w:t>
      </w:r>
      <w:r w:rsidR="00B1697F" w:rsidRPr="00F56F42">
        <w:rPr>
          <w:sz w:val="24"/>
          <w:szCs w:val="24"/>
        </w:rPr>
        <w:t>“</w:t>
      </w:r>
      <w:r w:rsidR="00BE3B2C" w:rsidRPr="00F56F42">
        <w:rPr>
          <w:sz w:val="24"/>
          <w:szCs w:val="24"/>
        </w:rPr>
        <w:t>empe</w:t>
      </w:r>
      <w:r w:rsidR="00B1697F" w:rsidRPr="00F56F42">
        <w:rPr>
          <w:sz w:val="24"/>
          <w:szCs w:val="24"/>
        </w:rPr>
        <w:t>za</w:t>
      </w:r>
      <w:r w:rsidR="00BE3B2C" w:rsidRPr="00F56F42">
        <w:rPr>
          <w:sz w:val="24"/>
          <w:szCs w:val="24"/>
        </w:rPr>
        <w:t>r</w:t>
      </w:r>
      <w:r w:rsidR="00B1697F" w:rsidRPr="00F56F42">
        <w:rPr>
          <w:sz w:val="24"/>
          <w:szCs w:val="24"/>
        </w:rPr>
        <w:t>á una auté</w:t>
      </w:r>
      <w:r w:rsidR="00BE3B2C" w:rsidRPr="00F56F42">
        <w:rPr>
          <w:sz w:val="24"/>
          <w:szCs w:val="24"/>
        </w:rPr>
        <w:t>ntica una verdadera transformación</w:t>
      </w:r>
      <w:r w:rsidR="00B1697F" w:rsidRPr="00F56F42">
        <w:rPr>
          <w:sz w:val="24"/>
          <w:szCs w:val="24"/>
        </w:rPr>
        <w:t>”.</w:t>
      </w:r>
      <w:r w:rsidR="00BE3B2C" w:rsidRPr="00F56F42">
        <w:rPr>
          <w:sz w:val="24"/>
          <w:szCs w:val="24"/>
        </w:rPr>
        <w:t xml:space="preserve"> </w:t>
      </w:r>
    </w:p>
    <w:p w:rsidR="00BE3B2C" w:rsidRPr="00F56F42" w:rsidRDefault="00BE3B2C" w:rsidP="004A241F">
      <w:pPr>
        <w:jc w:val="both"/>
        <w:rPr>
          <w:sz w:val="24"/>
          <w:szCs w:val="24"/>
        </w:rPr>
      </w:pPr>
    </w:p>
    <w:p w:rsidR="00B33A93" w:rsidRPr="00F56F42" w:rsidRDefault="00BE3B2C" w:rsidP="004A241F">
      <w:pPr>
        <w:jc w:val="both"/>
        <w:rPr>
          <w:sz w:val="24"/>
          <w:szCs w:val="24"/>
        </w:rPr>
      </w:pPr>
      <w:r w:rsidRPr="00F56F42">
        <w:rPr>
          <w:sz w:val="24"/>
          <w:szCs w:val="24"/>
        </w:rPr>
        <w:t xml:space="preserve">Previamente, </w:t>
      </w:r>
      <w:r w:rsidR="00B1697F" w:rsidRPr="00F56F42">
        <w:rPr>
          <w:sz w:val="24"/>
          <w:szCs w:val="24"/>
        </w:rPr>
        <w:t xml:space="preserve">el candidato por la coalición “Juntos haremos historia”, </w:t>
      </w:r>
      <w:r w:rsidRPr="00F56F42">
        <w:rPr>
          <w:sz w:val="24"/>
          <w:szCs w:val="24"/>
        </w:rPr>
        <w:t>s</w:t>
      </w:r>
      <w:r w:rsidR="00192C6C" w:rsidRPr="00F56F42">
        <w:rPr>
          <w:sz w:val="24"/>
          <w:szCs w:val="24"/>
        </w:rPr>
        <w:t xml:space="preserve">eñaló que hoy </w:t>
      </w:r>
      <w:r w:rsidR="004A241F" w:rsidRPr="00F56F42">
        <w:rPr>
          <w:sz w:val="24"/>
          <w:szCs w:val="24"/>
        </w:rPr>
        <w:t xml:space="preserve">leyó </w:t>
      </w:r>
      <w:r w:rsidR="00192C6C" w:rsidRPr="00F56F42">
        <w:rPr>
          <w:sz w:val="24"/>
          <w:szCs w:val="24"/>
        </w:rPr>
        <w:t xml:space="preserve">a </w:t>
      </w:r>
      <w:r w:rsidR="004A241F" w:rsidRPr="00F56F42">
        <w:rPr>
          <w:sz w:val="24"/>
          <w:szCs w:val="24"/>
        </w:rPr>
        <w:t xml:space="preserve">un intelectual conservador que dice que está rodeado </w:t>
      </w:r>
      <w:r w:rsidR="003C6DFE" w:rsidRPr="00F56F42">
        <w:rPr>
          <w:sz w:val="24"/>
          <w:szCs w:val="24"/>
        </w:rPr>
        <w:t>d</w:t>
      </w:r>
      <w:r w:rsidR="004A241F" w:rsidRPr="00F56F42">
        <w:rPr>
          <w:sz w:val="24"/>
          <w:szCs w:val="24"/>
        </w:rPr>
        <w:t>e delincuentes</w:t>
      </w:r>
      <w:r w:rsidR="003C6DFE" w:rsidRPr="00F56F42">
        <w:rPr>
          <w:sz w:val="24"/>
          <w:szCs w:val="24"/>
        </w:rPr>
        <w:t>,</w:t>
      </w:r>
      <w:r w:rsidR="004A241F" w:rsidRPr="00F56F42">
        <w:rPr>
          <w:sz w:val="24"/>
          <w:szCs w:val="24"/>
        </w:rPr>
        <w:t xml:space="preserve"> y que </w:t>
      </w:r>
      <w:r w:rsidR="00192C6C" w:rsidRPr="00F56F42">
        <w:rPr>
          <w:sz w:val="24"/>
          <w:szCs w:val="24"/>
        </w:rPr>
        <w:t xml:space="preserve">ya </w:t>
      </w:r>
      <w:r w:rsidR="004A241F" w:rsidRPr="00F56F42">
        <w:rPr>
          <w:sz w:val="24"/>
          <w:szCs w:val="24"/>
        </w:rPr>
        <w:t>padeció</w:t>
      </w:r>
      <w:r w:rsidR="00192C6C" w:rsidRPr="00F56F42">
        <w:rPr>
          <w:sz w:val="24"/>
          <w:szCs w:val="24"/>
        </w:rPr>
        <w:t xml:space="preserve"> de</w:t>
      </w:r>
      <w:r w:rsidR="004A241F" w:rsidRPr="00F56F42">
        <w:rPr>
          <w:sz w:val="24"/>
          <w:szCs w:val="24"/>
        </w:rPr>
        <w:t xml:space="preserve"> un infarto</w:t>
      </w:r>
      <w:r w:rsidR="00192C6C" w:rsidRPr="00F56F42">
        <w:rPr>
          <w:sz w:val="24"/>
          <w:szCs w:val="24"/>
        </w:rPr>
        <w:t xml:space="preserve">, si llega a la Presidencia y le da otro infarto, </w:t>
      </w:r>
      <w:r w:rsidR="0088120E" w:rsidRPr="00F56F42">
        <w:rPr>
          <w:sz w:val="24"/>
          <w:szCs w:val="24"/>
        </w:rPr>
        <w:t xml:space="preserve">entonces el gobierno quedará </w:t>
      </w:r>
      <w:r w:rsidR="004A241F" w:rsidRPr="00F56F42">
        <w:rPr>
          <w:sz w:val="24"/>
          <w:szCs w:val="24"/>
        </w:rPr>
        <w:t xml:space="preserve">en manos </w:t>
      </w:r>
      <w:r w:rsidR="0088120E" w:rsidRPr="00F56F42">
        <w:rPr>
          <w:sz w:val="24"/>
          <w:szCs w:val="24"/>
        </w:rPr>
        <w:t>d</w:t>
      </w:r>
      <w:r w:rsidR="004A241F" w:rsidRPr="00F56F42">
        <w:rPr>
          <w:sz w:val="24"/>
          <w:szCs w:val="24"/>
        </w:rPr>
        <w:t xml:space="preserve">e </w:t>
      </w:r>
      <w:r w:rsidR="0088120E" w:rsidRPr="00F56F42">
        <w:rPr>
          <w:sz w:val="24"/>
          <w:szCs w:val="24"/>
        </w:rPr>
        <w:t>d</w:t>
      </w:r>
      <w:r w:rsidR="004A241F" w:rsidRPr="00F56F42">
        <w:rPr>
          <w:sz w:val="24"/>
          <w:szCs w:val="24"/>
        </w:rPr>
        <w:t>elincuentes y que por eso va a vot</w:t>
      </w:r>
      <w:r w:rsidR="0088120E" w:rsidRPr="00F56F42">
        <w:rPr>
          <w:sz w:val="24"/>
          <w:szCs w:val="24"/>
        </w:rPr>
        <w:t>a</w:t>
      </w:r>
      <w:r w:rsidR="004A241F" w:rsidRPr="00F56F42">
        <w:rPr>
          <w:sz w:val="24"/>
          <w:szCs w:val="24"/>
        </w:rPr>
        <w:t xml:space="preserve">r por </w:t>
      </w:r>
      <w:r w:rsidR="0088120E" w:rsidRPr="00F56F42">
        <w:rPr>
          <w:sz w:val="24"/>
          <w:szCs w:val="24"/>
        </w:rPr>
        <w:t>Anaya</w:t>
      </w:r>
      <w:r w:rsidR="00B33A93" w:rsidRPr="00F56F42">
        <w:rPr>
          <w:sz w:val="24"/>
          <w:szCs w:val="24"/>
        </w:rPr>
        <w:t>, “</w:t>
      </w:r>
      <w:r w:rsidR="004A241F" w:rsidRPr="00F56F42">
        <w:rPr>
          <w:sz w:val="24"/>
          <w:szCs w:val="24"/>
        </w:rPr>
        <w:t>que con su pan se lo coma</w:t>
      </w:r>
      <w:r w:rsidR="00B33A93" w:rsidRPr="00F56F42">
        <w:rPr>
          <w:sz w:val="24"/>
          <w:szCs w:val="24"/>
        </w:rPr>
        <w:t>”.</w:t>
      </w:r>
    </w:p>
    <w:p w:rsidR="00B33A93" w:rsidRPr="00F56F42" w:rsidRDefault="00B33A93" w:rsidP="004A241F">
      <w:pPr>
        <w:jc w:val="both"/>
        <w:rPr>
          <w:sz w:val="24"/>
          <w:szCs w:val="24"/>
        </w:rPr>
      </w:pPr>
    </w:p>
    <w:p w:rsidR="00BE3B2C" w:rsidRPr="00F56F42" w:rsidRDefault="00B33A93" w:rsidP="004A241F">
      <w:pPr>
        <w:jc w:val="both"/>
        <w:rPr>
          <w:sz w:val="24"/>
          <w:szCs w:val="24"/>
        </w:rPr>
      </w:pPr>
      <w:r w:rsidRPr="00F56F42">
        <w:rPr>
          <w:sz w:val="24"/>
          <w:szCs w:val="24"/>
        </w:rPr>
        <w:t xml:space="preserve">Expuso que </w:t>
      </w:r>
      <w:r w:rsidR="00EB0FB3" w:rsidRPr="00F56F42">
        <w:rPr>
          <w:sz w:val="24"/>
          <w:szCs w:val="24"/>
        </w:rPr>
        <w:t>“</w:t>
      </w:r>
      <w:r w:rsidR="004A241F" w:rsidRPr="00F56F42">
        <w:rPr>
          <w:sz w:val="24"/>
          <w:szCs w:val="24"/>
        </w:rPr>
        <w:t>no c</w:t>
      </w:r>
      <w:r w:rsidR="00EB0FB3" w:rsidRPr="00F56F42">
        <w:rPr>
          <w:sz w:val="24"/>
          <w:szCs w:val="24"/>
        </w:rPr>
        <w:t xml:space="preserve">abe duda que el conservadurismo </w:t>
      </w:r>
      <w:r w:rsidR="004A241F" w:rsidRPr="00F56F42">
        <w:rPr>
          <w:sz w:val="24"/>
          <w:szCs w:val="24"/>
        </w:rPr>
        <w:t>obnubi</w:t>
      </w:r>
      <w:r w:rsidR="00EB0FB3" w:rsidRPr="00F56F42">
        <w:rPr>
          <w:sz w:val="24"/>
          <w:szCs w:val="24"/>
        </w:rPr>
        <w:t>la hasta a gente inteligente, l</w:t>
      </w:r>
      <w:r w:rsidR="004A241F" w:rsidRPr="00F56F42">
        <w:rPr>
          <w:sz w:val="24"/>
          <w:szCs w:val="24"/>
        </w:rPr>
        <w:t>os perturba</w:t>
      </w:r>
      <w:r w:rsidR="001B064B" w:rsidRPr="00F56F42">
        <w:rPr>
          <w:sz w:val="24"/>
          <w:szCs w:val="24"/>
        </w:rPr>
        <w:t>,</w:t>
      </w:r>
      <w:r w:rsidR="004A241F" w:rsidRPr="00F56F42">
        <w:rPr>
          <w:sz w:val="24"/>
          <w:szCs w:val="24"/>
        </w:rPr>
        <w:t xml:space="preserve"> ese señor del peri</w:t>
      </w:r>
      <w:r w:rsidR="00EB0FB3" w:rsidRPr="00F56F42">
        <w:rPr>
          <w:sz w:val="24"/>
          <w:szCs w:val="24"/>
        </w:rPr>
        <w:t>ódico R</w:t>
      </w:r>
      <w:r w:rsidR="004A241F" w:rsidRPr="00F56F42">
        <w:rPr>
          <w:sz w:val="24"/>
          <w:szCs w:val="24"/>
        </w:rPr>
        <w:t>eforma</w:t>
      </w:r>
      <w:r w:rsidR="00EB0FB3" w:rsidRPr="00F56F42">
        <w:rPr>
          <w:sz w:val="24"/>
          <w:szCs w:val="24"/>
        </w:rPr>
        <w:t>, un articulista, no voy a mencionar su nombre por respeto,</w:t>
      </w:r>
      <w:r w:rsidR="004A241F" w:rsidRPr="00F56F42">
        <w:rPr>
          <w:sz w:val="24"/>
          <w:szCs w:val="24"/>
        </w:rPr>
        <w:t xml:space="preserve"> se voló la barda, lo ten</w:t>
      </w:r>
      <w:r w:rsidR="00EB0FB3" w:rsidRPr="00F56F42">
        <w:rPr>
          <w:sz w:val="24"/>
          <w:szCs w:val="24"/>
        </w:rPr>
        <w:t>ía y</w:t>
      </w:r>
      <w:r w:rsidR="004A241F" w:rsidRPr="00F56F42">
        <w:rPr>
          <w:sz w:val="24"/>
          <w:szCs w:val="24"/>
        </w:rPr>
        <w:t>o</w:t>
      </w:r>
      <w:r w:rsidR="00EB0FB3" w:rsidRPr="00F56F42">
        <w:rPr>
          <w:sz w:val="24"/>
          <w:szCs w:val="24"/>
        </w:rPr>
        <w:t xml:space="preserve"> en otro</w:t>
      </w:r>
      <w:r w:rsidR="004A241F" w:rsidRPr="00F56F42">
        <w:rPr>
          <w:sz w:val="24"/>
          <w:szCs w:val="24"/>
        </w:rPr>
        <w:t xml:space="preserve"> concepto, </w:t>
      </w:r>
      <w:r w:rsidR="00EB0FB3" w:rsidRPr="00F56F42">
        <w:rPr>
          <w:sz w:val="24"/>
          <w:szCs w:val="24"/>
        </w:rPr>
        <w:t>ahora resulta q</w:t>
      </w:r>
      <w:r w:rsidR="001B064B" w:rsidRPr="00F56F42">
        <w:rPr>
          <w:sz w:val="24"/>
          <w:szCs w:val="24"/>
        </w:rPr>
        <w:t>u</w:t>
      </w:r>
      <w:r w:rsidR="00EB0FB3" w:rsidRPr="00F56F42">
        <w:rPr>
          <w:sz w:val="24"/>
          <w:szCs w:val="24"/>
        </w:rPr>
        <w:t xml:space="preserve">e </w:t>
      </w:r>
      <w:r w:rsidR="001B064B" w:rsidRPr="00F56F42">
        <w:rPr>
          <w:sz w:val="24"/>
          <w:szCs w:val="24"/>
        </w:rPr>
        <w:t xml:space="preserve">ya está apostando a que me va a dar otro </w:t>
      </w:r>
      <w:r w:rsidR="004A241F" w:rsidRPr="00F56F42">
        <w:rPr>
          <w:sz w:val="24"/>
          <w:szCs w:val="24"/>
        </w:rPr>
        <w:t>infarto</w:t>
      </w:r>
      <w:r w:rsidR="00BE3B2C" w:rsidRPr="00F56F42">
        <w:rPr>
          <w:sz w:val="24"/>
          <w:szCs w:val="24"/>
        </w:rPr>
        <w:t>”.</w:t>
      </w:r>
    </w:p>
    <w:p w:rsidR="003C6DFE" w:rsidRPr="00F56F42" w:rsidRDefault="003C6DFE" w:rsidP="003C6DFE">
      <w:pPr>
        <w:jc w:val="both"/>
        <w:rPr>
          <w:sz w:val="24"/>
          <w:szCs w:val="24"/>
        </w:rPr>
      </w:pPr>
    </w:p>
    <w:p w:rsidR="00BE3B2C" w:rsidRPr="00F56F42" w:rsidRDefault="00BE3B2C" w:rsidP="00BE3B2C">
      <w:pPr>
        <w:jc w:val="both"/>
        <w:rPr>
          <w:sz w:val="24"/>
          <w:szCs w:val="24"/>
        </w:rPr>
      </w:pPr>
      <w:r w:rsidRPr="00F56F42">
        <w:rPr>
          <w:sz w:val="24"/>
          <w:szCs w:val="24"/>
        </w:rPr>
        <w:t>López Obrador expresó que se someterá a la revocación del mandato y está seguro que terminará el sexenio, serán seis años nada más y completos, porque por principios cree: “en el sufragio efectivo, no reelección”.</w:t>
      </w:r>
    </w:p>
    <w:p w:rsidR="00855625" w:rsidRPr="00F56F42" w:rsidRDefault="00855625" w:rsidP="00BE3B2C">
      <w:pPr>
        <w:jc w:val="both"/>
        <w:rPr>
          <w:sz w:val="24"/>
          <w:szCs w:val="24"/>
        </w:rPr>
      </w:pPr>
    </w:p>
    <w:p w:rsidR="00855625" w:rsidRPr="00F56F42" w:rsidRDefault="00855625" w:rsidP="00BE3B2C">
      <w:pPr>
        <w:jc w:val="both"/>
        <w:rPr>
          <w:sz w:val="24"/>
          <w:szCs w:val="24"/>
        </w:rPr>
      </w:pPr>
    </w:p>
    <w:p w:rsidR="00855625" w:rsidRPr="00F56F42" w:rsidRDefault="00855625" w:rsidP="00BE3B2C">
      <w:pPr>
        <w:jc w:val="both"/>
        <w:rPr>
          <w:sz w:val="24"/>
          <w:szCs w:val="24"/>
        </w:rPr>
      </w:pPr>
    </w:p>
    <w:p w:rsidR="00BE3B2C" w:rsidRPr="00F56F42" w:rsidRDefault="00BE3B2C" w:rsidP="00BE3B2C">
      <w:pPr>
        <w:jc w:val="both"/>
        <w:rPr>
          <w:sz w:val="24"/>
          <w:szCs w:val="24"/>
        </w:rPr>
      </w:pPr>
      <w:r w:rsidRPr="00F56F42">
        <w:rPr>
          <w:sz w:val="24"/>
          <w:szCs w:val="24"/>
        </w:rPr>
        <w:lastRenderedPageBreak/>
        <w:t>Aseveró que no traicionará al pueblo de México, porque tiene una ambición legítima: “quiero ser un buen presidente de México, y estoy tan seguro de que lo vamos a lograr que se va a notar desde el primer año el cambio por completo, ya me comprometí a someterme a la revocación del mandato a los tres años”.</w:t>
      </w:r>
    </w:p>
    <w:p w:rsidR="00855625" w:rsidRPr="00F56F42" w:rsidRDefault="00855625" w:rsidP="00BE3B2C">
      <w:pPr>
        <w:jc w:val="both"/>
        <w:rPr>
          <w:sz w:val="24"/>
          <w:szCs w:val="24"/>
        </w:rPr>
      </w:pPr>
    </w:p>
    <w:p w:rsidR="00BE3B2C" w:rsidRPr="00F56F42" w:rsidRDefault="00BE3B2C" w:rsidP="00BE3B2C">
      <w:pPr>
        <w:jc w:val="both"/>
        <w:rPr>
          <w:sz w:val="24"/>
          <w:szCs w:val="24"/>
        </w:rPr>
      </w:pPr>
      <w:r w:rsidRPr="00F56F42">
        <w:rPr>
          <w:sz w:val="24"/>
          <w:szCs w:val="24"/>
        </w:rPr>
        <w:t>Indicó que primero sus adversarios y sus voceros decían que se iba a quedar, que se iba a reelegir, que iba a ser como Hugo Chávez, quien se mantuvo 14 años en la Presidencia, “ni como Hugo Chávez ni como Porfirio Díaz”.</w:t>
      </w:r>
    </w:p>
    <w:p w:rsidR="003C6DFE" w:rsidRPr="00F56F42" w:rsidRDefault="003C6DFE" w:rsidP="00F80283">
      <w:pPr>
        <w:jc w:val="both"/>
        <w:rPr>
          <w:sz w:val="24"/>
          <w:szCs w:val="24"/>
        </w:rPr>
      </w:pPr>
    </w:p>
    <w:p w:rsidR="004A241F" w:rsidRPr="00F56F42" w:rsidRDefault="00B1697F" w:rsidP="00F80283">
      <w:pPr>
        <w:jc w:val="both"/>
        <w:rPr>
          <w:sz w:val="24"/>
          <w:szCs w:val="24"/>
        </w:rPr>
      </w:pPr>
      <w:r w:rsidRPr="00F56F42">
        <w:rPr>
          <w:sz w:val="24"/>
          <w:szCs w:val="24"/>
        </w:rPr>
        <w:t xml:space="preserve">Pidió correr la voz que los veracruzanos tiene que votar parejo por los candidatos a la coalición “Juntos haremos historia” en Veracruz, porque no son por nombres, sino por la transformación de México, </w:t>
      </w:r>
      <w:r w:rsidR="004A241F" w:rsidRPr="00F56F42">
        <w:rPr>
          <w:sz w:val="24"/>
          <w:szCs w:val="24"/>
        </w:rPr>
        <w:t xml:space="preserve">faltan 35 días, van a ver en la noche </w:t>
      </w:r>
      <w:r w:rsidRPr="00F56F42">
        <w:rPr>
          <w:sz w:val="24"/>
          <w:szCs w:val="24"/>
        </w:rPr>
        <w:t xml:space="preserve">del día primero de julio va a </w:t>
      </w:r>
      <w:r w:rsidR="004A241F" w:rsidRPr="00F56F42">
        <w:rPr>
          <w:sz w:val="24"/>
          <w:szCs w:val="24"/>
        </w:rPr>
        <w:t xml:space="preserve">correr la noticia </w:t>
      </w:r>
      <w:r w:rsidRPr="00F56F42">
        <w:rPr>
          <w:sz w:val="24"/>
          <w:szCs w:val="24"/>
        </w:rPr>
        <w:t>p</w:t>
      </w:r>
      <w:r w:rsidR="004A241F" w:rsidRPr="00F56F42">
        <w:rPr>
          <w:sz w:val="24"/>
          <w:szCs w:val="24"/>
        </w:rPr>
        <w:t>or todo el país</w:t>
      </w:r>
      <w:r w:rsidRPr="00F56F42">
        <w:rPr>
          <w:sz w:val="24"/>
          <w:szCs w:val="24"/>
        </w:rPr>
        <w:t>, por todo el mundo, ganó el movimiento de transformación nacional.</w:t>
      </w:r>
      <w:r w:rsidR="004A241F" w:rsidRPr="00F56F42">
        <w:rPr>
          <w:sz w:val="24"/>
          <w:szCs w:val="24"/>
        </w:rPr>
        <w:t xml:space="preserve"> </w:t>
      </w:r>
    </w:p>
    <w:p w:rsidR="004A241F" w:rsidRPr="00F56F42" w:rsidRDefault="004A241F" w:rsidP="00F80283">
      <w:pPr>
        <w:jc w:val="both"/>
        <w:rPr>
          <w:sz w:val="24"/>
          <w:szCs w:val="24"/>
        </w:rPr>
      </w:pPr>
    </w:p>
    <w:p w:rsidR="00752926" w:rsidRPr="00F56F42" w:rsidRDefault="003D598E" w:rsidP="00F80283">
      <w:pPr>
        <w:jc w:val="both"/>
        <w:rPr>
          <w:sz w:val="24"/>
          <w:szCs w:val="24"/>
        </w:rPr>
      </w:pPr>
      <w:r w:rsidRPr="00F56F42">
        <w:rPr>
          <w:sz w:val="24"/>
          <w:szCs w:val="24"/>
        </w:rPr>
        <w:t xml:space="preserve">En Cosoleacaqe, Veracruz, Andrés Manuel López Obrador manifestó que los veracruzanos saben que </w:t>
      </w:r>
      <w:r w:rsidR="00752DB0" w:rsidRPr="00F56F42">
        <w:rPr>
          <w:sz w:val="24"/>
          <w:szCs w:val="24"/>
        </w:rPr>
        <w:t>e</w:t>
      </w:r>
      <w:r w:rsidRPr="00F56F42">
        <w:rPr>
          <w:sz w:val="24"/>
          <w:szCs w:val="24"/>
        </w:rPr>
        <w:t>s choco-jarocho</w:t>
      </w:r>
      <w:r w:rsidR="00817827" w:rsidRPr="00F56F42">
        <w:rPr>
          <w:sz w:val="24"/>
          <w:szCs w:val="24"/>
        </w:rPr>
        <w:t xml:space="preserve"> y agregó </w:t>
      </w:r>
      <w:r w:rsidRPr="00F56F42">
        <w:rPr>
          <w:sz w:val="24"/>
          <w:szCs w:val="24"/>
        </w:rPr>
        <w:t xml:space="preserve">que </w:t>
      </w:r>
      <w:r w:rsidR="00752DB0" w:rsidRPr="00F56F42">
        <w:rPr>
          <w:sz w:val="24"/>
          <w:szCs w:val="24"/>
        </w:rPr>
        <w:t>está 35 por cierto arriba</w:t>
      </w:r>
      <w:r w:rsidRPr="00F56F42">
        <w:rPr>
          <w:sz w:val="24"/>
          <w:szCs w:val="24"/>
        </w:rPr>
        <w:t xml:space="preserve"> en las preferencias electorales </w:t>
      </w:r>
      <w:r w:rsidR="00752DB0" w:rsidRPr="00F56F42">
        <w:rPr>
          <w:sz w:val="24"/>
          <w:szCs w:val="24"/>
        </w:rPr>
        <w:t>en Veracruz</w:t>
      </w:r>
      <w:r w:rsidRPr="00F56F42">
        <w:rPr>
          <w:sz w:val="24"/>
          <w:szCs w:val="24"/>
        </w:rPr>
        <w:t xml:space="preserve">, pero si se tiene que medir cuáles son las preferencias en el sur del país, </w:t>
      </w:r>
      <w:r w:rsidR="00752DB0" w:rsidRPr="00F56F42">
        <w:rPr>
          <w:sz w:val="24"/>
          <w:szCs w:val="24"/>
        </w:rPr>
        <w:t xml:space="preserve">está muy bien, </w:t>
      </w:r>
      <w:r w:rsidRPr="00F56F42">
        <w:rPr>
          <w:sz w:val="24"/>
          <w:szCs w:val="24"/>
        </w:rPr>
        <w:t>“</w:t>
      </w:r>
      <w:r w:rsidR="00752DB0" w:rsidRPr="00F56F42">
        <w:rPr>
          <w:sz w:val="24"/>
          <w:szCs w:val="24"/>
        </w:rPr>
        <w:t xml:space="preserve">y el que está muy bien </w:t>
      </w:r>
      <w:r w:rsidR="00817827" w:rsidRPr="00F56F42">
        <w:rPr>
          <w:sz w:val="24"/>
          <w:szCs w:val="24"/>
        </w:rPr>
        <w:t xml:space="preserve">es </w:t>
      </w:r>
      <w:r w:rsidR="00752DB0" w:rsidRPr="00F56F42">
        <w:rPr>
          <w:sz w:val="24"/>
          <w:szCs w:val="24"/>
        </w:rPr>
        <w:t xml:space="preserve">el que va a ser el gobernador </w:t>
      </w:r>
      <w:r w:rsidRPr="00F56F42">
        <w:rPr>
          <w:sz w:val="24"/>
          <w:szCs w:val="24"/>
        </w:rPr>
        <w:t>de Veracruz, Cuitláhuac García.</w:t>
      </w:r>
      <w:r w:rsidR="00752DB0" w:rsidRPr="00F56F42">
        <w:rPr>
          <w:sz w:val="24"/>
          <w:szCs w:val="24"/>
        </w:rPr>
        <w:t xml:space="preserve"> </w:t>
      </w:r>
    </w:p>
    <w:p w:rsidR="00752DB0" w:rsidRPr="00F56F42" w:rsidRDefault="00752DB0" w:rsidP="00F80283">
      <w:pPr>
        <w:jc w:val="both"/>
        <w:rPr>
          <w:sz w:val="24"/>
          <w:szCs w:val="24"/>
        </w:rPr>
      </w:pPr>
    </w:p>
    <w:p w:rsidR="00817827" w:rsidRPr="00F56F42" w:rsidRDefault="003D598E" w:rsidP="00F80283">
      <w:pPr>
        <w:jc w:val="both"/>
        <w:rPr>
          <w:sz w:val="24"/>
          <w:szCs w:val="24"/>
        </w:rPr>
      </w:pPr>
      <w:r w:rsidRPr="00F56F42">
        <w:rPr>
          <w:sz w:val="24"/>
          <w:szCs w:val="24"/>
        </w:rPr>
        <w:t>Alertó que h</w:t>
      </w:r>
      <w:r w:rsidR="00752DB0" w:rsidRPr="00F56F42">
        <w:rPr>
          <w:sz w:val="24"/>
          <w:szCs w:val="24"/>
        </w:rPr>
        <w:t xml:space="preserve">ay </w:t>
      </w:r>
      <w:r w:rsidRPr="00F56F42">
        <w:rPr>
          <w:sz w:val="24"/>
          <w:szCs w:val="24"/>
        </w:rPr>
        <w:t>u</w:t>
      </w:r>
      <w:r w:rsidR="00752DB0" w:rsidRPr="00F56F42">
        <w:rPr>
          <w:sz w:val="24"/>
          <w:szCs w:val="24"/>
        </w:rPr>
        <w:t>na e</w:t>
      </w:r>
      <w:r w:rsidRPr="00F56F42">
        <w:rPr>
          <w:sz w:val="24"/>
          <w:szCs w:val="24"/>
        </w:rPr>
        <w:t>s</w:t>
      </w:r>
      <w:r w:rsidR="00752DB0" w:rsidRPr="00F56F42">
        <w:rPr>
          <w:sz w:val="24"/>
          <w:szCs w:val="24"/>
        </w:rPr>
        <w:t>trategia de la mafia de poder y de</w:t>
      </w:r>
      <w:r w:rsidRPr="00F56F42">
        <w:rPr>
          <w:sz w:val="24"/>
          <w:szCs w:val="24"/>
        </w:rPr>
        <w:t>l gobernador de Veracruz, Miguel Ángel</w:t>
      </w:r>
      <w:r w:rsidR="00752DB0" w:rsidRPr="00F56F42">
        <w:rPr>
          <w:sz w:val="24"/>
          <w:szCs w:val="24"/>
        </w:rPr>
        <w:t xml:space="preserve"> Yunes</w:t>
      </w:r>
      <w:r w:rsidRPr="00F56F42">
        <w:rPr>
          <w:sz w:val="24"/>
          <w:szCs w:val="24"/>
        </w:rPr>
        <w:t xml:space="preserve"> Linares</w:t>
      </w:r>
      <w:r w:rsidR="00817827" w:rsidRPr="00F56F42">
        <w:rPr>
          <w:sz w:val="24"/>
          <w:szCs w:val="24"/>
        </w:rPr>
        <w:t>,</w:t>
      </w:r>
      <w:r w:rsidR="00752DB0" w:rsidRPr="00F56F42">
        <w:rPr>
          <w:sz w:val="24"/>
          <w:szCs w:val="24"/>
        </w:rPr>
        <w:t xml:space="preserve"> para hacer creer que </w:t>
      </w:r>
      <w:r w:rsidRPr="00F56F42">
        <w:rPr>
          <w:sz w:val="24"/>
          <w:szCs w:val="24"/>
        </w:rPr>
        <w:t xml:space="preserve">López Obrador está </w:t>
      </w:r>
      <w:r w:rsidR="00752DB0" w:rsidRPr="00F56F42">
        <w:rPr>
          <w:sz w:val="24"/>
          <w:szCs w:val="24"/>
        </w:rPr>
        <w:t>arriba</w:t>
      </w:r>
      <w:r w:rsidRPr="00F56F42">
        <w:rPr>
          <w:sz w:val="24"/>
          <w:szCs w:val="24"/>
        </w:rPr>
        <w:t>, pero el candidato de la coalición</w:t>
      </w:r>
      <w:r w:rsidR="00817827" w:rsidRPr="00F56F42">
        <w:rPr>
          <w:sz w:val="24"/>
          <w:szCs w:val="24"/>
        </w:rPr>
        <w:t xml:space="preserve"> de “Juntos haremos historia” al gobierno del estado, Cuitláhuac García supuestamente compite reñidamente con el hijo de Yunes Linares.</w:t>
      </w:r>
    </w:p>
    <w:p w:rsidR="00817827" w:rsidRPr="00F56F42" w:rsidRDefault="00817827" w:rsidP="00F80283">
      <w:pPr>
        <w:jc w:val="both"/>
        <w:rPr>
          <w:sz w:val="24"/>
          <w:szCs w:val="24"/>
        </w:rPr>
      </w:pPr>
    </w:p>
    <w:p w:rsidR="004671E7" w:rsidRPr="00F56F42" w:rsidRDefault="00817827" w:rsidP="00F80283">
      <w:pPr>
        <w:jc w:val="both"/>
        <w:rPr>
          <w:sz w:val="24"/>
          <w:szCs w:val="24"/>
        </w:rPr>
      </w:pPr>
      <w:r w:rsidRPr="00F56F42">
        <w:rPr>
          <w:sz w:val="24"/>
          <w:szCs w:val="24"/>
        </w:rPr>
        <w:t xml:space="preserve">“Pero </w:t>
      </w:r>
      <w:r w:rsidR="00752DB0" w:rsidRPr="00F56F42">
        <w:rPr>
          <w:sz w:val="24"/>
          <w:szCs w:val="24"/>
        </w:rPr>
        <w:t xml:space="preserve">eso es mentira, </w:t>
      </w:r>
      <w:r w:rsidRPr="00F56F42">
        <w:rPr>
          <w:sz w:val="24"/>
          <w:szCs w:val="24"/>
        </w:rPr>
        <w:t xml:space="preserve">porque </w:t>
      </w:r>
      <w:r w:rsidR="00752DB0" w:rsidRPr="00F56F42">
        <w:rPr>
          <w:sz w:val="24"/>
          <w:szCs w:val="24"/>
        </w:rPr>
        <w:t>Cuit</w:t>
      </w:r>
      <w:r w:rsidRPr="00F56F42">
        <w:rPr>
          <w:sz w:val="24"/>
          <w:szCs w:val="24"/>
        </w:rPr>
        <w:t>láh</w:t>
      </w:r>
      <w:r w:rsidR="00752DB0" w:rsidRPr="00F56F42">
        <w:rPr>
          <w:sz w:val="24"/>
          <w:szCs w:val="24"/>
        </w:rPr>
        <w:t>ua</w:t>
      </w:r>
      <w:r w:rsidRPr="00F56F42">
        <w:rPr>
          <w:sz w:val="24"/>
          <w:szCs w:val="24"/>
        </w:rPr>
        <w:t>c está</w:t>
      </w:r>
      <w:r w:rsidR="00752DB0" w:rsidRPr="00F56F42">
        <w:rPr>
          <w:sz w:val="24"/>
          <w:szCs w:val="24"/>
        </w:rPr>
        <w:t xml:space="preserve"> más de 10 </w:t>
      </w:r>
      <w:r w:rsidRPr="00F56F42">
        <w:rPr>
          <w:sz w:val="24"/>
          <w:szCs w:val="24"/>
        </w:rPr>
        <w:t>p</w:t>
      </w:r>
      <w:r w:rsidR="00752DB0" w:rsidRPr="00F56F42">
        <w:rPr>
          <w:sz w:val="24"/>
          <w:szCs w:val="24"/>
        </w:rPr>
        <w:t>untos arriba del hi</w:t>
      </w:r>
      <w:r w:rsidR="00105FA5" w:rsidRPr="00F56F42">
        <w:rPr>
          <w:sz w:val="24"/>
          <w:szCs w:val="24"/>
        </w:rPr>
        <w:t>jo</w:t>
      </w:r>
      <w:r w:rsidR="00752DB0" w:rsidRPr="00F56F42">
        <w:rPr>
          <w:sz w:val="24"/>
          <w:szCs w:val="24"/>
        </w:rPr>
        <w:t xml:space="preserve"> de </w:t>
      </w:r>
      <w:r w:rsidR="00105FA5" w:rsidRPr="00F56F42">
        <w:rPr>
          <w:sz w:val="24"/>
          <w:szCs w:val="24"/>
        </w:rPr>
        <w:t>Yunes”, señaló al comentar</w:t>
      </w:r>
      <w:r w:rsidR="003A462E" w:rsidRPr="00F56F42">
        <w:rPr>
          <w:sz w:val="24"/>
          <w:szCs w:val="24"/>
        </w:rPr>
        <w:t xml:space="preserve"> que</w:t>
      </w:r>
      <w:r w:rsidR="00105FA5" w:rsidRPr="00F56F42">
        <w:rPr>
          <w:sz w:val="24"/>
          <w:szCs w:val="24"/>
        </w:rPr>
        <w:t xml:space="preserve"> </w:t>
      </w:r>
      <w:r w:rsidR="00843CFE" w:rsidRPr="00F56F42">
        <w:rPr>
          <w:sz w:val="24"/>
          <w:szCs w:val="24"/>
        </w:rPr>
        <w:t>a</w:t>
      </w:r>
      <w:r w:rsidR="00752DB0" w:rsidRPr="00F56F42">
        <w:rPr>
          <w:sz w:val="24"/>
          <w:szCs w:val="24"/>
        </w:rPr>
        <w:t xml:space="preserve">hora </w:t>
      </w:r>
      <w:r w:rsidR="00843CFE" w:rsidRPr="00F56F42">
        <w:rPr>
          <w:sz w:val="24"/>
          <w:szCs w:val="24"/>
        </w:rPr>
        <w:t xml:space="preserve">la mafia del poder </w:t>
      </w:r>
      <w:r w:rsidR="00752DB0" w:rsidRPr="00F56F42">
        <w:rPr>
          <w:sz w:val="24"/>
          <w:szCs w:val="24"/>
        </w:rPr>
        <w:t>en su desesperación</w:t>
      </w:r>
      <w:r w:rsidR="003A462E" w:rsidRPr="00F56F42">
        <w:rPr>
          <w:sz w:val="24"/>
          <w:szCs w:val="24"/>
        </w:rPr>
        <w:t>,</w:t>
      </w:r>
      <w:r w:rsidR="00752DB0" w:rsidRPr="00F56F42">
        <w:rPr>
          <w:sz w:val="24"/>
          <w:szCs w:val="24"/>
        </w:rPr>
        <w:t xml:space="preserve"> </w:t>
      </w:r>
      <w:r w:rsidR="004671E7" w:rsidRPr="00F56F42">
        <w:rPr>
          <w:sz w:val="24"/>
          <w:szCs w:val="24"/>
        </w:rPr>
        <w:t xml:space="preserve">en </w:t>
      </w:r>
      <w:r w:rsidR="00752DB0" w:rsidRPr="00F56F42">
        <w:rPr>
          <w:sz w:val="24"/>
          <w:szCs w:val="24"/>
        </w:rPr>
        <w:t>un periódico que tiene cierto prestigio cuchare</w:t>
      </w:r>
      <w:r w:rsidR="004671E7" w:rsidRPr="00F56F42">
        <w:rPr>
          <w:sz w:val="24"/>
          <w:szCs w:val="24"/>
        </w:rPr>
        <w:t xml:space="preserve">aron </w:t>
      </w:r>
      <w:r w:rsidR="00752DB0" w:rsidRPr="00F56F42">
        <w:rPr>
          <w:sz w:val="24"/>
          <w:szCs w:val="24"/>
        </w:rPr>
        <w:t>una en</w:t>
      </w:r>
      <w:r w:rsidR="004671E7" w:rsidRPr="00F56F42">
        <w:rPr>
          <w:sz w:val="24"/>
          <w:szCs w:val="24"/>
        </w:rPr>
        <w:t xml:space="preserve">cuesta </w:t>
      </w:r>
      <w:r w:rsidR="00752DB0" w:rsidRPr="00F56F42">
        <w:rPr>
          <w:sz w:val="24"/>
          <w:szCs w:val="24"/>
        </w:rPr>
        <w:t xml:space="preserve">en </w:t>
      </w:r>
      <w:r w:rsidR="004671E7" w:rsidRPr="00F56F42">
        <w:rPr>
          <w:sz w:val="24"/>
          <w:szCs w:val="24"/>
        </w:rPr>
        <w:t xml:space="preserve">donde </w:t>
      </w:r>
      <w:r w:rsidR="00752DB0" w:rsidRPr="00F56F42">
        <w:rPr>
          <w:sz w:val="24"/>
          <w:szCs w:val="24"/>
        </w:rPr>
        <w:t>supuestam</w:t>
      </w:r>
      <w:r w:rsidR="004671E7" w:rsidRPr="00F56F42">
        <w:rPr>
          <w:sz w:val="24"/>
          <w:szCs w:val="24"/>
        </w:rPr>
        <w:t>e</w:t>
      </w:r>
      <w:r w:rsidR="00752DB0" w:rsidRPr="00F56F42">
        <w:rPr>
          <w:sz w:val="24"/>
          <w:szCs w:val="24"/>
        </w:rPr>
        <w:t>nte hay aquí</w:t>
      </w:r>
      <w:r w:rsidR="004671E7" w:rsidRPr="00F56F42">
        <w:rPr>
          <w:sz w:val="24"/>
          <w:szCs w:val="24"/>
        </w:rPr>
        <w:t xml:space="preserve">, un </w:t>
      </w:r>
      <w:r w:rsidR="00752DB0" w:rsidRPr="00F56F42">
        <w:rPr>
          <w:sz w:val="24"/>
          <w:szCs w:val="24"/>
        </w:rPr>
        <w:t>empate en Veracruz</w:t>
      </w:r>
      <w:r w:rsidR="004671E7" w:rsidRPr="00F56F42">
        <w:rPr>
          <w:sz w:val="24"/>
          <w:szCs w:val="24"/>
        </w:rPr>
        <w:t>, no hay ningún empate.</w:t>
      </w:r>
    </w:p>
    <w:p w:rsidR="004671E7" w:rsidRPr="00F56F42" w:rsidRDefault="004671E7" w:rsidP="00F80283">
      <w:pPr>
        <w:jc w:val="both"/>
        <w:rPr>
          <w:sz w:val="24"/>
          <w:szCs w:val="24"/>
        </w:rPr>
      </w:pPr>
    </w:p>
    <w:p w:rsidR="00752DB0" w:rsidRPr="00F56F42" w:rsidRDefault="004671E7" w:rsidP="00F80283">
      <w:pPr>
        <w:jc w:val="both"/>
        <w:rPr>
          <w:sz w:val="24"/>
          <w:szCs w:val="24"/>
        </w:rPr>
      </w:pPr>
      <w:r w:rsidRPr="00F56F42">
        <w:rPr>
          <w:sz w:val="24"/>
          <w:szCs w:val="24"/>
        </w:rPr>
        <w:t>Pidió al medio de información que no diga</w:t>
      </w:r>
      <w:r w:rsidR="00752DB0" w:rsidRPr="00F56F42">
        <w:rPr>
          <w:sz w:val="24"/>
          <w:szCs w:val="24"/>
        </w:rPr>
        <w:t xml:space="preserve"> mentiras, pue</w:t>
      </w:r>
      <w:r w:rsidRPr="00F56F42">
        <w:rPr>
          <w:sz w:val="24"/>
          <w:szCs w:val="24"/>
        </w:rPr>
        <w:t>d</w:t>
      </w:r>
      <w:r w:rsidR="00752DB0" w:rsidRPr="00F56F42">
        <w:rPr>
          <w:sz w:val="24"/>
          <w:szCs w:val="24"/>
        </w:rPr>
        <w:t>en tener co</w:t>
      </w:r>
      <w:r w:rsidRPr="00F56F42">
        <w:rPr>
          <w:sz w:val="24"/>
          <w:szCs w:val="24"/>
        </w:rPr>
        <w:t>m</w:t>
      </w:r>
      <w:r w:rsidR="00752DB0" w:rsidRPr="00F56F42">
        <w:rPr>
          <w:sz w:val="24"/>
          <w:szCs w:val="24"/>
        </w:rPr>
        <w:t>pro</w:t>
      </w:r>
      <w:r w:rsidRPr="00F56F42">
        <w:rPr>
          <w:sz w:val="24"/>
          <w:szCs w:val="24"/>
        </w:rPr>
        <w:t>misos con Y</w:t>
      </w:r>
      <w:r w:rsidR="00752DB0" w:rsidRPr="00F56F42">
        <w:rPr>
          <w:sz w:val="24"/>
          <w:szCs w:val="24"/>
        </w:rPr>
        <w:t>unes, peor hay que decir la verdad, el per</w:t>
      </w:r>
      <w:r w:rsidRPr="00F56F42">
        <w:rPr>
          <w:sz w:val="24"/>
          <w:szCs w:val="24"/>
        </w:rPr>
        <w:t>i</w:t>
      </w:r>
      <w:r w:rsidR="00752DB0" w:rsidRPr="00F56F42">
        <w:rPr>
          <w:sz w:val="24"/>
          <w:szCs w:val="24"/>
        </w:rPr>
        <w:t>odismo tien</w:t>
      </w:r>
      <w:r w:rsidRPr="00F56F42">
        <w:rPr>
          <w:sz w:val="24"/>
          <w:szCs w:val="24"/>
        </w:rPr>
        <w:t xml:space="preserve">e que </w:t>
      </w:r>
      <w:r w:rsidR="00752DB0" w:rsidRPr="00F56F42">
        <w:rPr>
          <w:sz w:val="24"/>
          <w:szCs w:val="24"/>
        </w:rPr>
        <w:t>ejerc</w:t>
      </w:r>
      <w:r w:rsidRPr="00F56F42">
        <w:rPr>
          <w:sz w:val="24"/>
          <w:szCs w:val="24"/>
        </w:rPr>
        <w:t>erse con objetivo y profesionalidad</w:t>
      </w:r>
      <w:r w:rsidR="00FC0169" w:rsidRPr="00F56F42">
        <w:rPr>
          <w:sz w:val="24"/>
          <w:szCs w:val="24"/>
        </w:rPr>
        <w:t>.</w:t>
      </w:r>
      <w:r w:rsidRPr="00F56F42">
        <w:rPr>
          <w:sz w:val="24"/>
          <w:szCs w:val="24"/>
        </w:rPr>
        <w:t xml:space="preserve"> </w:t>
      </w:r>
    </w:p>
    <w:p w:rsidR="004671E7" w:rsidRPr="00F56F42" w:rsidRDefault="004671E7" w:rsidP="00F80283">
      <w:pPr>
        <w:jc w:val="both"/>
        <w:rPr>
          <w:sz w:val="24"/>
          <w:szCs w:val="24"/>
        </w:rPr>
      </w:pPr>
    </w:p>
    <w:p w:rsidR="00FC0169" w:rsidRPr="00F56F42" w:rsidRDefault="00FC0169" w:rsidP="00F80283">
      <w:pPr>
        <w:jc w:val="both"/>
        <w:rPr>
          <w:sz w:val="24"/>
          <w:szCs w:val="24"/>
        </w:rPr>
      </w:pPr>
      <w:r w:rsidRPr="00F56F42">
        <w:rPr>
          <w:sz w:val="24"/>
          <w:szCs w:val="24"/>
        </w:rPr>
        <w:t>“</w:t>
      </w:r>
      <w:r w:rsidR="00752DB0" w:rsidRPr="00F56F42">
        <w:rPr>
          <w:sz w:val="24"/>
          <w:szCs w:val="24"/>
        </w:rPr>
        <w:t xml:space="preserve">Vamos a triunfar en Veracruz, </w:t>
      </w:r>
      <w:r w:rsidRPr="00F56F42">
        <w:rPr>
          <w:sz w:val="24"/>
          <w:szCs w:val="24"/>
        </w:rPr>
        <w:t xml:space="preserve">vamos a triunfar en el país, </w:t>
      </w:r>
      <w:r w:rsidR="00752DB0" w:rsidRPr="00F56F42">
        <w:rPr>
          <w:sz w:val="24"/>
          <w:szCs w:val="24"/>
        </w:rPr>
        <w:t>porque vam</w:t>
      </w:r>
      <w:r w:rsidRPr="00F56F42">
        <w:rPr>
          <w:sz w:val="24"/>
          <w:szCs w:val="24"/>
        </w:rPr>
        <w:t>os a llev</w:t>
      </w:r>
      <w:r w:rsidR="00752DB0" w:rsidRPr="00F56F42">
        <w:rPr>
          <w:sz w:val="24"/>
          <w:szCs w:val="24"/>
        </w:rPr>
        <w:t>ar entre todos</w:t>
      </w:r>
      <w:r w:rsidRPr="00F56F42">
        <w:rPr>
          <w:sz w:val="24"/>
          <w:szCs w:val="24"/>
        </w:rPr>
        <w:t>, desde abajo,</w:t>
      </w:r>
      <w:r w:rsidR="00752DB0" w:rsidRPr="00F56F42">
        <w:rPr>
          <w:sz w:val="24"/>
          <w:szCs w:val="24"/>
        </w:rPr>
        <w:t xml:space="preserve"> la </w:t>
      </w:r>
      <w:r w:rsidRPr="00F56F42">
        <w:rPr>
          <w:sz w:val="24"/>
          <w:szCs w:val="24"/>
        </w:rPr>
        <w:t>t</w:t>
      </w:r>
      <w:r w:rsidR="00752DB0" w:rsidRPr="00F56F42">
        <w:rPr>
          <w:sz w:val="24"/>
          <w:szCs w:val="24"/>
        </w:rPr>
        <w:t>ransfor</w:t>
      </w:r>
      <w:r w:rsidRPr="00F56F42">
        <w:rPr>
          <w:sz w:val="24"/>
          <w:szCs w:val="24"/>
        </w:rPr>
        <w:t xml:space="preserve">mación </w:t>
      </w:r>
      <w:r w:rsidR="00752DB0" w:rsidRPr="00F56F42">
        <w:rPr>
          <w:sz w:val="24"/>
          <w:szCs w:val="24"/>
        </w:rPr>
        <w:t>que se necesita en Mé</w:t>
      </w:r>
      <w:r w:rsidRPr="00F56F42">
        <w:rPr>
          <w:sz w:val="24"/>
          <w:szCs w:val="24"/>
        </w:rPr>
        <w:t>x</w:t>
      </w:r>
      <w:r w:rsidR="00752DB0" w:rsidRPr="00F56F42">
        <w:rPr>
          <w:sz w:val="24"/>
          <w:szCs w:val="24"/>
        </w:rPr>
        <w:t>i</w:t>
      </w:r>
      <w:r w:rsidRPr="00F56F42">
        <w:rPr>
          <w:sz w:val="24"/>
          <w:szCs w:val="24"/>
        </w:rPr>
        <w:t>c</w:t>
      </w:r>
      <w:r w:rsidR="00752DB0" w:rsidRPr="00F56F42">
        <w:rPr>
          <w:sz w:val="24"/>
          <w:szCs w:val="24"/>
        </w:rPr>
        <w:t>o</w:t>
      </w:r>
      <w:r w:rsidRPr="00F56F42">
        <w:rPr>
          <w:sz w:val="24"/>
          <w:szCs w:val="24"/>
        </w:rPr>
        <w:t>”, expresó.</w:t>
      </w:r>
    </w:p>
    <w:p w:rsidR="00FC0169" w:rsidRPr="00F56F42" w:rsidRDefault="00FC0169" w:rsidP="00F80283">
      <w:pPr>
        <w:jc w:val="both"/>
        <w:rPr>
          <w:sz w:val="24"/>
          <w:szCs w:val="24"/>
        </w:rPr>
      </w:pPr>
      <w:r w:rsidRPr="00F56F42">
        <w:rPr>
          <w:sz w:val="24"/>
          <w:szCs w:val="24"/>
        </w:rPr>
        <w:lastRenderedPageBreak/>
        <w:t xml:space="preserve">Comentó que la transformación del país consistirá en limpiar de corrupción al país, no se permitirá que se roben el dinero del pueblo, se terminarán los privilegios </w:t>
      </w:r>
      <w:r w:rsidR="003D598E" w:rsidRPr="00F56F42">
        <w:rPr>
          <w:sz w:val="24"/>
          <w:szCs w:val="24"/>
        </w:rPr>
        <w:t>en el gobierno</w:t>
      </w:r>
      <w:r w:rsidRPr="00F56F42">
        <w:rPr>
          <w:sz w:val="24"/>
          <w:szCs w:val="24"/>
        </w:rPr>
        <w:t>, se bajará a menos de la mitad del sueldo que actualmente percibe Enrique Peña Nieto, sin compensaciones, porque sería un abuso, un a</w:t>
      </w:r>
      <w:r w:rsidR="003D598E" w:rsidRPr="00F56F42">
        <w:rPr>
          <w:sz w:val="24"/>
          <w:szCs w:val="24"/>
        </w:rPr>
        <w:t>cto de corrupción el cobrar tanto</w:t>
      </w:r>
      <w:r w:rsidRPr="00F56F42">
        <w:rPr>
          <w:sz w:val="24"/>
          <w:szCs w:val="24"/>
        </w:rPr>
        <w:t xml:space="preserve"> habiendo tanta pobreza en el país.</w:t>
      </w:r>
    </w:p>
    <w:p w:rsidR="00FC0169" w:rsidRPr="00F56F42" w:rsidRDefault="00FC0169" w:rsidP="00F80283">
      <w:pPr>
        <w:jc w:val="both"/>
        <w:rPr>
          <w:sz w:val="24"/>
          <w:szCs w:val="24"/>
        </w:rPr>
      </w:pPr>
    </w:p>
    <w:p w:rsidR="001F4DFC" w:rsidRPr="00F56F42" w:rsidRDefault="00FC0169" w:rsidP="00F80283">
      <w:pPr>
        <w:jc w:val="both"/>
        <w:rPr>
          <w:sz w:val="24"/>
          <w:szCs w:val="24"/>
        </w:rPr>
      </w:pPr>
      <w:r w:rsidRPr="00F56F42">
        <w:rPr>
          <w:sz w:val="24"/>
          <w:szCs w:val="24"/>
        </w:rPr>
        <w:t>Señaló que bajará los sueldos de los altos funcionarios públicos para subir el salario de los de abajo y añadió que sus adversarios</w:t>
      </w:r>
      <w:r w:rsidR="001F4DFC" w:rsidRPr="00F56F42">
        <w:rPr>
          <w:sz w:val="24"/>
          <w:szCs w:val="24"/>
        </w:rPr>
        <w:t xml:space="preserve">, los de la mafia del poder y sus voceros, sus intelectuales orgánicos que eso </w:t>
      </w:r>
      <w:r w:rsidRPr="00F56F42">
        <w:rPr>
          <w:sz w:val="24"/>
          <w:szCs w:val="24"/>
        </w:rPr>
        <w:t>es populis</w:t>
      </w:r>
      <w:r w:rsidR="001F4DFC" w:rsidRPr="00F56F42">
        <w:rPr>
          <w:sz w:val="24"/>
          <w:szCs w:val="24"/>
        </w:rPr>
        <w:t>mo e ironizó: “casi no duermo”.</w:t>
      </w:r>
    </w:p>
    <w:p w:rsidR="001F4DFC" w:rsidRPr="00F56F42" w:rsidRDefault="001F4DFC" w:rsidP="00F80283">
      <w:pPr>
        <w:jc w:val="both"/>
        <w:rPr>
          <w:sz w:val="24"/>
          <w:szCs w:val="24"/>
        </w:rPr>
      </w:pPr>
    </w:p>
    <w:p w:rsidR="001F4DFC" w:rsidRPr="00F56F42" w:rsidRDefault="00FC0169" w:rsidP="00F80283">
      <w:pPr>
        <w:jc w:val="both"/>
        <w:rPr>
          <w:sz w:val="24"/>
          <w:szCs w:val="24"/>
        </w:rPr>
      </w:pPr>
      <w:r w:rsidRPr="00F56F42">
        <w:rPr>
          <w:sz w:val="24"/>
          <w:szCs w:val="24"/>
        </w:rPr>
        <w:t xml:space="preserve">Indicó que </w:t>
      </w:r>
      <w:r w:rsidR="001F4DFC" w:rsidRPr="00F56F42">
        <w:rPr>
          <w:sz w:val="24"/>
          <w:szCs w:val="24"/>
        </w:rPr>
        <w:t>siempre quieren asustar con el fantasma del populismo</w:t>
      </w:r>
      <w:r w:rsidR="0017369B" w:rsidRPr="00F56F42">
        <w:rPr>
          <w:sz w:val="24"/>
          <w:szCs w:val="24"/>
        </w:rPr>
        <w:t xml:space="preserve">, ni ellos mismos saben qué es el populismo, es </w:t>
      </w:r>
      <w:r w:rsidR="00C45D97" w:rsidRPr="00F56F42">
        <w:rPr>
          <w:sz w:val="24"/>
          <w:szCs w:val="24"/>
        </w:rPr>
        <w:t xml:space="preserve">un invento, es </w:t>
      </w:r>
      <w:r w:rsidR="0017369B" w:rsidRPr="00F56F42">
        <w:rPr>
          <w:sz w:val="24"/>
          <w:szCs w:val="24"/>
        </w:rPr>
        <w:t xml:space="preserve">como </w:t>
      </w:r>
      <w:r w:rsidRPr="00F56F42">
        <w:rPr>
          <w:sz w:val="24"/>
          <w:szCs w:val="24"/>
        </w:rPr>
        <w:t>“</w:t>
      </w:r>
      <w:r w:rsidR="003D598E" w:rsidRPr="00F56F42">
        <w:rPr>
          <w:sz w:val="24"/>
          <w:szCs w:val="24"/>
        </w:rPr>
        <w:t>el chupacabras</w:t>
      </w:r>
      <w:r w:rsidRPr="00F56F42">
        <w:rPr>
          <w:sz w:val="24"/>
          <w:szCs w:val="24"/>
        </w:rPr>
        <w:t>”</w:t>
      </w:r>
      <w:r w:rsidR="003D598E" w:rsidRPr="00F56F42">
        <w:rPr>
          <w:sz w:val="24"/>
          <w:szCs w:val="24"/>
        </w:rPr>
        <w:t xml:space="preserve">, </w:t>
      </w:r>
      <w:r w:rsidR="0017369B" w:rsidRPr="00F56F42">
        <w:rPr>
          <w:sz w:val="24"/>
          <w:szCs w:val="24"/>
        </w:rPr>
        <w:t>es para espantar, asustar a la gente, por</w:t>
      </w:r>
      <w:r w:rsidR="003D598E" w:rsidRPr="00F56F42">
        <w:rPr>
          <w:sz w:val="24"/>
          <w:szCs w:val="24"/>
        </w:rPr>
        <w:t xml:space="preserve"> eso crearon, n</w:t>
      </w:r>
      <w:r w:rsidRPr="00F56F42">
        <w:rPr>
          <w:sz w:val="24"/>
          <w:szCs w:val="24"/>
        </w:rPr>
        <w:t>o</w:t>
      </w:r>
      <w:r w:rsidR="003D598E" w:rsidRPr="00F56F42">
        <w:rPr>
          <w:sz w:val="24"/>
          <w:szCs w:val="24"/>
        </w:rPr>
        <w:t xml:space="preserve"> de ahora, </w:t>
      </w:r>
      <w:r w:rsidR="00C45D97" w:rsidRPr="00F56F42">
        <w:rPr>
          <w:sz w:val="24"/>
          <w:szCs w:val="24"/>
        </w:rPr>
        <w:t xml:space="preserve">viene de </w:t>
      </w:r>
      <w:r w:rsidR="003D598E" w:rsidRPr="00F56F42">
        <w:rPr>
          <w:sz w:val="24"/>
          <w:szCs w:val="24"/>
        </w:rPr>
        <w:t>tiempo atrás</w:t>
      </w:r>
      <w:r w:rsidR="001F4DFC" w:rsidRPr="00F56F42">
        <w:rPr>
          <w:sz w:val="24"/>
          <w:szCs w:val="24"/>
        </w:rPr>
        <w:t>,</w:t>
      </w:r>
      <w:r w:rsidR="003D598E" w:rsidRPr="00F56F42">
        <w:rPr>
          <w:sz w:val="24"/>
          <w:szCs w:val="24"/>
        </w:rPr>
        <w:t xml:space="preserve"> siempre la derecha</w:t>
      </w:r>
      <w:r w:rsidR="00C45D97" w:rsidRPr="00F56F42">
        <w:rPr>
          <w:sz w:val="24"/>
          <w:szCs w:val="24"/>
        </w:rPr>
        <w:t>, los conservadores</w:t>
      </w:r>
      <w:r w:rsidR="003D598E" w:rsidRPr="00F56F42">
        <w:rPr>
          <w:sz w:val="24"/>
          <w:szCs w:val="24"/>
        </w:rPr>
        <w:t xml:space="preserve"> sacan ese expediente</w:t>
      </w:r>
      <w:r w:rsidR="00C45D97" w:rsidRPr="00F56F42">
        <w:rPr>
          <w:sz w:val="24"/>
          <w:szCs w:val="24"/>
        </w:rPr>
        <w:t>,</w:t>
      </w:r>
      <w:r w:rsidR="003D598E" w:rsidRPr="00F56F42">
        <w:rPr>
          <w:sz w:val="24"/>
          <w:szCs w:val="24"/>
        </w:rPr>
        <w:t xml:space="preserve"> para todo </w:t>
      </w:r>
      <w:r w:rsidR="001F4DFC" w:rsidRPr="00F56F42">
        <w:rPr>
          <w:sz w:val="24"/>
          <w:szCs w:val="24"/>
        </w:rPr>
        <w:t xml:space="preserve">el </w:t>
      </w:r>
      <w:r w:rsidR="003D598E" w:rsidRPr="00F56F42">
        <w:rPr>
          <w:sz w:val="24"/>
          <w:szCs w:val="24"/>
        </w:rPr>
        <w:t xml:space="preserve">que lucha </w:t>
      </w:r>
      <w:r w:rsidR="0017369B" w:rsidRPr="00F56F42">
        <w:rPr>
          <w:sz w:val="24"/>
          <w:szCs w:val="24"/>
        </w:rPr>
        <w:t xml:space="preserve">a favor del </w:t>
      </w:r>
      <w:r w:rsidR="001F4DFC" w:rsidRPr="00F56F42">
        <w:rPr>
          <w:sz w:val="24"/>
          <w:szCs w:val="24"/>
        </w:rPr>
        <w:t xml:space="preserve">pueblo </w:t>
      </w:r>
      <w:r w:rsidR="00C45D97" w:rsidRPr="00F56F42">
        <w:rPr>
          <w:sz w:val="24"/>
          <w:szCs w:val="24"/>
        </w:rPr>
        <w:t xml:space="preserve">se la acusa de </w:t>
      </w:r>
      <w:r w:rsidR="003D598E" w:rsidRPr="00F56F42">
        <w:rPr>
          <w:sz w:val="24"/>
          <w:szCs w:val="24"/>
        </w:rPr>
        <w:t>populista</w:t>
      </w:r>
      <w:r w:rsidR="001F4DFC" w:rsidRPr="00F56F42">
        <w:rPr>
          <w:sz w:val="24"/>
          <w:szCs w:val="24"/>
        </w:rPr>
        <w:t>.</w:t>
      </w:r>
    </w:p>
    <w:p w:rsidR="001F4DFC" w:rsidRPr="00F56F42" w:rsidRDefault="001F4DFC" w:rsidP="00F80283">
      <w:pPr>
        <w:jc w:val="both"/>
        <w:rPr>
          <w:sz w:val="24"/>
          <w:szCs w:val="24"/>
        </w:rPr>
      </w:pPr>
    </w:p>
    <w:p w:rsidR="003D598E" w:rsidRPr="00F56F42" w:rsidRDefault="00C45D97" w:rsidP="00F80283">
      <w:pPr>
        <w:jc w:val="both"/>
        <w:rPr>
          <w:sz w:val="24"/>
          <w:szCs w:val="24"/>
        </w:rPr>
      </w:pPr>
      <w:r w:rsidRPr="00F56F42">
        <w:rPr>
          <w:sz w:val="24"/>
          <w:szCs w:val="24"/>
        </w:rPr>
        <w:t>Comento que a Hi</w:t>
      </w:r>
      <w:r w:rsidR="003D598E" w:rsidRPr="00F56F42">
        <w:rPr>
          <w:sz w:val="24"/>
          <w:szCs w:val="24"/>
        </w:rPr>
        <w:t>da</w:t>
      </w:r>
      <w:r w:rsidRPr="00F56F42">
        <w:rPr>
          <w:sz w:val="24"/>
          <w:szCs w:val="24"/>
        </w:rPr>
        <w:t>l</w:t>
      </w:r>
      <w:r w:rsidR="003D598E" w:rsidRPr="00F56F42">
        <w:rPr>
          <w:sz w:val="24"/>
          <w:szCs w:val="24"/>
        </w:rPr>
        <w:t xml:space="preserve">go </w:t>
      </w:r>
      <w:r w:rsidRPr="00F56F42">
        <w:rPr>
          <w:sz w:val="24"/>
          <w:szCs w:val="24"/>
        </w:rPr>
        <w:t xml:space="preserve">se le acusaba de </w:t>
      </w:r>
      <w:r w:rsidR="003D598E" w:rsidRPr="00F56F42">
        <w:rPr>
          <w:sz w:val="24"/>
          <w:szCs w:val="24"/>
        </w:rPr>
        <w:t xml:space="preserve">demagogo, </w:t>
      </w:r>
      <w:r w:rsidR="004674A7" w:rsidRPr="00F56F42">
        <w:rPr>
          <w:sz w:val="24"/>
          <w:szCs w:val="24"/>
        </w:rPr>
        <w:t xml:space="preserve">al presidente </w:t>
      </w:r>
      <w:r w:rsidR="003D598E" w:rsidRPr="00F56F42">
        <w:rPr>
          <w:sz w:val="24"/>
          <w:szCs w:val="24"/>
        </w:rPr>
        <w:t>Juárez</w:t>
      </w:r>
      <w:r w:rsidR="004674A7" w:rsidRPr="00F56F42">
        <w:rPr>
          <w:sz w:val="24"/>
          <w:szCs w:val="24"/>
        </w:rPr>
        <w:t xml:space="preserve"> también</w:t>
      </w:r>
      <w:r w:rsidR="003D598E" w:rsidRPr="00F56F42">
        <w:rPr>
          <w:sz w:val="24"/>
          <w:szCs w:val="24"/>
        </w:rPr>
        <w:t xml:space="preserve"> padeció de </w:t>
      </w:r>
      <w:r w:rsidR="004674A7" w:rsidRPr="00F56F42">
        <w:rPr>
          <w:sz w:val="24"/>
          <w:szCs w:val="24"/>
        </w:rPr>
        <w:t xml:space="preserve">discriminación y </w:t>
      </w:r>
      <w:r w:rsidR="003D598E" w:rsidRPr="00F56F42">
        <w:rPr>
          <w:sz w:val="24"/>
          <w:szCs w:val="24"/>
        </w:rPr>
        <w:t xml:space="preserve">racismo, </w:t>
      </w:r>
      <w:r w:rsidR="004674A7" w:rsidRPr="00F56F42">
        <w:rPr>
          <w:sz w:val="24"/>
          <w:szCs w:val="24"/>
        </w:rPr>
        <w:t xml:space="preserve">los oligarcas decían que </w:t>
      </w:r>
      <w:r w:rsidR="003D598E" w:rsidRPr="00F56F42">
        <w:rPr>
          <w:sz w:val="24"/>
          <w:szCs w:val="24"/>
        </w:rPr>
        <w:t>Madero estaba loco, así siempre se mal habla de diri</w:t>
      </w:r>
      <w:r w:rsidR="006D5C65" w:rsidRPr="00F56F42">
        <w:rPr>
          <w:sz w:val="24"/>
          <w:szCs w:val="24"/>
        </w:rPr>
        <w:t>g</w:t>
      </w:r>
      <w:r w:rsidR="003D598E" w:rsidRPr="00F56F42">
        <w:rPr>
          <w:sz w:val="24"/>
          <w:szCs w:val="24"/>
        </w:rPr>
        <w:t>en</w:t>
      </w:r>
      <w:r w:rsidR="006D5C65" w:rsidRPr="00F56F42">
        <w:rPr>
          <w:sz w:val="24"/>
          <w:szCs w:val="24"/>
        </w:rPr>
        <w:t>tes sociales, se les llama populistas, demagogos, se les llama también deli</w:t>
      </w:r>
      <w:r w:rsidR="00580F14" w:rsidRPr="00F56F42">
        <w:rPr>
          <w:sz w:val="24"/>
          <w:szCs w:val="24"/>
        </w:rPr>
        <w:t>n</w:t>
      </w:r>
      <w:r w:rsidR="006D5C65" w:rsidRPr="00F56F42">
        <w:rPr>
          <w:sz w:val="24"/>
          <w:szCs w:val="24"/>
        </w:rPr>
        <w:t>cuentes</w:t>
      </w:r>
      <w:r w:rsidR="003D598E" w:rsidRPr="00F56F42">
        <w:rPr>
          <w:sz w:val="24"/>
          <w:szCs w:val="24"/>
        </w:rPr>
        <w:t>.</w:t>
      </w:r>
    </w:p>
    <w:p w:rsidR="00580F14" w:rsidRPr="00F56F42" w:rsidRDefault="00580F14" w:rsidP="006D5C65">
      <w:pPr>
        <w:jc w:val="both"/>
        <w:rPr>
          <w:sz w:val="24"/>
          <w:szCs w:val="24"/>
        </w:rPr>
      </w:pPr>
    </w:p>
    <w:p w:rsidR="002B0CF4" w:rsidRPr="00F56F42" w:rsidRDefault="006D5C65" w:rsidP="006D5C65">
      <w:pPr>
        <w:jc w:val="both"/>
        <w:rPr>
          <w:sz w:val="24"/>
          <w:szCs w:val="24"/>
        </w:rPr>
      </w:pPr>
      <w:r w:rsidRPr="00F56F42">
        <w:rPr>
          <w:sz w:val="24"/>
          <w:szCs w:val="24"/>
        </w:rPr>
        <w:t xml:space="preserve">Ejemplificó que una candidata que viene del </w:t>
      </w:r>
      <w:r w:rsidR="003D598E" w:rsidRPr="00F56F42">
        <w:rPr>
          <w:sz w:val="24"/>
          <w:szCs w:val="24"/>
        </w:rPr>
        <w:t>movimiento s</w:t>
      </w:r>
      <w:r w:rsidRPr="00F56F42">
        <w:rPr>
          <w:sz w:val="24"/>
          <w:szCs w:val="24"/>
        </w:rPr>
        <w:t>o</w:t>
      </w:r>
      <w:r w:rsidR="003D598E" w:rsidRPr="00F56F42">
        <w:rPr>
          <w:sz w:val="24"/>
          <w:szCs w:val="24"/>
        </w:rPr>
        <w:t xml:space="preserve">cial, </w:t>
      </w:r>
      <w:r w:rsidR="0013345B" w:rsidRPr="00F56F42">
        <w:rPr>
          <w:sz w:val="24"/>
          <w:szCs w:val="24"/>
        </w:rPr>
        <w:t xml:space="preserve">Nestora Salgado está siendo </w:t>
      </w:r>
      <w:r w:rsidR="003D598E" w:rsidRPr="00F56F42">
        <w:rPr>
          <w:sz w:val="24"/>
          <w:szCs w:val="24"/>
        </w:rPr>
        <w:t>acusada p</w:t>
      </w:r>
      <w:r w:rsidR="0013345B" w:rsidRPr="00F56F42">
        <w:rPr>
          <w:sz w:val="24"/>
          <w:szCs w:val="24"/>
        </w:rPr>
        <w:t>o</w:t>
      </w:r>
      <w:r w:rsidR="003D598E" w:rsidRPr="00F56F42">
        <w:rPr>
          <w:sz w:val="24"/>
          <w:szCs w:val="24"/>
        </w:rPr>
        <w:t xml:space="preserve">r el PRI de delitos, </w:t>
      </w:r>
      <w:r w:rsidR="004E47AA" w:rsidRPr="00F56F42">
        <w:rPr>
          <w:sz w:val="24"/>
          <w:szCs w:val="24"/>
        </w:rPr>
        <w:t>“</w:t>
      </w:r>
      <w:r w:rsidR="003D598E" w:rsidRPr="00F56F42">
        <w:rPr>
          <w:sz w:val="24"/>
          <w:szCs w:val="24"/>
        </w:rPr>
        <w:t>usted</w:t>
      </w:r>
      <w:r w:rsidR="004E47AA" w:rsidRPr="00F56F42">
        <w:rPr>
          <w:sz w:val="24"/>
          <w:szCs w:val="24"/>
        </w:rPr>
        <w:t>e</w:t>
      </w:r>
      <w:r w:rsidR="003D598E" w:rsidRPr="00F56F42">
        <w:rPr>
          <w:sz w:val="24"/>
          <w:szCs w:val="24"/>
        </w:rPr>
        <w:t>s saben</w:t>
      </w:r>
      <w:r w:rsidR="004E47AA" w:rsidRPr="00F56F42">
        <w:rPr>
          <w:sz w:val="24"/>
          <w:szCs w:val="24"/>
        </w:rPr>
        <w:t xml:space="preserve"> bien</w:t>
      </w:r>
      <w:r w:rsidR="003D598E" w:rsidRPr="00F56F42">
        <w:rPr>
          <w:sz w:val="24"/>
          <w:szCs w:val="24"/>
        </w:rPr>
        <w:t xml:space="preserve"> que los luchadores sociales tienen que padecer de denuncias, le</w:t>
      </w:r>
      <w:r w:rsidR="004E47AA" w:rsidRPr="00F56F42">
        <w:rPr>
          <w:sz w:val="24"/>
          <w:szCs w:val="24"/>
        </w:rPr>
        <w:t>s</w:t>
      </w:r>
      <w:r w:rsidR="003D598E" w:rsidRPr="00F56F42">
        <w:rPr>
          <w:sz w:val="24"/>
          <w:szCs w:val="24"/>
        </w:rPr>
        <w:t xml:space="preserve"> fabrican de</w:t>
      </w:r>
      <w:r w:rsidR="004E47AA" w:rsidRPr="00F56F42">
        <w:rPr>
          <w:sz w:val="24"/>
          <w:szCs w:val="24"/>
        </w:rPr>
        <w:t>l</w:t>
      </w:r>
      <w:r w:rsidR="003D598E" w:rsidRPr="00F56F42">
        <w:rPr>
          <w:sz w:val="24"/>
          <w:szCs w:val="24"/>
        </w:rPr>
        <w:t xml:space="preserve">itos a los </w:t>
      </w:r>
      <w:r w:rsidR="004E47AA" w:rsidRPr="00F56F42">
        <w:rPr>
          <w:sz w:val="24"/>
          <w:szCs w:val="24"/>
        </w:rPr>
        <w:t xml:space="preserve">dirigentes magisteriales, a los dirigentes </w:t>
      </w:r>
      <w:r w:rsidR="002B0CF4" w:rsidRPr="00F56F42">
        <w:rPr>
          <w:sz w:val="24"/>
          <w:szCs w:val="24"/>
        </w:rPr>
        <w:t>campesinos, a los dirigentes</w:t>
      </w:r>
      <w:r w:rsidR="003D598E" w:rsidRPr="00F56F42">
        <w:rPr>
          <w:sz w:val="24"/>
          <w:szCs w:val="24"/>
        </w:rPr>
        <w:t>,</w:t>
      </w:r>
      <w:r w:rsidR="002B0CF4" w:rsidRPr="00F56F42">
        <w:rPr>
          <w:sz w:val="24"/>
          <w:szCs w:val="24"/>
        </w:rPr>
        <w:t xml:space="preserve"> a los dirigentes</w:t>
      </w:r>
      <w:r w:rsidR="003D598E" w:rsidRPr="00F56F42">
        <w:rPr>
          <w:sz w:val="24"/>
          <w:szCs w:val="24"/>
        </w:rPr>
        <w:t xml:space="preserve"> obreros</w:t>
      </w:r>
      <w:r w:rsidR="002B0CF4" w:rsidRPr="00F56F42">
        <w:rPr>
          <w:sz w:val="24"/>
          <w:szCs w:val="24"/>
        </w:rPr>
        <w:t>”.</w:t>
      </w:r>
    </w:p>
    <w:p w:rsidR="002B0CF4" w:rsidRPr="00F56F42" w:rsidRDefault="002B0CF4" w:rsidP="006D5C65">
      <w:pPr>
        <w:jc w:val="both"/>
        <w:rPr>
          <w:sz w:val="24"/>
          <w:szCs w:val="24"/>
        </w:rPr>
      </w:pPr>
    </w:p>
    <w:p w:rsidR="003D598E" w:rsidRPr="00F56F42" w:rsidRDefault="002B0CF4" w:rsidP="006D5C65">
      <w:pPr>
        <w:jc w:val="both"/>
        <w:rPr>
          <w:sz w:val="24"/>
          <w:szCs w:val="24"/>
        </w:rPr>
      </w:pPr>
      <w:r w:rsidRPr="00F56F42">
        <w:rPr>
          <w:sz w:val="24"/>
          <w:szCs w:val="24"/>
        </w:rPr>
        <w:t>López Obrador recordó que por defender el petróleo</w:t>
      </w:r>
      <w:r w:rsidR="00D929D4" w:rsidRPr="00F56F42">
        <w:rPr>
          <w:sz w:val="24"/>
          <w:szCs w:val="24"/>
        </w:rPr>
        <w:t xml:space="preserve"> en Tabasco</w:t>
      </w:r>
      <w:r w:rsidRPr="00F56F42">
        <w:rPr>
          <w:sz w:val="24"/>
          <w:szCs w:val="24"/>
        </w:rPr>
        <w:t xml:space="preserve">, lo </w:t>
      </w:r>
      <w:r w:rsidR="003D598E" w:rsidRPr="00F56F42">
        <w:rPr>
          <w:sz w:val="24"/>
          <w:szCs w:val="24"/>
        </w:rPr>
        <w:t xml:space="preserve">acusaron </w:t>
      </w:r>
      <w:r w:rsidR="00D929D4" w:rsidRPr="00F56F42">
        <w:rPr>
          <w:sz w:val="24"/>
          <w:szCs w:val="24"/>
        </w:rPr>
        <w:t>con</w:t>
      </w:r>
      <w:r w:rsidRPr="00F56F42">
        <w:rPr>
          <w:sz w:val="24"/>
          <w:szCs w:val="24"/>
        </w:rPr>
        <w:t xml:space="preserve"> </w:t>
      </w:r>
      <w:r w:rsidR="003D598E" w:rsidRPr="00F56F42">
        <w:rPr>
          <w:sz w:val="24"/>
          <w:szCs w:val="24"/>
        </w:rPr>
        <w:t xml:space="preserve">11 delitos, </w:t>
      </w:r>
      <w:r w:rsidRPr="00F56F42">
        <w:rPr>
          <w:sz w:val="24"/>
          <w:szCs w:val="24"/>
        </w:rPr>
        <w:t xml:space="preserve">le </w:t>
      </w:r>
      <w:r w:rsidR="003D598E" w:rsidRPr="00F56F42">
        <w:rPr>
          <w:sz w:val="24"/>
          <w:szCs w:val="24"/>
        </w:rPr>
        <w:t>metier</w:t>
      </w:r>
      <w:r w:rsidRPr="00F56F42">
        <w:rPr>
          <w:sz w:val="24"/>
          <w:szCs w:val="24"/>
        </w:rPr>
        <w:t>on todo el Código P</w:t>
      </w:r>
      <w:r w:rsidR="003D598E" w:rsidRPr="00F56F42">
        <w:rPr>
          <w:sz w:val="24"/>
          <w:szCs w:val="24"/>
        </w:rPr>
        <w:t>enal,</w:t>
      </w:r>
      <w:r w:rsidRPr="00F56F42">
        <w:rPr>
          <w:sz w:val="24"/>
          <w:szCs w:val="24"/>
        </w:rPr>
        <w:t xml:space="preserve"> hasta</w:t>
      </w:r>
      <w:r w:rsidR="003D598E" w:rsidRPr="00F56F42">
        <w:rPr>
          <w:sz w:val="24"/>
          <w:szCs w:val="24"/>
        </w:rPr>
        <w:t xml:space="preserve"> orden de apre</w:t>
      </w:r>
      <w:r w:rsidRPr="00F56F42">
        <w:rPr>
          <w:sz w:val="24"/>
          <w:szCs w:val="24"/>
        </w:rPr>
        <w:t>he</w:t>
      </w:r>
      <w:r w:rsidR="003D598E" w:rsidRPr="00F56F42">
        <w:rPr>
          <w:sz w:val="24"/>
          <w:szCs w:val="24"/>
        </w:rPr>
        <w:t xml:space="preserve">nsión </w:t>
      </w:r>
      <w:r w:rsidRPr="00F56F42">
        <w:rPr>
          <w:sz w:val="24"/>
          <w:szCs w:val="24"/>
        </w:rPr>
        <w:t>“¿</w:t>
      </w:r>
      <w:r w:rsidR="003D598E" w:rsidRPr="00F56F42">
        <w:rPr>
          <w:sz w:val="24"/>
          <w:szCs w:val="24"/>
        </w:rPr>
        <w:t>y qué pasó</w:t>
      </w:r>
      <w:r w:rsidRPr="00F56F42">
        <w:rPr>
          <w:sz w:val="24"/>
          <w:szCs w:val="24"/>
        </w:rPr>
        <w:t>?</w:t>
      </w:r>
      <w:r w:rsidR="003D598E" w:rsidRPr="00F56F42">
        <w:rPr>
          <w:sz w:val="24"/>
          <w:szCs w:val="24"/>
        </w:rPr>
        <w:t xml:space="preserve"> aquí estoy, </w:t>
      </w:r>
      <w:r w:rsidR="002A2854" w:rsidRPr="00F56F42">
        <w:rPr>
          <w:sz w:val="24"/>
          <w:szCs w:val="24"/>
        </w:rPr>
        <w:t>vamos a transformar el país</w:t>
      </w:r>
      <w:r w:rsidRPr="00F56F42">
        <w:rPr>
          <w:sz w:val="24"/>
          <w:szCs w:val="24"/>
        </w:rPr>
        <w:t>”.</w:t>
      </w:r>
    </w:p>
    <w:p w:rsidR="002B0CF4" w:rsidRPr="00F56F42" w:rsidRDefault="002B0CF4" w:rsidP="006D5C65">
      <w:pPr>
        <w:jc w:val="both"/>
        <w:rPr>
          <w:sz w:val="24"/>
          <w:szCs w:val="24"/>
        </w:rPr>
      </w:pPr>
    </w:p>
    <w:p w:rsidR="00D929D4" w:rsidRPr="00F56F42" w:rsidRDefault="00D929D4" w:rsidP="00F80283">
      <w:pPr>
        <w:jc w:val="both"/>
        <w:rPr>
          <w:sz w:val="24"/>
          <w:szCs w:val="24"/>
        </w:rPr>
      </w:pPr>
      <w:r w:rsidRPr="00F56F42">
        <w:rPr>
          <w:sz w:val="24"/>
          <w:szCs w:val="24"/>
        </w:rPr>
        <w:t xml:space="preserve">Dijo que habrá un gobierno humilde y por ellos se quitarán los privilegios como es la atención médica privada para altos funcionarios públicos, donde se gasta </w:t>
      </w:r>
      <w:r w:rsidR="00817827" w:rsidRPr="00F56F42">
        <w:rPr>
          <w:sz w:val="24"/>
          <w:szCs w:val="24"/>
        </w:rPr>
        <w:t>5 mil m</w:t>
      </w:r>
      <w:r w:rsidRPr="00F56F42">
        <w:rPr>
          <w:sz w:val="24"/>
          <w:szCs w:val="24"/>
        </w:rPr>
        <w:t>i</w:t>
      </w:r>
      <w:r w:rsidR="00817827" w:rsidRPr="00F56F42">
        <w:rPr>
          <w:sz w:val="24"/>
          <w:szCs w:val="24"/>
        </w:rPr>
        <w:t xml:space="preserve">llones </w:t>
      </w:r>
      <w:r w:rsidRPr="00F56F42">
        <w:rPr>
          <w:sz w:val="24"/>
          <w:szCs w:val="24"/>
        </w:rPr>
        <w:t>d</w:t>
      </w:r>
      <w:r w:rsidR="00817827" w:rsidRPr="00F56F42">
        <w:rPr>
          <w:sz w:val="24"/>
          <w:szCs w:val="24"/>
        </w:rPr>
        <w:t>e pesos al año</w:t>
      </w:r>
      <w:r w:rsidRPr="00F56F42">
        <w:rPr>
          <w:sz w:val="24"/>
          <w:szCs w:val="24"/>
        </w:rPr>
        <w:t>.</w:t>
      </w:r>
    </w:p>
    <w:p w:rsidR="00D929D4" w:rsidRPr="00F56F42" w:rsidRDefault="00D929D4" w:rsidP="00F80283">
      <w:pPr>
        <w:jc w:val="both"/>
        <w:rPr>
          <w:sz w:val="24"/>
          <w:szCs w:val="24"/>
        </w:rPr>
      </w:pPr>
    </w:p>
    <w:p w:rsidR="00FF505D" w:rsidRPr="00F56F42" w:rsidRDefault="00D929D4" w:rsidP="00F80283">
      <w:pPr>
        <w:jc w:val="both"/>
        <w:rPr>
          <w:sz w:val="24"/>
          <w:szCs w:val="24"/>
        </w:rPr>
      </w:pPr>
      <w:r w:rsidRPr="00F56F42">
        <w:rPr>
          <w:sz w:val="24"/>
          <w:szCs w:val="24"/>
        </w:rPr>
        <w:t xml:space="preserve">Comentó que </w:t>
      </w:r>
      <w:r w:rsidR="00FF505D" w:rsidRPr="00F56F42">
        <w:rPr>
          <w:sz w:val="24"/>
          <w:szCs w:val="24"/>
        </w:rPr>
        <w:t>u</w:t>
      </w:r>
      <w:r w:rsidR="00817827" w:rsidRPr="00F56F42">
        <w:rPr>
          <w:sz w:val="24"/>
          <w:szCs w:val="24"/>
        </w:rPr>
        <w:t>n alto funcionario púbico</w:t>
      </w:r>
      <w:r w:rsidR="00FF505D" w:rsidRPr="00F56F42">
        <w:rPr>
          <w:sz w:val="24"/>
          <w:szCs w:val="24"/>
        </w:rPr>
        <w:t>, que</w:t>
      </w:r>
      <w:r w:rsidR="00817827" w:rsidRPr="00F56F42">
        <w:rPr>
          <w:sz w:val="24"/>
          <w:szCs w:val="24"/>
        </w:rPr>
        <w:t xml:space="preserve"> ahora </w:t>
      </w:r>
      <w:r w:rsidR="00FF505D" w:rsidRPr="00F56F42">
        <w:rPr>
          <w:sz w:val="24"/>
          <w:szCs w:val="24"/>
        </w:rPr>
        <w:t xml:space="preserve">está </w:t>
      </w:r>
      <w:r w:rsidR="00817827" w:rsidRPr="00F56F42">
        <w:rPr>
          <w:sz w:val="24"/>
          <w:szCs w:val="24"/>
        </w:rPr>
        <w:t>retirado</w:t>
      </w:r>
      <w:r w:rsidR="00FF505D" w:rsidRPr="00F56F42">
        <w:rPr>
          <w:sz w:val="24"/>
          <w:szCs w:val="24"/>
        </w:rPr>
        <w:t>,</w:t>
      </w:r>
      <w:r w:rsidR="00817827" w:rsidRPr="00F56F42">
        <w:rPr>
          <w:sz w:val="24"/>
          <w:szCs w:val="24"/>
        </w:rPr>
        <w:t xml:space="preserve"> se hizo una cirugía plástica de la nariz </w:t>
      </w:r>
      <w:r w:rsidR="00FF505D" w:rsidRPr="00F56F42">
        <w:rPr>
          <w:sz w:val="24"/>
          <w:szCs w:val="24"/>
        </w:rPr>
        <w:t xml:space="preserve">a costa del erario público, </w:t>
      </w:r>
      <w:r w:rsidR="00817827" w:rsidRPr="00F56F42">
        <w:rPr>
          <w:sz w:val="24"/>
          <w:szCs w:val="24"/>
        </w:rPr>
        <w:t xml:space="preserve">se estiran por eso aparecen que están </w:t>
      </w:r>
      <w:r w:rsidR="00FF505D" w:rsidRPr="00F56F42">
        <w:rPr>
          <w:sz w:val="24"/>
          <w:szCs w:val="24"/>
        </w:rPr>
        <w:t>muy jóvenes.</w:t>
      </w:r>
    </w:p>
    <w:p w:rsidR="00FF505D" w:rsidRPr="00F56F42" w:rsidRDefault="00FF505D" w:rsidP="00F80283">
      <w:pPr>
        <w:jc w:val="both"/>
        <w:rPr>
          <w:sz w:val="24"/>
          <w:szCs w:val="24"/>
        </w:rPr>
      </w:pPr>
    </w:p>
    <w:p w:rsidR="00FF505D" w:rsidRPr="00F56F42" w:rsidRDefault="00FF505D" w:rsidP="00F80283">
      <w:pPr>
        <w:jc w:val="both"/>
        <w:rPr>
          <w:sz w:val="24"/>
          <w:szCs w:val="24"/>
        </w:rPr>
      </w:pPr>
      <w:r w:rsidRPr="00F56F42">
        <w:rPr>
          <w:sz w:val="24"/>
          <w:szCs w:val="24"/>
        </w:rPr>
        <w:t>Expresó que “me dicen</w:t>
      </w:r>
      <w:r w:rsidR="00817827" w:rsidRPr="00F56F42">
        <w:rPr>
          <w:sz w:val="24"/>
          <w:szCs w:val="24"/>
        </w:rPr>
        <w:t xml:space="preserve"> q</w:t>
      </w:r>
      <w:r w:rsidRPr="00F56F42">
        <w:rPr>
          <w:sz w:val="24"/>
          <w:szCs w:val="24"/>
        </w:rPr>
        <w:t>u</w:t>
      </w:r>
      <w:r w:rsidR="00817827" w:rsidRPr="00F56F42">
        <w:rPr>
          <w:sz w:val="24"/>
          <w:szCs w:val="24"/>
        </w:rPr>
        <w:t>e estoy choc</w:t>
      </w:r>
      <w:r w:rsidRPr="00F56F42">
        <w:rPr>
          <w:sz w:val="24"/>
          <w:szCs w:val="24"/>
        </w:rPr>
        <w:t>he</w:t>
      </w:r>
      <w:r w:rsidR="00817827" w:rsidRPr="00F56F42">
        <w:rPr>
          <w:sz w:val="24"/>
          <w:szCs w:val="24"/>
        </w:rPr>
        <w:t>ando,</w:t>
      </w:r>
      <w:r w:rsidRPr="00F56F42">
        <w:rPr>
          <w:sz w:val="24"/>
          <w:szCs w:val="24"/>
        </w:rPr>
        <w:t xml:space="preserve"> que estoy enfermo,</w:t>
      </w:r>
      <w:r w:rsidR="00817827" w:rsidRPr="00F56F42">
        <w:rPr>
          <w:sz w:val="24"/>
          <w:szCs w:val="24"/>
        </w:rPr>
        <w:t xml:space="preserve"> pero yo </w:t>
      </w:r>
      <w:r w:rsidRPr="00F56F42">
        <w:rPr>
          <w:sz w:val="24"/>
          <w:szCs w:val="24"/>
        </w:rPr>
        <w:t>est</w:t>
      </w:r>
      <w:r w:rsidR="00817827" w:rsidRPr="00F56F42">
        <w:rPr>
          <w:sz w:val="24"/>
          <w:szCs w:val="24"/>
        </w:rPr>
        <w:t xml:space="preserve">oy </w:t>
      </w:r>
      <w:r w:rsidRPr="00F56F42">
        <w:rPr>
          <w:sz w:val="24"/>
          <w:szCs w:val="24"/>
        </w:rPr>
        <w:t xml:space="preserve">al </w:t>
      </w:r>
      <w:r w:rsidR="00817827" w:rsidRPr="00F56F42">
        <w:rPr>
          <w:sz w:val="24"/>
          <w:szCs w:val="24"/>
        </w:rPr>
        <w:t>natural y estoy al cien</w:t>
      </w:r>
      <w:r w:rsidRPr="00F56F42">
        <w:rPr>
          <w:sz w:val="24"/>
          <w:szCs w:val="24"/>
        </w:rPr>
        <w:t xml:space="preserve">”. </w:t>
      </w:r>
    </w:p>
    <w:p w:rsidR="00FF505D" w:rsidRPr="00F56F42" w:rsidRDefault="00FF505D" w:rsidP="00F80283">
      <w:pPr>
        <w:jc w:val="both"/>
        <w:rPr>
          <w:sz w:val="24"/>
          <w:szCs w:val="24"/>
        </w:rPr>
      </w:pPr>
    </w:p>
    <w:p w:rsidR="00817827" w:rsidRPr="00F56F42" w:rsidRDefault="00FF505D" w:rsidP="00F80283">
      <w:pPr>
        <w:jc w:val="both"/>
        <w:rPr>
          <w:sz w:val="24"/>
          <w:szCs w:val="24"/>
        </w:rPr>
      </w:pPr>
      <w:r w:rsidRPr="00F56F42">
        <w:rPr>
          <w:sz w:val="24"/>
          <w:szCs w:val="24"/>
        </w:rPr>
        <w:t>Dijo que los altos funcionarios v</w:t>
      </w:r>
      <w:r w:rsidR="00817827" w:rsidRPr="00F56F42">
        <w:rPr>
          <w:sz w:val="24"/>
          <w:szCs w:val="24"/>
        </w:rPr>
        <w:t>an a tener que ir al</w:t>
      </w:r>
      <w:r w:rsidRPr="00F56F42">
        <w:rPr>
          <w:sz w:val="24"/>
          <w:szCs w:val="24"/>
        </w:rPr>
        <w:t xml:space="preserve"> ISSSTE, al Seguro y al Seguro P</w:t>
      </w:r>
      <w:r w:rsidR="00817827" w:rsidRPr="00F56F42">
        <w:rPr>
          <w:sz w:val="24"/>
          <w:szCs w:val="24"/>
        </w:rPr>
        <w:t>opular, que no es ni seguro ni popular,</w:t>
      </w:r>
      <w:r w:rsidRPr="00F56F42">
        <w:rPr>
          <w:sz w:val="24"/>
          <w:szCs w:val="24"/>
        </w:rPr>
        <w:t xml:space="preserve"> para que vean qué sé siente,</w:t>
      </w:r>
      <w:r w:rsidR="00817827" w:rsidRPr="00F56F42">
        <w:rPr>
          <w:sz w:val="24"/>
          <w:szCs w:val="24"/>
        </w:rPr>
        <w:t xml:space="preserve"> </w:t>
      </w:r>
      <w:r w:rsidRPr="00F56F42">
        <w:rPr>
          <w:sz w:val="24"/>
          <w:szCs w:val="24"/>
        </w:rPr>
        <w:t>p</w:t>
      </w:r>
      <w:r w:rsidR="00817827" w:rsidRPr="00F56F42">
        <w:rPr>
          <w:sz w:val="24"/>
          <w:szCs w:val="24"/>
        </w:rPr>
        <w:t>orqu</w:t>
      </w:r>
      <w:r w:rsidRPr="00F56F42">
        <w:rPr>
          <w:sz w:val="24"/>
          <w:szCs w:val="24"/>
        </w:rPr>
        <w:t>e</w:t>
      </w:r>
      <w:r w:rsidR="00817827" w:rsidRPr="00F56F42">
        <w:rPr>
          <w:sz w:val="24"/>
          <w:szCs w:val="24"/>
        </w:rPr>
        <w:t xml:space="preserve"> no hay medicinas en el centro de salud</w:t>
      </w:r>
      <w:r w:rsidRPr="00F56F42">
        <w:rPr>
          <w:sz w:val="24"/>
          <w:szCs w:val="24"/>
        </w:rPr>
        <w:t>.</w:t>
      </w:r>
      <w:r w:rsidR="00817827" w:rsidRPr="00F56F42">
        <w:rPr>
          <w:sz w:val="24"/>
          <w:szCs w:val="24"/>
        </w:rPr>
        <w:t xml:space="preserve"> </w:t>
      </w:r>
    </w:p>
    <w:p w:rsidR="00817827" w:rsidRPr="00F56F42" w:rsidRDefault="00817827" w:rsidP="00F80283">
      <w:pPr>
        <w:jc w:val="both"/>
        <w:rPr>
          <w:sz w:val="24"/>
          <w:szCs w:val="24"/>
        </w:rPr>
      </w:pPr>
    </w:p>
    <w:p w:rsidR="00FF505D" w:rsidRPr="00F56F42" w:rsidRDefault="00FF505D" w:rsidP="006F1BC5">
      <w:pPr>
        <w:jc w:val="both"/>
        <w:rPr>
          <w:sz w:val="24"/>
          <w:szCs w:val="24"/>
        </w:rPr>
      </w:pPr>
      <w:r w:rsidRPr="00F56F42">
        <w:rPr>
          <w:sz w:val="24"/>
          <w:szCs w:val="24"/>
        </w:rPr>
        <w:t xml:space="preserve">En otro tema, manifestó que le </w:t>
      </w:r>
      <w:r w:rsidR="003A462E" w:rsidRPr="00F56F42">
        <w:rPr>
          <w:sz w:val="24"/>
          <w:szCs w:val="24"/>
        </w:rPr>
        <w:t>van a poner la banda presidencial</w:t>
      </w:r>
      <w:r w:rsidRPr="00F56F42">
        <w:rPr>
          <w:sz w:val="24"/>
          <w:szCs w:val="24"/>
        </w:rPr>
        <w:t>,</w:t>
      </w:r>
      <w:r w:rsidR="003A462E" w:rsidRPr="00F56F42">
        <w:rPr>
          <w:sz w:val="24"/>
          <w:szCs w:val="24"/>
        </w:rPr>
        <w:t xml:space="preserve"> lo quiera</w:t>
      </w:r>
      <w:r w:rsidRPr="00F56F42">
        <w:rPr>
          <w:sz w:val="24"/>
          <w:szCs w:val="24"/>
        </w:rPr>
        <w:t>n</w:t>
      </w:r>
      <w:r w:rsidR="003A462E" w:rsidRPr="00F56F42">
        <w:rPr>
          <w:sz w:val="24"/>
          <w:szCs w:val="24"/>
        </w:rPr>
        <w:t xml:space="preserve"> o no lo quiera</w:t>
      </w:r>
      <w:r w:rsidRPr="00F56F42">
        <w:rPr>
          <w:sz w:val="24"/>
          <w:szCs w:val="24"/>
        </w:rPr>
        <w:t>n, la mafia va para afuera.</w:t>
      </w:r>
    </w:p>
    <w:p w:rsidR="003A462E" w:rsidRPr="00F56F42" w:rsidRDefault="003A462E" w:rsidP="006F1BC5">
      <w:pPr>
        <w:jc w:val="both"/>
        <w:rPr>
          <w:sz w:val="24"/>
          <w:szCs w:val="24"/>
        </w:rPr>
      </w:pPr>
    </w:p>
    <w:p w:rsidR="00FF505D" w:rsidRPr="00F56F42" w:rsidRDefault="00FF505D" w:rsidP="00FF505D">
      <w:pPr>
        <w:jc w:val="both"/>
        <w:rPr>
          <w:sz w:val="24"/>
          <w:szCs w:val="24"/>
        </w:rPr>
      </w:pPr>
      <w:r w:rsidRPr="00F56F42">
        <w:rPr>
          <w:sz w:val="24"/>
          <w:szCs w:val="24"/>
        </w:rPr>
        <w:t xml:space="preserve">En Cosoleacaque, Veracruz se comprometió a rehabilitar la </w:t>
      </w:r>
      <w:r w:rsidR="003A462E" w:rsidRPr="00F56F42">
        <w:rPr>
          <w:sz w:val="24"/>
          <w:szCs w:val="24"/>
        </w:rPr>
        <w:t>industria petrolera, porque est</w:t>
      </w:r>
      <w:r w:rsidRPr="00F56F42">
        <w:rPr>
          <w:sz w:val="24"/>
          <w:szCs w:val="24"/>
        </w:rPr>
        <w:t>á en picada y</w:t>
      </w:r>
      <w:r w:rsidR="003A462E" w:rsidRPr="00F56F42">
        <w:rPr>
          <w:sz w:val="24"/>
          <w:szCs w:val="24"/>
        </w:rPr>
        <w:t xml:space="preserve"> se rescatará la industria eléctrica</w:t>
      </w:r>
      <w:r w:rsidRPr="00F56F42">
        <w:rPr>
          <w:sz w:val="24"/>
          <w:szCs w:val="24"/>
        </w:rPr>
        <w:t>, se rehabilit</w:t>
      </w:r>
      <w:r w:rsidR="003A462E" w:rsidRPr="00F56F42">
        <w:rPr>
          <w:sz w:val="24"/>
          <w:szCs w:val="24"/>
        </w:rPr>
        <w:t>ará la refiner</w:t>
      </w:r>
      <w:r w:rsidRPr="00F56F42">
        <w:rPr>
          <w:sz w:val="24"/>
          <w:szCs w:val="24"/>
        </w:rPr>
        <w:t>ía d</w:t>
      </w:r>
      <w:r w:rsidR="003A462E" w:rsidRPr="00F56F42">
        <w:rPr>
          <w:sz w:val="24"/>
          <w:szCs w:val="24"/>
        </w:rPr>
        <w:t>e</w:t>
      </w:r>
      <w:r w:rsidRPr="00F56F42">
        <w:rPr>
          <w:sz w:val="24"/>
          <w:szCs w:val="24"/>
        </w:rPr>
        <w:t xml:space="preserve"> </w:t>
      </w:r>
      <w:r w:rsidR="003A462E" w:rsidRPr="00F56F42">
        <w:rPr>
          <w:sz w:val="24"/>
          <w:szCs w:val="24"/>
        </w:rPr>
        <w:t>Minatitlá</w:t>
      </w:r>
      <w:r w:rsidRPr="00F56F42">
        <w:rPr>
          <w:sz w:val="24"/>
          <w:szCs w:val="24"/>
        </w:rPr>
        <w:t>n para que produz</w:t>
      </w:r>
      <w:r w:rsidR="003A462E" w:rsidRPr="00F56F42">
        <w:rPr>
          <w:sz w:val="24"/>
          <w:szCs w:val="24"/>
        </w:rPr>
        <w:t>ca a toda su capacidad, se construirá dos refinerías: Campeche y Tabasco</w:t>
      </w:r>
      <w:r w:rsidR="004A241F" w:rsidRPr="00F56F42">
        <w:rPr>
          <w:sz w:val="24"/>
          <w:szCs w:val="24"/>
        </w:rPr>
        <w:t>,</w:t>
      </w:r>
      <w:r w:rsidRPr="00F56F42">
        <w:rPr>
          <w:sz w:val="24"/>
          <w:szCs w:val="24"/>
        </w:rPr>
        <w:t xml:space="preserve"> para producir en México</w:t>
      </w:r>
      <w:r w:rsidR="004A241F" w:rsidRPr="00F56F42">
        <w:rPr>
          <w:sz w:val="24"/>
          <w:szCs w:val="24"/>
        </w:rPr>
        <w:t xml:space="preserve"> se producir</w:t>
      </w:r>
      <w:r w:rsidRPr="00F56F42">
        <w:rPr>
          <w:sz w:val="24"/>
          <w:szCs w:val="24"/>
        </w:rPr>
        <w:t xml:space="preserve">án las gasolinas, además se </w:t>
      </w:r>
      <w:r w:rsidR="004A241F" w:rsidRPr="00F56F42">
        <w:rPr>
          <w:sz w:val="24"/>
          <w:szCs w:val="24"/>
        </w:rPr>
        <w:t>mejorar</w:t>
      </w:r>
      <w:r w:rsidRPr="00F56F42">
        <w:rPr>
          <w:sz w:val="24"/>
          <w:szCs w:val="24"/>
        </w:rPr>
        <w:t>á</w:t>
      </w:r>
      <w:r w:rsidR="004A241F" w:rsidRPr="00F56F42">
        <w:rPr>
          <w:sz w:val="24"/>
          <w:szCs w:val="24"/>
        </w:rPr>
        <w:t xml:space="preserve"> las condiciones </w:t>
      </w:r>
      <w:r w:rsidRPr="00F56F42">
        <w:rPr>
          <w:sz w:val="24"/>
          <w:szCs w:val="24"/>
        </w:rPr>
        <w:t>de trabajo y de vida en el municipio.</w:t>
      </w:r>
    </w:p>
    <w:p w:rsidR="00FF505D" w:rsidRPr="00F56F42" w:rsidRDefault="00FF505D" w:rsidP="00FF505D">
      <w:pPr>
        <w:jc w:val="both"/>
        <w:rPr>
          <w:sz w:val="24"/>
          <w:szCs w:val="24"/>
        </w:rPr>
      </w:pPr>
    </w:p>
    <w:p w:rsidR="006D2245" w:rsidRPr="00F56F42" w:rsidRDefault="006D2245" w:rsidP="00FF505D">
      <w:pPr>
        <w:jc w:val="both"/>
        <w:rPr>
          <w:sz w:val="24"/>
          <w:szCs w:val="24"/>
        </w:rPr>
      </w:pPr>
      <w:r w:rsidRPr="00F56F42">
        <w:rPr>
          <w:sz w:val="24"/>
          <w:szCs w:val="24"/>
        </w:rPr>
        <w:t>En entrevista</w:t>
      </w:r>
      <w:r w:rsidR="00DF19B3" w:rsidRPr="00F56F42">
        <w:rPr>
          <w:sz w:val="24"/>
          <w:szCs w:val="24"/>
        </w:rPr>
        <w:t xml:space="preserve"> y a la pregunta de los reporteros sobre si ve crisis económica después de los comicios, López Obrador respondi</w:t>
      </w:r>
      <w:r w:rsidR="005B4F4F" w:rsidRPr="00F56F42">
        <w:rPr>
          <w:sz w:val="24"/>
          <w:szCs w:val="24"/>
        </w:rPr>
        <w:t xml:space="preserve">ó </w:t>
      </w:r>
      <w:r w:rsidR="00DF19B3" w:rsidRPr="00F56F42">
        <w:rPr>
          <w:sz w:val="24"/>
          <w:szCs w:val="24"/>
        </w:rPr>
        <w:t xml:space="preserve">que para nada, </w:t>
      </w:r>
      <w:r w:rsidR="006070C5" w:rsidRPr="00F56F42">
        <w:rPr>
          <w:sz w:val="24"/>
          <w:szCs w:val="24"/>
        </w:rPr>
        <w:t>hay estabilidad económica, financiera</w:t>
      </w:r>
      <w:r w:rsidR="00C071AB" w:rsidRPr="00F56F42">
        <w:rPr>
          <w:sz w:val="24"/>
          <w:szCs w:val="24"/>
        </w:rPr>
        <w:t>, así se lo han expresado in</w:t>
      </w:r>
      <w:r w:rsidR="005B4F4F" w:rsidRPr="00F56F42">
        <w:rPr>
          <w:sz w:val="24"/>
          <w:szCs w:val="24"/>
        </w:rPr>
        <w:t>versionistas del extranjero.</w:t>
      </w:r>
    </w:p>
    <w:p w:rsidR="005B4F4F" w:rsidRPr="00F56F42" w:rsidRDefault="005B4F4F" w:rsidP="00FF505D">
      <w:pPr>
        <w:jc w:val="both"/>
        <w:rPr>
          <w:sz w:val="24"/>
          <w:szCs w:val="24"/>
        </w:rPr>
      </w:pPr>
    </w:p>
    <w:p w:rsidR="001951F8" w:rsidRPr="00F56F42" w:rsidRDefault="005B4F4F" w:rsidP="00FF505D">
      <w:pPr>
        <w:jc w:val="both"/>
        <w:rPr>
          <w:sz w:val="24"/>
          <w:szCs w:val="24"/>
        </w:rPr>
      </w:pPr>
      <w:r w:rsidRPr="00F56F42">
        <w:rPr>
          <w:sz w:val="24"/>
          <w:szCs w:val="24"/>
        </w:rPr>
        <w:t>Recordó que se reunió hace poco con el administrador, el presidente de uno de los fondos de inversiones más grandes del mundo Blackrock</w:t>
      </w:r>
      <w:r w:rsidR="003F1FF5" w:rsidRPr="00F56F42">
        <w:rPr>
          <w:sz w:val="24"/>
          <w:szCs w:val="24"/>
        </w:rPr>
        <w:t>, y tiene toda la confianza en México, “tienen toda la confianza en nosotros</w:t>
      </w:r>
      <w:r w:rsidR="001951F8" w:rsidRPr="00F56F42">
        <w:rPr>
          <w:sz w:val="24"/>
          <w:szCs w:val="24"/>
        </w:rPr>
        <w:t>, no va a pasar nada”.</w:t>
      </w:r>
    </w:p>
    <w:p w:rsidR="001951F8" w:rsidRPr="00F56F42" w:rsidRDefault="001951F8" w:rsidP="00FF505D">
      <w:pPr>
        <w:jc w:val="both"/>
        <w:rPr>
          <w:sz w:val="24"/>
          <w:szCs w:val="24"/>
        </w:rPr>
      </w:pPr>
    </w:p>
    <w:p w:rsidR="00DE5E11" w:rsidRPr="00F56F42" w:rsidRDefault="001951F8" w:rsidP="00FF505D">
      <w:pPr>
        <w:jc w:val="both"/>
        <w:rPr>
          <w:sz w:val="24"/>
          <w:szCs w:val="24"/>
        </w:rPr>
      </w:pPr>
      <w:r w:rsidRPr="00F56F42">
        <w:rPr>
          <w:sz w:val="24"/>
          <w:szCs w:val="24"/>
        </w:rPr>
        <w:t xml:space="preserve">Consideró que algunos y los comprendo de los militantes de PAN, patrocinadores del PAN, ahora quieran asustar diciendo de que va a haber inestabilidad, de que somos como Echeverría, como </w:t>
      </w:r>
      <w:r w:rsidR="00DA3E2F" w:rsidRPr="00F56F42">
        <w:rPr>
          <w:sz w:val="24"/>
          <w:szCs w:val="24"/>
        </w:rPr>
        <w:t>López Portillo, todo ese cuento” “o populismo, todo ese tipo de absurdos que no tienen nada que hacer”.</w:t>
      </w:r>
    </w:p>
    <w:p w:rsidR="005259FA" w:rsidRPr="00F56F42" w:rsidRDefault="005259FA" w:rsidP="00FF505D">
      <w:pPr>
        <w:jc w:val="both"/>
        <w:rPr>
          <w:sz w:val="24"/>
          <w:szCs w:val="24"/>
        </w:rPr>
      </w:pPr>
    </w:p>
    <w:p w:rsidR="006D2245" w:rsidRPr="00F56F42" w:rsidRDefault="006D2245" w:rsidP="00FF505D">
      <w:pPr>
        <w:jc w:val="both"/>
        <w:rPr>
          <w:sz w:val="24"/>
          <w:szCs w:val="24"/>
        </w:rPr>
      </w:pPr>
      <w:r w:rsidRPr="00F56F42">
        <w:rPr>
          <w:sz w:val="24"/>
          <w:szCs w:val="24"/>
        </w:rPr>
        <w:t>Sobre que la empresa Herdez lanzó una carta a sus empleados con respecto a las elecciones del primero de julio, el candidato a la Presidencia de México dijo que los empresarios están en su derecho, pero el voto es libre y es secreto.</w:t>
      </w:r>
    </w:p>
    <w:p w:rsidR="006D2245" w:rsidRPr="00F56F42" w:rsidRDefault="006D2245" w:rsidP="00FF505D">
      <w:pPr>
        <w:jc w:val="both"/>
        <w:rPr>
          <w:sz w:val="24"/>
          <w:szCs w:val="24"/>
        </w:rPr>
      </w:pPr>
    </w:p>
    <w:p w:rsidR="005259FA" w:rsidRPr="00F56F42" w:rsidRDefault="005259FA" w:rsidP="00FF505D">
      <w:pPr>
        <w:jc w:val="both"/>
        <w:rPr>
          <w:sz w:val="24"/>
          <w:szCs w:val="24"/>
        </w:rPr>
      </w:pPr>
      <w:r w:rsidRPr="00F56F42">
        <w:rPr>
          <w:sz w:val="24"/>
          <w:szCs w:val="24"/>
        </w:rPr>
        <w:t>En otro tema, indicó que el síndico de Cosoleacaque se unió al movimiento que encabeza, así como dos ex presidentes del PAN: Manuel Espino y German Martínez.</w:t>
      </w:r>
    </w:p>
    <w:p w:rsidR="005259FA" w:rsidRPr="00F56F42" w:rsidRDefault="005259FA" w:rsidP="00FF505D">
      <w:pPr>
        <w:jc w:val="both"/>
        <w:rPr>
          <w:sz w:val="24"/>
          <w:szCs w:val="24"/>
        </w:rPr>
      </w:pPr>
    </w:p>
    <w:p w:rsidR="006D2245" w:rsidRPr="00F56F42" w:rsidRDefault="005259FA" w:rsidP="00FF505D">
      <w:pPr>
        <w:jc w:val="both"/>
        <w:rPr>
          <w:sz w:val="24"/>
          <w:szCs w:val="24"/>
        </w:rPr>
      </w:pPr>
      <w:r w:rsidRPr="00F56F42">
        <w:rPr>
          <w:sz w:val="24"/>
          <w:szCs w:val="24"/>
        </w:rPr>
        <w:t>López Obrador brindó su mano franca a los adversarios</w:t>
      </w:r>
      <w:r w:rsidR="005A36FC" w:rsidRPr="00F56F42">
        <w:rPr>
          <w:sz w:val="24"/>
          <w:szCs w:val="24"/>
        </w:rPr>
        <w:t xml:space="preserve"> y comprende que estén nerviosos.</w:t>
      </w:r>
    </w:p>
    <w:p w:rsidR="005259FA" w:rsidRPr="00F56F42" w:rsidRDefault="005259FA" w:rsidP="00FF505D">
      <w:pPr>
        <w:jc w:val="both"/>
        <w:rPr>
          <w:sz w:val="24"/>
          <w:szCs w:val="24"/>
        </w:rPr>
      </w:pPr>
    </w:p>
    <w:p w:rsidR="005259FA" w:rsidRPr="00F56F42" w:rsidRDefault="005259FA" w:rsidP="00FF505D">
      <w:pPr>
        <w:jc w:val="both"/>
        <w:rPr>
          <w:sz w:val="24"/>
          <w:szCs w:val="24"/>
        </w:rPr>
      </w:pPr>
      <w:r w:rsidRPr="00F56F42">
        <w:rPr>
          <w:sz w:val="24"/>
          <w:szCs w:val="24"/>
        </w:rPr>
        <w:t>Comentó Yunes que se metió en un lío, porque quiere dejar al hijo de gobernador, no va a ganar el hijo, aunque derroche todo el dinero de Veracruz, porque sus paisanos veracruzanos no van a permitir que Yunes deje a su hijo como gobernador.</w:t>
      </w:r>
    </w:p>
    <w:p w:rsidR="006D2245" w:rsidRPr="00F56F42" w:rsidRDefault="006D2245" w:rsidP="00FF505D">
      <w:pPr>
        <w:jc w:val="both"/>
        <w:rPr>
          <w:sz w:val="24"/>
          <w:szCs w:val="24"/>
        </w:rPr>
      </w:pPr>
    </w:p>
    <w:p w:rsidR="005A36FC" w:rsidRPr="00F56F42" w:rsidRDefault="005A36FC" w:rsidP="00FF505D">
      <w:pPr>
        <w:jc w:val="both"/>
        <w:rPr>
          <w:sz w:val="24"/>
          <w:szCs w:val="24"/>
        </w:rPr>
      </w:pPr>
      <w:r w:rsidRPr="00F56F42">
        <w:rPr>
          <w:sz w:val="24"/>
          <w:szCs w:val="24"/>
        </w:rPr>
        <w:t>Recordó que envió cartas a dirigentes políticos, parlamentarios, civiles y de organismos internacionales para que observen las elecciones en Puebla y Veracruz, porque se utilizan mucho dinero del presupuesto de los gobiernos para imponer sus familiares.</w:t>
      </w:r>
    </w:p>
    <w:p w:rsidR="005A36FC" w:rsidRPr="00F56F42" w:rsidRDefault="005A36FC" w:rsidP="00FF505D">
      <w:pPr>
        <w:jc w:val="both"/>
        <w:rPr>
          <w:sz w:val="24"/>
          <w:szCs w:val="24"/>
        </w:rPr>
      </w:pPr>
    </w:p>
    <w:p w:rsidR="005A36FC" w:rsidRPr="00F56F42" w:rsidRDefault="00395BD0" w:rsidP="00FF505D">
      <w:pPr>
        <w:jc w:val="both"/>
        <w:rPr>
          <w:sz w:val="24"/>
          <w:szCs w:val="24"/>
        </w:rPr>
      </w:pPr>
      <w:r w:rsidRPr="00F56F42">
        <w:rPr>
          <w:sz w:val="24"/>
          <w:szCs w:val="24"/>
        </w:rPr>
        <w:t>Informó que le pidió a Horacio Duarte, representante de MORENA ante el INE, que hiciera la petición formal ante el Instituto Nacional Electoral para que la observación internacional se centre en Veracruz y Puebla, y mañana se hará la petición.</w:t>
      </w:r>
    </w:p>
    <w:p w:rsidR="00395BD0" w:rsidRPr="00F56F42" w:rsidRDefault="00395BD0" w:rsidP="00FF505D">
      <w:pPr>
        <w:jc w:val="both"/>
        <w:rPr>
          <w:sz w:val="24"/>
          <w:szCs w:val="24"/>
        </w:rPr>
      </w:pPr>
    </w:p>
    <w:p w:rsidR="00395BD0" w:rsidRPr="00F56F42" w:rsidRDefault="00395BD0" w:rsidP="00FF505D">
      <w:pPr>
        <w:jc w:val="both"/>
        <w:rPr>
          <w:sz w:val="24"/>
          <w:szCs w:val="24"/>
        </w:rPr>
      </w:pPr>
      <w:r w:rsidRPr="00F56F42">
        <w:rPr>
          <w:sz w:val="24"/>
          <w:szCs w:val="24"/>
        </w:rPr>
        <w:t>Detalló qu</w:t>
      </w:r>
      <w:r w:rsidR="003E3F7C" w:rsidRPr="00F56F42">
        <w:rPr>
          <w:sz w:val="24"/>
          <w:szCs w:val="24"/>
        </w:rPr>
        <w:t>e por otro lado invitó a dirigentes sociales e integrantes de organismos del mundo.</w:t>
      </w:r>
    </w:p>
    <w:p w:rsidR="00886B63" w:rsidRPr="00F56F42" w:rsidRDefault="00886B63" w:rsidP="00FF505D">
      <w:pPr>
        <w:jc w:val="both"/>
        <w:rPr>
          <w:sz w:val="24"/>
          <w:szCs w:val="24"/>
        </w:rPr>
      </w:pPr>
    </w:p>
    <w:p w:rsidR="00886B63" w:rsidRPr="00F56F42" w:rsidRDefault="00886B63" w:rsidP="00886B63">
      <w:pPr>
        <w:jc w:val="both"/>
        <w:rPr>
          <w:sz w:val="24"/>
          <w:szCs w:val="24"/>
        </w:rPr>
      </w:pPr>
      <w:r w:rsidRPr="00F56F42">
        <w:rPr>
          <w:sz w:val="24"/>
          <w:szCs w:val="24"/>
        </w:rPr>
        <w:t>A la pregunta de los reporteros que cuál va ser la relación con el sindicato petroleros y con Carlos Romero Deschamps, López Obrador expresó que habrá democracia sindical.</w:t>
      </w:r>
    </w:p>
    <w:p w:rsidR="004233B4" w:rsidRPr="00F56F42" w:rsidRDefault="004233B4" w:rsidP="00886B63">
      <w:pPr>
        <w:jc w:val="both"/>
        <w:rPr>
          <w:sz w:val="24"/>
          <w:szCs w:val="24"/>
        </w:rPr>
      </w:pPr>
    </w:p>
    <w:p w:rsidR="004233B4" w:rsidRPr="00F56F42" w:rsidRDefault="004233B4" w:rsidP="00886B63">
      <w:pPr>
        <w:jc w:val="both"/>
        <w:rPr>
          <w:sz w:val="24"/>
          <w:szCs w:val="24"/>
        </w:rPr>
      </w:pPr>
      <w:r w:rsidRPr="00F56F42">
        <w:rPr>
          <w:sz w:val="24"/>
          <w:szCs w:val="24"/>
        </w:rPr>
        <w:t>En Minatitlán, Veracruz</w:t>
      </w:r>
      <w:r w:rsidR="00C12E58" w:rsidRPr="00F56F42">
        <w:rPr>
          <w:sz w:val="24"/>
          <w:szCs w:val="24"/>
        </w:rPr>
        <w:t>, el candidato a la Presidencia de México, Andrés Manuel López Obrador informó que su esposa Beatriz Gutiérrez usar</w:t>
      </w:r>
      <w:r w:rsidR="00E3355A" w:rsidRPr="00F56F42">
        <w:rPr>
          <w:sz w:val="24"/>
          <w:szCs w:val="24"/>
        </w:rPr>
        <w:t>ía</w:t>
      </w:r>
      <w:r w:rsidR="00C12E58" w:rsidRPr="00F56F42">
        <w:rPr>
          <w:sz w:val="24"/>
          <w:szCs w:val="24"/>
        </w:rPr>
        <w:t xml:space="preserve"> la palabra para mandar un mensaje a los ciudadanos de México y será una intervención a la limón.</w:t>
      </w:r>
    </w:p>
    <w:p w:rsidR="00C12E58" w:rsidRPr="00F56F42" w:rsidRDefault="00C12E58" w:rsidP="00886B63">
      <w:pPr>
        <w:jc w:val="both"/>
        <w:rPr>
          <w:sz w:val="24"/>
          <w:szCs w:val="24"/>
        </w:rPr>
      </w:pPr>
    </w:p>
    <w:p w:rsidR="00800D59" w:rsidRPr="00F56F42" w:rsidRDefault="00800D59" w:rsidP="00886B63">
      <w:pPr>
        <w:jc w:val="both"/>
        <w:rPr>
          <w:sz w:val="24"/>
          <w:szCs w:val="24"/>
        </w:rPr>
      </w:pPr>
      <w:r w:rsidRPr="00F56F42">
        <w:rPr>
          <w:sz w:val="24"/>
          <w:szCs w:val="24"/>
        </w:rPr>
        <w:t>Desde el municipio con riqueza petrolera, López Obrador expuso que con los trabajadores activos y jubilados se levantar</w:t>
      </w:r>
      <w:r w:rsidR="0003278F" w:rsidRPr="00F56F42">
        <w:rPr>
          <w:sz w:val="24"/>
          <w:szCs w:val="24"/>
        </w:rPr>
        <w:t>á a Pemex, habrá equipos de perforación, trabajo y habrá democracia sindical, se a cabo el cacicazgo en el manejo del sindicato petrolero, llegó a su fin.</w:t>
      </w:r>
    </w:p>
    <w:p w:rsidR="003E0052" w:rsidRPr="00F56F42" w:rsidRDefault="003E0052" w:rsidP="00886B63">
      <w:pPr>
        <w:jc w:val="both"/>
        <w:rPr>
          <w:sz w:val="24"/>
          <w:szCs w:val="24"/>
        </w:rPr>
      </w:pPr>
    </w:p>
    <w:p w:rsidR="0033721C" w:rsidRPr="00F56F42" w:rsidRDefault="003E0052" w:rsidP="00886B63">
      <w:pPr>
        <w:jc w:val="both"/>
        <w:rPr>
          <w:sz w:val="24"/>
          <w:szCs w:val="24"/>
        </w:rPr>
      </w:pPr>
      <w:r w:rsidRPr="00F56F42">
        <w:rPr>
          <w:sz w:val="24"/>
          <w:szCs w:val="24"/>
        </w:rPr>
        <w:t>Se comprometió a regresar como presidente electo para traer el programa de desarrollo para Minatitlán y Veracruz.</w:t>
      </w:r>
    </w:p>
    <w:p w:rsidR="00800D59" w:rsidRPr="00F56F42" w:rsidRDefault="00800D59" w:rsidP="00886B63">
      <w:pPr>
        <w:jc w:val="both"/>
        <w:rPr>
          <w:sz w:val="24"/>
          <w:szCs w:val="24"/>
        </w:rPr>
      </w:pPr>
    </w:p>
    <w:p w:rsidR="00C12E58" w:rsidRPr="00F56F42" w:rsidRDefault="00C12E58" w:rsidP="00886B63">
      <w:pPr>
        <w:jc w:val="both"/>
        <w:rPr>
          <w:sz w:val="24"/>
          <w:szCs w:val="24"/>
        </w:rPr>
      </w:pPr>
      <w:r w:rsidRPr="00F56F42">
        <w:rPr>
          <w:sz w:val="24"/>
          <w:szCs w:val="24"/>
        </w:rPr>
        <w:t>Por su parte, Beatriz Gutiérrez</w:t>
      </w:r>
      <w:r w:rsidR="003E0052" w:rsidRPr="00F56F42">
        <w:rPr>
          <w:sz w:val="24"/>
          <w:szCs w:val="24"/>
        </w:rPr>
        <w:t xml:space="preserve"> comentó que para la verdad transformación se tiene que pensar y actuar diferente, y por ello propuso: “poner fin a la idea de la primera dama, porque en México no queremos que haya mujeres de primera y de segunda”.</w:t>
      </w:r>
    </w:p>
    <w:p w:rsidR="003E0052" w:rsidRPr="00F56F42" w:rsidRDefault="003E0052" w:rsidP="00886B63">
      <w:pPr>
        <w:jc w:val="both"/>
        <w:rPr>
          <w:sz w:val="24"/>
          <w:szCs w:val="24"/>
        </w:rPr>
      </w:pPr>
    </w:p>
    <w:p w:rsidR="003E0052" w:rsidRPr="00F56F42" w:rsidRDefault="003E0052" w:rsidP="00886B63">
      <w:pPr>
        <w:jc w:val="both"/>
        <w:rPr>
          <w:sz w:val="24"/>
          <w:szCs w:val="24"/>
        </w:rPr>
      </w:pPr>
      <w:r w:rsidRPr="00F56F42">
        <w:rPr>
          <w:sz w:val="24"/>
          <w:szCs w:val="24"/>
        </w:rPr>
        <w:t>“Tampoco que haya hombres de primera ni de segunda, en México hay mujeres, en México hay hombres”, dijo al señalar que decir primera dama es algo clasista. “Mi propuesta es que todas son mujeres de México, las mujeres que juntos con hombres vamos a construir una patria más incluyente y solidaria”.</w:t>
      </w:r>
    </w:p>
    <w:p w:rsidR="003E0052" w:rsidRPr="00F56F42" w:rsidRDefault="003E0052" w:rsidP="00886B63">
      <w:pPr>
        <w:jc w:val="both"/>
        <w:rPr>
          <w:sz w:val="24"/>
          <w:szCs w:val="24"/>
        </w:rPr>
      </w:pPr>
    </w:p>
    <w:p w:rsidR="00855625" w:rsidRPr="00F56F42" w:rsidRDefault="003E0052" w:rsidP="00886B63">
      <w:pPr>
        <w:jc w:val="both"/>
        <w:rPr>
          <w:sz w:val="24"/>
          <w:szCs w:val="24"/>
        </w:rPr>
      </w:pPr>
      <w:r w:rsidRPr="00F56F42">
        <w:rPr>
          <w:sz w:val="24"/>
          <w:szCs w:val="24"/>
        </w:rPr>
        <w:t xml:space="preserve">Explicó que una esposa del presidente del país </w:t>
      </w:r>
      <w:r w:rsidR="00855625" w:rsidRPr="00F56F42">
        <w:rPr>
          <w:sz w:val="24"/>
          <w:szCs w:val="24"/>
        </w:rPr>
        <w:t xml:space="preserve">debe participar en todo lo que pueda hasta un límite, </w:t>
      </w:r>
      <w:r w:rsidRPr="00F56F42">
        <w:rPr>
          <w:sz w:val="24"/>
          <w:szCs w:val="24"/>
        </w:rPr>
        <w:t xml:space="preserve">tiene que ser una </w:t>
      </w:r>
      <w:r w:rsidR="00855625" w:rsidRPr="00F56F42">
        <w:rPr>
          <w:sz w:val="24"/>
          <w:szCs w:val="24"/>
        </w:rPr>
        <w:t xml:space="preserve">observadora y una persona activa a la vez, una compañera que esté en las buenas y en las malas. </w:t>
      </w:r>
    </w:p>
    <w:p w:rsidR="00855625" w:rsidRPr="00F56F42" w:rsidRDefault="00855625" w:rsidP="00886B63">
      <w:pPr>
        <w:jc w:val="both"/>
        <w:rPr>
          <w:sz w:val="24"/>
          <w:szCs w:val="24"/>
        </w:rPr>
      </w:pPr>
    </w:p>
    <w:p w:rsidR="003E0052" w:rsidRDefault="00855625" w:rsidP="00886B63">
      <w:pPr>
        <w:jc w:val="both"/>
        <w:rPr>
          <w:sz w:val="24"/>
          <w:szCs w:val="24"/>
        </w:rPr>
      </w:pPr>
      <w:r w:rsidRPr="00F56F42">
        <w:rPr>
          <w:sz w:val="24"/>
          <w:szCs w:val="24"/>
        </w:rPr>
        <w:t xml:space="preserve">“La esposa de un presidente en nuestros tiempos está obligada a decir y a hacer las cosas de manera diferente”, apuntó al expresar: “yo quiero ser la esposa de un presidente que haga grandes cosas por México y apoyarle”. </w:t>
      </w:r>
    </w:p>
    <w:p w:rsidR="00F611E5" w:rsidRDefault="00F611E5" w:rsidP="00886B63">
      <w:pPr>
        <w:jc w:val="both"/>
        <w:rPr>
          <w:sz w:val="24"/>
          <w:szCs w:val="24"/>
        </w:rPr>
      </w:pPr>
    </w:p>
    <w:p w:rsidR="00F611E5" w:rsidRPr="00F56F42" w:rsidRDefault="00F611E5" w:rsidP="00886B63">
      <w:pPr>
        <w:jc w:val="both"/>
        <w:rPr>
          <w:sz w:val="24"/>
          <w:szCs w:val="24"/>
        </w:rPr>
      </w:pPr>
      <w:r>
        <w:rPr>
          <w:sz w:val="24"/>
          <w:szCs w:val="24"/>
        </w:rPr>
        <w:t>Sostuvo que no será candidata a nada, ni será funcionaría pública, así es que imaginen que todos los mexicanos contarán “con mi apoyo en particular las mujeres, me declaró solidaria con mi género”.</w:t>
      </w:r>
    </w:p>
    <w:p w:rsidR="005A36FC" w:rsidRPr="00F56F42" w:rsidRDefault="005A36FC" w:rsidP="00FF505D">
      <w:pPr>
        <w:jc w:val="both"/>
        <w:rPr>
          <w:sz w:val="24"/>
          <w:szCs w:val="24"/>
        </w:rPr>
      </w:pPr>
    </w:p>
    <w:p w:rsidR="004A241F" w:rsidRPr="00F56F42" w:rsidRDefault="00FF505D" w:rsidP="00FF505D">
      <w:pPr>
        <w:jc w:val="both"/>
        <w:rPr>
          <w:sz w:val="24"/>
          <w:szCs w:val="24"/>
        </w:rPr>
      </w:pPr>
      <w:r w:rsidRPr="00F56F42">
        <w:rPr>
          <w:sz w:val="24"/>
          <w:szCs w:val="24"/>
        </w:rPr>
        <w:t>Por la tarde, López Obrador estará Coatzacoalcos, Veracruz. Para mañana, acudirá a Zitácuaro, Michoacán, San Felipe</w:t>
      </w:r>
      <w:r w:rsidR="004A241F" w:rsidRPr="00F56F42">
        <w:rPr>
          <w:sz w:val="24"/>
          <w:szCs w:val="24"/>
        </w:rPr>
        <w:t xml:space="preserve"> </w:t>
      </w:r>
      <w:r w:rsidR="003C6DFE" w:rsidRPr="00F56F42">
        <w:rPr>
          <w:sz w:val="24"/>
          <w:szCs w:val="24"/>
        </w:rPr>
        <w:t>del Progreso y Atlacomulco, Estado de México.</w:t>
      </w:r>
    </w:p>
    <w:p w:rsidR="004A241F" w:rsidRPr="00F56F42" w:rsidRDefault="004A241F" w:rsidP="006F1BC5">
      <w:pPr>
        <w:jc w:val="both"/>
        <w:rPr>
          <w:sz w:val="24"/>
          <w:szCs w:val="24"/>
        </w:rPr>
      </w:pPr>
    </w:p>
    <w:p w:rsidR="00881C5F" w:rsidRPr="00F56F42" w:rsidRDefault="00881C5F" w:rsidP="006F1BC5">
      <w:pPr>
        <w:jc w:val="both"/>
        <w:rPr>
          <w:sz w:val="24"/>
          <w:szCs w:val="24"/>
        </w:rPr>
      </w:pPr>
    </w:p>
    <w:p w:rsidR="0027193D" w:rsidRPr="00F56F42" w:rsidRDefault="0027193D" w:rsidP="006F1BC5">
      <w:pPr>
        <w:jc w:val="both"/>
        <w:rPr>
          <w:sz w:val="24"/>
          <w:szCs w:val="24"/>
        </w:rPr>
      </w:pPr>
    </w:p>
    <w:p w:rsidR="004B568B" w:rsidRPr="00F56F42" w:rsidRDefault="004B568B" w:rsidP="004B568B">
      <w:pPr>
        <w:pStyle w:val="Texto"/>
        <w:jc w:val="center"/>
        <w:rPr>
          <w:b/>
          <w:color w:val="C00000"/>
          <w:sz w:val="24"/>
          <w:szCs w:val="24"/>
        </w:rPr>
      </w:pPr>
      <w:r w:rsidRPr="00F56F42">
        <w:rPr>
          <w:b/>
          <w:color w:val="C00000"/>
          <w:sz w:val="24"/>
          <w:szCs w:val="24"/>
        </w:rPr>
        <w:t>ªªªªªªªªªªª</w:t>
      </w:r>
    </w:p>
    <w:p w:rsidR="004B568B" w:rsidRPr="00F56F42" w:rsidRDefault="004B568B">
      <w:pPr>
        <w:pStyle w:val="Texto"/>
        <w:rPr>
          <w:sz w:val="24"/>
          <w:szCs w:val="24"/>
        </w:rPr>
      </w:pPr>
    </w:p>
    <w:sectPr w:rsidR="004B568B" w:rsidRPr="00F56F42">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78BF" w:rsidRDefault="00E378BF">
      <w:pPr>
        <w:rPr>
          <w:lang w:val="es-ES"/>
        </w:rPr>
      </w:pPr>
      <w:r>
        <w:rPr>
          <w:lang w:val="es-ES"/>
        </w:rPr>
        <w:separator/>
      </w:r>
    </w:p>
    <w:p w:rsidR="00E378BF" w:rsidRDefault="00E378BF">
      <w:pPr>
        <w:rPr>
          <w:lang w:val="es-ES"/>
        </w:rPr>
      </w:pPr>
    </w:p>
  </w:endnote>
  <w:endnote w:type="continuationSeparator" w:id="0">
    <w:p w:rsidR="00E378BF" w:rsidRDefault="00E378BF">
      <w:pPr>
        <w:rPr>
          <w:lang w:val="es-ES"/>
        </w:rPr>
      </w:pPr>
      <w:r>
        <w:rPr>
          <w:lang w:val="es-ES"/>
        </w:rPr>
        <w:continuationSeparator/>
      </w:r>
    </w:p>
    <w:p w:rsidR="00E378BF" w:rsidRDefault="00E378BF">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78BF" w:rsidRDefault="00E378BF">
      <w:pPr>
        <w:rPr>
          <w:lang w:val="es-ES"/>
        </w:rPr>
      </w:pPr>
      <w:r>
        <w:rPr>
          <w:lang w:val="es-ES"/>
        </w:rPr>
        <w:separator/>
      </w:r>
    </w:p>
    <w:p w:rsidR="00E378BF" w:rsidRDefault="00E378BF">
      <w:pPr>
        <w:rPr>
          <w:lang w:val="es-ES"/>
        </w:rPr>
      </w:pPr>
    </w:p>
  </w:footnote>
  <w:footnote w:type="continuationSeparator" w:id="0">
    <w:p w:rsidR="00E378BF" w:rsidRDefault="00E378BF">
      <w:pPr>
        <w:rPr>
          <w:lang w:val="es-ES"/>
        </w:rPr>
      </w:pPr>
      <w:r>
        <w:rPr>
          <w:lang w:val="es-ES"/>
        </w:rPr>
        <w:continuationSeparator/>
      </w:r>
    </w:p>
    <w:p w:rsidR="00E378BF" w:rsidRDefault="00E378BF">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F611E5">
      <w:rPr>
        <w:noProof/>
        <w:lang w:val="es-ES"/>
      </w:rPr>
      <w:t>6</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10D91"/>
    <w:rsid w:val="00013ACF"/>
    <w:rsid w:val="000211B4"/>
    <w:rsid w:val="0003278F"/>
    <w:rsid w:val="00043BAC"/>
    <w:rsid w:val="00052FAD"/>
    <w:rsid w:val="00066BF1"/>
    <w:rsid w:val="00070187"/>
    <w:rsid w:val="00085DE6"/>
    <w:rsid w:val="000D1793"/>
    <w:rsid w:val="00105FA5"/>
    <w:rsid w:val="001221F7"/>
    <w:rsid w:val="0013345B"/>
    <w:rsid w:val="0017369B"/>
    <w:rsid w:val="00177766"/>
    <w:rsid w:val="00183D52"/>
    <w:rsid w:val="0019034E"/>
    <w:rsid w:val="00192C6C"/>
    <w:rsid w:val="001951F8"/>
    <w:rsid w:val="001B064B"/>
    <w:rsid w:val="001C6D53"/>
    <w:rsid w:val="001D16D4"/>
    <w:rsid w:val="001D630B"/>
    <w:rsid w:val="001F4DFC"/>
    <w:rsid w:val="001F5A8F"/>
    <w:rsid w:val="00217BF8"/>
    <w:rsid w:val="0023448F"/>
    <w:rsid w:val="00243757"/>
    <w:rsid w:val="00246B48"/>
    <w:rsid w:val="0027193D"/>
    <w:rsid w:val="00291D8C"/>
    <w:rsid w:val="002933DD"/>
    <w:rsid w:val="002A2854"/>
    <w:rsid w:val="002B0CF4"/>
    <w:rsid w:val="002C1E95"/>
    <w:rsid w:val="002C5A82"/>
    <w:rsid w:val="002D3694"/>
    <w:rsid w:val="002F4FBC"/>
    <w:rsid w:val="003172F8"/>
    <w:rsid w:val="0033721C"/>
    <w:rsid w:val="00370289"/>
    <w:rsid w:val="00372897"/>
    <w:rsid w:val="003742C1"/>
    <w:rsid w:val="00385FF5"/>
    <w:rsid w:val="00395BD0"/>
    <w:rsid w:val="003A1638"/>
    <w:rsid w:val="003A462E"/>
    <w:rsid w:val="003B7F3D"/>
    <w:rsid w:val="003C6DFE"/>
    <w:rsid w:val="003D2A55"/>
    <w:rsid w:val="003D598E"/>
    <w:rsid w:val="003E0052"/>
    <w:rsid w:val="003E3F7C"/>
    <w:rsid w:val="003F1FF5"/>
    <w:rsid w:val="004233B4"/>
    <w:rsid w:val="004671E7"/>
    <w:rsid w:val="004674A7"/>
    <w:rsid w:val="0047289C"/>
    <w:rsid w:val="0047521A"/>
    <w:rsid w:val="004803E2"/>
    <w:rsid w:val="00493C2B"/>
    <w:rsid w:val="004A241F"/>
    <w:rsid w:val="004B2EAC"/>
    <w:rsid w:val="004B3B94"/>
    <w:rsid w:val="004B568B"/>
    <w:rsid w:val="004D206F"/>
    <w:rsid w:val="004D67E6"/>
    <w:rsid w:val="004E47AA"/>
    <w:rsid w:val="00523B1B"/>
    <w:rsid w:val="005259FA"/>
    <w:rsid w:val="005326D4"/>
    <w:rsid w:val="00546809"/>
    <w:rsid w:val="00573D61"/>
    <w:rsid w:val="00580F14"/>
    <w:rsid w:val="005A36FC"/>
    <w:rsid w:val="005A7643"/>
    <w:rsid w:val="005B22D1"/>
    <w:rsid w:val="005B4F4F"/>
    <w:rsid w:val="006070C5"/>
    <w:rsid w:val="00662906"/>
    <w:rsid w:val="00696911"/>
    <w:rsid w:val="006D2245"/>
    <w:rsid w:val="006D5C65"/>
    <w:rsid w:val="006F1BC5"/>
    <w:rsid w:val="006F5682"/>
    <w:rsid w:val="00721BF6"/>
    <w:rsid w:val="00747D12"/>
    <w:rsid w:val="00752926"/>
    <w:rsid w:val="00752DB0"/>
    <w:rsid w:val="0075361D"/>
    <w:rsid w:val="00773065"/>
    <w:rsid w:val="0078009B"/>
    <w:rsid w:val="007A7F79"/>
    <w:rsid w:val="007C0CAF"/>
    <w:rsid w:val="007D2FB3"/>
    <w:rsid w:val="00800D59"/>
    <w:rsid w:val="0080623D"/>
    <w:rsid w:val="008147DD"/>
    <w:rsid w:val="008147ED"/>
    <w:rsid w:val="00817827"/>
    <w:rsid w:val="00831D3F"/>
    <w:rsid w:val="00833B71"/>
    <w:rsid w:val="00843CFE"/>
    <w:rsid w:val="00855625"/>
    <w:rsid w:val="008643EC"/>
    <w:rsid w:val="0088120E"/>
    <w:rsid w:val="00881C5F"/>
    <w:rsid w:val="00886B63"/>
    <w:rsid w:val="008A2FFB"/>
    <w:rsid w:val="008C41F2"/>
    <w:rsid w:val="008D313E"/>
    <w:rsid w:val="008E2EC6"/>
    <w:rsid w:val="00931C3A"/>
    <w:rsid w:val="00932FE1"/>
    <w:rsid w:val="00934D35"/>
    <w:rsid w:val="00945D5A"/>
    <w:rsid w:val="00961542"/>
    <w:rsid w:val="00962E08"/>
    <w:rsid w:val="009830EF"/>
    <w:rsid w:val="00995660"/>
    <w:rsid w:val="009A3BEF"/>
    <w:rsid w:val="009C09A6"/>
    <w:rsid w:val="009C1673"/>
    <w:rsid w:val="009E522C"/>
    <w:rsid w:val="009F41B9"/>
    <w:rsid w:val="00A059EC"/>
    <w:rsid w:val="00A26A4D"/>
    <w:rsid w:val="00A345EB"/>
    <w:rsid w:val="00A542CB"/>
    <w:rsid w:val="00A61F85"/>
    <w:rsid w:val="00A812FE"/>
    <w:rsid w:val="00A83969"/>
    <w:rsid w:val="00AA4CBE"/>
    <w:rsid w:val="00AA70E7"/>
    <w:rsid w:val="00AB1C88"/>
    <w:rsid w:val="00AD499D"/>
    <w:rsid w:val="00AF394B"/>
    <w:rsid w:val="00B143E2"/>
    <w:rsid w:val="00B1697F"/>
    <w:rsid w:val="00B33A93"/>
    <w:rsid w:val="00B943AF"/>
    <w:rsid w:val="00BB7BCC"/>
    <w:rsid w:val="00BE3B2C"/>
    <w:rsid w:val="00BE4C01"/>
    <w:rsid w:val="00C071AB"/>
    <w:rsid w:val="00C07CAB"/>
    <w:rsid w:val="00C12E58"/>
    <w:rsid w:val="00C45D97"/>
    <w:rsid w:val="00C5334F"/>
    <w:rsid w:val="00C5688E"/>
    <w:rsid w:val="00C6683A"/>
    <w:rsid w:val="00C96712"/>
    <w:rsid w:val="00CB07D2"/>
    <w:rsid w:val="00CB1738"/>
    <w:rsid w:val="00CD7640"/>
    <w:rsid w:val="00CE4AD7"/>
    <w:rsid w:val="00D050FF"/>
    <w:rsid w:val="00D05C39"/>
    <w:rsid w:val="00D371D2"/>
    <w:rsid w:val="00D44B64"/>
    <w:rsid w:val="00D84CF4"/>
    <w:rsid w:val="00D929D4"/>
    <w:rsid w:val="00DA0AA3"/>
    <w:rsid w:val="00DA3E2F"/>
    <w:rsid w:val="00DC1831"/>
    <w:rsid w:val="00DC378C"/>
    <w:rsid w:val="00DE0FBF"/>
    <w:rsid w:val="00DE1D79"/>
    <w:rsid w:val="00DE5E11"/>
    <w:rsid w:val="00DF19B3"/>
    <w:rsid w:val="00DF2199"/>
    <w:rsid w:val="00E245E7"/>
    <w:rsid w:val="00E2682C"/>
    <w:rsid w:val="00E3355A"/>
    <w:rsid w:val="00E378BF"/>
    <w:rsid w:val="00E53C0B"/>
    <w:rsid w:val="00E710E3"/>
    <w:rsid w:val="00EA3FAF"/>
    <w:rsid w:val="00EB0FB3"/>
    <w:rsid w:val="00EB4E85"/>
    <w:rsid w:val="00EC4DAA"/>
    <w:rsid w:val="00EE0362"/>
    <w:rsid w:val="00EE75D6"/>
    <w:rsid w:val="00F0106C"/>
    <w:rsid w:val="00F03378"/>
    <w:rsid w:val="00F15284"/>
    <w:rsid w:val="00F2371C"/>
    <w:rsid w:val="00F56F42"/>
    <w:rsid w:val="00F611E5"/>
    <w:rsid w:val="00F75C71"/>
    <w:rsid w:val="00F80283"/>
    <w:rsid w:val="00FC0028"/>
    <w:rsid w:val="00FC0169"/>
    <w:rsid w:val="00FD00E1"/>
    <w:rsid w:val="00FE7845"/>
    <w:rsid w:val="00FF50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6416ECE3-767B-42F5-835B-B0294B369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1770</Words>
  <Characters>9738</Characters>
  <Application>Microsoft Office Word</Application>
  <DocSecurity>0</DocSecurity>
  <Lines>81</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11486</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2020-05-09T19:33:00Z</dcterms:created>
  <dcterms:modified xsi:type="dcterms:W3CDTF">2020-05-09T19:33:00Z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