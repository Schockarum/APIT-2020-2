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FB1866">
        <w:rPr>
          <w:rFonts w:ascii="Cambria" w:hAnsi="Cambria"/>
          <w:b/>
          <w:color w:val="C00000"/>
          <w:sz w:val="28"/>
          <w:szCs w:val="28"/>
        </w:rPr>
        <w:t>007</w:t>
      </w:r>
    </w:p>
    <w:p w:rsidR="00066314" w:rsidRDefault="00066314" w:rsidP="00066314">
      <w:pPr>
        <w:jc w:val="center"/>
        <w:rPr>
          <w:b/>
          <w:color w:val="808080"/>
          <w:sz w:val="32"/>
          <w:szCs w:val="32"/>
          <w:lang w:val="es-ES"/>
        </w:rPr>
      </w:pPr>
    </w:p>
    <w:p w:rsidR="00066314" w:rsidRPr="000D1793" w:rsidRDefault="00066314" w:rsidP="00066314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>Niega AMLO que haya razón lo que dice Trump que hay una gran amenaza en la frontera sur en EU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765726" w:rsidRDefault="00066314" w:rsidP="00066314">
      <w:pPr>
        <w:numPr>
          <w:ilvl w:val="0"/>
          <w:numId w:val="1"/>
        </w:numPr>
        <w:jc w:val="both"/>
        <w:rPr>
          <w:rStyle w:val="Carcterdetextoennegrita"/>
          <w:i/>
          <w:sz w:val="20"/>
          <w:szCs w:val="20"/>
        </w:rPr>
      </w:pPr>
      <w:r w:rsidRPr="00765726">
        <w:rPr>
          <w:rStyle w:val="Carcterdetextoennegrita"/>
          <w:i/>
          <w:sz w:val="20"/>
          <w:szCs w:val="20"/>
        </w:rPr>
        <w:t>Indica que Donald Trump utiliza la campaña contra México como propagand</w:t>
      </w:r>
      <w:r w:rsidR="002941BA" w:rsidRPr="00765726">
        <w:rPr>
          <w:rStyle w:val="Carcterdetextoennegrita"/>
          <w:i/>
          <w:sz w:val="20"/>
          <w:szCs w:val="20"/>
        </w:rPr>
        <w:t>a, porque probablemente busca la</w:t>
      </w:r>
      <w:r w:rsidRPr="00765726">
        <w:rPr>
          <w:rStyle w:val="Carcterdetextoennegrita"/>
          <w:i/>
          <w:sz w:val="20"/>
          <w:szCs w:val="20"/>
        </w:rPr>
        <w:t xml:space="preserve"> reelección</w:t>
      </w:r>
      <w:r w:rsidR="001A7DB6" w:rsidRPr="00765726">
        <w:rPr>
          <w:rStyle w:val="Carcterdetextoennegrita"/>
          <w:i/>
          <w:sz w:val="20"/>
          <w:szCs w:val="20"/>
        </w:rPr>
        <w:t xml:space="preserve"> o está mal informado</w:t>
      </w:r>
    </w:p>
    <w:p w:rsidR="001A7DB6" w:rsidRPr="00765726" w:rsidRDefault="007F20BE" w:rsidP="007F20BE">
      <w:pPr>
        <w:numPr>
          <w:ilvl w:val="0"/>
          <w:numId w:val="1"/>
        </w:numPr>
        <w:jc w:val="both"/>
        <w:rPr>
          <w:rStyle w:val="Carcterdetextoennegrita"/>
          <w:i/>
          <w:sz w:val="20"/>
          <w:szCs w:val="20"/>
        </w:rPr>
      </w:pPr>
      <w:r w:rsidRPr="00765726">
        <w:rPr>
          <w:rStyle w:val="Carcterdetextoennegrita"/>
          <w:i/>
          <w:sz w:val="20"/>
          <w:szCs w:val="20"/>
        </w:rPr>
        <w:t>Adelanta que el nuevo gobierno democrático de México seguirá manteniendo una relación de respeto con el gobierno de Estados Unidos</w:t>
      </w:r>
    </w:p>
    <w:p w:rsidR="00765726" w:rsidRPr="00765726" w:rsidRDefault="00765726" w:rsidP="00765726">
      <w:pPr>
        <w:numPr>
          <w:ilvl w:val="0"/>
          <w:numId w:val="1"/>
        </w:numPr>
        <w:jc w:val="both"/>
        <w:rPr>
          <w:rStyle w:val="Carcterdetextoennegrita"/>
          <w:i/>
          <w:sz w:val="20"/>
          <w:szCs w:val="20"/>
        </w:rPr>
      </w:pPr>
      <w:r w:rsidRPr="00765726">
        <w:rPr>
          <w:rStyle w:val="Carcterdetextoennegrita"/>
          <w:i/>
          <w:sz w:val="20"/>
          <w:szCs w:val="20"/>
        </w:rPr>
        <w:t>Sostiene que se terminarán con las acciones contrarias a los derechos humanos, que no haya violación a los derechos de las mujeres, ni habrá maltrato, ni feminicidios</w:t>
      </w:r>
    </w:p>
    <w:p w:rsidR="00F80283" w:rsidRPr="00B86107" w:rsidRDefault="00F80283" w:rsidP="006F1BC5">
      <w:pPr>
        <w:jc w:val="both"/>
        <w:rPr>
          <w:rStyle w:val="Carcterdetextoennegrita"/>
          <w:sz w:val="22"/>
          <w:szCs w:val="22"/>
        </w:rPr>
      </w:pPr>
    </w:p>
    <w:p w:rsidR="00132B15" w:rsidRPr="00B86107" w:rsidRDefault="00B36880" w:rsidP="00F80283">
      <w:pPr>
        <w:jc w:val="both"/>
        <w:rPr>
          <w:sz w:val="22"/>
          <w:szCs w:val="22"/>
        </w:rPr>
      </w:pPr>
      <w:r w:rsidRPr="00B86107">
        <w:rPr>
          <w:rStyle w:val="Carcterdetextoennegrita"/>
          <w:sz w:val="22"/>
          <w:szCs w:val="22"/>
        </w:rPr>
        <w:t>Nuevo Laredo, Tamaulipas</w:t>
      </w:r>
      <w:r w:rsidR="00FD00E1" w:rsidRPr="00B86107">
        <w:rPr>
          <w:rStyle w:val="Carcterdetextoennegrita"/>
          <w:sz w:val="22"/>
          <w:szCs w:val="22"/>
        </w:rPr>
        <w:t xml:space="preserve">, </w:t>
      </w:r>
      <w:r w:rsidRPr="00B86107">
        <w:rPr>
          <w:rStyle w:val="Carcterdetextoennegrita"/>
          <w:sz w:val="22"/>
          <w:szCs w:val="22"/>
        </w:rPr>
        <w:t>05</w:t>
      </w:r>
      <w:r w:rsidR="00FD00E1" w:rsidRPr="00B86107">
        <w:rPr>
          <w:rStyle w:val="Carcterdetextoennegrita"/>
          <w:sz w:val="22"/>
          <w:szCs w:val="22"/>
        </w:rPr>
        <w:t xml:space="preserve"> de </w:t>
      </w:r>
      <w:r w:rsidR="00AA4CBE" w:rsidRPr="00B86107">
        <w:rPr>
          <w:rStyle w:val="Carcterdetextoennegrita"/>
          <w:sz w:val="22"/>
          <w:szCs w:val="22"/>
        </w:rPr>
        <w:t>abril de 2018</w:t>
      </w:r>
      <w:r w:rsidR="001D630B" w:rsidRPr="00B86107">
        <w:rPr>
          <w:rStyle w:val="Carcterdetextoennegrita"/>
          <w:sz w:val="22"/>
          <w:szCs w:val="22"/>
        </w:rPr>
        <w:t>.-</w:t>
      </w:r>
      <w:r w:rsidR="00FD00E1" w:rsidRPr="00B86107">
        <w:rPr>
          <w:rStyle w:val="Carcterdetextoennegrita"/>
          <w:b w:val="0"/>
          <w:sz w:val="22"/>
          <w:szCs w:val="22"/>
        </w:rPr>
        <w:t xml:space="preserve"> </w:t>
      </w:r>
      <w:r w:rsidR="00FD00E1" w:rsidRPr="00B86107">
        <w:rPr>
          <w:b/>
          <w:sz w:val="22"/>
          <w:szCs w:val="22"/>
        </w:rPr>
        <w:t> </w:t>
      </w:r>
      <w:r w:rsidR="002F0C00" w:rsidRPr="00B86107">
        <w:rPr>
          <w:sz w:val="22"/>
          <w:szCs w:val="22"/>
        </w:rPr>
        <w:t xml:space="preserve">Andrés Manuel </w:t>
      </w:r>
      <w:r w:rsidR="0068127B" w:rsidRPr="00B86107">
        <w:rPr>
          <w:sz w:val="22"/>
          <w:szCs w:val="22"/>
        </w:rPr>
        <w:t xml:space="preserve">López Obrador </w:t>
      </w:r>
      <w:r w:rsidR="00F32478" w:rsidRPr="00B86107">
        <w:rPr>
          <w:sz w:val="22"/>
          <w:szCs w:val="22"/>
        </w:rPr>
        <w:t xml:space="preserve">manifestó con respeto que </w:t>
      </w:r>
      <w:r w:rsidR="0068127B" w:rsidRPr="00B86107">
        <w:rPr>
          <w:sz w:val="22"/>
          <w:szCs w:val="22"/>
        </w:rPr>
        <w:t>no hay razón</w:t>
      </w:r>
      <w:r w:rsidR="00F32478" w:rsidRPr="00B86107">
        <w:rPr>
          <w:sz w:val="22"/>
          <w:szCs w:val="22"/>
        </w:rPr>
        <w:t>, ni es cierto lo que</w:t>
      </w:r>
      <w:r w:rsidR="009A124A" w:rsidRPr="00B86107">
        <w:rPr>
          <w:sz w:val="22"/>
          <w:szCs w:val="22"/>
        </w:rPr>
        <w:t xml:space="preserve"> dice el presidente Donald Trump</w:t>
      </w:r>
      <w:r w:rsidR="007A0487" w:rsidRPr="00B86107">
        <w:rPr>
          <w:sz w:val="22"/>
          <w:szCs w:val="22"/>
        </w:rPr>
        <w:t xml:space="preserve"> que hay una gran amenaza en la frontera sur de Estados Unidos</w:t>
      </w:r>
      <w:r w:rsidR="009A124A" w:rsidRPr="00B86107">
        <w:rPr>
          <w:sz w:val="22"/>
          <w:szCs w:val="22"/>
        </w:rPr>
        <w:t>, “</w:t>
      </w:r>
      <w:r w:rsidR="00132B15" w:rsidRPr="00B86107">
        <w:rPr>
          <w:sz w:val="22"/>
          <w:szCs w:val="22"/>
        </w:rPr>
        <w:t xml:space="preserve">no existe esa amenaza, </w:t>
      </w:r>
      <w:r w:rsidR="009A124A" w:rsidRPr="00B86107">
        <w:rPr>
          <w:sz w:val="22"/>
          <w:szCs w:val="22"/>
        </w:rPr>
        <w:t xml:space="preserve">lo </w:t>
      </w:r>
      <w:r w:rsidR="00132B15" w:rsidRPr="00B86107">
        <w:rPr>
          <w:sz w:val="22"/>
          <w:szCs w:val="22"/>
        </w:rPr>
        <w:t>puedo probar, lo puedo argumentar”.</w:t>
      </w:r>
    </w:p>
    <w:p w:rsidR="00132B15" w:rsidRPr="00B86107" w:rsidRDefault="00132B15" w:rsidP="00F80283">
      <w:pPr>
        <w:jc w:val="both"/>
        <w:rPr>
          <w:sz w:val="22"/>
          <w:szCs w:val="22"/>
        </w:rPr>
      </w:pPr>
    </w:p>
    <w:p w:rsidR="009F4BA9" w:rsidRPr="00B86107" w:rsidRDefault="00066314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 xml:space="preserve">“Aquí, Laredo es de las ciudades con menos violencia en Estados Unidos, hay más criminalidad en Washington que </w:t>
      </w:r>
      <w:r w:rsidR="00FC3F5D" w:rsidRPr="00B86107">
        <w:rPr>
          <w:sz w:val="22"/>
          <w:szCs w:val="22"/>
        </w:rPr>
        <w:t xml:space="preserve">en </w:t>
      </w:r>
      <w:r w:rsidRPr="00B86107">
        <w:rPr>
          <w:sz w:val="22"/>
          <w:szCs w:val="22"/>
        </w:rPr>
        <w:t>La</w:t>
      </w:r>
      <w:r w:rsidR="003E40F7" w:rsidRPr="00B86107">
        <w:rPr>
          <w:sz w:val="22"/>
          <w:szCs w:val="22"/>
        </w:rPr>
        <w:t xml:space="preserve">redo, en esta ciudad fronteriza, desgraciadamente el </w:t>
      </w:r>
      <w:r w:rsidR="000835BD" w:rsidRPr="00B86107">
        <w:rPr>
          <w:sz w:val="22"/>
          <w:szCs w:val="22"/>
        </w:rPr>
        <w:t xml:space="preserve">problema lo tenemos nosotros de este lado, </w:t>
      </w:r>
      <w:r w:rsidR="00FC3F5D" w:rsidRPr="00B86107">
        <w:rPr>
          <w:sz w:val="22"/>
          <w:szCs w:val="22"/>
        </w:rPr>
        <w:t>pero no ellos, allá no hay violencia</w:t>
      </w:r>
      <w:r w:rsidR="009F4BA9" w:rsidRPr="00B86107">
        <w:rPr>
          <w:sz w:val="22"/>
          <w:szCs w:val="22"/>
        </w:rPr>
        <w:t>”, explicó.</w:t>
      </w:r>
    </w:p>
    <w:p w:rsidR="009F4BA9" w:rsidRPr="00B86107" w:rsidRDefault="009F4BA9" w:rsidP="00F80283">
      <w:pPr>
        <w:jc w:val="both"/>
        <w:rPr>
          <w:sz w:val="22"/>
          <w:szCs w:val="22"/>
        </w:rPr>
      </w:pPr>
    </w:p>
    <w:p w:rsidR="0000008B" w:rsidRPr="00B86107" w:rsidRDefault="009F4BA9" w:rsidP="009F4BA9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Señaló que en Estados Unidos tienen los datos, hay estadísticas en donde cada vez es menos el problema de los crímenes</w:t>
      </w:r>
      <w:r w:rsidR="00863098" w:rsidRPr="00B86107">
        <w:rPr>
          <w:sz w:val="22"/>
          <w:szCs w:val="22"/>
        </w:rPr>
        <w:t>,</w:t>
      </w:r>
      <w:r w:rsidRPr="00B86107">
        <w:rPr>
          <w:sz w:val="22"/>
          <w:szCs w:val="22"/>
        </w:rPr>
        <w:t xml:space="preserve"> </w:t>
      </w:r>
      <w:r w:rsidR="00CC4CF7" w:rsidRPr="00B86107">
        <w:rPr>
          <w:sz w:val="22"/>
          <w:szCs w:val="22"/>
        </w:rPr>
        <w:t>de los homicidios en las ciudades fronterizas de Estados Unidos, este es un dato que se puede probar</w:t>
      </w:r>
      <w:r w:rsidR="0000008B" w:rsidRPr="00B86107">
        <w:rPr>
          <w:sz w:val="22"/>
          <w:szCs w:val="22"/>
        </w:rPr>
        <w:t>, es decir, nada de que hay violencia en las ciudades fronterizas de EU.</w:t>
      </w:r>
    </w:p>
    <w:p w:rsidR="0000008B" w:rsidRPr="00B86107" w:rsidRDefault="0000008B" w:rsidP="009F4BA9">
      <w:pPr>
        <w:jc w:val="both"/>
        <w:rPr>
          <w:sz w:val="22"/>
          <w:szCs w:val="22"/>
        </w:rPr>
      </w:pPr>
    </w:p>
    <w:p w:rsidR="00863098" w:rsidRPr="00B86107" w:rsidRDefault="000835BD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 xml:space="preserve">Lo segundo, añadió, </w:t>
      </w:r>
      <w:r w:rsidR="00EB4CB3" w:rsidRPr="00B86107">
        <w:rPr>
          <w:sz w:val="22"/>
          <w:szCs w:val="22"/>
        </w:rPr>
        <w:t>se ha reducido el flujo migratorio en los últimos años,</w:t>
      </w:r>
      <w:r w:rsidR="00863098" w:rsidRPr="00B86107">
        <w:rPr>
          <w:sz w:val="22"/>
          <w:szCs w:val="22"/>
        </w:rPr>
        <w:t xml:space="preserve"> están</w:t>
      </w:r>
      <w:r w:rsidR="00EB4CB3" w:rsidRPr="00B86107">
        <w:rPr>
          <w:sz w:val="22"/>
          <w:szCs w:val="22"/>
        </w:rPr>
        <w:t xml:space="preserve"> pasado</w:t>
      </w:r>
      <w:r w:rsidR="00863098" w:rsidRPr="00B86107">
        <w:rPr>
          <w:sz w:val="22"/>
          <w:szCs w:val="22"/>
        </w:rPr>
        <w:t xml:space="preserve"> menos mexicanos a Estados Unidos</w:t>
      </w:r>
      <w:r w:rsidR="00E56089" w:rsidRPr="00B86107">
        <w:rPr>
          <w:sz w:val="22"/>
          <w:szCs w:val="22"/>
        </w:rPr>
        <w:t>, eso también se puede probar</w:t>
      </w:r>
      <w:r w:rsidR="00863098" w:rsidRPr="00B86107">
        <w:rPr>
          <w:sz w:val="22"/>
          <w:szCs w:val="22"/>
        </w:rPr>
        <w:t xml:space="preserve"> y tercero son menos las deportaciones ahora que las que habían en el gobierno de Barack Obama.</w:t>
      </w:r>
    </w:p>
    <w:p w:rsidR="00863098" w:rsidRPr="00B86107" w:rsidRDefault="00863098" w:rsidP="00F80283">
      <w:pPr>
        <w:jc w:val="both"/>
        <w:rPr>
          <w:sz w:val="22"/>
          <w:szCs w:val="22"/>
        </w:rPr>
      </w:pPr>
    </w:p>
    <w:p w:rsidR="000835BD" w:rsidRPr="00B86107" w:rsidRDefault="00863098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“</w:t>
      </w:r>
      <w:r w:rsidR="0022713F" w:rsidRPr="00B86107">
        <w:rPr>
          <w:sz w:val="22"/>
          <w:szCs w:val="22"/>
        </w:rPr>
        <w:t>Todo esto, pues lleva a asegurar que</w:t>
      </w:r>
      <w:r w:rsidR="00E56089" w:rsidRPr="00B86107">
        <w:rPr>
          <w:sz w:val="22"/>
          <w:szCs w:val="22"/>
        </w:rPr>
        <w:t>:</w:t>
      </w:r>
      <w:r w:rsidR="0022713F" w:rsidRPr="00B86107">
        <w:rPr>
          <w:sz w:val="22"/>
          <w:szCs w:val="22"/>
        </w:rPr>
        <w:t xml:space="preserve"> o está mal inf</w:t>
      </w:r>
      <w:r w:rsidR="00E56089" w:rsidRPr="00B86107">
        <w:rPr>
          <w:sz w:val="22"/>
          <w:szCs w:val="22"/>
        </w:rPr>
        <w:t>ormado, lo digo de manera respetuosa el presidente Trump o está utilizando todo esta campaña para posicionarse políticamente en Estados Unidos, es decir es pura propaganda”, expuso.</w:t>
      </w:r>
    </w:p>
    <w:p w:rsidR="0068127B" w:rsidRPr="00B86107" w:rsidRDefault="0068127B" w:rsidP="00F80283">
      <w:pPr>
        <w:jc w:val="both"/>
        <w:rPr>
          <w:sz w:val="22"/>
          <w:szCs w:val="22"/>
        </w:rPr>
      </w:pPr>
    </w:p>
    <w:p w:rsidR="00080D80" w:rsidRPr="00B86107" w:rsidRDefault="002F0C00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López Obrador p</w:t>
      </w:r>
      <w:r w:rsidR="0091623D" w:rsidRPr="00B86107">
        <w:rPr>
          <w:sz w:val="22"/>
          <w:szCs w:val="22"/>
        </w:rPr>
        <w:t>ronunció que es posible que el presidente de Es</w:t>
      </w:r>
      <w:r w:rsidR="0049505B" w:rsidRPr="00B86107">
        <w:rPr>
          <w:sz w:val="22"/>
          <w:szCs w:val="22"/>
        </w:rPr>
        <w:t>tados Unidos, Donald Trump actú</w:t>
      </w:r>
      <w:r w:rsidR="0091623D" w:rsidRPr="00B86107">
        <w:rPr>
          <w:sz w:val="22"/>
          <w:szCs w:val="22"/>
        </w:rPr>
        <w:t>a en términos políticos</w:t>
      </w:r>
      <w:r w:rsidR="005C5707" w:rsidRPr="00B86107">
        <w:rPr>
          <w:sz w:val="22"/>
          <w:szCs w:val="22"/>
        </w:rPr>
        <w:t xml:space="preserve">, </w:t>
      </w:r>
      <w:r w:rsidR="0049505B" w:rsidRPr="00B86107">
        <w:rPr>
          <w:sz w:val="22"/>
          <w:szCs w:val="22"/>
        </w:rPr>
        <w:t>utiliza la</w:t>
      </w:r>
      <w:r w:rsidR="0091623D" w:rsidRPr="00B86107">
        <w:rPr>
          <w:sz w:val="22"/>
          <w:szCs w:val="22"/>
        </w:rPr>
        <w:t xml:space="preserve"> campaña contra México como propaganda, porque proba</w:t>
      </w:r>
      <w:r w:rsidRPr="00B86107">
        <w:rPr>
          <w:sz w:val="22"/>
          <w:szCs w:val="22"/>
        </w:rPr>
        <w:t xml:space="preserve">blemente </w:t>
      </w:r>
      <w:r w:rsidR="002941BA" w:rsidRPr="00B86107">
        <w:rPr>
          <w:sz w:val="22"/>
          <w:szCs w:val="22"/>
        </w:rPr>
        <w:t>busca la</w:t>
      </w:r>
      <w:r w:rsidRPr="00B86107">
        <w:rPr>
          <w:sz w:val="22"/>
          <w:szCs w:val="22"/>
        </w:rPr>
        <w:t xml:space="preserve"> reelección y “solo así me explico que éste tratando de enviar fuerzas militares a la frontera, militarizar a la frontera”.</w:t>
      </w:r>
    </w:p>
    <w:p w:rsidR="005C5707" w:rsidRPr="00B86107" w:rsidRDefault="005C5707" w:rsidP="00F80283">
      <w:pPr>
        <w:jc w:val="both"/>
        <w:rPr>
          <w:sz w:val="22"/>
          <w:szCs w:val="22"/>
        </w:rPr>
      </w:pPr>
    </w:p>
    <w:p w:rsidR="0022713F" w:rsidRPr="00B86107" w:rsidRDefault="0022713F" w:rsidP="0022713F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lastRenderedPageBreak/>
        <w:t>Expresó que no cree que sea lo más prudente la decisión de, Donald Trump sobre mandar al Ejército, a la Guardia Nacional a la frontera.</w:t>
      </w:r>
    </w:p>
    <w:p w:rsidR="0022713F" w:rsidRPr="00B86107" w:rsidRDefault="0022713F" w:rsidP="0049505B">
      <w:pPr>
        <w:jc w:val="both"/>
        <w:rPr>
          <w:sz w:val="22"/>
          <w:szCs w:val="22"/>
        </w:rPr>
      </w:pPr>
    </w:p>
    <w:p w:rsidR="0049505B" w:rsidRPr="00B86107" w:rsidRDefault="0022713F" w:rsidP="0049505B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Previamente, e</w:t>
      </w:r>
      <w:r w:rsidR="0049505B" w:rsidRPr="00B86107">
        <w:rPr>
          <w:sz w:val="22"/>
          <w:szCs w:val="22"/>
        </w:rPr>
        <w:t>l candidato de la coalición “Juntos haremos justicia” a la Presidencia de la República dijo que Donald Trump actúa de manera áspera, ruda cuando se trata de México es porque le funcionado esa política antimexicana.</w:t>
      </w:r>
    </w:p>
    <w:p w:rsidR="0049505B" w:rsidRPr="00B86107" w:rsidRDefault="0049505B" w:rsidP="0049505B">
      <w:pPr>
        <w:jc w:val="both"/>
        <w:rPr>
          <w:sz w:val="22"/>
          <w:szCs w:val="22"/>
        </w:rPr>
      </w:pPr>
    </w:p>
    <w:p w:rsidR="0049505B" w:rsidRPr="00B86107" w:rsidRDefault="0049505B" w:rsidP="0049505B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Comentó que desgraciadamente hay sectores conservadores en Estados Unidos con poca información y Trump les ha despertado un sentimiento de xenofobia en contra de los mexicanos, puede ser como racismo como racismo, el odio a los extranjeros.</w:t>
      </w:r>
    </w:p>
    <w:p w:rsidR="0049505B" w:rsidRPr="00B86107" w:rsidRDefault="0049505B" w:rsidP="0049505B">
      <w:pPr>
        <w:jc w:val="both"/>
        <w:rPr>
          <w:sz w:val="22"/>
          <w:szCs w:val="22"/>
        </w:rPr>
      </w:pPr>
    </w:p>
    <w:p w:rsidR="0049505B" w:rsidRPr="00B86107" w:rsidRDefault="0049505B" w:rsidP="0049505B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Recordó que la política antimexicana le ayudó a Donald Trump para obtener votos en la pasada elección presidencial en EU y seguramente piensa que si vuelve con ese discurso, con esa propaganda se va a reelegir.</w:t>
      </w:r>
    </w:p>
    <w:p w:rsidR="0049505B" w:rsidRPr="00B86107" w:rsidRDefault="0049505B" w:rsidP="0049505B">
      <w:pPr>
        <w:jc w:val="both"/>
        <w:rPr>
          <w:sz w:val="22"/>
          <w:szCs w:val="22"/>
        </w:rPr>
      </w:pPr>
    </w:p>
    <w:p w:rsidR="0049505B" w:rsidRPr="00B86107" w:rsidRDefault="0049505B" w:rsidP="0049505B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Indicó que se puede pensar que falta mucho para la reelección, pero no, desde que llegan por primera vez como presidente en Estados Unidos ya están pensando en la reelección.</w:t>
      </w:r>
    </w:p>
    <w:p w:rsidR="00080D80" w:rsidRPr="00B86107" w:rsidRDefault="00080D80" w:rsidP="002F0C00">
      <w:pPr>
        <w:jc w:val="both"/>
        <w:rPr>
          <w:sz w:val="22"/>
          <w:szCs w:val="22"/>
        </w:rPr>
      </w:pPr>
    </w:p>
    <w:p w:rsidR="002F0C00" w:rsidRPr="00B86107" w:rsidRDefault="002F0C00" w:rsidP="002F0C00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“Si lo analizamos bien, nosotros pensamos que lo que más conviene en la relación de México con Estados Unidos es una relación de amistad, de respeto mutuo y de cooperación para el desarrollo, eso es lo más conveniente”, dijo.</w:t>
      </w:r>
    </w:p>
    <w:p w:rsidR="0049505B" w:rsidRPr="00B86107" w:rsidRDefault="0049505B" w:rsidP="002F0C00">
      <w:pPr>
        <w:jc w:val="both"/>
        <w:rPr>
          <w:sz w:val="22"/>
          <w:szCs w:val="22"/>
        </w:rPr>
      </w:pPr>
    </w:p>
    <w:p w:rsidR="005F586E" w:rsidRPr="00B86107" w:rsidRDefault="00E56089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 xml:space="preserve">Adelantó que el nuevo gobierno democrático de México seguirá </w:t>
      </w:r>
      <w:r w:rsidR="005F586E" w:rsidRPr="00B86107">
        <w:rPr>
          <w:sz w:val="22"/>
          <w:szCs w:val="22"/>
        </w:rPr>
        <w:t xml:space="preserve">manteniendo una relación de respeto con el gobierno de Estados Unidos, no se quiere la confrontación, </w:t>
      </w:r>
      <w:r w:rsidR="0020023F" w:rsidRPr="00B86107">
        <w:rPr>
          <w:sz w:val="22"/>
          <w:szCs w:val="22"/>
        </w:rPr>
        <w:t xml:space="preserve">lo </w:t>
      </w:r>
      <w:r w:rsidR="005F586E" w:rsidRPr="00B86107">
        <w:rPr>
          <w:sz w:val="22"/>
          <w:szCs w:val="22"/>
        </w:rPr>
        <w:t xml:space="preserve">mejor </w:t>
      </w:r>
      <w:r w:rsidR="0020023F" w:rsidRPr="00B86107">
        <w:rPr>
          <w:sz w:val="22"/>
          <w:szCs w:val="22"/>
        </w:rPr>
        <w:t xml:space="preserve">es </w:t>
      </w:r>
      <w:r w:rsidR="005F586E" w:rsidRPr="00B86107">
        <w:rPr>
          <w:sz w:val="22"/>
          <w:szCs w:val="22"/>
        </w:rPr>
        <w:t>el entendimiento</w:t>
      </w:r>
      <w:r w:rsidR="0020023F" w:rsidRPr="00B86107">
        <w:rPr>
          <w:sz w:val="22"/>
          <w:szCs w:val="22"/>
        </w:rPr>
        <w:t>, pero se pedirá que haya respeto mutuo</w:t>
      </w:r>
      <w:r w:rsidR="005F586E" w:rsidRPr="00B86107">
        <w:rPr>
          <w:sz w:val="22"/>
          <w:szCs w:val="22"/>
        </w:rPr>
        <w:t>.</w:t>
      </w:r>
    </w:p>
    <w:p w:rsidR="0020023F" w:rsidRPr="00B86107" w:rsidRDefault="0020023F" w:rsidP="00F80283">
      <w:pPr>
        <w:jc w:val="both"/>
        <w:rPr>
          <w:sz w:val="22"/>
          <w:szCs w:val="22"/>
        </w:rPr>
      </w:pPr>
    </w:p>
    <w:p w:rsidR="0020023F" w:rsidRPr="00B86107" w:rsidRDefault="0020023F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“</w:t>
      </w:r>
      <w:r w:rsidR="00D21777" w:rsidRPr="00B86107">
        <w:rPr>
          <w:sz w:val="22"/>
          <w:szCs w:val="22"/>
        </w:rPr>
        <w:t xml:space="preserve">Que así como nosotros vamos a respetar </w:t>
      </w:r>
      <w:r w:rsidR="0001038A" w:rsidRPr="00B86107">
        <w:rPr>
          <w:sz w:val="22"/>
          <w:szCs w:val="22"/>
        </w:rPr>
        <w:t xml:space="preserve">al gobierno de Estados Unidos que el gobierno de Estados Unidos, incluido desde luego </w:t>
      </w:r>
      <w:r w:rsidR="004264CF" w:rsidRPr="00B86107">
        <w:rPr>
          <w:sz w:val="22"/>
          <w:szCs w:val="22"/>
        </w:rPr>
        <w:t xml:space="preserve">el presidente </w:t>
      </w:r>
      <w:r w:rsidR="0001038A" w:rsidRPr="00B86107">
        <w:rPr>
          <w:sz w:val="22"/>
          <w:szCs w:val="22"/>
        </w:rPr>
        <w:t>Donald Trump</w:t>
      </w:r>
      <w:r w:rsidR="004264CF" w:rsidRPr="00B86107">
        <w:rPr>
          <w:sz w:val="22"/>
          <w:szCs w:val="22"/>
        </w:rPr>
        <w:t xml:space="preserve"> respete a los mexicanos, porque nuestro país</w:t>
      </w:r>
      <w:r w:rsidR="0021181B" w:rsidRPr="00B86107">
        <w:rPr>
          <w:sz w:val="22"/>
          <w:szCs w:val="22"/>
        </w:rPr>
        <w:t>, nuestro pueblo no va a ser piñata de ningún gobierno extranjero”, dijo.</w:t>
      </w:r>
    </w:p>
    <w:p w:rsidR="0021181B" w:rsidRPr="00B86107" w:rsidRDefault="0021181B" w:rsidP="00F80283">
      <w:pPr>
        <w:jc w:val="both"/>
        <w:rPr>
          <w:sz w:val="22"/>
          <w:szCs w:val="22"/>
        </w:rPr>
      </w:pPr>
    </w:p>
    <w:p w:rsidR="0021181B" w:rsidRPr="00B86107" w:rsidRDefault="007F20BE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 xml:space="preserve">En entrevista, Andrés Manuel López Obrador </w:t>
      </w:r>
      <w:r w:rsidR="00D10861" w:rsidRPr="00B86107">
        <w:rPr>
          <w:sz w:val="22"/>
          <w:szCs w:val="22"/>
        </w:rPr>
        <w:t>sostuvo que se terminarán con las acciones co</w:t>
      </w:r>
      <w:r w:rsidR="00153F55" w:rsidRPr="00B86107">
        <w:rPr>
          <w:sz w:val="22"/>
          <w:szCs w:val="22"/>
        </w:rPr>
        <w:t>ntrarias a los derechos humanos, que no haya violación a los derechos de las mujeres, que no haya maltrato, ni feminicidios.</w:t>
      </w:r>
    </w:p>
    <w:p w:rsidR="00153F55" w:rsidRPr="00B86107" w:rsidRDefault="00153F55" w:rsidP="00F80283">
      <w:pPr>
        <w:jc w:val="both"/>
        <w:rPr>
          <w:sz w:val="22"/>
          <w:szCs w:val="22"/>
        </w:rPr>
      </w:pPr>
    </w:p>
    <w:p w:rsidR="00153F55" w:rsidRPr="00B86107" w:rsidRDefault="00153F55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“</w:t>
      </w:r>
      <w:r w:rsidR="00765726" w:rsidRPr="00B86107">
        <w:rPr>
          <w:sz w:val="22"/>
          <w:szCs w:val="22"/>
        </w:rPr>
        <w:t>Vamos a que haya protección para todos los mexicanos, para las mujeres, para los trabajadores, para los periodistas, que haya paz, que haya tranquilidad, esto lo vamos a lograr en el país”, dijo.</w:t>
      </w:r>
    </w:p>
    <w:p w:rsidR="00765726" w:rsidRPr="00B86107" w:rsidRDefault="00765726" w:rsidP="00F80283">
      <w:pPr>
        <w:jc w:val="both"/>
        <w:rPr>
          <w:sz w:val="22"/>
          <w:szCs w:val="22"/>
        </w:rPr>
      </w:pPr>
    </w:p>
    <w:p w:rsidR="00765726" w:rsidRPr="00B86107" w:rsidRDefault="00765726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A la pregunta de los reporteros sobre que Meade present</w:t>
      </w:r>
      <w:r w:rsidR="007A0A30" w:rsidRPr="00B86107">
        <w:rPr>
          <w:sz w:val="22"/>
          <w:szCs w:val="22"/>
        </w:rPr>
        <w:t xml:space="preserve">ó </w:t>
      </w:r>
      <w:r w:rsidRPr="00B86107">
        <w:rPr>
          <w:sz w:val="22"/>
          <w:szCs w:val="22"/>
        </w:rPr>
        <w:t xml:space="preserve">7 de </w:t>
      </w:r>
      <w:r w:rsidR="007A0A30" w:rsidRPr="00B86107">
        <w:rPr>
          <w:sz w:val="22"/>
          <w:szCs w:val="22"/>
        </w:rPr>
        <w:t>7, López Obrador dijo que no tiene opinión sobre el tema y comentó que ya presentó su declaración patrimonial.</w:t>
      </w:r>
    </w:p>
    <w:p w:rsidR="007A0A30" w:rsidRPr="00B86107" w:rsidRDefault="007A0A30" w:rsidP="00F80283">
      <w:pPr>
        <w:jc w:val="both"/>
        <w:rPr>
          <w:sz w:val="22"/>
          <w:szCs w:val="22"/>
        </w:rPr>
      </w:pPr>
    </w:p>
    <w:p w:rsidR="00AB094B" w:rsidRPr="00B86107" w:rsidRDefault="007A0A30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lastRenderedPageBreak/>
        <w:t xml:space="preserve">Subrayó que </w:t>
      </w:r>
      <w:r w:rsidR="00D71217" w:rsidRPr="00B86107">
        <w:rPr>
          <w:sz w:val="22"/>
          <w:szCs w:val="22"/>
        </w:rPr>
        <w:t xml:space="preserve">no va a entrar en polémica, porque ellos están allá en la Ciudad de México, no les da el sol, no se asolean, son pura rueda de prensa, allá los veo </w:t>
      </w:r>
      <w:r w:rsidR="00AB094B" w:rsidRPr="00B86107">
        <w:rPr>
          <w:sz w:val="22"/>
          <w:szCs w:val="22"/>
        </w:rPr>
        <w:t>bien peinaditos, arregladitos con compañeros de los medios tomando café.</w:t>
      </w:r>
    </w:p>
    <w:p w:rsidR="00AB094B" w:rsidRPr="00B86107" w:rsidRDefault="00AB094B" w:rsidP="00F80283">
      <w:pPr>
        <w:jc w:val="both"/>
        <w:rPr>
          <w:sz w:val="22"/>
          <w:szCs w:val="22"/>
        </w:rPr>
      </w:pPr>
    </w:p>
    <w:p w:rsidR="007A0A30" w:rsidRPr="00B86107" w:rsidRDefault="00AB094B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Prosiguió que quieren que “</w:t>
      </w:r>
      <w:r w:rsidR="00FF00A7" w:rsidRPr="00B86107">
        <w:rPr>
          <w:sz w:val="22"/>
          <w:szCs w:val="22"/>
        </w:rPr>
        <w:t>yo me enganche en sus plantea</w:t>
      </w:r>
      <w:r w:rsidRPr="00B86107">
        <w:rPr>
          <w:sz w:val="22"/>
          <w:szCs w:val="22"/>
        </w:rPr>
        <w:t>mientos</w:t>
      </w:r>
      <w:r w:rsidR="000B49E2" w:rsidRPr="00B86107">
        <w:rPr>
          <w:sz w:val="22"/>
          <w:szCs w:val="22"/>
        </w:rPr>
        <w:t xml:space="preserve">, yo no voy a caer en ninguna provocación, yo voy a seguir haciendo campaña y sin enojarme, de manera tranquila, le estoy haciendo caso a mis </w:t>
      </w:r>
      <w:r w:rsidR="00BA4AFB" w:rsidRPr="00B86107">
        <w:rPr>
          <w:sz w:val="22"/>
          <w:szCs w:val="22"/>
        </w:rPr>
        <w:t>asesores los habitantes de los pueblos de México que me dicen que no me vaya yo a equivocar, que me vaya poco a poco”.</w:t>
      </w:r>
    </w:p>
    <w:p w:rsidR="00BA4AFB" w:rsidRPr="00B86107" w:rsidRDefault="00BA4AFB" w:rsidP="00F80283">
      <w:pPr>
        <w:jc w:val="both"/>
        <w:rPr>
          <w:sz w:val="22"/>
          <w:szCs w:val="22"/>
        </w:rPr>
      </w:pPr>
    </w:p>
    <w:p w:rsidR="00BA4AFB" w:rsidRPr="00B86107" w:rsidRDefault="00BA4AFB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Señaló que si en Nuevo Laredo dice algo, inmediatamente sale en todos los medios y recordó que ayer dijo que veía con buenos ojos lo que había hecho el obispo de Chilapa en Guerrero, porque conoce esa región, donde hay mucha inseguridad y hoy en todos los noticieros sacaron la información, como si fuese algo malo.</w:t>
      </w:r>
    </w:p>
    <w:p w:rsidR="00BA4AFB" w:rsidRPr="00B86107" w:rsidRDefault="00BA4AFB" w:rsidP="00F80283">
      <w:pPr>
        <w:jc w:val="both"/>
        <w:rPr>
          <w:sz w:val="22"/>
          <w:szCs w:val="22"/>
        </w:rPr>
      </w:pPr>
    </w:p>
    <w:p w:rsidR="00BA4AFB" w:rsidRPr="00B86107" w:rsidRDefault="00BA4AFB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Cuestionó qué malo puede haber si pide que se consiga la paz, que todos busquen que no haya violencia.</w:t>
      </w:r>
    </w:p>
    <w:p w:rsidR="00B86107" w:rsidRPr="00B86107" w:rsidRDefault="00B86107" w:rsidP="00F80283">
      <w:pPr>
        <w:jc w:val="both"/>
        <w:rPr>
          <w:sz w:val="22"/>
          <w:szCs w:val="22"/>
        </w:rPr>
      </w:pPr>
    </w:p>
    <w:p w:rsidR="00B86107" w:rsidRPr="00B86107" w:rsidRDefault="00B86107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Dijo que no va a polemizar sobre la 3 de 3, porque los mexicanos a estas alturas ya saben quién es quién, por más guerra sucia, por más trampas que quieren ponerle está arriba.</w:t>
      </w:r>
    </w:p>
    <w:p w:rsidR="00B86107" w:rsidRPr="00B86107" w:rsidRDefault="00B86107" w:rsidP="00F80283">
      <w:pPr>
        <w:jc w:val="both"/>
        <w:rPr>
          <w:sz w:val="22"/>
          <w:szCs w:val="22"/>
        </w:rPr>
      </w:pPr>
    </w:p>
    <w:p w:rsidR="00B86107" w:rsidRPr="00B86107" w:rsidRDefault="00B86107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 xml:space="preserve">Propuso que sus adversarios se tienen que preparar psicológicamente, porque le van a tener que entregar la banda presidencial y que tengan en cuenta que no es su fuerte la venganza, lo único que quiere es que haya justicia, es que el gobierno represente a todos, que sea un gobierno para los ricos y para los pobres, un gobierno que no esté al servicio de la corrupción, a robar, a saquear, eso es todo, no debe de tener ningún miedo, que se tranquilicen, que se serenen. </w:t>
      </w:r>
    </w:p>
    <w:p w:rsidR="00BA4AFB" w:rsidRPr="00B86107" w:rsidRDefault="00BA4AFB" w:rsidP="00F80283">
      <w:pPr>
        <w:jc w:val="both"/>
        <w:rPr>
          <w:sz w:val="22"/>
          <w:szCs w:val="22"/>
        </w:rPr>
      </w:pPr>
    </w:p>
    <w:p w:rsidR="00054037" w:rsidRDefault="00BA4AFB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 xml:space="preserve">A la pregunta de los reporteros </w:t>
      </w:r>
      <w:r w:rsidR="00B86107" w:rsidRPr="00B86107">
        <w:rPr>
          <w:sz w:val="22"/>
          <w:szCs w:val="22"/>
        </w:rPr>
        <w:t>qué</w:t>
      </w:r>
      <w:r w:rsidR="00054037" w:rsidRPr="00B86107">
        <w:rPr>
          <w:sz w:val="22"/>
          <w:szCs w:val="22"/>
        </w:rPr>
        <w:t xml:space="preserve"> si está conforme con el formato que aprobó ayer en el INE para el debate, López Obrador respondió que sí.</w:t>
      </w:r>
    </w:p>
    <w:p w:rsidR="00B86107" w:rsidRDefault="00B86107" w:rsidP="00F80283">
      <w:pPr>
        <w:jc w:val="both"/>
        <w:rPr>
          <w:sz w:val="22"/>
          <w:szCs w:val="22"/>
        </w:rPr>
      </w:pPr>
    </w:p>
    <w:p w:rsidR="00B86107" w:rsidRPr="00B86107" w:rsidRDefault="00B86107" w:rsidP="00F8028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otro tema, dijo que se revisarán los contratos que hicieron los del actual gobierno con las empresas en relación a la reforma energética y dijo que </w:t>
      </w:r>
      <w:r w:rsidR="001B2620">
        <w:rPr>
          <w:sz w:val="22"/>
          <w:szCs w:val="22"/>
        </w:rPr>
        <w:t>si los contratos afectan el interés nacional se modificarán.</w:t>
      </w:r>
    </w:p>
    <w:p w:rsidR="00054037" w:rsidRPr="00B86107" w:rsidRDefault="00054037" w:rsidP="00F80283">
      <w:pPr>
        <w:jc w:val="both"/>
        <w:rPr>
          <w:sz w:val="22"/>
          <w:szCs w:val="22"/>
        </w:rPr>
      </w:pPr>
    </w:p>
    <w:p w:rsidR="005F586E" w:rsidRPr="00B86107" w:rsidRDefault="00D10861" w:rsidP="00F80283">
      <w:pPr>
        <w:jc w:val="both"/>
        <w:rPr>
          <w:sz w:val="22"/>
          <w:szCs w:val="22"/>
        </w:rPr>
      </w:pPr>
      <w:r w:rsidRPr="00B86107">
        <w:rPr>
          <w:sz w:val="22"/>
          <w:szCs w:val="22"/>
        </w:rPr>
        <w:t>Por la tarde, el candidato de la coalición “Juntos haremos historia” acudirá a Reynosa, Tamaulipas y para mañana estará en Matamoros, así como Río Bravo, Tamaulipas.</w:t>
      </w:r>
    </w:p>
    <w:p w:rsidR="005F586E" w:rsidRPr="00B86107" w:rsidRDefault="005F586E" w:rsidP="00F80283">
      <w:pPr>
        <w:jc w:val="both"/>
        <w:rPr>
          <w:sz w:val="23"/>
          <w:szCs w:val="23"/>
        </w:rPr>
      </w:pPr>
    </w:p>
    <w:p w:rsidR="0027193D" w:rsidRPr="00B86107" w:rsidRDefault="0027193D" w:rsidP="006F1BC5">
      <w:pPr>
        <w:jc w:val="both"/>
        <w:rPr>
          <w:sz w:val="23"/>
          <w:szCs w:val="23"/>
        </w:rPr>
      </w:pPr>
    </w:p>
    <w:p w:rsidR="004B568B" w:rsidRPr="00B86107" w:rsidRDefault="004B568B" w:rsidP="004B568B">
      <w:pPr>
        <w:pStyle w:val="Texto"/>
        <w:jc w:val="center"/>
        <w:rPr>
          <w:b/>
          <w:color w:val="C00000"/>
          <w:sz w:val="23"/>
          <w:szCs w:val="23"/>
        </w:rPr>
      </w:pPr>
      <w:r w:rsidRPr="00B86107">
        <w:rPr>
          <w:b/>
          <w:color w:val="C00000"/>
          <w:sz w:val="23"/>
          <w:szCs w:val="23"/>
        </w:rPr>
        <w:t>ªªªªªªªªªªª</w:t>
      </w:r>
    </w:p>
    <w:p w:rsidR="004B568B" w:rsidRPr="00B86107" w:rsidRDefault="004B568B">
      <w:pPr>
        <w:pStyle w:val="Texto"/>
        <w:rPr>
          <w:sz w:val="23"/>
          <w:szCs w:val="23"/>
        </w:rPr>
      </w:pPr>
    </w:p>
    <w:sectPr w:rsidR="004B568B" w:rsidRPr="00B86107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3ED" w:rsidRDefault="003D13ED">
      <w:pPr>
        <w:rPr>
          <w:lang w:val="es-ES"/>
        </w:rPr>
      </w:pPr>
      <w:r>
        <w:rPr>
          <w:lang w:val="es-ES"/>
        </w:rPr>
        <w:separator/>
      </w:r>
    </w:p>
    <w:p w:rsidR="003D13ED" w:rsidRDefault="003D13ED">
      <w:pPr>
        <w:rPr>
          <w:lang w:val="es-ES"/>
        </w:rPr>
      </w:pPr>
    </w:p>
  </w:endnote>
  <w:endnote w:type="continuationSeparator" w:id="0">
    <w:p w:rsidR="003D13ED" w:rsidRDefault="003D13ED">
      <w:pPr>
        <w:rPr>
          <w:lang w:val="es-ES"/>
        </w:rPr>
      </w:pPr>
      <w:r>
        <w:rPr>
          <w:lang w:val="es-ES"/>
        </w:rPr>
        <w:continuationSeparator/>
      </w:r>
    </w:p>
    <w:p w:rsidR="003D13ED" w:rsidRDefault="003D13ED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3ED" w:rsidRDefault="003D13ED">
      <w:pPr>
        <w:rPr>
          <w:lang w:val="es-ES"/>
        </w:rPr>
      </w:pPr>
      <w:r>
        <w:rPr>
          <w:lang w:val="es-ES"/>
        </w:rPr>
        <w:separator/>
      </w:r>
    </w:p>
    <w:p w:rsidR="003D13ED" w:rsidRDefault="003D13ED">
      <w:pPr>
        <w:rPr>
          <w:lang w:val="es-ES"/>
        </w:rPr>
      </w:pPr>
    </w:p>
  </w:footnote>
  <w:footnote w:type="continuationSeparator" w:id="0">
    <w:p w:rsidR="003D13ED" w:rsidRDefault="003D13ED">
      <w:pPr>
        <w:rPr>
          <w:lang w:val="es-ES"/>
        </w:rPr>
      </w:pPr>
      <w:r>
        <w:rPr>
          <w:lang w:val="es-ES"/>
        </w:rPr>
        <w:continuationSeparator/>
      </w:r>
    </w:p>
    <w:p w:rsidR="003D13ED" w:rsidRDefault="003D13ED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1B2620">
      <w:rPr>
        <w:noProof/>
        <w:lang w:val="es-ES"/>
      </w:rPr>
      <w:t>3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0008B"/>
    <w:rsid w:val="0001038A"/>
    <w:rsid w:val="00010D91"/>
    <w:rsid w:val="00013ACF"/>
    <w:rsid w:val="000211B4"/>
    <w:rsid w:val="00034C75"/>
    <w:rsid w:val="00043BAC"/>
    <w:rsid w:val="00052FAD"/>
    <w:rsid w:val="00054037"/>
    <w:rsid w:val="00066314"/>
    <w:rsid w:val="00066BF1"/>
    <w:rsid w:val="00070187"/>
    <w:rsid w:val="00080D80"/>
    <w:rsid w:val="000835BD"/>
    <w:rsid w:val="00085DE6"/>
    <w:rsid w:val="000B49E2"/>
    <w:rsid w:val="000D1793"/>
    <w:rsid w:val="001221F7"/>
    <w:rsid w:val="00132B15"/>
    <w:rsid w:val="00153F55"/>
    <w:rsid w:val="00183D52"/>
    <w:rsid w:val="0019034E"/>
    <w:rsid w:val="001A7DB6"/>
    <w:rsid w:val="001B2620"/>
    <w:rsid w:val="001B3C71"/>
    <w:rsid w:val="001C6D53"/>
    <w:rsid w:val="001D16D4"/>
    <w:rsid w:val="001D630B"/>
    <w:rsid w:val="001F5A8F"/>
    <w:rsid w:val="0020023F"/>
    <w:rsid w:val="0021181B"/>
    <w:rsid w:val="00217BF8"/>
    <w:rsid w:val="0022713F"/>
    <w:rsid w:val="0023448F"/>
    <w:rsid w:val="00243757"/>
    <w:rsid w:val="00246B48"/>
    <w:rsid w:val="0027193D"/>
    <w:rsid w:val="002933DD"/>
    <w:rsid w:val="002941BA"/>
    <w:rsid w:val="002C1E95"/>
    <w:rsid w:val="002C5A82"/>
    <w:rsid w:val="002F0C00"/>
    <w:rsid w:val="002F4FBC"/>
    <w:rsid w:val="003172F8"/>
    <w:rsid w:val="00370289"/>
    <w:rsid w:val="00372897"/>
    <w:rsid w:val="003742C1"/>
    <w:rsid w:val="00385FF5"/>
    <w:rsid w:val="00387629"/>
    <w:rsid w:val="003A1638"/>
    <w:rsid w:val="003B7F3D"/>
    <w:rsid w:val="003D13ED"/>
    <w:rsid w:val="003D2A55"/>
    <w:rsid w:val="003E40F7"/>
    <w:rsid w:val="00422322"/>
    <w:rsid w:val="004264CF"/>
    <w:rsid w:val="00446F8D"/>
    <w:rsid w:val="0047289C"/>
    <w:rsid w:val="0047521A"/>
    <w:rsid w:val="004803E2"/>
    <w:rsid w:val="00493C2B"/>
    <w:rsid w:val="0049505B"/>
    <w:rsid w:val="004B2EAC"/>
    <w:rsid w:val="004B3B94"/>
    <w:rsid w:val="004B568B"/>
    <w:rsid w:val="004D206F"/>
    <w:rsid w:val="004D67E6"/>
    <w:rsid w:val="005034BE"/>
    <w:rsid w:val="00523B1B"/>
    <w:rsid w:val="005326D4"/>
    <w:rsid w:val="00546809"/>
    <w:rsid w:val="00573D61"/>
    <w:rsid w:val="00574E8C"/>
    <w:rsid w:val="005A7643"/>
    <w:rsid w:val="005C5707"/>
    <w:rsid w:val="005F586E"/>
    <w:rsid w:val="0064696D"/>
    <w:rsid w:val="0068127B"/>
    <w:rsid w:val="00696911"/>
    <w:rsid w:val="006D2090"/>
    <w:rsid w:val="006E5F06"/>
    <w:rsid w:val="006F1BC5"/>
    <w:rsid w:val="006F5682"/>
    <w:rsid w:val="00721BF6"/>
    <w:rsid w:val="00747D12"/>
    <w:rsid w:val="0075361D"/>
    <w:rsid w:val="00765726"/>
    <w:rsid w:val="00773065"/>
    <w:rsid w:val="0078009B"/>
    <w:rsid w:val="007A0487"/>
    <w:rsid w:val="007A0A30"/>
    <w:rsid w:val="007A353B"/>
    <w:rsid w:val="007A7F79"/>
    <w:rsid w:val="007C58FF"/>
    <w:rsid w:val="007D2FB3"/>
    <w:rsid w:val="007F20BE"/>
    <w:rsid w:val="0080623D"/>
    <w:rsid w:val="008147ED"/>
    <w:rsid w:val="00831D3F"/>
    <w:rsid w:val="00833691"/>
    <w:rsid w:val="00833B71"/>
    <w:rsid w:val="00863098"/>
    <w:rsid w:val="008A2FFB"/>
    <w:rsid w:val="008C41F2"/>
    <w:rsid w:val="008D313E"/>
    <w:rsid w:val="008E2EC6"/>
    <w:rsid w:val="0091623D"/>
    <w:rsid w:val="00925B44"/>
    <w:rsid w:val="00931C3A"/>
    <w:rsid w:val="00932FE1"/>
    <w:rsid w:val="00934D35"/>
    <w:rsid w:val="00945D5A"/>
    <w:rsid w:val="00961542"/>
    <w:rsid w:val="00962E08"/>
    <w:rsid w:val="009761A9"/>
    <w:rsid w:val="009830EF"/>
    <w:rsid w:val="00995660"/>
    <w:rsid w:val="009A124A"/>
    <w:rsid w:val="009C09A6"/>
    <w:rsid w:val="009C1673"/>
    <w:rsid w:val="009E522C"/>
    <w:rsid w:val="009F41B9"/>
    <w:rsid w:val="009F4BA9"/>
    <w:rsid w:val="00A059EC"/>
    <w:rsid w:val="00A26A4D"/>
    <w:rsid w:val="00A345EB"/>
    <w:rsid w:val="00A61F85"/>
    <w:rsid w:val="00A812FE"/>
    <w:rsid w:val="00AA4CBE"/>
    <w:rsid w:val="00AA70E7"/>
    <w:rsid w:val="00AB094B"/>
    <w:rsid w:val="00AB1C88"/>
    <w:rsid w:val="00AB4174"/>
    <w:rsid w:val="00B143E2"/>
    <w:rsid w:val="00B36880"/>
    <w:rsid w:val="00B86107"/>
    <w:rsid w:val="00BA4AFB"/>
    <w:rsid w:val="00BB7BCC"/>
    <w:rsid w:val="00BE4C01"/>
    <w:rsid w:val="00C07CAB"/>
    <w:rsid w:val="00C5334F"/>
    <w:rsid w:val="00C5688E"/>
    <w:rsid w:val="00C6683A"/>
    <w:rsid w:val="00C96712"/>
    <w:rsid w:val="00CB07D2"/>
    <w:rsid w:val="00CC4CF7"/>
    <w:rsid w:val="00CD7640"/>
    <w:rsid w:val="00D03808"/>
    <w:rsid w:val="00D050FF"/>
    <w:rsid w:val="00D05C39"/>
    <w:rsid w:val="00D10861"/>
    <w:rsid w:val="00D21777"/>
    <w:rsid w:val="00D371D2"/>
    <w:rsid w:val="00D44B64"/>
    <w:rsid w:val="00D71217"/>
    <w:rsid w:val="00D84CF4"/>
    <w:rsid w:val="00DA0AA3"/>
    <w:rsid w:val="00DC1831"/>
    <w:rsid w:val="00DC378C"/>
    <w:rsid w:val="00DE0FBF"/>
    <w:rsid w:val="00DE1D79"/>
    <w:rsid w:val="00DF2199"/>
    <w:rsid w:val="00E245E7"/>
    <w:rsid w:val="00E2682C"/>
    <w:rsid w:val="00E53C0B"/>
    <w:rsid w:val="00E56089"/>
    <w:rsid w:val="00E710E3"/>
    <w:rsid w:val="00E73066"/>
    <w:rsid w:val="00EA3FAF"/>
    <w:rsid w:val="00EB4CB3"/>
    <w:rsid w:val="00EC4DAA"/>
    <w:rsid w:val="00EE0362"/>
    <w:rsid w:val="00EE75D6"/>
    <w:rsid w:val="00F0106C"/>
    <w:rsid w:val="00F15284"/>
    <w:rsid w:val="00F2371C"/>
    <w:rsid w:val="00F32478"/>
    <w:rsid w:val="00F661A2"/>
    <w:rsid w:val="00F80283"/>
    <w:rsid w:val="00FB1866"/>
    <w:rsid w:val="00FC0028"/>
    <w:rsid w:val="00FC3F5D"/>
    <w:rsid w:val="00FD00E1"/>
    <w:rsid w:val="00FE7845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282BBF0B-F463-47E6-BAB0-A8BF7B4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1046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6790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2020-05-09T19:29:00Z</dcterms:created>
  <dcterms:modified xsi:type="dcterms:W3CDTF">2020-05-09T19:29:00Z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