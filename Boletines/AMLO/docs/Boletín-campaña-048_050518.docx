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861893">
        <w:rPr>
          <w:rFonts w:ascii="Cambria" w:hAnsi="Cambria"/>
          <w:b/>
          <w:color w:val="C00000"/>
          <w:sz w:val="28"/>
          <w:szCs w:val="28"/>
        </w:rPr>
        <w:t>048</w:t>
      </w:r>
    </w:p>
    <w:p w:rsidR="00EA3FAF" w:rsidRPr="00E245E7" w:rsidRDefault="00EA3FAF" w:rsidP="00EA3FAF">
      <w:pPr>
        <w:jc w:val="right"/>
        <w:rPr>
          <w:rFonts w:ascii="Cambria" w:hAnsi="Cambria"/>
          <w:b/>
          <w:color w:val="404040"/>
          <w:sz w:val="28"/>
          <w:szCs w:val="28"/>
        </w:rPr>
      </w:pPr>
    </w:p>
    <w:p w:rsidR="004D67E6" w:rsidRPr="00D53DEA" w:rsidRDefault="00A52F5F" w:rsidP="00D53DEA">
      <w:pPr>
        <w:jc w:val="center"/>
        <w:rPr>
          <w:rFonts w:ascii="Cambria" w:hAnsi="Cambria"/>
          <w:b/>
          <w:color w:val="808080"/>
          <w:sz w:val="32"/>
          <w:szCs w:val="32"/>
        </w:rPr>
      </w:pPr>
      <w:r>
        <w:rPr>
          <w:rFonts w:ascii="Cambria" w:hAnsi="Cambria"/>
          <w:b/>
          <w:color w:val="808080"/>
          <w:sz w:val="32"/>
          <w:szCs w:val="32"/>
        </w:rPr>
        <w:t>S</w:t>
      </w:r>
      <w:r w:rsidRPr="00A52F5F">
        <w:rPr>
          <w:rFonts w:ascii="Cambria" w:hAnsi="Cambria"/>
          <w:b/>
          <w:color w:val="808080"/>
          <w:sz w:val="32"/>
          <w:szCs w:val="32"/>
        </w:rPr>
        <w:t>i los empresarios se reunieron para oponerse al cambio que salgan a dar la cara</w:t>
      </w:r>
      <w:r>
        <w:rPr>
          <w:rFonts w:ascii="Cambria" w:hAnsi="Cambria"/>
          <w:b/>
          <w:color w:val="808080"/>
          <w:sz w:val="32"/>
          <w:szCs w:val="32"/>
        </w:rPr>
        <w:t>, pide AMLO</w:t>
      </w:r>
    </w:p>
    <w:p w:rsidR="0027193D" w:rsidRDefault="0027193D" w:rsidP="0027193D">
      <w:pPr>
        <w:jc w:val="both"/>
        <w:rPr>
          <w:rStyle w:val="Carcterdetextoennegrita"/>
          <w:sz w:val="24"/>
          <w:szCs w:val="24"/>
        </w:rPr>
      </w:pPr>
    </w:p>
    <w:p w:rsidR="00A52F5F" w:rsidRPr="00A52F5F" w:rsidRDefault="00A52F5F" w:rsidP="00A52F5F">
      <w:pPr>
        <w:numPr>
          <w:ilvl w:val="0"/>
          <w:numId w:val="1"/>
        </w:numPr>
        <w:jc w:val="both"/>
        <w:rPr>
          <w:rStyle w:val="Carcterdetextoennegrita"/>
        </w:rPr>
      </w:pPr>
      <w:r w:rsidRPr="00A52F5F">
        <w:rPr>
          <w:rStyle w:val="Carcterdetextoennegrita"/>
        </w:rPr>
        <w:t>Manifiesta AMLO que hay que hacer a un lado a los de la mafia del poder para que haya un gobierno para los mexicanos</w:t>
      </w:r>
    </w:p>
    <w:p w:rsidR="0027193D" w:rsidRPr="00A52F5F" w:rsidRDefault="00414D6B" w:rsidP="00414D6B">
      <w:pPr>
        <w:numPr>
          <w:ilvl w:val="0"/>
          <w:numId w:val="1"/>
        </w:numPr>
        <w:jc w:val="both"/>
        <w:rPr>
          <w:rStyle w:val="Carcterdetextoennegrita"/>
        </w:rPr>
      </w:pPr>
      <w:r w:rsidRPr="00A52F5F">
        <w:rPr>
          <w:rStyle w:val="Carcterdetextoennegrita"/>
        </w:rPr>
        <w:t>“Como dice el corrido de los Tigres del Norte, hay niveles, yo me ocupo de los de arriba de los jefes de jefes”, expresa</w:t>
      </w:r>
    </w:p>
    <w:p w:rsidR="00F80283" w:rsidRDefault="00F80283" w:rsidP="006F1BC5">
      <w:pPr>
        <w:jc w:val="both"/>
        <w:rPr>
          <w:rStyle w:val="Carcterdetextoennegrita"/>
          <w:sz w:val="24"/>
          <w:szCs w:val="24"/>
        </w:rPr>
      </w:pPr>
    </w:p>
    <w:p w:rsidR="00A52F5F" w:rsidRPr="00A52F5F" w:rsidRDefault="00861893" w:rsidP="00E4248F">
      <w:pPr>
        <w:jc w:val="both"/>
        <w:rPr>
          <w:sz w:val="22"/>
          <w:szCs w:val="22"/>
        </w:rPr>
      </w:pPr>
      <w:r w:rsidRPr="00A52F5F">
        <w:rPr>
          <w:rStyle w:val="Carcterdetextoennegrita"/>
          <w:sz w:val="22"/>
          <w:szCs w:val="22"/>
        </w:rPr>
        <w:t>Matehuala, San Luis Potosí</w:t>
      </w:r>
      <w:r w:rsidR="00AA4CBE" w:rsidRPr="00A52F5F">
        <w:rPr>
          <w:rStyle w:val="Carcterdetextoennegrita"/>
          <w:sz w:val="22"/>
          <w:szCs w:val="22"/>
        </w:rPr>
        <w:t xml:space="preserve">, </w:t>
      </w:r>
      <w:r w:rsidRPr="00A52F5F">
        <w:rPr>
          <w:rStyle w:val="Carcterdetextoennegrita"/>
          <w:sz w:val="22"/>
          <w:szCs w:val="22"/>
        </w:rPr>
        <w:t>05</w:t>
      </w:r>
      <w:r w:rsidR="00FD00E1" w:rsidRPr="00A52F5F">
        <w:rPr>
          <w:rStyle w:val="Carcterdetextoennegrita"/>
          <w:sz w:val="22"/>
          <w:szCs w:val="22"/>
        </w:rPr>
        <w:t xml:space="preserve"> de </w:t>
      </w:r>
      <w:r w:rsidRPr="00A52F5F">
        <w:rPr>
          <w:rStyle w:val="Carcterdetextoennegrita"/>
          <w:sz w:val="22"/>
          <w:szCs w:val="22"/>
        </w:rPr>
        <w:t xml:space="preserve">mayo de </w:t>
      </w:r>
      <w:r w:rsidR="00AA4CBE" w:rsidRPr="00A52F5F">
        <w:rPr>
          <w:rStyle w:val="Carcterdetextoennegrita"/>
          <w:sz w:val="22"/>
          <w:szCs w:val="22"/>
        </w:rPr>
        <w:t>2018</w:t>
      </w:r>
      <w:r w:rsidR="001D630B" w:rsidRPr="00A52F5F">
        <w:rPr>
          <w:rStyle w:val="Carcterdetextoennegrita"/>
          <w:sz w:val="22"/>
          <w:szCs w:val="22"/>
        </w:rPr>
        <w:t>.-</w:t>
      </w:r>
      <w:r w:rsidR="00FD00E1" w:rsidRPr="00A52F5F">
        <w:rPr>
          <w:rStyle w:val="Carcterdetextoennegrita"/>
          <w:b w:val="0"/>
          <w:sz w:val="22"/>
          <w:szCs w:val="22"/>
        </w:rPr>
        <w:t xml:space="preserve"> </w:t>
      </w:r>
      <w:r w:rsidR="00FD00E1" w:rsidRPr="00A52F5F">
        <w:rPr>
          <w:b/>
          <w:sz w:val="22"/>
          <w:szCs w:val="22"/>
        </w:rPr>
        <w:t> </w:t>
      </w:r>
      <w:r w:rsidR="00F219EA" w:rsidRPr="00A52F5F">
        <w:rPr>
          <w:sz w:val="22"/>
          <w:szCs w:val="22"/>
        </w:rPr>
        <w:t>Andr</w:t>
      </w:r>
      <w:r w:rsidR="00B66C53" w:rsidRPr="00A52F5F">
        <w:rPr>
          <w:sz w:val="22"/>
          <w:szCs w:val="22"/>
        </w:rPr>
        <w:t xml:space="preserve">és Manuel </w:t>
      </w:r>
      <w:r w:rsidR="00E4248F" w:rsidRPr="00A52F5F">
        <w:rPr>
          <w:sz w:val="22"/>
          <w:szCs w:val="22"/>
        </w:rPr>
        <w:t>López Obrador dejó en claro que “yo no voy a callar a nadie, yo voy a ser respetuoso del derecho a disentir, soy demócrata, y estoy a favor de la</w:t>
      </w:r>
      <w:r w:rsidR="00A52F5F" w:rsidRPr="00A52F5F">
        <w:rPr>
          <w:sz w:val="22"/>
          <w:szCs w:val="22"/>
        </w:rPr>
        <w:t>s</w:t>
      </w:r>
      <w:r w:rsidR="00E4248F" w:rsidRPr="00A52F5F">
        <w:rPr>
          <w:sz w:val="22"/>
          <w:szCs w:val="22"/>
        </w:rPr>
        <w:t xml:space="preserve"> libertades, lo que yo quiero es que este asunto se debata, que no se mantenga en secreto”</w:t>
      </w:r>
      <w:r w:rsidR="00A52F5F" w:rsidRPr="00A52F5F">
        <w:rPr>
          <w:sz w:val="22"/>
          <w:szCs w:val="22"/>
        </w:rPr>
        <w:t xml:space="preserve"> y </w:t>
      </w:r>
      <w:r w:rsidR="00E4248F" w:rsidRPr="00A52F5F">
        <w:rPr>
          <w:sz w:val="22"/>
          <w:szCs w:val="22"/>
        </w:rPr>
        <w:t>si</w:t>
      </w:r>
      <w:r w:rsidR="00A52F5F" w:rsidRPr="00A52F5F">
        <w:rPr>
          <w:sz w:val="22"/>
          <w:szCs w:val="22"/>
        </w:rPr>
        <w:t xml:space="preserve"> </w:t>
      </w:r>
      <w:r w:rsidR="00E4248F" w:rsidRPr="00A52F5F">
        <w:rPr>
          <w:sz w:val="22"/>
          <w:szCs w:val="22"/>
        </w:rPr>
        <w:t xml:space="preserve">los empresarios se reunieron </w:t>
      </w:r>
      <w:r w:rsidR="00A52F5F" w:rsidRPr="00A52F5F">
        <w:rPr>
          <w:sz w:val="22"/>
          <w:szCs w:val="22"/>
        </w:rPr>
        <w:t>para oponerse a</w:t>
      </w:r>
      <w:r w:rsidR="00E4248F" w:rsidRPr="00A52F5F">
        <w:rPr>
          <w:sz w:val="22"/>
          <w:szCs w:val="22"/>
        </w:rPr>
        <w:t xml:space="preserve">l cambio que salgan </w:t>
      </w:r>
      <w:r w:rsidR="00A52F5F" w:rsidRPr="00A52F5F">
        <w:rPr>
          <w:sz w:val="22"/>
          <w:szCs w:val="22"/>
        </w:rPr>
        <w:t>a dar la cara.</w:t>
      </w:r>
    </w:p>
    <w:p w:rsidR="00A52F5F" w:rsidRPr="00A52F5F" w:rsidRDefault="00A52F5F" w:rsidP="00E4248F">
      <w:pPr>
        <w:jc w:val="both"/>
        <w:rPr>
          <w:sz w:val="22"/>
          <w:szCs w:val="22"/>
        </w:rPr>
      </w:pPr>
    </w:p>
    <w:p w:rsidR="00E4248F" w:rsidRPr="00A52F5F" w:rsidRDefault="00A52F5F" w:rsidP="00B66C53">
      <w:pPr>
        <w:jc w:val="both"/>
        <w:rPr>
          <w:sz w:val="22"/>
          <w:szCs w:val="22"/>
        </w:rPr>
      </w:pPr>
      <w:r w:rsidRPr="00A52F5F">
        <w:rPr>
          <w:sz w:val="22"/>
          <w:szCs w:val="22"/>
        </w:rPr>
        <w:t>Pidió que digan si los empresarios que si dan dinero para la guerra sucia, que si hacen labor para unir los cuatro candidatos en su contra y dijo que tiene pruebas, tienen información sobre que dan dinero para la guerra sucia, que se une para que haya un solo candidato en contra suya, tampoco es un complot, son muy ambiciosos y le gusta mucho el dinero.</w:t>
      </w:r>
    </w:p>
    <w:p w:rsidR="00A52F5F" w:rsidRPr="00A52F5F" w:rsidRDefault="00A52F5F" w:rsidP="00B66C53">
      <w:pPr>
        <w:jc w:val="both"/>
        <w:rPr>
          <w:sz w:val="22"/>
          <w:szCs w:val="22"/>
        </w:rPr>
      </w:pPr>
    </w:p>
    <w:p w:rsidR="00E4248F" w:rsidRPr="00A52F5F" w:rsidRDefault="00A52F5F" w:rsidP="00E4248F">
      <w:pPr>
        <w:jc w:val="both"/>
        <w:rPr>
          <w:sz w:val="22"/>
          <w:szCs w:val="22"/>
        </w:rPr>
      </w:pPr>
      <w:r w:rsidRPr="00A52F5F">
        <w:rPr>
          <w:sz w:val="22"/>
          <w:szCs w:val="22"/>
        </w:rPr>
        <w:t>En entrevista que concedió en Matehuala, San Luis Potosí, i</w:t>
      </w:r>
      <w:r w:rsidR="00E4248F" w:rsidRPr="00A52F5F">
        <w:rPr>
          <w:sz w:val="22"/>
          <w:szCs w:val="22"/>
        </w:rPr>
        <w:t>ndicó que no puede callar a los empresarios, ni modo que sean menores de edad, niños inocentes, obedientes, sumisos, no, son camajanes, cómo van a estar diciendo ahora, se van a tirar al suelo, que son muy humilditos, y que los quiere callar este Andrés Manuel tan regañón, no.</w:t>
      </w:r>
    </w:p>
    <w:p w:rsidR="00E4248F" w:rsidRPr="00A52F5F" w:rsidRDefault="00E4248F" w:rsidP="00B66C53">
      <w:pPr>
        <w:jc w:val="both"/>
        <w:rPr>
          <w:sz w:val="22"/>
          <w:szCs w:val="22"/>
        </w:rPr>
      </w:pPr>
    </w:p>
    <w:p w:rsidR="00E4248F" w:rsidRPr="00A52F5F" w:rsidRDefault="00E4248F" w:rsidP="00E4248F">
      <w:pPr>
        <w:jc w:val="both"/>
        <w:rPr>
          <w:sz w:val="22"/>
          <w:szCs w:val="22"/>
        </w:rPr>
      </w:pPr>
      <w:r w:rsidRPr="00A52F5F">
        <w:rPr>
          <w:sz w:val="22"/>
          <w:szCs w:val="22"/>
        </w:rPr>
        <w:t>López Obrador expresó que es respetuoso al derecho a disentir, son libres los empresarios de opinar, algunos tienen preferencia por el régimen de corrupción, no quieren que haya un cambio.</w:t>
      </w:r>
    </w:p>
    <w:p w:rsidR="00E4248F" w:rsidRPr="00A52F5F" w:rsidRDefault="00E4248F" w:rsidP="00E4248F">
      <w:pPr>
        <w:jc w:val="both"/>
        <w:rPr>
          <w:sz w:val="22"/>
          <w:szCs w:val="22"/>
        </w:rPr>
      </w:pPr>
    </w:p>
    <w:p w:rsidR="00E4248F" w:rsidRPr="00A52F5F" w:rsidRDefault="00E4248F" w:rsidP="00E4248F">
      <w:pPr>
        <w:jc w:val="both"/>
        <w:rPr>
          <w:sz w:val="22"/>
          <w:szCs w:val="22"/>
        </w:rPr>
      </w:pPr>
      <w:r w:rsidRPr="00A52F5F">
        <w:rPr>
          <w:sz w:val="22"/>
          <w:szCs w:val="22"/>
        </w:rPr>
        <w:t>En entrevista, opinó que los entiende y los comprende, porque se benefician con el régimen de corrupción, son traficantes de influencias, no todos, desde luego que los empresarios no son traficantes de influencias.</w:t>
      </w:r>
    </w:p>
    <w:p w:rsidR="00E4248F" w:rsidRPr="00A52F5F" w:rsidRDefault="00E4248F" w:rsidP="00E4248F">
      <w:pPr>
        <w:jc w:val="both"/>
        <w:rPr>
          <w:sz w:val="22"/>
          <w:szCs w:val="22"/>
        </w:rPr>
      </w:pPr>
    </w:p>
    <w:p w:rsidR="00E4248F" w:rsidRPr="00A52F5F" w:rsidRDefault="00E4248F" w:rsidP="00E4248F">
      <w:pPr>
        <w:jc w:val="both"/>
        <w:rPr>
          <w:sz w:val="22"/>
          <w:szCs w:val="22"/>
        </w:rPr>
      </w:pPr>
      <w:r w:rsidRPr="00A52F5F">
        <w:rPr>
          <w:sz w:val="22"/>
          <w:szCs w:val="22"/>
        </w:rPr>
        <w:t>Comentó que “la mayoría de los empresarios de México merecen nuestro respeto, admiración, nosotros estamos en contra, lo dije ayer, lo repito ahora, en contra de los traficantes de influencias, hay muchos que han hecho una enorme fortuna, han amasado una enorme fortuna al amparo del poder público y mediante la corrupción” y “no quieren perder el privilegio de mandar”.</w:t>
      </w:r>
    </w:p>
    <w:p w:rsidR="00E4248F" w:rsidRPr="00A52F5F" w:rsidRDefault="00E4248F" w:rsidP="00E4248F">
      <w:pPr>
        <w:jc w:val="both"/>
        <w:rPr>
          <w:sz w:val="22"/>
          <w:szCs w:val="22"/>
        </w:rPr>
      </w:pPr>
    </w:p>
    <w:p w:rsidR="00E4248F" w:rsidRPr="00A52F5F" w:rsidRDefault="00E4248F" w:rsidP="00E4248F">
      <w:pPr>
        <w:jc w:val="both"/>
        <w:rPr>
          <w:sz w:val="22"/>
          <w:szCs w:val="22"/>
        </w:rPr>
      </w:pPr>
      <w:r w:rsidRPr="00A52F5F">
        <w:rPr>
          <w:sz w:val="22"/>
          <w:szCs w:val="22"/>
        </w:rPr>
        <w:t>A la pregunta de los reporteros que si se reunirá con el Consejo Coordinador Empresarial, López Obrador señaló que no sabe, pero que tiene una reunión con Coparmex, pero no ha cancelado nada.</w:t>
      </w:r>
    </w:p>
    <w:p w:rsidR="00E4248F" w:rsidRPr="00A52F5F" w:rsidRDefault="00E4248F" w:rsidP="00B66C53">
      <w:pPr>
        <w:jc w:val="both"/>
        <w:rPr>
          <w:sz w:val="22"/>
          <w:szCs w:val="22"/>
        </w:rPr>
      </w:pPr>
    </w:p>
    <w:p w:rsidR="00B66C53" w:rsidRPr="00A52F5F" w:rsidRDefault="00E4248F" w:rsidP="00B66C53">
      <w:pPr>
        <w:jc w:val="both"/>
        <w:rPr>
          <w:sz w:val="22"/>
          <w:szCs w:val="22"/>
        </w:rPr>
      </w:pPr>
      <w:r w:rsidRPr="00A52F5F">
        <w:rPr>
          <w:sz w:val="22"/>
          <w:szCs w:val="22"/>
        </w:rPr>
        <w:t xml:space="preserve">En otro tema, </w:t>
      </w:r>
      <w:r w:rsidR="00B66C53" w:rsidRPr="00A52F5F">
        <w:rPr>
          <w:sz w:val="22"/>
          <w:szCs w:val="22"/>
        </w:rPr>
        <w:t>López Obrador manifestó que “hay que hacer a un lado</w:t>
      </w:r>
      <w:r w:rsidR="00FD1C0A" w:rsidRPr="00A52F5F">
        <w:rPr>
          <w:sz w:val="22"/>
          <w:szCs w:val="22"/>
        </w:rPr>
        <w:t>, sin maltratarlos, de manera</w:t>
      </w:r>
      <w:r w:rsidR="00F667A9" w:rsidRPr="00A52F5F">
        <w:rPr>
          <w:sz w:val="22"/>
          <w:szCs w:val="22"/>
        </w:rPr>
        <w:t xml:space="preserve"> sutil,</w:t>
      </w:r>
      <w:r w:rsidR="00FD1C0A" w:rsidRPr="00A52F5F">
        <w:rPr>
          <w:sz w:val="22"/>
          <w:szCs w:val="22"/>
        </w:rPr>
        <w:t xml:space="preserve"> a los de la </w:t>
      </w:r>
      <w:r w:rsidR="00F667A9" w:rsidRPr="00A52F5F">
        <w:rPr>
          <w:sz w:val="22"/>
          <w:szCs w:val="22"/>
        </w:rPr>
        <w:t xml:space="preserve">mafia del poder para que haya un gobierno que represente a todos los mexicanos, </w:t>
      </w:r>
      <w:r w:rsidR="004E7127" w:rsidRPr="00A52F5F">
        <w:rPr>
          <w:sz w:val="22"/>
          <w:szCs w:val="22"/>
        </w:rPr>
        <w:t>que ya el gobierno no esté secuestrado, que el gobierno no sea un comité como ahora al servicio de una minoría rapaz”.</w:t>
      </w:r>
    </w:p>
    <w:p w:rsidR="004E7127" w:rsidRPr="00A52F5F" w:rsidRDefault="004E7127" w:rsidP="00B66C53">
      <w:pPr>
        <w:jc w:val="both"/>
        <w:rPr>
          <w:sz w:val="22"/>
          <w:szCs w:val="22"/>
        </w:rPr>
      </w:pPr>
    </w:p>
    <w:p w:rsidR="004E7127" w:rsidRPr="00A52F5F" w:rsidRDefault="004E7127" w:rsidP="00B66C53">
      <w:pPr>
        <w:jc w:val="both"/>
        <w:rPr>
          <w:sz w:val="22"/>
          <w:szCs w:val="22"/>
        </w:rPr>
      </w:pPr>
      <w:r w:rsidRPr="00A52F5F">
        <w:rPr>
          <w:sz w:val="22"/>
          <w:szCs w:val="22"/>
        </w:rPr>
        <w:t>Indicó que para lograr un verdadero cambio se necesita la unidad de todo el pueblo y llamó a priistas, panistas, perredistas, de todos los partidos y ciudadanos sin partido a que juntos se logre la transformación del país.</w:t>
      </w:r>
    </w:p>
    <w:p w:rsidR="00B66C53" w:rsidRPr="00A52F5F" w:rsidRDefault="00B66C53" w:rsidP="003516CB">
      <w:pPr>
        <w:jc w:val="both"/>
        <w:rPr>
          <w:sz w:val="22"/>
          <w:szCs w:val="22"/>
        </w:rPr>
      </w:pPr>
    </w:p>
    <w:p w:rsidR="00B66C53" w:rsidRPr="00A52F5F" w:rsidRDefault="00B66C53" w:rsidP="00B66C53">
      <w:pPr>
        <w:jc w:val="both"/>
        <w:rPr>
          <w:sz w:val="22"/>
          <w:szCs w:val="22"/>
        </w:rPr>
      </w:pPr>
      <w:r w:rsidRPr="00A52F5F">
        <w:rPr>
          <w:sz w:val="22"/>
          <w:szCs w:val="22"/>
        </w:rPr>
        <w:t>El candidato por la coalición “Juntos haremos historia” por la Presidencia de México dijo que lo que se requiere es acabar con la corrupción y que haya una transformación de México, entonces se tienen que unir todos los mexicanos, porque solo el pueblo unido y organizado puede salvar a la nación.</w:t>
      </w:r>
    </w:p>
    <w:p w:rsidR="00B66C53" w:rsidRPr="00A52F5F" w:rsidRDefault="00B66C53" w:rsidP="003516CB">
      <w:pPr>
        <w:jc w:val="both"/>
        <w:rPr>
          <w:sz w:val="22"/>
          <w:szCs w:val="22"/>
        </w:rPr>
      </w:pPr>
    </w:p>
    <w:p w:rsidR="00414D6B" w:rsidRPr="00A52F5F" w:rsidRDefault="004E7127" w:rsidP="00F80283">
      <w:pPr>
        <w:jc w:val="both"/>
        <w:rPr>
          <w:sz w:val="22"/>
          <w:szCs w:val="22"/>
        </w:rPr>
      </w:pPr>
      <w:r w:rsidRPr="00A52F5F">
        <w:rPr>
          <w:sz w:val="22"/>
          <w:szCs w:val="22"/>
        </w:rPr>
        <w:t xml:space="preserve">Sobre el </w:t>
      </w:r>
      <w:r w:rsidR="002E27C7" w:rsidRPr="00A52F5F">
        <w:rPr>
          <w:sz w:val="22"/>
          <w:szCs w:val="22"/>
        </w:rPr>
        <w:t xml:space="preserve">29 aniversario del PRD con </w:t>
      </w:r>
      <w:r w:rsidR="0015394D" w:rsidRPr="00A52F5F">
        <w:rPr>
          <w:sz w:val="22"/>
          <w:szCs w:val="22"/>
        </w:rPr>
        <w:t xml:space="preserve">Ricardo Anaya como un personaje central, López Obrador respondió que </w:t>
      </w:r>
      <w:r w:rsidR="005350AA" w:rsidRPr="00A52F5F">
        <w:rPr>
          <w:sz w:val="22"/>
          <w:szCs w:val="22"/>
        </w:rPr>
        <w:t>nada, para que opina y “como dice el corrido de los Tigres del Norte, hay niveles, yo me ocupo de los de arriba de los jefes de jefes</w:t>
      </w:r>
      <w:r w:rsidR="00414D6B" w:rsidRPr="00A52F5F">
        <w:rPr>
          <w:sz w:val="22"/>
          <w:szCs w:val="22"/>
        </w:rPr>
        <w:t>”.</w:t>
      </w:r>
    </w:p>
    <w:p w:rsidR="00414D6B" w:rsidRPr="00A52F5F" w:rsidRDefault="00414D6B" w:rsidP="00F80283">
      <w:pPr>
        <w:jc w:val="both"/>
        <w:rPr>
          <w:sz w:val="22"/>
          <w:szCs w:val="22"/>
        </w:rPr>
      </w:pPr>
    </w:p>
    <w:p w:rsidR="00E734CF" w:rsidRPr="00A52F5F" w:rsidRDefault="00414D6B" w:rsidP="00F80283">
      <w:pPr>
        <w:jc w:val="both"/>
        <w:rPr>
          <w:sz w:val="22"/>
          <w:szCs w:val="22"/>
        </w:rPr>
      </w:pPr>
      <w:r w:rsidRPr="00A52F5F">
        <w:rPr>
          <w:sz w:val="22"/>
          <w:szCs w:val="22"/>
        </w:rPr>
        <w:t xml:space="preserve">Puntualizó que </w:t>
      </w:r>
      <w:r w:rsidR="00D53DEA" w:rsidRPr="00A52F5F">
        <w:rPr>
          <w:sz w:val="22"/>
          <w:szCs w:val="22"/>
        </w:rPr>
        <w:t>hay una jerarquía</w:t>
      </w:r>
      <w:r w:rsidRPr="00A52F5F">
        <w:rPr>
          <w:sz w:val="22"/>
          <w:szCs w:val="22"/>
        </w:rPr>
        <w:t>, hay niveles están los de mero arriba, luego los que los representa, hay otro nivel que son sus achic</w:t>
      </w:r>
      <w:r w:rsidR="00AD2EF0" w:rsidRPr="00A52F5F">
        <w:rPr>
          <w:sz w:val="22"/>
          <w:szCs w:val="22"/>
        </w:rPr>
        <w:t>hincles</w:t>
      </w:r>
      <w:r w:rsidR="00E734CF" w:rsidRPr="00A52F5F">
        <w:rPr>
          <w:sz w:val="22"/>
          <w:szCs w:val="22"/>
        </w:rPr>
        <w:t>, sus políticos, sus voceros, sus intelectuales orgánicos.</w:t>
      </w:r>
    </w:p>
    <w:p w:rsidR="00E734CF" w:rsidRPr="00A52F5F" w:rsidRDefault="00E734CF" w:rsidP="00F80283">
      <w:pPr>
        <w:jc w:val="both"/>
        <w:rPr>
          <w:sz w:val="22"/>
          <w:szCs w:val="22"/>
        </w:rPr>
      </w:pPr>
    </w:p>
    <w:p w:rsidR="00E734CF" w:rsidRPr="00A52F5F" w:rsidRDefault="00E734CF" w:rsidP="00F80283">
      <w:pPr>
        <w:jc w:val="both"/>
        <w:rPr>
          <w:sz w:val="22"/>
          <w:szCs w:val="22"/>
        </w:rPr>
      </w:pPr>
      <w:r w:rsidRPr="00A52F5F">
        <w:rPr>
          <w:sz w:val="22"/>
          <w:szCs w:val="22"/>
        </w:rPr>
        <w:t>A la pregunta de los reporteros en qué lugar está Anaya, el candidato a la Presidencia de México señaló que Anaya está en el segundo, en el tercer nivel, no es de los de arriba, y sintetizó de dos maneras: ya México no quiere un gerente, quiere un presidente.</w:t>
      </w:r>
    </w:p>
    <w:p w:rsidR="00E734CF" w:rsidRPr="00A52F5F" w:rsidRDefault="00E734CF" w:rsidP="00F80283">
      <w:pPr>
        <w:jc w:val="both"/>
        <w:rPr>
          <w:sz w:val="22"/>
          <w:szCs w:val="22"/>
        </w:rPr>
      </w:pPr>
    </w:p>
    <w:p w:rsidR="0032777E" w:rsidRPr="00A52F5F" w:rsidRDefault="00E734CF" w:rsidP="00F80283">
      <w:pPr>
        <w:jc w:val="both"/>
        <w:rPr>
          <w:sz w:val="22"/>
          <w:szCs w:val="22"/>
        </w:rPr>
      </w:pPr>
      <w:r w:rsidRPr="00A52F5F">
        <w:rPr>
          <w:sz w:val="22"/>
          <w:szCs w:val="22"/>
        </w:rPr>
        <w:t xml:space="preserve">La segunda, añadió, es que se si analiza </w:t>
      </w:r>
      <w:r w:rsidR="00302C47" w:rsidRPr="00A52F5F">
        <w:rPr>
          <w:sz w:val="22"/>
          <w:szCs w:val="22"/>
        </w:rPr>
        <w:t xml:space="preserve">la historia, en la época de Porfirio Díaz eran los científicos, habían niveles, así está estructurado ahora </w:t>
      </w:r>
      <w:r w:rsidR="0032777E" w:rsidRPr="00A52F5F">
        <w:rPr>
          <w:sz w:val="22"/>
          <w:szCs w:val="22"/>
        </w:rPr>
        <w:t>el poder, entonces “no me voy a estar metiendo con los que representan a la mafia del poder, es mejor hablar de manera directa de ellos, de manera respetuosa”.</w:t>
      </w:r>
    </w:p>
    <w:p w:rsidR="0032777E" w:rsidRPr="00A52F5F" w:rsidRDefault="0032777E" w:rsidP="00F80283">
      <w:pPr>
        <w:jc w:val="both"/>
        <w:rPr>
          <w:sz w:val="22"/>
          <w:szCs w:val="22"/>
        </w:rPr>
      </w:pPr>
    </w:p>
    <w:p w:rsidR="00A4439F" w:rsidRPr="00A52F5F" w:rsidRDefault="0032777E" w:rsidP="00F80283">
      <w:pPr>
        <w:jc w:val="both"/>
        <w:rPr>
          <w:sz w:val="22"/>
          <w:szCs w:val="22"/>
        </w:rPr>
      </w:pPr>
      <w:r w:rsidRPr="00A52F5F">
        <w:rPr>
          <w:sz w:val="22"/>
          <w:szCs w:val="22"/>
        </w:rPr>
        <w:t>Indicó que tienen que dar la cara, porque se manejan muy cómodamente en el anonimato, y ellos son los que mueven los hilos, en apariencia ellos no tienen nada que ver, es importante que se sepa en México quienes realmente son los que mandan en el país</w:t>
      </w:r>
      <w:r w:rsidR="00A4439F" w:rsidRPr="00A52F5F">
        <w:rPr>
          <w:sz w:val="22"/>
          <w:szCs w:val="22"/>
        </w:rPr>
        <w:t>, son los responsables de la tragedia nacional.</w:t>
      </w:r>
    </w:p>
    <w:p w:rsidR="0032777E" w:rsidRPr="00A52F5F" w:rsidRDefault="0032777E" w:rsidP="00F80283">
      <w:pPr>
        <w:jc w:val="both"/>
        <w:rPr>
          <w:sz w:val="22"/>
          <w:szCs w:val="22"/>
        </w:rPr>
      </w:pPr>
    </w:p>
    <w:p w:rsidR="00A52F5F" w:rsidRDefault="00A52F5F" w:rsidP="00F80283">
      <w:pPr>
        <w:jc w:val="both"/>
        <w:rPr>
          <w:sz w:val="22"/>
          <w:szCs w:val="22"/>
        </w:rPr>
      </w:pPr>
    </w:p>
    <w:p w:rsidR="00A13CE3" w:rsidRPr="00A52F5F" w:rsidRDefault="002C67BF" w:rsidP="00F80283">
      <w:pPr>
        <w:jc w:val="both"/>
        <w:rPr>
          <w:sz w:val="22"/>
          <w:szCs w:val="22"/>
        </w:rPr>
      </w:pPr>
      <w:r w:rsidRPr="00A52F5F">
        <w:rPr>
          <w:sz w:val="22"/>
          <w:szCs w:val="22"/>
        </w:rPr>
        <w:lastRenderedPageBreak/>
        <w:t xml:space="preserve">Durante los encuentros con los ciudadanos Matehuala, </w:t>
      </w:r>
      <w:r w:rsidR="00995660" w:rsidRPr="00A52F5F">
        <w:rPr>
          <w:sz w:val="22"/>
          <w:szCs w:val="22"/>
        </w:rPr>
        <w:t>A</w:t>
      </w:r>
      <w:r w:rsidR="00861893" w:rsidRPr="00A52F5F">
        <w:rPr>
          <w:sz w:val="22"/>
          <w:szCs w:val="22"/>
        </w:rPr>
        <w:t xml:space="preserve">ndrés Manuel López Obrador </w:t>
      </w:r>
      <w:r w:rsidR="00A13CE3" w:rsidRPr="00A52F5F">
        <w:rPr>
          <w:sz w:val="22"/>
          <w:szCs w:val="22"/>
        </w:rPr>
        <w:t>aseguró que al recorrer los municipios de México ve alegría, felicidad en los mexicanos, pero no frustración</w:t>
      </w:r>
      <w:r w:rsidR="006F4D48" w:rsidRPr="00A52F5F">
        <w:rPr>
          <w:sz w:val="22"/>
          <w:szCs w:val="22"/>
        </w:rPr>
        <w:t>,</w:t>
      </w:r>
      <w:r w:rsidR="00A13CE3" w:rsidRPr="00A52F5F">
        <w:rPr>
          <w:sz w:val="22"/>
          <w:szCs w:val="22"/>
        </w:rPr>
        <w:t xml:space="preserve"> ni tristeza, porque a pesar de los pesares, hay una luz que in</w:t>
      </w:r>
      <w:r w:rsidR="006F4D48" w:rsidRPr="00A52F5F">
        <w:rPr>
          <w:sz w:val="22"/>
          <w:szCs w:val="22"/>
        </w:rPr>
        <w:t>d</w:t>
      </w:r>
      <w:r w:rsidR="00A13CE3" w:rsidRPr="00A52F5F">
        <w:rPr>
          <w:sz w:val="22"/>
          <w:szCs w:val="22"/>
        </w:rPr>
        <w:t xml:space="preserve">ica que </w:t>
      </w:r>
      <w:r w:rsidR="006F4D48" w:rsidRPr="00A52F5F">
        <w:rPr>
          <w:sz w:val="22"/>
          <w:szCs w:val="22"/>
        </w:rPr>
        <w:t xml:space="preserve">se puede salir </w:t>
      </w:r>
      <w:r w:rsidR="00A13CE3" w:rsidRPr="00A52F5F">
        <w:rPr>
          <w:sz w:val="22"/>
          <w:szCs w:val="22"/>
        </w:rPr>
        <w:t>del túnel</w:t>
      </w:r>
      <w:r w:rsidR="006F4D48" w:rsidRPr="00A52F5F">
        <w:rPr>
          <w:sz w:val="22"/>
          <w:szCs w:val="22"/>
        </w:rPr>
        <w:t xml:space="preserve"> para lograr, entre todos, la cuarta transformación de la vida púb</w:t>
      </w:r>
      <w:r w:rsidR="00A13CE3" w:rsidRPr="00A52F5F">
        <w:rPr>
          <w:sz w:val="22"/>
          <w:szCs w:val="22"/>
        </w:rPr>
        <w:t>lica de Méx</w:t>
      </w:r>
      <w:r w:rsidR="006F4D48" w:rsidRPr="00A52F5F">
        <w:rPr>
          <w:sz w:val="22"/>
          <w:szCs w:val="22"/>
        </w:rPr>
        <w:t>ic</w:t>
      </w:r>
      <w:r w:rsidR="00A13CE3" w:rsidRPr="00A52F5F">
        <w:rPr>
          <w:sz w:val="22"/>
          <w:szCs w:val="22"/>
        </w:rPr>
        <w:t>o.</w:t>
      </w:r>
    </w:p>
    <w:p w:rsidR="00A13CE3" w:rsidRPr="00A52F5F" w:rsidRDefault="00A13CE3" w:rsidP="00F80283">
      <w:pPr>
        <w:jc w:val="both"/>
        <w:rPr>
          <w:sz w:val="22"/>
          <w:szCs w:val="22"/>
        </w:rPr>
      </w:pPr>
    </w:p>
    <w:p w:rsidR="00FB570C" w:rsidRPr="00A52F5F" w:rsidRDefault="00FB570C" w:rsidP="00F80283">
      <w:pPr>
        <w:jc w:val="both"/>
        <w:rPr>
          <w:sz w:val="22"/>
          <w:szCs w:val="22"/>
        </w:rPr>
      </w:pPr>
      <w:r w:rsidRPr="00A52F5F">
        <w:rPr>
          <w:sz w:val="22"/>
          <w:szCs w:val="22"/>
        </w:rPr>
        <w:t>El candidato por la coalición “Juntos haremos historia” a la Presidencia de México r</w:t>
      </w:r>
      <w:r w:rsidR="006F4D48" w:rsidRPr="00A52F5F">
        <w:rPr>
          <w:sz w:val="22"/>
          <w:szCs w:val="22"/>
        </w:rPr>
        <w:t xml:space="preserve">ecordó que hace dos días un grupo de muy buenos periodistas le hicieron una entrevista en televisión, donde le dijeron que hay quienes </w:t>
      </w:r>
      <w:r w:rsidR="00C97257" w:rsidRPr="00A52F5F">
        <w:rPr>
          <w:sz w:val="22"/>
          <w:szCs w:val="22"/>
        </w:rPr>
        <w:t xml:space="preserve">comentan </w:t>
      </w:r>
      <w:r w:rsidRPr="00A52F5F">
        <w:rPr>
          <w:sz w:val="22"/>
          <w:szCs w:val="22"/>
        </w:rPr>
        <w:t>que</w:t>
      </w:r>
      <w:r w:rsidR="006F4D48" w:rsidRPr="00A52F5F">
        <w:rPr>
          <w:sz w:val="22"/>
          <w:szCs w:val="22"/>
        </w:rPr>
        <w:t xml:space="preserve"> el pueblo mexicano está frustrado, </w:t>
      </w:r>
      <w:r w:rsidR="00C97257" w:rsidRPr="00A52F5F">
        <w:rPr>
          <w:sz w:val="22"/>
          <w:szCs w:val="22"/>
        </w:rPr>
        <w:t xml:space="preserve">que </w:t>
      </w:r>
      <w:r w:rsidRPr="00A52F5F">
        <w:rPr>
          <w:sz w:val="22"/>
          <w:szCs w:val="22"/>
        </w:rPr>
        <w:t xml:space="preserve">tiene una </w:t>
      </w:r>
      <w:r w:rsidR="00C97257" w:rsidRPr="00A52F5F">
        <w:rPr>
          <w:sz w:val="22"/>
          <w:szCs w:val="22"/>
        </w:rPr>
        <w:t xml:space="preserve">enfermedad </w:t>
      </w:r>
      <w:r w:rsidRPr="00A52F5F">
        <w:rPr>
          <w:sz w:val="22"/>
          <w:szCs w:val="22"/>
        </w:rPr>
        <w:t xml:space="preserve">que es la ira </w:t>
      </w:r>
      <w:r w:rsidR="006F4D48" w:rsidRPr="00A52F5F">
        <w:rPr>
          <w:sz w:val="22"/>
          <w:szCs w:val="22"/>
        </w:rPr>
        <w:t>en el pueblo</w:t>
      </w:r>
      <w:r w:rsidRPr="00A52F5F">
        <w:rPr>
          <w:sz w:val="22"/>
          <w:szCs w:val="22"/>
        </w:rPr>
        <w:t>.</w:t>
      </w:r>
    </w:p>
    <w:p w:rsidR="00FB570C" w:rsidRPr="00A52F5F" w:rsidRDefault="00FB570C" w:rsidP="00F80283">
      <w:pPr>
        <w:jc w:val="both"/>
        <w:rPr>
          <w:sz w:val="22"/>
          <w:szCs w:val="22"/>
        </w:rPr>
      </w:pPr>
    </w:p>
    <w:p w:rsidR="006F4D48" w:rsidRPr="00A52F5F" w:rsidRDefault="00FB570C" w:rsidP="00FB570C">
      <w:pPr>
        <w:jc w:val="both"/>
        <w:rPr>
          <w:sz w:val="22"/>
          <w:szCs w:val="22"/>
        </w:rPr>
      </w:pPr>
      <w:r w:rsidRPr="00A52F5F">
        <w:rPr>
          <w:sz w:val="22"/>
          <w:szCs w:val="22"/>
        </w:rPr>
        <w:t xml:space="preserve">Y ante ello, detalló comentó que dichos comentarios son para justificar la rebeldía del pueblo ante el saqueó que se ha padecido por años y la existencia de un mal gobierno. </w:t>
      </w:r>
    </w:p>
    <w:p w:rsidR="00861893" w:rsidRPr="00A52F5F" w:rsidRDefault="00861893" w:rsidP="00F80283">
      <w:pPr>
        <w:jc w:val="both"/>
        <w:rPr>
          <w:sz w:val="22"/>
          <w:szCs w:val="22"/>
        </w:rPr>
      </w:pPr>
    </w:p>
    <w:p w:rsidR="00CF45F0" w:rsidRPr="00A52F5F" w:rsidRDefault="00FB570C" w:rsidP="00F80283">
      <w:pPr>
        <w:jc w:val="both"/>
        <w:rPr>
          <w:sz w:val="22"/>
          <w:szCs w:val="22"/>
        </w:rPr>
      </w:pPr>
      <w:r w:rsidRPr="00A52F5F">
        <w:rPr>
          <w:sz w:val="22"/>
          <w:szCs w:val="22"/>
        </w:rPr>
        <w:t xml:space="preserve">Ante el pueblo potosino, López Obrador </w:t>
      </w:r>
      <w:r w:rsidR="00A625DE" w:rsidRPr="00A52F5F">
        <w:rPr>
          <w:sz w:val="22"/>
          <w:szCs w:val="22"/>
        </w:rPr>
        <w:t>señaló que s</w:t>
      </w:r>
      <w:r w:rsidR="0054646D" w:rsidRPr="00A52F5F">
        <w:rPr>
          <w:sz w:val="22"/>
          <w:szCs w:val="22"/>
        </w:rPr>
        <w:t xml:space="preserve">iempre que se atraviesa por malos tiempos surge del mismo pueblo la </w:t>
      </w:r>
      <w:r w:rsidR="00A625DE" w:rsidRPr="00A52F5F">
        <w:rPr>
          <w:sz w:val="22"/>
          <w:szCs w:val="22"/>
        </w:rPr>
        <w:t>opción, la alt</w:t>
      </w:r>
      <w:r w:rsidR="00CF45F0" w:rsidRPr="00A52F5F">
        <w:rPr>
          <w:sz w:val="22"/>
          <w:szCs w:val="22"/>
        </w:rPr>
        <w:t>ernativa de transformar al país y r</w:t>
      </w:r>
      <w:r w:rsidR="00A625DE" w:rsidRPr="00A52F5F">
        <w:rPr>
          <w:sz w:val="22"/>
          <w:szCs w:val="22"/>
        </w:rPr>
        <w:t xml:space="preserve">ememoró que así pasó con el Movimiento de Independencia que se hizo para que </w:t>
      </w:r>
      <w:r w:rsidR="0054646D" w:rsidRPr="00A52F5F">
        <w:rPr>
          <w:sz w:val="22"/>
          <w:szCs w:val="22"/>
        </w:rPr>
        <w:t>México se volv</w:t>
      </w:r>
      <w:r w:rsidR="00CF45F0" w:rsidRPr="00A52F5F">
        <w:rPr>
          <w:sz w:val="22"/>
          <w:szCs w:val="22"/>
        </w:rPr>
        <w:t>iera</w:t>
      </w:r>
      <w:r w:rsidR="0054646D" w:rsidRPr="00A52F5F">
        <w:rPr>
          <w:sz w:val="22"/>
          <w:szCs w:val="22"/>
        </w:rPr>
        <w:t xml:space="preserve"> un país libre después de 300 años de dominación colonial</w:t>
      </w:r>
      <w:r w:rsidR="00CF45F0" w:rsidRPr="00A52F5F">
        <w:rPr>
          <w:sz w:val="22"/>
          <w:szCs w:val="22"/>
        </w:rPr>
        <w:t>.</w:t>
      </w:r>
    </w:p>
    <w:p w:rsidR="00CF45F0" w:rsidRPr="00A52F5F" w:rsidRDefault="00CF45F0" w:rsidP="00F80283">
      <w:pPr>
        <w:jc w:val="both"/>
        <w:rPr>
          <w:sz w:val="22"/>
          <w:szCs w:val="22"/>
        </w:rPr>
      </w:pPr>
    </w:p>
    <w:p w:rsidR="002463CF" w:rsidRPr="00A52F5F" w:rsidRDefault="00CF45F0" w:rsidP="00F80283">
      <w:pPr>
        <w:jc w:val="both"/>
        <w:rPr>
          <w:sz w:val="22"/>
          <w:szCs w:val="22"/>
        </w:rPr>
      </w:pPr>
      <w:r w:rsidRPr="00A52F5F">
        <w:rPr>
          <w:sz w:val="22"/>
          <w:szCs w:val="22"/>
        </w:rPr>
        <w:t xml:space="preserve">Añadió </w:t>
      </w:r>
      <w:r w:rsidR="001C5014" w:rsidRPr="00A52F5F">
        <w:rPr>
          <w:sz w:val="22"/>
          <w:szCs w:val="22"/>
        </w:rPr>
        <w:t xml:space="preserve">que hoy </w:t>
      </w:r>
      <w:r w:rsidR="0054646D" w:rsidRPr="00A52F5F">
        <w:rPr>
          <w:sz w:val="22"/>
          <w:szCs w:val="22"/>
        </w:rPr>
        <w:t>5 de mayo</w:t>
      </w:r>
      <w:r w:rsidR="001C5014" w:rsidRPr="00A52F5F">
        <w:rPr>
          <w:sz w:val="22"/>
          <w:szCs w:val="22"/>
        </w:rPr>
        <w:t xml:space="preserve">, se conmemora el 156 aniversario de la Batalla de Puebla, donde el Ejercito mexicano, del pueblo, encabezado por </w:t>
      </w:r>
      <w:r w:rsidR="0054646D" w:rsidRPr="00A52F5F">
        <w:rPr>
          <w:sz w:val="22"/>
          <w:szCs w:val="22"/>
        </w:rPr>
        <w:t>Ignacio Zaragoza</w:t>
      </w:r>
      <w:r w:rsidR="001C5014" w:rsidRPr="00A52F5F">
        <w:rPr>
          <w:sz w:val="22"/>
          <w:szCs w:val="22"/>
        </w:rPr>
        <w:t>, quien</w:t>
      </w:r>
      <w:r w:rsidR="0054646D" w:rsidRPr="00A52F5F">
        <w:rPr>
          <w:sz w:val="22"/>
          <w:szCs w:val="22"/>
        </w:rPr>
        <w:t xml:space="preserve"> t</w:t>
      </w:r>
      <w:r w:rsidR="001C5014" w:rsidRPr="00A52F5F">
        <w:rPr>
          <w:sz w:val="22"/>
          <w:szCs w:val="22"/>
        </w:rPr>
        <w:t>riunfó y derrotó</w:t>
      </w:r>
      <w:r w:rsidR="0054646D" w:rsidRPr="00A52F5F">
        <w:rPr>
          <w:sz w:val="22"/>
          <w:szCs w:val="22"/>
        </w:rPr>
        <w:t xml:space="preserve"> a los franceses, esa fue una de las primeras batall</w:t>
      </w:r>
      <w:r w:rsidR="002463CF" w:rsidRPr="00A52F5F">
        <w:rPr>
          <w:sz w:val="22"/>
          <w:szCs w:val="22"/>
        </w:rPr>
        <w:t>a</w:t>
      </w:r>
      <w:r w:rsidR="0054646D" w:rsidRPr="00A52F5F">
        <w:rPr>
          <w:sz w:val="22"/>
          <w:szCs w:val="22"/>
        </w:rPr>
        <w:t>s,</w:t>
      </w:r>
      <w:r w:rsidR="002463CF" w:rsidRPr="00A52F5F">
        <w:rPr>
          <w:sz w:val="22"/>
          <w:szCs w:val="22"/>
        </w:rPr>
        <w:t xml:space="preserve"> después viene la Reforma, donde Benito Juárez y </w:t>
      </w:r>
      <w:r w:rsidR="0054646D" w:rsidRPr="00A52F5F">
        <w:rPr>
          <w:sz w:val="22"/>
          <w:szCs w:val="22"/>
        </w:rPr>
        <w:t xml:space="preserve">los liberables </w:t>
      </w:r>
      <w:r w:rsidR="002463CF" w:rsidRPr="00A52F5F">
        <w:rPr>
          <w:sz w:val="22"/>
          <w:szCs w:val="22"/>
        </w:rPr>
        <w:t>lograron la expulsión de un gobierno extranjero.</w:t>
      </w:r>
    </w:p>
    <w:p w:rsidR="0068633B" w:rsidRPr="00A52F5F" w:rsidRDefault="0068633B" w:rsidP="00F80283">
      <w:pPr>
        <w:jc w:val="both"/>
        <w:rPr>
          <w:sz w:val="22"/>
          <w:szCs w:val="22"/>
        </w:rPr>
      </w:pPr>
    </w:p>
    <w:p w:rsidR="0054646D" w:rsidRPr="00A52F5F" w:rsidRDefault="0068633B" w:rsidP="00F80283">
      <w:pPr>
        <w:jc w:val="both"/>
        <w:rPr>
          <w:sz w:val="22"/>
          <w:szCs w:val="22"/>
        </w:rPr>
      </w:pPr>
      <w:r w:rsidRPr="00A52F5F">
        <w:rPr>
          <w:sz w:val="22"/>
          <w:szCs w:val="22"/>
        </w:rPr>
        <w:t>Dijo que</w:t>
      </w:r>
      <w:r w:rsidR="002463CF" w:rsidRPr="00A52F5F">
        <w:rPr>
          <w:sz w:val="22"/>
          <w:szCs w:val="22"/>
        </w:rPr>
        <w:t xml:space="preserve"> </w:t>
      </w:r>
      <w:r w:rsidRPr="00A52F5F">
        <w:rPr>
          <w:sz w:val="22"/>
          <w:szCs w:val="22"/>
        </w:rPr>
        <w:t>Porfirio Dí</w:t>
      </w:r>
      <w:r w:rsidR="0054646D" w:rsidRPr="00A52F5F">
        <w:rPr>
          <w:sz w:val="22"/>
          <w:szCs w:val="22"/>
        </w:rPr>
        <w:t xml:space="preserve">az se convirtió </w:t>
      </w:r>
      <w:r w:rsidRPr="00A52F5F">
        <w:rPr>
          <w:sz w:val="22"/>
          <w:szCs w:val="22"/>
        </w:rPr>
        <w:t>en un</w:t>
      </w:r>
      <w:r w:rsidR="0054646D" w:rsidRPr="00A52F5F">
        <w:rPr>
          <w:sz w:val="22"/>
          <w:szCs w:val="22"/>
        </w:rPr>
        <w:t xml:space="preserve"> dictador</w:t>
      </w:r>
      <w:r w:rsidRPr="00A52F5F">
        <w:rPr>
          <w:sz w:val="22"/>
          <w:szCs w:val="22"/>
        </w:rPr>
        <w:t xml:space="preserve">, entregó </w:t>
      </w:r>
      <w:r w:rsidR="0054646D" w:rsidRPr="00A52F5F">
        <w:rPr>
          <w:sz w:val="22"/>
          <w:szCs w:val="22"/>
        </w:rPr>
        <w:t>los bienes d</w:t>
      </w:r>
      <w:r w:rsidRPr="00A52F5F">
        <w:rPr>
          <w:sz w:val="22"/>
          <w:szCs w:val="22"/>
        </w:rPr>
        <w:t>e</w:t>
      </w:r>
      <w:r w:rsidR="0054646D" w:rsidRPr="00A52F5F">
        <w:rPr>
          <w:sz w:val="22"/>
          <w:szCs w:val="22"/>
        </w:rPr>
        <w:t xml:space="preserve"> la nación</w:t>
      </w:r>
      <w:r w:rsidRPr="00A52F5F">
        <w:rPr>
          <w:sz w:val="22"/>
          <w:szCs w:val="22"/>
        </w:rPr>
        <w:t xml:space="preserve">, esclavizó al pueblo y por ello el </w:t>
      </w:r>
      <w:r w:rsidR="0054646D" w:rsidRPr="00A52F5F">
        <w:rPr>
          <w:sz w:val="22"/>
          <w:szCs w:val="22"/>
        </w:rPr>
        <w:t>apóstol de la dem</w:t>
      </w:r>
      <w:r w:rsidRPr="00A52F5F">
        <w:rPr>
          <w:sz w:val="22"/>
          <w:szCs w:val="22"/>
        </w:rPr>
        <w:t>o</w:t>
      </w:r>
      <w:r w:rsidR="0054646D" w:rsidRPr="00A52F5F">
        <w:rPr>
          <w:sz w:val="22"/>
          <w:szCs w:val="22"/>
        </w:rPr>
        <w:t>c</w:t>
      </w:r>
      <w:r w:rsidRPr="00A52F5F">
        <w:rPr>
          <w:sz w:val="22"/>
          <w:szCs w:val="22"/>
        </w:rPr>
        <w:t>racia Francisco I, Madero encabezó la Revolución de 1910 y se logró la tercera transformación de México.</w:t>
      </w:r>
    </w:p>
    <w:p w:rsidR="0054646D" w:rsidRPr="00A52F5F" w:rsidRDefault="0054646D" w:rsidP="00F80283">
      <w:pPr>
        <w:jc w:val="both"/>
        <w:rPr>
          <w:sz w:val="22"/>
          <w:szCs w:val="22"/>
        </w:rPr>
      </w:pPr>
    </w:p>
    <w:p w:rsidR="0068633B" w:rsidRPr="00A52F5F" w:rsidRDefault="0054646D" w:rsidP="00F80283">
      <w:pPr>
        <w:jc w:val="both"/>
        <w:rPr>
          <w:sz w:val="22"/>
          <w:szCs w:val="22"/>
        </w:rPr>
      </w:pPr>
      <w:r w:rsidRPr="00A52F5F">
        <w:rPr>
          <w:sz w:val="22"/>
          <w:szCs w:val="22"/>
        </w:rPr>
        <w:t>Ha</w:t>
      </w:r>
      <w:r w:rsidR="0068633B" w:rsidRPr="00A52F5F">
        <w:rPr>
          <w:sz w:val="22"/>
          <w:szCs w:val="22"/>
        </w:rPr>
        <w:t>n</w:t>
      </w:r>
      <w:r w:rsidRPr="00A52F5F">
        <w:rPr>
          <w:sz w:val="22"/>
          <w:szCs w:val="22"/>
        </w:rPr>
        <w:t xml:space="preserve"> habido 3 tr</w:t>
      </w:r>
      <w:r w:rsidR="0068633B" w:rsidRPr="00A52F5F">
        <w:rPr>
          <w:sz w:val="22"/>
          <w:szCs w:val="22"/>
        </w:rPr>
        <w:t>a</w:t>
      </w:r>
      <w:r w:rsidRPr="00A52F5F">
        <w:rPr>
          <w:sz w:val="22"/>
          <w:szCs w:val="22"/>
        </w:rPr>
        <w:t>nsfo</w:t>
      </w:r>
      <w:r w:rsidR="0068633B" w:rsidRPr="00A52F5F">
        <w:rPr>
          <w:sz w:val="22"/>
          <w:szCs w:val="22"/>
        </w:rPr>
        <w:t>r</w:t>
      </w:r>
      <w:r w:rsidRPr="00A52F5F">
        <w:rPr>
          <w:sz w:val="22"/>
          <w:szCs w:val="22"/>
        </w:rPr>
        <w:t>ma</w:t>
      </w:r>
      <w:r w:rsidR="0068633B" w:rsidRPr="00A52F5F">
        <w:rPr>
          <w:sz w:val="22"/>
          <w:szCs w:val="22"/>
        </w:rPr>
        <w:t>c</w:t>
      </w:r>
      <w:r w:rsidRPr="00A52F5F">
        <w:rPr>
          <w:sz w:val="22"/>
          <w:szCs w:val="22"/>
        </w:rPr>
        <w:t>iones</w:t>
      </w:r>
      <w:r w:rsidR="0068633B" w:rsidRPr="00A52F5F">
        <w:rPr>
          <w:sz w:val="22"/>
          <w:szCs w:val="22"/>
        </w:rPr>
        <w:t xml:space="preserve"> en el país</w:t>
      </w:r>
      <w:r w:rsidRPr="00A52F5F">
        <w:rPr>
          <w:sz w:val="22"/>
          <w:szCs w:val="22"/>
        </w:rPr>
        <w:t xml:space="preserve"> </w:t>
      </w:r>
      <w:r w:rsidR="0068633B" w:rsidRPr="00A52F5F">
        <w:rPr>
          <w:sz w:val="22"/>
          <w:szCs w:val="22"/>
        </w:rPr>
        <w:t>“</w:t>
      </w:r>
      <w:r w:rsidRPr="00A52F5F">
        <w:rPr>
          <w:sz w:val="22"/>
          <w:szCs w:val="22"/>
        </w:rPr>
        <w:t xml:space="preserve">y nosotros, lo que estamos aquí </w:t>
      </w:r>
      <w:r w:rsidR="0068633B" w:rsidRPr="00A52F5F">
        <w:rPr>
          <w:sz w:val="22"/>
          <w:szCs w:val="22"/>
        </w:rPr>
        <w:t>y</w:t>
      </w:r>
      <w:r w:rsidRPr="00A52F5F">
        <w:rPr>
          <w:sz w:val="22"/>
          <w:szCs w:val="22"/>
        </w:rPr>
        <w:t xml:space="preserve"> millones de mexicanos vamos a llevar a cabo la cuarta </w:t>
      </w:r>
      <w:r w:rsidR="0068633B" w:rsidRPr="00A52F5F">
        <w:rPr>
          <w:sz w:val="22"/>
          <w:szCs w:val="22"/>
        </w:rPr>
        <w:t>t</w:t>
      </w:r>
      <w:r w:rsidRPr="00A52F5F">
        <w:rPr>
          <w:sz w:val="22"/>
          <w:szCs w:val="22"/>
        </w:rPr>
        <w:t>ransform</w:t>
      </w:r>
      <w:r w:rsidR="0068633B" w:rsidRPr="00A52F5F">
        <w:rPr>
          <w:sz w:val="22"/>
          <w:szCs w:val="22"/>
        </w:rPr>
        <w:t>a</w:t>
      </w:r>
      <w:r w:rsidRPr="00A52F5F">
        <w:rPr>
          <w:sz w:val="22"/>
          <w:szCs w:val="22"/>
        </w:rPr>
        <w:t xml:space="preserve">ción de la vida </w:t>
      </w:r>
      <w:r w:rsidR="0068633B" w:rsidRPr="00A52F5F">
        <w:rPr>
          <w:sz w:val="22"/>
          <w:szCs w:val="22"/>
        </w:rPr>
        <w:t>pública d</w:t>
      </w:r>
      <w:r w:rsidRPr="00A52F5F">
        <w:rPr>
          <w:sz w:val="22"/>
          <w:szCs w:val="22"/>
        </w:rPr>
        <w:t>e Méxi</w:t>
      </w:r>
      <w:r w:rsidR="0068633B" w:rsidRPr="00A52F5F">
        <w:rPr>
          <w:sz w:val="22"/>
          <w:szCs w:val="22"/>
        </w:rPr>
        <w:t>c</w:t>
      </w:r>
      <w:r w:rsidRPr="00A52F5F">
        <w:rPr>
          <w:sz w:val="22"/>
          <w:szCs w:val="22"/>
        </w:rPr>
        <w:t>o</w:t>
      </w:r>
      <w:r w:rsidR="0068633B" w:rsidRPr="00A52F5F">
        <w:rPr>
          <w:sz w:val="22"/>
          <w:szCs w:val="22"/>
        </w:rPr>
        <w:t>”</w:t>
      </w:r>
      <w:r w:rsidRPr="00A52F5F">
        <w:rPr>
          <w:sz w:val="22"/>
          <w:szCs w:val="22"/>
        </w:rPr>
        <w:t xml:space="preserve">, </w:t>
      </w:r>
      <w:r w:rsidR="0068633B" w:rsidRPr="00A52F5F">
        <w:rPr>
          <w:sz w:val="22"/>
          <w:szCs w:val="22"/>
        </w:rPr>
        <w:t xml:space="preserve">será de manera pacífica, </w:t>
      </w:r>
      <w:r w:rsidRPr="00A52F5F">
        <w:rPr>
          <w:sz w:val="22"/>
          <w:szCs w:val="22"/>
        </w:rPr>
        <w:t>será radical, p</w:t>
      </w:r>
      <w:r w:rsidR="0068633B" w:rsidRPr="00A52F5F">
        <w:rPr>
          <w:sz w:val="22"/>
          <w:szCs w:val="22"/>
        </w:rPr>
        <w:t>o</w:t>
      </w:r>
      <w:r w:rsidRPr="00A52F5F">
        <w:rPr>
          <w:sz w:val="22"/>
          <w:szCs w:val="22"/>
        </w:rPr>
        <w:t xml:space="preserve">rque la </w:t>
      </w:r>
      <w:r w:rsidR="0068633B" w:rsidRPr="00A52F5F">
        <w:rPr>
          <w:sz w:val="22"/>
          <w:szCs w:val="22"/>
        </w:rPr>
        <w:t>p</w:t>
      </w:r>
      <w:r w:rsidRPr="00A52F5F">
        <w:rPr>
          <w:sz w:val="22"/>
          <w:szCs w:val="22"/>
        </w:rPr>
        <w:t xml:space="preserve">alabra radical viene de raíz, </w:t>
      </w:r>
      <w:r w:rsidR="0068633B" w:rsidRPr="00A52F5F">
        <w:rPr>
          <w:sz w:val="22"/>
          <w:szCs w:val="22"/>
        </w:rPr>
        <w:t xml:space="preserve">es decir, se arrancará de </w:t>
      </w:r>
      <w:r w:rsidRPr="00A52F5F">
        <w:rPr>
          <w:sz w:val="22"/>
          <w:szCs w:val="22"/>
        </w:rPr>
        <w:t>raíz el régimen corrupción, de injusticias y privilegios</w:t>
      </w:r>
      <w:r w:rsidR="0068633B" w:rsidRPr="00A52F5F">
        <w:rPr>
          <w:sz w:val="22"/>
          <w:szCs w:val="22"/>
        </w:rPr>
        <w:t>.</w:t>
      </w:r>
    </w:p>
    <w:p w:rsidR="0068633B" w:rsidRPr="00A52F5F" w:rsidRDefault="0068633B" w:rsidP="00F80283">
      <w:pPr>
        <w:jc w:val="both"/>
        <w:rPr>
          <w:sz w:val="22"/>
          <w:szCs w:val="22"/>
        </w:rPr>
      </w:pPr>
    </w:p>
    <w:p w:rsidR="0054646D" w:rsidRPr="00A52F5F" w:rsidRDefault="0068633B" w:rsidP="00F80283">
      <w:pPr>
        <w:jc w:val="both"/>
        <w:rPr>
          <w:sz w:val="22"/>
          <w:szCs w:val="22"/>
        </w:rPr>
      </w:pPr>
      <w:r w:rsidRPr="00A52F5F">
        <w:rPr>
          <w:sz w:val="22"/>
          <w:szCs w:val="22"/>
        </w:rPr>
        <w:t>El candidato presidencial inform</w:t>
      </w:r>
      <w:r w:rsidR="0054646D" w:rsidRPr="00A52F5F">
        <w:rPr>
          <w:sz w:val="22"/>
          <w:szCs w:val="22"/>
        </w:rPr>
        <w:t>ó que está en las encue</w:t>
      </w:r>
      <w:r w:rsidRPr="00A52F5F">
        <w:rPr>
          <w:sz w:val="22"/>
          <w:szCs w:val="22"/>
        </w:rPr>
        <w:t>s</w:t>
      </w:r>
      <w:r w:rsidR="0054646D" w:rsidRPr="00A52F5F">
        <w:rPr>
          <w:sz w:val="22"/>
          <w:szCs w:val="22"/>
        </w:rPr>
        <w:t>tas 25 puntos arriba</w:t>
      </w:r>
      <w:r w:rsidR="00390ACC" w:rsidRPr="00A52F5F">
        <w:rPr>
          <w:sz w:val="22"/>
          <w:szCs w:val="22"/>
        </w:rPr>
        <w:t xml:space="preserve"> en las preferencias electorales a nivel nacional</w:t>
      </w:r>
      <w:r w:rsidRPr="00A52F5F">
        <w:rPr>
          <w:sz w:val="22"/>
          <w:szCs w:val="22"/>
        </w:rPr>
        <w:t xml:space="preserve"> y eso </w:t>
      </w:r>
      <w:r w:rsidR="00390ACC" w:rsidRPr="00A52F5F">
        <w:rPr>
          <w:sz w:val="22"/>
          <w:szCs w:val="22"/>
        </w:rPr>
        <w:t xml:space="preserve">es </w:t>
      </w:r>
      <w:r w:rsidRPr="00A52F5F">
        <w:rPr>
          <w:sz w:val="22"/>
          <w:szCs w:val="22"/>
        </w:rPr>
        <w:t>un fenó</w:t>
      </w:r>
      <w:r w:rsidR="0054646D" w:rsidRPr="00A52F5F">
        <w:rPr>
          <w:sz w:val="22"/>
          <w:szCs w:val="22"/>
        </w:rPr>
        <w:t>meno</w:t>
      </w:r>
      <w:r w:rsidR="00390ACC" w:rsidRPr="00A52F5F">
        <w:rPr>
          <w:sz w:val="22"/>
          <w:szCs w:val="22"/>
        </w:rPr>
        <w:t>, porque</w:t>
      </w:r>
      <w:r w:rsidR="0054646D" w:rsidRPr="00A52F5F">
        <w:rPr>
          <w:sz w:val="22"/>
          <w:szCs w:val="22"/>
        </w:rPr>
        <w:t xml:space="preserve"> antes la fuerza del movim</w:t>
      </w:r>
      <w:r w:rsidR="00390ACC" w:rsidRPr="00A52F5F">
        <w:rPr>
          <w:sz w:val="22"/>
          <w:szCs w:val="22"/>
        </w:rPr>
        <w:t>iento se tení</w:t>
      </w:r>
      <w:r w:rsidR="0054646D" w:rsidRPr="00A52F5F">
        <w:rPr>
          <w:sz w:val="22"/>
          <w:szCs w:val="22"/>
        </w:rPr>
        <w:t xml:space="preserve">a </w:t>
      </w:r>
      <w:r w:rsidR="00390ACC" w:rsidRPr="00A52F5F">
        <w:rPr>
          <w:sz w:val="22"/>
          <w:szCs w:val="22"/>
        </w:rPr>
        <w:t xml:space="preserve">en los estados del </w:t>
      </w:r>
      <w:r w:rsidR="0054646D" w:rsidRPr="00A52F5F">
        <w:rPr>
          <w:sz w:val="22"/>
          <w:szCs w:val="22"/>
        </w:rPr>
        <w:t>centro, sur y sureste,</w:t>
      </w:r>
      <w:r w:rsidR="00390ACC" w:rsidRPr="00A52F5F">
        <w:rPr>
          <w:sz w:val="22"/>
          <w:szCs w:val="22"/>
        </w:rPr>
        <w:t xml:space="preserve"> pero </w:t>
      </w:r>
      <w:r w:rsidR="0054646D" w:rsidRPr="00A52F5F">
        <w:rPr>
          <w:sz w:val="22"/>
          <w:szCs w:val="22"/>
        </w:rPr>
        <w:t xml:space="preserve">la novedad es que </w:t>
      </w:r>
      <w:r w:rsidR="00390ACC" w:rsidRPr="00A52F5F">
        <w:rPr>
          <w:sz w:val="22"/>
          <w:szCs w:val="22"/>
        </w:rPr>
        <w:t xml:space="preserve">gana </w:t>
      </w:r>
      <w:r w:rsidR="0054646D" w:rsidRPr="00A52F5F">
        <w:rPr>
          <w:sz w:val="22"/>
          <w:szCs w:val="22"/>
        </w:rPr>
        <w:t xml:space="preserve">según las encuestas en el norte del </w:t>
      </w:r>
      <w:r w:rsidR="00390ACC" w:rsidRPr="00A52F5F">
        <w:rPr>
          <w:sz w:val="22"/>
          <w:szCs w:val="22"/>
        </w:rPr>
        <w:t>p</w:t>
      </w:r>
      <w:r w:rsidR="0054646D" w:rsidRPr="00A52F5F">
        <w:rPr>
          <w:sz w:val="22"/>
          <w:szCs w:val="22"/>
        </w:rPr>
        <w:t>aís,</w:t>
      </w:r>
      <w:r w:rsidR="00390ACC" w:rsidRPr="00A52F5F">
        <w:rPr>
          <w:sz w:val="22"/>
          <w:szCs w:val="22"/>
        </w:rPr>
        <w:t xml:space="preserve"> en estados como: Chi</w:t>
      </w:r>
      <w:r w:rsidR="0054646D" w:rsidRPr="00A52F5F">
        <w:rPr>
          <w:sz w:val="22"/>
          <w:szCs w:val="22"/>
        </w:rPr>
        <w:t>hua</w:t>
      </w:r>
      <w:r w:rsidR="00390ACC" w:rsidRPr="00A52F5F">
        <w:rPr>
          <w:sz w:val="22"/>
          <w:szCs w:val="22"/>
        </w:rPr>
        <w:t>h</w:t>
      </w:r>
      <w:r w:rsidR="0054646D" w:rsidRPr="00A52F5F">
        <w:rPr>
          <w:sz w:val="22"/>
          <w:szCs w:val="22"/>
        </w:rPr>
        <w:t>ua, Baja California, Sonora, Nayarit, Jalisco, Coahuila, Durango N</w:t>
      </w:r>
      <w:r w:rsidR="00390ACC" w:rsidRPr="00A52F5F">
        <w:rPr>
          <w:sz w:val="22"/>
          <w:szCs w:val="22"/>
        </w:rPr>
        <w:t>uevo Leó</w:t>
      </w:r>
      <w:r w:rsidR="0054646D" w:rsidRPr="00A52F5F">
        <w:rPr>
          <w:sz w:val="22"/>
          <w:szCs w:val="22"/>
        </w:rPr>
        <w:t xml:space="preserve">n, y </w:t>
      </w:r>
      <w:r w:rsidR="00390ACC" w:rsidRPr="00A52F5F">
        <w:rPr>
          <w:sz w:val="22"/>
          <w:szCs w:val="22"/>
        </w:rPr>
        <w:t>“</w:t>
      </w:r>
      <w:r w:rsidR="0054646D" w:rsidRPr="00A52F5F">
        <w:rPr>
          <w:sz w:val="22"/>
          <w:szCs w:val="22"/>
        </w:rPr>
        <w:t>estamos arriba en San Luis Potosí</w:t>
      </w:r>
      <w:r w:rsidR="00390ACC" w:rsidRPr="00A52F5F">
        <w:rPr>
          <w:sz w:val="22"/>
          <w:szCs w:val="22"/>
        </w:rPr>
        <w:t>”</w:t>
      </w:r>
      <w:r w:rsidR="0054646D" w:rsidRPr="00A52F5F">
        <w:rPr>
          <w:sz w:val="22"/>
          <w:szCs w:val="22"/>
        </w:rPr>
        <w:t>.</w:t>
      </w:r>
    </w:p>
    <w:p w:rsidR="0054646D" w:rsidRPr="00A52F5F" w:rsidRDefault="0054646D" w:rsidP="00F80283">
      <w:pPr>
        <w:jc w:val="both"/>
        <w:rPr>
          <w:sz w:val="22"/>
          <w:szCs w:val="22"/>
        </w:rPr>
      </w:pPr>
    </w:p>
    <w:p w:rsidR="00A52F5F" w:rsidRDefault="00390ACC" w:rsidP="00A13CE3">
      <w:pPr>
        <w:jc w:val="both"/>
        <w:rPr>
          <w:sz w:val="22"/>
          <w:szCs w:val="22"/>
        </w:rPr>
      </w:pPr>
      <w:r w:rsidRPr="00A52F5F">
        <w:rPr>
          <w:sz w:val="22"/>
          <w:szCs w:val="22"/>
        </w:rPr>
        <w:t xml:space="preserve">Pidió no confiarse, profundizar el trabajo y aplicarse a fondo, </w:t>
      </w:r>
      <w:r w:rsidR="00AB023C" w:rsidRPr="00A52F5F">
        <w:rPr>
          <w:sz w:val="22"/>
          <w:szCs w:val="22"/>
        </w:rPr>
        <w:t xml:space="preserve">porque sé </w:t>
      </w:r>
      <w:r w:rsidRPr="00A52F5F">
        <w:rPr>
          <w:sz w:val="22"/>
          <w:szCs w:val="22"/>
        </w:rPr>
        <w:t xml:space="preserve">enfrenta a una mafia del poder que </w:t>
      </w:r>
      <w:r w:rsidR="00AB023C" w:rsidRPr="00A52F5F">
        <w:rPr>
          <w:sz w:val="22"/>
          <w:szCs w:val="22"/>
        </w:rPr>
        <w:t>no q</w:t>
      </w:r>
      <w:r w:rsidRPr="00A52F5F">
        <w:rPr>
          <w:sz w:val="22"/>
          <w:szCs w:val="22"/>
        </w:rPr>
        <w:t>uieren dejar de robar, no tiene llenadera, y no quiere</w:t>
      </w:r>
      <w:r w:rsidR="00AB023C" w:rsidRPr="00A52F5F">
        <w:rPr>
          <w:sz w:val="22"/>
          <w:szCs w:val="22"/>
        </w:rPr>
        <w:t xml:space="preserve"> perde</w:t>
      </w:r>
      <w:r w:rsidRPr="00A52F5F">
        <w:rPr>
          <w:sz w:val="22"/>
          <w:szCs w:val="22"/>
        </w:rPr>
        <w:t>r</w:t>
      </w:r>
      <w:r w:rsidR="00AB023C" w:rsidRPr="00A52F5F">
        <w:rPr>
          <w:sz w:val="22"/>
          <w:szCs w:val="22"/>
        </w:rPr>
        <w:t xml:space="preserve"> el privilegio de mandar, porque se cre</w:t>
      </w:r>
      <w:r w:rsidRPr="00A52F5F">
        <w:rPr>
          <w:sz w:val="22"/>
          <w:szCs w:val="22"/>
        </w:rPr>
        <w:t>en los dueños d</w:t>
      </w:r>
      <w:r w:rsidR="00AB023C" w:rsidRPr="00A52F5F">
        <w:rPr>
          <w:sz w:val="22"/>
          <w:szCs w:val="22"/>
        </w:rPr>
        <w:t>e</w:t>
      </w:r>
      <w:r w:rsidRPr="00A52F5F">
        <w:rPr>
          <w:sz w:val="22"/>
          <w:szCs w:val="22"/>
        </w:rPr>
        <w:t xml:space="preserve"> </w:t>
      </w:r>
      <w:r w:rsidR="00AB023C" w:rsidRPr="00A52F5F">
        <w:rPr>
          <w:sz w:val="22"/>
          <w:szCs w:val="22"/>
        </w:rPr>
        <w:t>México.</w:t>
      </w:r>
    </w:p>
    <w:p w:rsidR="00390ACC" w:rsidRPr="00A52F5F" w:rsidRDefault="00390ACC" w:rsidP="00A13CE3">
      <w:pPr>
        <w:jc w:val="both"/>
        <w:rPr>
          <w:sz w:val="22"/>
          <w:szCs w:val="22"/>
        </w:rPr>
      </w:pPr>
      <w:r w:rsidRPr="00A52F5F">
        <w:rPr>
          <w:sz w:val="22"/>
          <w:szCs w:val="22"/>
        </w:rPr>
        <w:t xml:space="preserve">Comentó que </w:t>
      </w:r>
      <w:r w:rsidR="00A13CE3" w:rsidRPr="00A52F5F">
        <w:rPr>
          <w:sz w:val="22"/>
          <w:szCs w:val="22"/>
        </w:rPr>
        <w:t>se vive un momento estelar en Méx</w:t>
      </w:r>
      <w:r w:rsidRPr="00A52F5F">
        <w:rPr>
          <w:sz w:val="22"/>
          <w:szCs w:val="22"/>
        </w:rPr>
        <w:t>ico, porque en las próximas elecciones del primero de julio se resolverá cambio sí</w:t>
      </w:r>
      <w:r w:rsidR="00A13CE3" w:rsidRPr="00A52F5F">
        <w:rPr>
          <w:sz w:val="22"/>
          <w:szCs w:val="22"/>
        </w:rPr>
        <w:t xml:space="preserve"> o cambio no</w:t>
      </w:r>
      <w:r w:rsidRPr="00A52F5F">
        <w:rPr>
          <w:sz w:val="22"/>
          <w:szCs w:val="22"/>
        </w:rPr>
        <w:t>.</w:t>
      </w:r>
    </w:p>
    <w:p w:rsidR="00390ACC" w:rsidRPr="00A52F5F" w:rsidRDefault="00390ACC" w:rsidP="00A13CE3">
      <w:pPr>
        <w:jc w:val="both"/>
        <w:rPr>
          <w:sz w:val="22"/>
          <w:szCs w:val="22"/>
        </w:rPr>
      </w:pPr>
    </w:p>
    <w:p w:rsidR="00D65A0E" w:rsidRPr="00A52F5F" w:rsidRDefault="00390ACC" w:rsidP="00A13CE3">
      <w:pPr>
        <w:jc w:val="both"/>
        <w:rPr>
          <w:sz w:val="22"/>
          <w:szCs w:val="22"/>
        </w:rPr>
      </w:pPr>
      <w:r w:rsidRPr="00A52F5F">
        <w:rPr>
          <w:sz w:val="22"/>
          <w:szCs w:val="22"/>
        </w:rPr>
        <w:t xml:space="preserve">Llamó a la unidad de todos, </w:t>
      </w:r>
      <w:r w:rsidR="00D65A0E" w:rsidRPr="00A52F5F">
        <w:rPr>
          <w:sz w:val="22"/>
          <w:szCs w:val="22"/>
        </w:rPr>
        <w:t xml:space="preserve">de los </w:t>
      </w:r>
      <w:r w:rsidR="00A13CE3" w:rsidRPr="00A52F5F">
        <w:rPr>
          <w:sz w:val="22"/>
          <w:szCs w:val="22"/>
        </w:rPr>
        <w:t xml:space="preserve">partidos, </w:t>
      </w:r>
      <w:r w:rsidR="00D65A0E" w:rsidRPr="00A52F5F">
        <w:rPr>
          <w:sz w:val="22"/>
          <w:szCs w:val="22"/>
        </w:rPr>
        <w:t>“</w:t>
      </w:r>
      <w:r w:rsidR="00A13CE3" w:rsidRPr="00A52F5F">
        <w:rPr>
          <w:sz w:val="22"/>
          <w:szCs w:val="22"/>
        </w:rPr>
        <w:t>vamos a que</w:t>
      </w:r>
      <w:r w:rsidR="00D65A0E" w:rsidRPr="00A52F5F">
        <w:rPr>
          <w:sz w:val="22"/>
          <w:szCs w:val="22"/>
        </w:rPr>
        <w:t xml:space="preserve"> s</w:t>
      </w:r>
      <w:r w:rsidR="00A13CE3" w:rsidRPr="00A52F5F">
        <w:rPr>
          <w:sz w:val="22"/>
          <w:szCs w:val="22"/>
        </w:rPr>
        <w:t>e lleve a cabo la transform</w:t>
      </w:r>
      <w:r w:rsidR="00D65A0E" w:rsidRPr="00A52F5F">
        <w:rPr>
          <w:sz w:val="22"/>
          <w:szCs w:val="22"/>
        </w:rPr>
        <w:t>a</w:t>
      </w:r>
      <w:r w:rsidR="00A13CE3" w:rsidRPr="00A52F5F">
        <w:rPr>
          <w:sz w:val="22"/>
          <w:szCs w:val="22"/>
        </w:rPr>
        <w:t>ci</w:t>
      </w:r>
      <w:r w:rsidR="00D65A0E" w:rsidRPr="00A52F5F">
        <w:rPr>
          <w:sz w:val="22"/>
          <w:szCs w:val="22"/>
        </w:rPr>
        <w:t>ó</w:t>
      </w:r>
      <w:r w:rsidR="00A13CE3" w:rsidRPr="00A52F5F">
        <w:rPr>
          <w:sz w:val="22"/>
          <w:szCs w:val="22"/>
        </w:rPr>
        <w:t>n y ya pasa</w:t>
      </w:r>
      <w:r w:rsidR="00D65A0E" w:rsidRPr="00A52F5F">
        <w:rPr>
          <w:sz w:val="22"/>
          <w:szCs w:val="22"/>
        </w:rPr>
        <w:t>n</w:t>
      </w:r>
      <w:r w:rsidR="00A13CE3" w:rsidRPr="00A52F5F">
        <w:rPr>
          <w:sz w:val="22"/>
          <w:szCs w:val="22"/>
        </w:rPr>
        <w:t>do las elecciones que cada quien regrese a su partido, pero ahora un solo partido</w:t>
      </w:r>
      <w:r w:rsidR="00D65A0E" w:rsidRPr="00A52F5F">
        <w:rPr>
          <w:sz w:val="22"/>
          <w:szCs w:val="22"/>
        </w:rPr>
        <w:t>,</w:t>
      </w:r>
      <w:r w:rsidR="00A13CE3" w:rsidRPr="00A52F5F">
        <w:rPr>
          <w:sz w:val="22"/>
          <w:szCs w:val="22"/>
        </w:rPr>
        <w:t xml:space="preserve"> el partido para la </w:t>
      </w:r>
      <w:r w:rsidR="00D65A0E" w:rsidRPr="00A52F5F">
        <w:rPr>
          <w:sz w:val="22"/>
          <w:szCs w:val="22"/>
        </w:rPr>
        <w:t>t</w:t>
      </w:r>
      <w:r w:rsidR="00A13CE3" w:rsidRPr="00A52F5F">
        <w:rPr>
          <w:sz w:val="22"/>
          <w:szCs w:val="22"/>
        </w:rPr>
        <w:t xml:space="preserve">ransformación nacional, </w:t>
      </w:r>
      <w:r w:rsidR="00D65A0E" w:rsidRPr="00A52F5F">
        <w:rPr>
          <w:sz w:val="22"/>
          <w:szCs w:val="22"/>
        </w:rPr>
        <w:t>l</w:t>
      </w:r>
      <w:r w:rsidR="00A13CE3" w:rsidRPr="00A52F5F">
        <w:rPr>
          <w:sz w:val="22"/>
          <w:szCs w:val="22"/>
        </w:rPr>
        <w:t>a unidad</w:t>
      </w:r>
      <w:r w:rsidR="00D65A0E" w:rsidRPr="00A52F5F">
        <w:rPr>
          <w:sz w:val="22"/>
          <w:szCs w:val="22"/>
        </w:rPr>
        <w:t>”.</w:t>
      </w:r>
    </w:p>
    <w:p w:rsidR="004D0804" w:rsidRPr="00A52F5F" w:rsidRDefault="004D0804" w:rsidP="00A13CE3">
      <w:pPr>
        <w:jc w:val="both"/>
        <w:rPr>
          <w:sz w:val="22"/>
          <w:szCs w:val="22"/>
        </w:rPr>
      </w:pPr>
    </w:p>
    <w:p w:rsidR="004D0804" w:rsidRPr="00A52F5F" w:rsidRDefault="004D0804" w:rsidP="004D0804">
      <w:pPr>
        <w:jc w:val="both"/>
        <w:rPr>
          <w:sz w:val="22"/>
          <w:szCs w:val="22"/>
        </w:rPr>
      </w:pPr>
      <w:r w:rsidRPr="00A52F5F">
        <w:rPr>
          <w:sz w:val="22"/>
          <w:szCs w:val="22"/>
        </w:rPr>
        <w:t>Convocó a los ciudadanos de Matehuala y Neza a votar parejo por todos los candidatos de la coalición “Juntos haremos historia”, no es una elección de candidatos, es una elección para decidir sobre el destino del país, cambio sí o cambio no.</w:t>
      </w:r>
    </w:p>
    <w:p w:rsidR="004D0804" w:rsidRPr="00A52F5F" w:rsidRDefault="004D0804" w:rsidP="004D0804">
      <w:pPr>
        <w:jc w:val="both"/>
        <w:rPr>
          <w:sz w:val="22"/>
          <w:szCs w:val="22"/>
        </w:rPr>
      </w:pPr>
    </w:p>
    <w:p w:rsidR="004D0804" w:rsidRPr="00A52F5F" w:rsidRDefault="004D0804" w:rsidP="004D0804">
      <w:pPr>
        <w:jc w:val="both"/>
        <w:rPr>
          <w:sz w:val="22"/>
          <w:szCs w:val="22"/>
        </w:rPr>
      </w:pPr>
      <w:r w:rsidRPr="00A52F5F">
        <w:rPr>
          <w:sz w:val="22"/>
          <w:szCs w:val="22"/>
        </w:rPr>
        <w:t>Subrayó que no solo es ganar la Presidencia de la República, sino ganar la mayoría en el Congreso, sino la mafia del poder se va a atrincherar en la Cámara de Diputados y en el Senado para obstaculizar al nuevo gobierno democrático.</w:t>
      </w:r>
    </w:p>
    <w:p w:rsidR="004D0804" w:rsidRPr="00A52F5F" w:rsidRDefault="004D0804" w:rsidP="004D0804">
      <w:pPr>
        <w:jc w:val="both"/>
        <w:rPr>
          <w:sz w:val="22"/>
          <w:szCs w:val="22"/>
        </w:rPr>
      </w:pPr>
    </w:p>
    <w:p w:rsidR="004D0804" w:rsidRPr="00A52F5F" w:rsidRDefault="004D0804" w:rsidP="004D0804">
      <w:pPr>
        <w:jc w:val="both"/>
        <w:rPr>
          <w:sz w:val="22"/>
          <w:szCs w:val="22"/>
        </w:rPr>
      </w:pPr>
      <w:r w:rsidRPr="00A52F5F">
        <w:rPr>
          <w:sz w:val="22"/>
          <w:szCs w:val="22"/>
        </w:rPr>
        <w:t>Informó que los ciudadanos ya entendieron y ayer en una encuesta que se informa que se gana la Presidencia y también habrá mayoría en el Congreso de la Unión.</w:t>
      </w:r>
    </w:p>
    <w:p w:rsidR="004D0804" w:rsidRPr="00A52F5F" w:rsidRDefault="004D0804" w:rsidP="00A13CE3">
      <w:pPr>
        <w:jc w:val="both"/>
        <w:rPr>
          <w:sz w:val="22"/>
          <w:szCs w:val="22"/>
        </w:rPr>
      </w:pPr>
    </w:p>
    <w:p w:rsidR="00D65A0E" w:rsidRPr="00A52F5F" w:rsidRDefault="0068633B" w:rsidP="00F80283">
      <w:pPr>
        <w:jc w:val="both"/>
        <w:rPr>
          <w:sz w:val="22"/>
          <w:szCs w:val="22"/>
        </w:rPr>
      </w:pPr>
      <w:r w:rsidRPr="00A52F5F">
        <w:rPr>
          <w:sz w:val="22"/>
          <w:szCs w:val="22"/>
        </w:rPr>
        <w:t>Tanto en Nezahualcóyotl, Estado de México como en Matehuala</w:t>
      </w:r>
      <w:r w:rsidR="00D65A0E" w:rsidRPr="00A52F5F">
        <w:rPr>
          <w:sz w:val="22"/>
          <w:szCs w:val="22"/>
        </w:rPr>
        <w:t xml:space="preserve">, San Luis Potosí, Andrés Manuel López Obrador </w:t>
      </w:r>
      <w:r w:rsidR="00E34B00" w:rsidRPr="00A52F5F">
        <w:rPr>
          <w:sz w:val="22"/>
          <w:szCs w:val="22"/>
        </w:rPr>
        <w:t>expuso que tiene que recorrer 300 distritos electorales, pero los otros candidatos que son fifís no visitan los pueblos, están solo en rueda de prensa, ni se asolean.</w:t>
      </w:r>
    </w:p>
    <w:p w:rsidR="00E34B00" w:rsidRPr="00A52F5F" w:rsidRDefault="00E34B00" w:rsidP="00F80283">
      <w:pPr>
        <w:jc w:val="both"/>
        <w:rPr>
          <w:sz w:val="22"/>
          <w:szCs w:val="22"/>
        </w:rPr>
      </w:pPr>
    </w:p>
    <w:p w:rsidR="00E34B00" w:rsidRPr="00A52F5F" w:rsidRDefault="00E34B00" w:rsidP="00F80283">
      <w:pPr>
        <w:jc w:val="both"/>
        <w:rPr>
          <w:sz w:val="22"/>
          <w:szCs w:val="22"/>
        </w:rPr>
      </w:pPr>
      <w:r w:rsidRPr="00A52F5F">
        <w:rPr>
          <w:sz w:val="22"/>
          <w:szCs w:val="22"/>
        </w:rPr>
        <w:t>“Nosotros tenemos que hacer estos eventos, estos encuentros, estas asambleas, porque tenemos que defender los votos de la mafia del poder”, expuso al detallar que ayer en P</w:t>
      </w:r>
      <w:r w:rsidR="00AB023C" w:rsidRPr="00A52F5F">
        <w:rPr>
          <w:sz w:val="22"/>
          <w:szCs w:val="22"/>
        </w:rPr>
        <w:t>r</w:t>
      </w:r>
      <w:r w:rsidRPr="00A52F5F">
        <w:rPr>
          <w:sz w:val="22"/>
          <w:szCs w:val="22"/>
        </w:rPr>
        <w:t>o</w:t>
      </w:r>
      <w:r w:rsidR="00AB023C" w:rsidRPr="00A52F5F">
        <w:rPr>
          <w:sz w:val="22"/>
          <w:szCs w:val="22"/>
        </w:rPr>
        <w:t>greso</w:t>
      </w:r>
      <w:r w:rsidRPr="00A52F5F">
        <w:rPr>
          <w:sz w:val="22"/>
          <w:szCs w:val="22"/>
        </w:rPr>
        <w:t>,</w:t>
      </w:r>
      <w:r w:rsidR="00AB023C" w:rsidRPr="00A52F5F">
        <w:rPr>
          <w:sz w:val="22"/>
          <w:szCs w:val="22"/>
        </w:rPr>
        <w:t xml:space="preserve"> Yu</w:t>
      </w:r>
      <w:r w:rsidRPr="00A52F5F">
        <w:rPr>
          <w:sz w:val="22"/>
          <w:szCs w:val="22"/>
        </w:rPr>
        <w:t>c</w:t>
      </w:r>
      <w:r w:rsidR="00AB023C" w:rsidRPr="00A52F5F">
        <w:rPr>
          <w:sz w:val="22"/>
          <w:szCs w:val="22"/>
        </w:rPr>
        <w:t>at</w:t>
      </w:r>
      <w:r w:rsidRPr="00A52F5F">
        <w:rPr>
          <w:sz w:val="22"/>
          <w:szCs w:val="22"/>
        </w:rPr>
        <w:t>á</w:t>
      </w:r>
      <w:r w:rsidR="00AB023C" w:rsidRPr="00A52F5F">
        <w:rPr>
          <w:sz w:val="22"/>
          <w:szCs w:val="22"/>
        </w:rPr>
        <w:t>n</w:t>
      </w:r>
      <w:r w:rsidRPr="00A52F5F">
        <w:rPr>
          <w:sz w:val="22"/>
          <w:szCs w:val="22"/>
        </w:rPr>
        <w:t>, al mediodí</w:t>
      </w:r>
      <w:r w:rsidR="00AB023C" w:rsidRPr="00A52F5F">
        <w:rPr>
          <w:sz w:val="22"/>
          <w:szCs w:val="22"/>
        </w:rPr>
        <w:t>a Valladolid</w:t>
      </w:r>
      <w:r w:rsidRPr="00A52F5F">
        <w:rPr>
          <w:sz w:val="22"/>
          <w:szCs w:val="22"/>
        </w:rPr>
        <w:t>, por la noche</w:t>
      </w:r>
      <w:r w:rsidR="00AB023C" w:rsidRPr="00A52F5F">
        <w:rPr>
          <w:sz w:val="22"/>
          <w:szCs w:val="22"/>
        </w:rPr>
        <w:t xml:space="preserve"> Playa del Carmen</w:t>
      </w:r>
      <w:r w:rsidRPr="00A52F5F">
        <w:rPr>
          <w:sz w:val="22"/>
          <w:szCs w:val="22"/>
        </w:rPr>
        <w:t>,</w:t>
      </w:r>
      <w:r w:rsidR="00AB023C" w:rsidRPr="00A52F5F">
        <w:rPr>
          <w:sz w:val="22"/>
          <w:szCs w:val="22"/>
        </w:rPr>
        <w:t xml:space="preserve"> Quintan Roo,</w:t>
      </w:r>
      <w:r w:rsidRPr="00A52F5F">
        <w:rPr>
          <w:sz w:val="22"/>
          <w:szCs w:val="22"/>
        </w:rPr>
        <w:t xml:space="preserve"> y llegó a la </w:t>
      </w:r>
      <w:r w:rsidR="00AB023C" w:rsidRPr="00A52F5F">
        <w:rPr>
          <w:sz w:val="22"/>
          <w:szCs w:val="22"/>
        </w:rPr>
        <w:t>1 de la</w:t>
      </w:r>
      <w:r w:rsidRPr="00A52F5F">
        <w:rPr>
          <w:sz w:val="22"/>
          <w:szCs w:val="22"/>
        </w:rPr>
        <w:t xml:space="preserve"> </w:t>
      </w:r>
      <w:r w:rsidR="00AB023C" w:rsidRPr="00A52F5F">
        <w:rPr>
          <w:sz w:val="22"/>
          <w:szCs w:val="22"/>
        </w:rPr>
        <w:t>mañana, h</w:t>
      </w:r>
      <w:r w:rsidRPr="00A52F5F">
        <w:rPr>
          <w:sz w:val="22"/>
          <w:szCs w:val="22"/>
        </w:rPr>
        <w:t>o</w:t>
      </w:r>
      <w:r w:rsidR="00AB023C" w:rsidRPr="00A52F5F">
        <w:rPr>
          <w:sz w:val="22"/>
          <w:szCs w:val="22"/>
        </w:rPr>
        <w:t>y</w:t>
      </w:r>
      <w:r w:rsidRPr="00A52F5F">
        <w:rPr>
          <w:sz w:val="22"/>
          <w:szCs w:val="22"/>
        </w:rPr>
        <w:t xml:space="preserve"> temprano</w:t>
      </w:r>
      <w:r w:rsidR="00AB023C" w:rsidRPr="00A52F5F">
        <w:rPr>
          <w:sz w:val="22"/>
          <w:szCs w:val="22"/>
        </w:rPr>
        <w:t xml:space="preserve"> estuvo en un mitin en Ciudad Neza</w:t>
      </w:r>
      <w:r w:rsidRPr="00A52F5F">
        <w:rPr>
          <w:sz w:val="22"/>
          <w:szCs w:val="22"/>
        </w:rPr>
        <w:t>hualcóyotl, Estado de México.</w:t>
      </w:r>
    </w:p>
    <w:p w:rsidR="00E34B00" w:rsidRPr="00A52F5F" w:rsidRDefault="00E34B00" w:rsidP="00F80283">
      <w:pPr>
        <w:jc w:val="both"/>
        <w:rPr>
          <w:sz w:val="22"/>
          <w:szCs w:val="22"/>
        </w:rPr>
      </w:pPr>
    </w:p>
    <w:p w:rsidR="00E34B00" w:rsidRPr="00A52F5F" w:rsidRDefault="00E34B00" w:rsidP="00F80283">
      <w:pPr>
        <w:jc w:val="both"/>
        <w:rPr>
          <w:sz w:val="22"/>
          <w:szCs w:val="22"/>
        </w:rPr>
      </w:pPr>
      <w:r w:rsidRPr="00A52F5F">
        <w:rPr>
          <w:sz w:val="22"/>
          <w:szCs w:val="22"/>
        </w:rPr>
        <w:t xml:space="preserve">Dijo que se hacen eventos </w:t>
      </w:r>
      <w:r w:rsidR="00AB023C" w:rsidRPr="00A52F5F">
        <w:rPr>
          <w:sz w:val="22"/>
          <w:szCs w:val="22"/>
        </w:rPr>
        <w:t xml:space="preserve">para </w:t>
      </w:r>
      <w:r w:rsidRPr="00A52F5F">
        <w:rPr>
          <w:sz w:val="22"/>
          <w:szCs w:val="22"/>
        </w:rPr>
        <w:t>q</w:t>
      </w:r>
      <w:r w:rsidR="00AB023C" w:rsidRPr="00A52F5F">
        <w:rPr>
          <w:sz w:val="22"/>
          <w:szCs w:val="22"/>
        </w:rPr>
        <w:t>ue se consolide la organización</w:t>
      </w:r>
      <w:r w:rsidRPr="00A52F5F">
        <w:rPr>
          <w:sz w:val="22"/>
          <w:szCs w:val="22"/>
        </w:rPr>
        <w:t xml:space="preserve"> para </w:t>
      </w:r>
      <w:r w:rsidR="00AB023C" w:rsidRPr="00A52F5F">
        <w:rPr>
          <w:sz w:val="22"/>
          <w:szCs w:val="22"/>
        </w:rPr>
        <w:t>prom</w:t>
      </w:r>
      <w:r w:rsidRPr="00A52F5F">
        <w:rPr>
          <w:sz w:val="22"/>
          <w:szCs w:val="22"/>
        </w:rPr>
        <w:t xml:space="preserve">over el voto y nadie se quede sin participar </w:t>
      </w:r>
      <w:r w:rsidR="00AB023C" w:rsidRPr="00A52F5F">
        <w:rPr>
          <w:sz w:val="22"/>
          <w:szCs w:val="22"/>
        </w:rPr>
        <w:t>el primero de julio</w:t>
      </w:r>
      <w:r w:rsidRPr="00A52F5F">
        <w:rPr>
          <w:sz w:val="22"/>
          <w:szCs w:val="22"/>
        </w:rPr>
        <w:t>,</w:t>
      </w:r>
      <w:r w:rsidR="00AB023C" w:rsidRPr="00A52F5F">
        <w:rPr>
          <w:sz w:val="22"/>
          <w:szCs w:val="22"/>
        </w:rPr>
        <w:t xml:space="preserve"> desde muy temprano to</w:t>
      </w:r>
      <w:r w:rsidRPr="00A52F5F">
        <w:rPr>
          <w:sz w:val="22"/>
          <w:szCs w:val="22"/>
        </w:rPr>
        <w:t>do</w:t>
      </w:r>
      <w:r w:rsidR="00AB023C" w:rsidRPr="00A52F5F">
        <w:rPr>
          <w:sz w:val="22"/>
          <w:szCs w:val="22"/>
        </w:rPr>
        <w:t xml:space="preserve">s a votar, </w:t>
      </w:r>
      <w:r w:rsidRPr="00A52F5F">
        <w:rPr>
          <w:sz w:val="22"/>
          <w:szCs w:val="22"/>
        </w:rPr>
        <w:t xml:space="preserve">estar al pendiente, cuidar las casillas, </w:t>
      </w:r>
      <w:r w:rsidR="00AB023C" w:rsidRPr="00A52F5F">
        <w:rPr>
          <w:sz w:val="22"/>
          <w:szCs w:val="22"/>
        </w:rPr>
        <w:t xml:space="preserve">para que no haya </w:t>
      </w:r>
      <w:r w:rsidRPr="00A52F5F">
        <w:rPr>
          <w:sz w:val="22"/>
          <w:szCs w:val="22"/>
        </w:rPr>
        <w:t>f</w:t>
      </w:r>
      <w:r w:rsidR="00AB023C" w:rsidRPr="00A52F5F">
        <w:rPr>
          <w:sz w:val="22"/>
          <w:szCs w:val="22"/>
        </w:rPr>
        <w:t>raude electora</w:t>
      </w:r>
      <w:r w:rsidRPr="00A52F5F">
        <w:rPr>
          <w:sz w:val="22"/>
          <w:szCs w:val="22"/>
        </w:rPr>
        <w:t>l</w:t>
      </w:r>
      <w:r w:rsidR="00AB023C" w:rsidRPr="00A52F5F">
        <w:rPr>
          <w:sz w:val="22"/>
          <w:szCs w:val="22"/>
        </w:rPr>
        <w:t>, y a las 6</w:t>
      </w:r>
      <w:r w:rsidRPr="00A52F5F">
        <w:rPr>
          <w:sz w:val="22"/>
          <w:szCs w:val="22"/>
        </w:rPr>
        <w:t xml:space="preserve"> de la tarde u</w:t>
      </w:r>
      <w:r w:rsidR="00AB023C" w:rsidRPr="00A52F5F">
        <w:rPr>
          <w:sz w:val="22"/>
          <w:szCs w:val="22"/>
        </w:rPr>
        <w:t xml:space="preserve"> 8 de la noche se recojan las actas</w:t>
      </w:r>
      <w:r w:rsidRPr="00A52F5F">
        <w:rPr>
          <w:sz w:val="22"/>
          <w:szCs w:val="22"/>
        </w:rPr>
        <w:t>.</w:t>
      </w:r>
    </w:p>
    <w:p w:rsidR="00E34B00" w:rsidRPr="00A52F5F" w:rsidRDefault="00E34B00" w:rsidP="00F80283">
      <w:pPr>
        <w:jc w:val="both"/>
        <w:rPr>
          <w:sz w:val="22"/>
          <w:szCs w:val="22"/>
        </w:rPr>
      </w:pPr>
    </w:p>
    <w:p w:rsidR="00AB023C" w:rsidRPr="00A52F5F" w:rsidRDefault="00E34B00" w:rsidP="00F80283">
      <w:pPr>
        <w:jc w:val="both"/>
        <w:rPr>
          <w:sz w:val="22"/>
          <w:szCs w:val="22"/>
        </w:rPr>
      </w:pPr>
      <w:r w:rsidRPr="00A52F5F">
        <w:rPr>
          <w:sz w:val="22"/>
          <w:szCs w:val="22"/>
        </w:rPr>
        <w:t>Añadió que después la noticia será: “triunfó el M</w:t>
      </w:r>
      <w:r w:rsidR="00AB023C" w:rsidRPr="00A52F5F">
        <w:rPr>
          <w:sz w:val="22"/>
          <w:szCs w:val="22"/>
        </w:rPr>
        <w:t>ovi</w:t>
      </w:r>
      <w:r w:rsidRPr="00A52F5F">
        <w:rPr>
          <w:sz w:val="22"/>
          <w:szCs w:val="22"/>
        </w:rPr>
        <w:t>mie</w:t>
      </w:r>
      <w:r w:rsidR="00AB023C" w:rsidRPr="00A52F5F">
        <w:rPr>
          <w:sz w:val="22"/>
          <w:szCs w:val="22"/>
        </w:rPr>
        <w:t>nto de Regene</w:t>
      </w:r>
      <w:r w:rsidRPr="00A52F5F">
        <w:rPr>
          <w:sz w:val="22"/>
          <w:szCs w:val="22"/>
        </w:rPr>
        <w:t>ración N</w:t>
      </w:r>
      <w:r w:rsidR="00AB023C" w:rsidRPr="00A52F5F">
        <w:rPr>
          <w:sz w:val="22"/>
          <w:szCs w:val="22"/>
        </w:rPr>
        <w:t>acional</w:t>
      </w:r>
      <w:r w:rsidRPr="00A52F5F">
        <w:rPr>
          <w:sz w:val="22"/>
          <w:szCs w:val="22"/>
        </w:rPr>
        <w:t xml:space="preserve">” y se </w:t>
      </w:r>
      <w:r w:rsidR="00AB023C" w:rsidRPr="00A52F5F">
        <w:rPr>
          <w:sz w:val="22"/>
          <w:szCs w:val="22"/>
        </w:rPr>
        <w:t>inici</w:t>
      </w:r>
      <w:r w:rsidRPr="00A52F5F">
        <w:rPr>
          <w:sz w:val="22"/>
          <w:szCs w:val="22"/>
        </w:rPr>
        <w:t>a</w:t>
      </w:r>
      <w:r w:rsidR="00AB023C" w:rsidRPr="00A52F5F">
        <w:rPr>
          <w:sz w:val="22"/>
          <w:szCs w:val="22"/>
        </w:rPr>
        <w:t>r</w:t>
      </w:r>
      <w:r w:rsidRPr="00A52F5F">
        <w:rPr>
          <w:sz w:val="22"/>
          <w:szCs w:val="22"/>
        </w:rPr>
        <w:t>á</w:t>
      </w:r>
      <w:r w:rsidR="00AB023C" w:rsidRPr="00A52F5F">
        <w:rPr>
          <w:sz w:val="22"/>
          <w:szCs w:val="22"/>
        </w:rPr>
        <w:t xml:space="preserve"> una eta</w:t>
      </w:r>
      <w:r w:rsidRPr="00A52F5F">
        <w:rPr>
          <w:sz w:val="22"/>
          <w:szCs w:val="22"/>
        </w:rPr>
        <w:t>pa nueva en la vida pú</w:t>
      </w:r>
      <w:r w:rsidR="00AB023C" w:rsidRPr="00A52F5F">
        <w:rPr>
          <w:sz w:val="22"/>
          <w:szCs w:val="22"/>
        </w:rPr>
        <w:t>blica de México.</w:t>
      </w:r>
    </w:p>
    <w:p w:rsidR="00E80B1A" w:rsidRPr="00A52F5F" w:rsidRDefault="00E80B1A" w:rsidP="00F80283">
      <w:pPr>
        <w:jc w:val="both"/>
        <w:rPr>
          <w:sz w:val="22"/>
          <w:szCs w:val="22"/>
        </w:rPr>
      </w:pPr>
    </w:p>
    <w:p w:rsidR="00E80B1A" w:rsidRPr="00A52F5F" w:rsidRDefault="001346C3" w:rsidP="00F80283">
      <w:pPr>
        <w:jc w:val="both"/>
        <w:rPr>
          <w:sz w:val="22"/>
          <w:szCs w:val="22"/>
        </w:rPr>
      </w:pPr>
      <w:r w:rsidRPr="00A52F5F">
        <w:rPr>
          <w:sz w:val="22"/>
          <w:szCs w:val="22"/>
        </w:rPr>
        <w:t xml:space="preserve">En el municipio de Nezahualcóyotl, alertó </w:t>
      </w:r>
      <w:r w:rsidR="00E80B1A" w:rsidRPr="00A52F5F">
        <w:rPr>
          <w:sz w:val="22"/>
          <w:szCs w:val="22"/>
        </w:rPr>
        <w:t>que los de l</w:t>
      </w:r>
      <w:r w:rsidRPr="00A52F5F">
        <w:rPr>
          <w:sz w:val="22"/>
          <w:szCs w:val="22"/>
        </w:rPr>
        <w:t>a mafia del poder van a querer o</w:t>
      </w:r>
      <w:r w:rsidR="00E80B1A" w:rsidRPr="00A52F5F">
        <w:rPr>
          <w:sz w:val="22"/>
          <w:szCs w:val="22"/>
        </w:rPr>
        <w:t xml:space="preserve"> robar la elecci</w:t>
      </w:r>
      <w:r w:rsidRPr="00A52F5F">
        <w:rPr>
          <w:sz w:val="22"/>
          <w:szCs w:val="22"/>
        </w:rPr>
        <w:t>ón o comprar masivamente votos, traficando con el hambre, con la pobreza de la gente</w:t>
      </w:r>
      <w:r w:rsidR="001D7769" w:rsidRPr="00A52F5F">
        <w:rPr>
          <w:sz w:val="22"/>
          <w:szCs w:val="22"/>
        </w:rPr>
        <w:t>, como lo hacen “</w:t>
      </w:r>
      <w:r w:rsidRPr="00A52F5F">
        <w:rPr>
          <w:sz w:val="22"/>
          <w:szCs w:val="22"/>
        </w:rPr>
        <w:t>los supuestos goberna</w:t>
      </w:r>
      <w:r w:rsidR="001D7769" w:rsidRPr="00A52F5F">
        <w:rPr>
          <w:sz w:val="22"/>
          <w:szCs w:val="22"/>
        </w:rPr>
        <w:t xml:space="preserve">ntes de izquierda” del municipio. </w:t>
      </w:r>
    </w:p>
    <w:p w:rsidR="00AB023C" w:rsidRPr="00A52F5F" w:rsidRDefault="00AB023C" w:rsidP="00F80283">
      <w:pPr>
        <w:jc w:val="both"/>
        <w:rPr>
          <w:sz w:val="22"/>
          <w:szCs w:val="22"/>
        </w:rPr>
      </w:pPr>
    </w:p>
    <w:p w:rsidR="00861893" w:rsidRPr="00A52F5F" w:rsidRDefault="00E80B1A" w:rsidP="00F80283">
      <w:pPr>
        <w:jc w:val="both"/>
        <w:rPr>
          <w:sz w:val="22"/>
          <w:szCs w:val="22"/>
        </w:rPr>
      </w:pPr>
      <w:r w:rsidRPr="00A52F5F">
        <w:rPr>
          <w:sz w:val="22"/>
          <w:szCs w:val="22"/>
        </w:rPr>
        <w:t>Adelantó que n</w:t>
      </w:r>
      <w:r w:rsidR="00A13CE3" w:rsidRPr="00A52F5F">
        <w:rPr>
          <w:sz w:val="22"/>
          <w:szCs w:val="22"/>
        </w:rPr>
        <w:t xml:space="preserve">unca se </w:t>
      </w:r>
      <w:r w:rsidR="001D7769" w:rsidRPr="00A52F5F">
        <w:rPr>
          <w:sz w:val="22"/>
          <w:szCs w:val="22"/>
        </w:rPr>
        <w:t xml:space="preserve">afectará </w:t>
      </w:r>
      <w:r w:rsidR="00A13CE3" w:rsidRPr="00A52F5F">
        <w:rPr>
          <w:sz w:val="22"/>
          <w:szCs w:val="22"/>
        </w:rPr>
        <w:t>la libertad de</w:t>
      </w:r>
      <w:r w:rsidR="001D7769" w:rsidRPr="00A52F5F">
        <w:rPr>
          <w:sz w:val="22"/>
          <w:szCs w:val="22"/>
        </w:rPr>
        <w:t>l pueblo de México, y el país no será como Venezuela, ni chavismo, ni tru</w:t>
      </w:r>
      <w:r w:rsidR="00A13CE3" w:rsidRPr="00A52F5F">
        <w:rPr>
          <w:sz w:val="22"/>
          <w:szCs w:val="22"/>
        </w:rPr>
        <w:t xml:space="preserve">mpismo, </w:t>
      </w:r>
      <w:r w:rsidR="004D0804" w:rsidRPr="00A52F5F">
        <w:rPr>
          <w:sz w:val="22"/>
          <w:szCs w:val="22"/>
        </w:rPr>
        <w:t xml:space="preserve">solo </w:t>
      </w:r>
      <w:r w:rsidR="001D7769" w:rsidRPr="00A52F5F">
        <w:rPr>
          <w:sz w:val="22"/>
          <w:szCs w:val="22"/>
        </w:rPr>
        <w:t>m</w:t>
      </w:r>
      <w:r w:rsidR="004D0804" w:rsidRPr="00A52F5F">
        <w:rPr>
          <w:sz w:val="22"/>
          <w:szCs w:val="22"/>
        </w:rPr>
        <w:t>aderism</w:t>
      </w:r>
      <w:r w:rsidR="001D7769" w:rsidRPr="00A52F5F">
        <w:rPr>
          <w:sz w:val="22"/>
          <w:szCs w:val="22"/>
        </w:rPr>
        <w:t>o, cardenismo, mexicanismo</w:t>
      </w:r>
      <w:r w:rsidR="004D0804" w:rsidRPr="00A52F5F">
        <w:rPr>
          <w:sz w:val="22"/>
          <w:szCs w:val="22"/>
        </w:rPr>
        <w:t>.</w:t>
      </w:r>
    </w:p>
    <w:p w:rsidR="001D7769" w:rsidRPr="00A52F5F" w:rsidRDefault="001D7769" w:rsidP="00F80283">
      <w:pPr>
        <w:jc w:val="both"/>
        <w:rPr>
          <w:sz w:val="22"/>
          <w:szCs w:val="22"/>
        </w:rPr>
      </w:pPr>
    </w:p>
    <w:p w:rsidR="004D0804" w:rsidRPr="00A52F5F" w:rsidRDefault="004D0804" w:rsidP="00F80283">
      <w:pPr>
        <w:jc w:val="both"/>
        <w:rPr>
          <w:sz w:val="22"/>
          <w:szCs w:val="22"/>
        </w:rPr>
      </w:pPr>
      <w:r w:rsidRPr="00A52F5F">
        <w:rPr>
          <w:sz w:val="22"/>
          <w:szCs w:val="22"/>
        </w:rPr>
        <w:t xml:space="preserve">En Matehuala, </w:t>
      </w:r>
      <w:r w:rsidR="001D7769" w:rsidRPr="00A52F5F">
        <w:rPr>
          <w:sz w:val="22"/>
          <w:szCs w:val="22"/>
        </w:rPr>
        <w:t xml:space="preserve">López Obrador se comprometió a apoyar la actividad productiva en </w:t>
      </w:r>
      <w:r w:rsidR="00C97257" w:rsidRPr="00A52F5F">
        <w:rPr>
          <w:sz w:val="22"/>
          <w:szCs w:val="22"/>
        </w:rPr>
        <w:t>estas tierras del semi</w:t>
      </w:r>
      <w:r w:rsidR="001D7769" w:rsidRPr="00A52F5F">
        <w:rPr>
          <w:sz w:val="22"/>
          <w:szCs w:val="22"/>
        </w:rPr>
        <w:t>-</w:t>
      </w:r>
      <w:r w:rsidR="00C97257" w:rsidRPr="00A52F5F">
        <w:rPr>
          <w:sz w:val="22"/>
          <w:szCs w:val="22"/>
        </w:rPr>
        <w:t>d</w:t>
      </w:r>
      <w:r w:rsidR="001D7769" w:rsidRPr="00A52F5F">
        <w:rPr>
          <w:sz w:val="22"/>
          <w:szCs w:val="22"/>
        </w:rPr>
        <w:t>esiertas</w:t>
      </w:r>
      <w:r w:rsidR="00C97257" w:rsidRPr="00A52F5F">
        <w:rPr>
          <w:sz w:val="22"/>
          <w:szCs w:val="22"/>
        </w:rPr>
        <w:t xml:space="preserve">, </w:t>
      </w:r>
      <w:r w:rsidRPr="00A52F5F">
        <w:rPr>
          <w:sz w:val="22"/>
          <w:szCs w:val="22"/>
        </w:rPr>
        <w:t>porque “</w:t>
      </w:r>
      <w:r w:rsidR="00C97257" w:rsidRPr="00A52F5F">
        <w:rPr>
          <w:sz w:val="22"/>
          <w:szCs w:val="22"/>
        </w:rPr>
        <w:t>queremos es que ningún pueblo de Méx</w:t>
      </w:r>
      <w:r w:rsidRPr="00A52F5F">
        <w:rPr>
          <w:sz w:val="22"/>
          <w:szCs w:val="22"/>
        </w:rPr>
        <w:t>i</w:t>
      </w:r>
      <w:r w:rsidR="00C97257" w:rsidRPr="00A52F5F">
        <w:rPr>
          <w:sz w:val="22"/>
          <w:szCs w:val="22"/>
        </w:rPr>
        <w:t>c</w:t>
      </w:r>
      <w:r w:rsidRPr="00A52F5F">
        <w:rPr>
          <w:sz w:val="22"/>
          <w:szCs w:val="22"/>
        </w:rPr>
        <w:t>o</w:t>
      </w:r>
      <w:r w:rsidR="00C97257" w:rsidRPr="00A52F5F">
        <w:rPr>
          <w:sz w:val="22"/>
          <w:szCs w:val="22"/>
        </w:rPr>
        <w:t xml:space="preserve"> haya necesidad de emigrar, que el mex</w:t>
      </w:r>
      <w:r w:rsidRPr="00A52F5F">
        <w:rPr>
          <w:sz w:val="22"/>
          <w:szCs w:val="22"/>
        </w:rPr>
        <w:t>i</w:t>
      </w:r>
      <w:r w:rsidR="00C97257" w:rsidRPr="00A52F5F">
        <w:rPr>
          <w:sz w:val="22"/>
          <w:szCs w:val="22"/>
        </w:rPr>
        <w:t>cano pueda trabajar y pueda ser feliz donde nació</w:t>
      </w:r>
      <w:r w:rsidRPr="00A52F5F">
        <w:rPr>
          <w:sz w:val="22"/>
          <w:szCs w:val="22"/>
        </w:rPr>
        <w:t xml:space="preserve">”, se apoyará a los </w:t>
      </w:r>
      <w:r w:rsidR="00C97257" w:rsidRPr="00A52F5F">
        <w:rPr>
          <w:sz w:val="22"/>
          <w:szCs w:val="22"/>
        </w:rPr>
        <w:t>ejidos, pequeñas propiedades</w:t>
      </w:r>
      <w:r w:rsidRPr="00A52F5F">
        <w:rPr>
          <w:sz w:val="22"/>
          <w:szCs w:val="22"/>
        </w:rPr>
        <w:t xml:space="preserve"> y se establecerán </w:t>
      </w:r>
      <w:r w:rsidR="00C97257" w:rsidRPr="00A52F5F">
        <w:rPr>
          <w:sz w:val="22"/>
          <w:szCs w:val="22"/>
        </w:rPr>
        <w:t>precios de garantía</w:t>
      </w:r>
      <w:r w:rsidRPr="00A52F5F">
        <w:rPr>
          <w:sz w:val="22"/>
          <w:szCs w:val="22"/>
        </w:rPr>
        <w:t>.</w:t>
      </w:r>
    </w:p>
    <w:p w:rsidR="0027193D" w:rsidRPr="00A52F5F" w:rsidRDefault="0027193D" w:rsidP="006F1BC5">
      <w:pPr>
        <w:jc w:val="both"/>
        <w:rPr>
          <w:sz w:val="22"/>
          <w:szCs w:val="22"/>
        </w:rPr>
      </w:pPr>
    </w:p>
    <w:p w:rsidR="00595399" w:rsidRPr="00A52F5F" w:rsidRDefault="004D0804" w:rsidP="004D0804">
      <w:pPr>
        <w:jc w:val="both"/>
        <w:rPr>
          <w:sz w:val="22"/>
          <w:szCs w:val="22"/>
        </w:rPr>
      </w:pPr>
      <w:r w:rsidRPr="00A52F5F">
        <w:rPr>
          <w:sz w:val="22"/>
          <w:szCs w:val="22"/>
        </w:rPr>
        <w:t xml:space="preserve">Se comprometió a regresar como </w:t>
      </w:r>
      <w:r w:rsidR="001C5014" w:rsidRPr="00A52F5F">
        <w:rPr>
          <w:sz w:val="22"/>
          <w:szCs w:val="22"/>
        </w:rPr>
        <w:t>presidente elect</w:t>
      </w:r>
      <w:r w:rsidRPr="00A52F5F">
        <w:rPr>
          <w:sz w:val="22"/>
          <w:szCs w:val="22"/>
        </w:rPr>
        <w:t xml:space="preserve">o para traer el programa de desarrollo integral de la región que consistirá en </w:t>
      </w:r>
      <w:r w:rsidR="001C5014" w:rsidRPr="00A52F5F">
        <w:rPr>
          <w:sz w:val="22"/>
          <w:szCs w:val="22"/>
        </w:rPr>
        <w:t>la construcción de caminos, escuelas, centros de s</w:t>
      </w:r>
      <w:r w:rsidRPr="00A52F5F">
        <w:rPr>
          <w:sz w:val="22"/>
          <w:szCs w:val="22"/>
        </w:rPr>
        <w:t>a</w:t>
      </w:r>
      <w:r w:rsidR="001C5014" w:rsidRPr="00A52F5F">
        <w:rPr>
          <w:sz w:val="22"/>
          <w:szCs w:val="22"/>
        </w:rPr>
        <w:t>lud, el ap</w:t>
      </w:r>
      <w:r w:rsidRPr="00A52F5F">
        <w:rPr>
          <w:sz w:val="22"/>
          <w:szCs w:val="22"/>
        </w:rPr>
        <w:t>o</w:t>
      </w:r>
      <w:r w:rsidR="001C5014" w:rsidRPr="00A52F5F">
        <w:rPr>
          <w:sz w:val="22"/>
          <w:szCs w:val="22"/>
        </w:rPr>
        <w:t>yo de los jóvenes</w:t>
      </w:r>
      <w:r w:rsidR="00595399" w:rsidRPr="00A52F5F">
        <w:rPr>
          <w:sz w:val="22"/>
          <w:szCs w:val="22"/>
        </w:rPr>
        <w:t>.</w:t>
      </w:r>
    </w:p>
    <w:p w:rsidR="00595399" w:rsidRPr="00A52F5F" w:rsidRDefault="00595399" w:rsidP="004D0804">
      <w:pPr>
        <w:jc w:val="both"/>
        <w:rPr>
          <w:sz w:val="22"/>
          <w:szCs w:val="22"/>
        </w:rPr>
      </w:pPr>
    </w:p>
    <w:p w:rsidR="00595399" w:rsidRPr="00A52F5F" w:rsidRDefault="00595399" w:rsidP="006F1BC5">
      <w:pPr>
        <w:jc w:val="both"/>
        <w:rPr>
          <w:sz w:val="22"/>
          <w:szCs w:val="22"/>
        </w:rPr>
      </w:pPr>
      <w:r w:rsidRPr="00A52F5F">
        <w:rPr>
          <w:sz w:val="22"/>
          <w:szCs w:val="22"/>
        </w:rPr>
        <w:t xml:space="preserve">Indicó que será un gobierno del pueblo y para el pueblo y se comprometió que a los tres años de su gobierno se someterá a la </w:t>
      </w:r>
      <w:r w:rsidR="002463CF" w:rsidRPr="00A52F5F">
        <w:rPr>
          <w:sz w:val="22"/>
          <w:szCs w:val="22"/>
        </w:rPr>
        <w:t xml:space="preserve">revocación </w:t>
      </w:r>
      <w:r w:rsidRPr="00A52F5F">
        <w:rPr>
          <w:sz w:val="22"/>
          <w:szCs w:val="22"/>
        </w:rPr>
        <w:t>del mandato.</w:t>
      </w:r>
    </w:p>
    <w:p w:rsidR="00595399" w:rsidRPr="00A52F5F" w:rsidRDefault="00595399" w:rsidP="006F1BC5">
      <w:pPr>
        <w:jc w:val="both"/>
        <w:rPr>
          <w:sz w:val="22"/>
          <w:szCs w:val="22"/>
        </w:rPr>
      </w:pPr>
    </w:p>
    <w:p w:rsidR="00CF45F0" w:rsidRDefault="00A52F5F" w:rsidP="006F1BC5">
      <w:pPr>
        <w:jc w:val="both"/>
        <w:rPr>
          <w:sz w:val="22"/>
          <w:szCs w:val="22"/>
        </w:rPr>
      </w:pPr>
      <w:r>
        <w:rPr>
          <w:sz w:val="22"/>
          <w:szCs w:val="22"/>
        </w:rPr>
        <w:t xml:space="preserve">Por la noche, Andrés Manuel López Obrador estará en </w:t>
      </w:r>
      <w:r w:rsidR="005D62FB">
        <w:rPr>
          <w:sz w:val="22"/>
          <w:szCs w:val="22"/>
        </w:rPr>
        <w:t>Linares, Nuevo León y para mañana visitará Guadalupe, San Nicolás de los Garza y General Escobedo, Nuevo León.</w:t>
      </w:r>
    </w:p>
    <w:p w:rsidR="005D62FB" w:rsidRPr="00A52F5F" w:rsidRDefault="005D62FB" w:rsidP="006F1BC5">
      <w:pPr>
        <w:jc w:val="both"/>
        <w:rPr>
          <w:sz w:val="22"/>
          <w:szCs w:val="22"/>
        </w:rPr>
      </w:pPr>
    </w:p>
    <w:p w:rsidR="004B568B" w:rsidRPr="00A52F5F" w:rsidRDefault="004B568B" w:rsidP="004B568B">
      <w:pPr>
        <w:pStyle w:val="Texto"/>
        <w:jc w:val="center"/>
        <w:rPr>
          <w:b/>
          <w:color w:val="C00000"/>
          <w:sz w:val="22"/>
          <w:szCs w:val="22"/>
        </w:rPr>
      </w:pPr>
      <w:r w:rsidRPr="00A52F5F">
        <w:rPr>
          <w:b/>
          <w:color w:val="C00000"/>
          <w:sz w:val="22"/>
          <w:szCs w:val="22"/>
        </w:rPr>
        <w:t>ªªªªªªªªªªª</w:t>
      </w:r>
    </w:p>
    <w:p w:rsidR="004B568B" w:rsidRPr="00A52F5F" w:rsidRDefault="004B568B">
      <w:pPr>
        <w:pStyle w:val="Texto"/>
        <w:rPr>
          <w:sz w:val="22"/>
          <w:szCs w:val="22"/>
        </w:rPr>
      </w:pPr>
    </w:p>
    <w:sectPr w:rsidR="004B568B" w:rsidRPr="00A52F5F">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164" w:rsidRDefault="00537164">
      <w:pPr>
        <w:rPr>
          <w:lang w:val="es-ES"/>
        </w:rPr>
      </w:pPr>
      <w:r>
        <w:rPr>
          <w:lang w:val="es-ES"/>
        </w:rPr>
        <w:separator/>
      </w:r>
    </w:p>
    <w:p w:rsidR="00537164" w:rsidRDefault="00537164">
      <w:pPr>
        <w:rPr>
          <w:lang w:val="es-ES"/>
        </w:rPr>
      </w:pPr>
    </w:p>
  </w:endnote>
  <w:endnote w:type="continuationSeparator" w:id="0">
    <w:p w:rsidR="00537164" w:rsidRDefault="00537164">
      <w:pPr>
        <w:rPr>
          <w:lang w:val="es-ES"/>
        </w:rPr>
      </w:pPr>
      <w:r>
        <w:rPr>
          <w:lang w:val="es-ES"/>
        </w:rPr>
        <w:continuationSeparator/>
      </w:r>
    </w:p>
    <w:p w:rsidR="00537164" w:rsidRDefault="00537164">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164" w:rsidRDefault="00537164">
      <w:pPr>
        <w:rPr>
          <w:lang w:val="es-ES"/>
        </w:rPr>
      </w:pPr>
      <w:r>
        <w:rPr>
          <w:lang w:val="es-ES"/>
        </w:rPr>
        <w:separator/>
      </w:r>
    </w:p>
    <w:p w:rsidR="00537164" w:rsidRDefault="00537164">
      <w:pPr>
        <w:rPr>
          <w:lang w:val="es-ES"/>
        </w:rPr>
      </w:pPr>
    </w:p>
  </w:footnote>
  <w:footnote w:type="continuationSeparator" w:id="0">
    <w:p w:rsidR="00537164" w:rsidRDefault="00537164">
      <w:pPr>
        <w:rPr>
          <w:lang w:val="es-ES"/>
        </w:rPr>
      </w:pPr>
      <w:r>
        <w:rPr>
          <w:lang w:val="es-ES"/>
        </w:rPr>
        <w:continuationSeparator/>
      </w:r>
    </w:p>
    <w:p w:rsidR="00537164" w:rsidRDefault="00537164">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5D62FB">
      <w:rPr>
        <w:noProof/>
        <w:lang w:val="es-ES"/>
      </w:rPr>
      <w:t>5</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BAC"/>
    <w:rsid w:val="00052FAD"/>
    <w:rsid w:val="00066BF1"/>
    <w:rsid w:val="00070187"/>
    <w:rsid w:val="00085DE6"/>
    <w:rsid w:val="000D1793"/>
    <w:rsid w:val="001221F7"/>
    <w:rsid w:val="001346C3"/>
    <w:rsid w:val="0015394D"/>
    <w:rsid w:val="00183D52"/>
    <w:rsid w:val="0019034E"/>
    <w:rsid w:val="001C5014"/>
    <w:rsid w:val="001C6D53"/>
    <w:rsid w:val="001D16D4"/>
    <w:rsid w:val="001D630B"/>
    <w:rsid w:val="001D7769"/>
    <w:rsid w:val="001F5A8F"/>
    <w:rsid w:val="00217BF8"/>
    <w:rsid w:val="0023448F"/>
    <w:rsid w:val="00243757"/>
    <w:rsid w:val="002463CF"/>
    <w:rsid w:val="00246B48"/>
    <w:rsid w:val="0027193D"/>
    <w:rsid w:val="002838C7"/>
    <w:rsid w:val="002933DD"/>
    <w:rsid w:val="002C1E95"/>
    <w:rsid w:val="002C5A82"/>
    <w:rsid w:val="002C67BF"/>
    <w:rsid w:val="002E27C7"/>
    <w:rsid w:val="002F4FBC"/>
    <w:rsid w:val="00302C47"/>
    <w:rsid w:val="003172F8"/>
    <w:rsid w:val="0032777E"/>
    <w:rsid w:val="003516CB"/>
    <w:rsid w:val="00370289"/>
    <w:rsid w:val="00372897"/>
    <w:rsid w:val="003742C1"/>
    <w:rsid w:val="00385FF5"/>
    <w:rsid w:val="00390ACC"/>
    <w:rsid w:val="003A1638"/>
    <w:rsid w:val="003B7F3D"/>
    <w:rsid w:val="003D2A55"/>
    <w:rsid w:val="00414D6B"/>
    <w:rsid w:val="0047289C"/>
    <w:rsid w:val="0047521A"/>
    <w:rsid w:val="004803E2"/>
    <w:rsid w:val="00493C2B"/>
    <w:rsid w:val="004B2EAC"/>
    <w:rsid w:val="004B3B94"/>
    <w:rsid w:val="004B568B"/>
    <w:rsid w:val="004D0804"/>
    <w:rsid w:val="004D206F"/>
    <w:rsid w:val="004D67E6"/>
    <w:rsid w:val="004E04CE"/>
    <w:rsid w:val="004E537F"/>
    <w:rsid w:val="004E7127"/>
    <w:rsid w:val="00523B1B"/>
    <w:rsid w:val="005326D4"/>
    <w:rsid w:val="005350AA"/>
    <w:rsid w:val="00537164"/>
    <w:rsid w:val="0054646D"/>
    <w:rsid w:val="00546809"/>
    <w:rsid w:val="0056110B"/>
    <w:rsid w:val="00573D61"/>
    <w:rsid w:val="00595399"/>
    <w:rsid w:val="005A7643"/>
    <w:rsid w:val="005B014F"/>
    <w:rsid w:val="005D62FB"/>
    <w:rsid w:val="0068633B"/>
    <w:rsid w:val="00696911"/>
    <w:rsid w:val="006F1BC5"/>
    <w:rsid w:val="006F4D48"/>
    <w:rsid w:val="006F5682"/>
    <w:rsid w:val="00705D3E"/>
    <w:rsid w:val="00721BF6"/>
    <w:rsid w:val="00747D12"/>
    <w:rsid w:val="0075361D"/>
    <w:rsid w:val="00773065"/>
    <w:rsid w:val="007775D8"/>
    <w:rsid w:val="0078009B"/>
    <w:rsid w:val="007A7F79"/>
    <w:rsid w:val="007D2FB3"/>
    <w:rsid w:val="0080623D"/>
    <w:rsid w:val="008147ED"/>
    <w:rsid w:val="00831D3F"/>
    <w:rsid w:val="00833B71"/>
    <w:rsid w:val="00861893"/>
    <w:rsid w:val="008A2FFB"/>
    <w:rsid w:val="008C41F2"/>
    <w:rsid w:val="008D313E"/>
    <w:rsid w:val="008E2EC6"/>
    <w:rsid w:val="00916654"/>
    <w:rsid w:val="00931C3A"/>
    <w:rsid w:val="00932FE1"/>
    <w:rsid w:val="00934D35"/>
    <w:rsid w:val="00945D5A"/>
    <w:rsid w:val="00961542"/>
    <w:rsid w:val="00962E08"/>
    <w:rsid w:val="009830EF"/>
    <w:rsid w:val="00995660"/>
    <w:rsid w:val="009C09A6"/>
    <w:rsid w:val="009C1673"/>
    <w:rsid w:val="009E522C"/>
    <w:rsid w:val="009F41B9"/>
    <w:rsid w:val="00A059EC"/>
    <w:rsid w:val="00A13CE3"/>
    <w:rsid w:val="00A26A4D"/>
    <w:rsid w:val="00A345EB"/>
    <w:rsid w:val="00A4439F"/>
    <w:rsid w:val="00A52F5F"/>
    <w:rsid w:val="00A61F85"/>
    <w:rsid w:val="00A625DE"/>
    <w:rsid w:val="00A812FE"/>
    <w:rsid w:val="00AA4CBE"/>
    <w:rsid w:val="00AA70E7"/>
    <w:rsid w:val="00AB023C"/>
    <w:rsid w:val="00AB1C88"/>
    <w:rsid w:val="00AD2EF0"/>
    <w:rsid w:val="00B143E2"/>
    <w:rsid w:val="00B66C53"/>
    <w:rsid w:val="00BB7BCC"/>
    <w:rsid w:val="00BE4C01"/>
    <w:rsid w:val="00C07CAB"/>
    <w:rsid w:val="00C5334F"/>
    <w:rsid w:val="00C5688E"/>
    <w:rsid w:val="00C6683A"/>
    <w:rsid w:val="00C96712"/>
    <w:rsid w:val="00C97257"/>
    <w:rsid w:val="00CB07D2"/>
    <w:rsid w:val="00CC40AA"/>
    <w:rsid w:val="00CD7640"/>
    <w:rsid w:val="00CF45F0"/>
    <w:rsid w:val="00D050FF"/>
    <w:rsid w:val="00D05C39"/>
    <w:rsid w:val="00D371D2"/>
    <w:rsid w:val="00D44B64"/>
    <w:rsid w:val="00D53DEA"/>
    <w:rsid w:val="00D65A0E"/>
    <w:rsid w:val="00D84CF4"/>
    <w:rsid w:val="00DA0AA3"/>
    <w:rsid w:val="00DC1831"/>
    <w:rsid w:val="00DC378C"/>
    <w:rsid w:val="00DE0FBF"/>
    <w:rsid w:val="00DE1D79"/>
    <w:rsid w:val="00DF2199"/>
    <w:rsid w:val="00E245E7"/>
    <w:rsid w:val="00E2682C"/>
    <w:rsid w:val="00E34B00"/>
    <w:rsid w:val="00E4248F"/>
    <w:rsid w:val="00E53C0B"/>
    <w:rsid w:val="00E710E3"/>
    <w:rsid w:val="00E734CF"/>
    <w:rsid w:val="00E80B1A"/>
    <w:rsid w:val="00EA3FAF"/>
    <w:rsid w:val="00EC4DAA"/>
    <w:rsid w:val="00EE0362"/>
    <w:rsid w:val="00EE75D6"/>
    <w:rsid w:val="00F005FE"/>
    <w:rsid w:val="00F0106C"/>
    <w:rsid w:val="00F15284"/>
    <w:rsid w:val="00F219EA"/>
    <w:rsid w:val="00F2371C"/>
    <w:rsid w:val="00F667A9"/>
    <w:rsid w:val="00F80283"/>
    <w:rsid w:val="00F90E19"/>
    <w:rsid w:val="00FB570C"/>
    <w:rsid w:val="00FC0028"/>
    <w:rsid w:val="00FD00E1"/>
    <w:rsid w:val="00FD1C0A"/>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A644A273-F09F-4294-9D77-D96269F81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1675</Words>
  <Characters>9217</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10871</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2020-05-09T19:31:00Z</dcterms:created>
  <dcterms:modified xsi:type="dcterms:W3CDTF">2020-05-09T19:31:00Z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